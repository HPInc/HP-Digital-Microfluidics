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1F64E" w14:textId="77777777" w:rsidR="00412141" w:rsidRDefault="00412141" w:rsidP="005F0B1D">
      <w:pPr>
        <w:jc w:val="right"/>
        <w:rPr>
          <w:lang w:val="en"/>
        </w:rPr>
      </w:pPr>
      <w:bookmarkStart w:id="0" w:name="_gjdgxs" w:colFirst="0" w:colLast="0"/>
      <w:bookmarkEnd w:id="0"/>
    </w:p>
    <w:p w14:paraId="3A52FD01" w14:textId="77777777" w:rsidR="00AB222A" w:rsidRDefault="00AB222A" w:rsidP="005F0B1D">
      <w:pPr>
        <w:jc w:val="right"/>
        <w:rPr>
          <w:lang w:val="en"/>
        </w:rPr>
      </w:pPr>
    </w:p>
    <w:p w14:paraId="1CC0F412" w14:textId="77777777" w:rsidR="000421E9" w:rsidRDefault="000421E9" w:rsidP="005F0B1D">
      <w:pPr>
        <w:jc w:val="right"/>
        <w:rPr>
          <w:lang w:val="en"/>
        </w:rPr>
      </w:pPr>
    </w:p>
    <w:p w14:paraId="31600ED0" w14:textId="77777777" w:rsidR="00AB222A" w:rsidRDefault="00AB222A" w:rsidP="005F0B1D">
      <w:pPr>
        <w:jc w:val="right"/>
        <w:rPr>
          <w:lang w:val="en"/>
        </w:rPr>
      </w:pPr>
    </w:p>
    <w:p w14:paraId="4D2504D9" w14:textId="5481DA57" w:rsidR="0001283C" w:rsidRDefault="00C00B98" w:rsidP="005F0B1D">
      <w:pPr>
        <w:pStyle w:val="Title"/>
      </w:pPr>
      <w:r>
        <w:t>Introduction to DML</w:t>
      </w:r>
    </w:p>
    <w:p w14:paraId="5E79EF94" w14:textId="66C4DD85" w:rsidR="00412141" w:rsidRPr="00DC4360" w:rsidRDefault="00DC4360" w:rsidP="00DC4360">
      <w:pPr>
        <w:pStyle w:val="Subtitle"/>
        <w:ind w:left="4860"/>
      </w:pPr>
      <w:bookmarkStart w:id="1" w:name="_30j0zll" w:colFirst="0" w:colLast="0"/>
      <w:bookmarkEnd w:id="1"/>
      <w:r>
        <w:t>Straightforward</w:t>
      </w:r>
      <w:r w:rsidRPr="00DC4360">
        <w:t xml:space="preserve"> specification of protocols</w:t>
      </w:r>
      <w:r>
        <w:t xml:space="preserve"> </w:t>
      </w:r>
      <w:r w:rsidRPr="00DC4360">
        <w:t>for digital microfluidics boards</w:t>
      </w:r>
      <w:bookmarkStart w:id="2" w:name="_1fob9te" w:colFirst="0" w:colLast="0"/>
      <w:bookmarkEnd w:id="2"/>
    </w:p>
    <w:p w14:paraId="06E8E4B9" w14:textId="79644351" w:rsidR="0001283C" w:rsidRPr="00DC4360" w:rsidRDefault="0081752A" w:rsidP="00412141">
      <w:pPr>
        <w:jc w:val="right"/>
        <w:rPr>
          <w:sz w:val="56"/>
          <w:szCs w:val="56"/>
          <w:lang w:val="en"/>
        </w:rPr>
      </w:pPr>
      <w:r w:rsidRPr="00DC4360">
        <w:rPr>
          <w:sz w:val="52"/>
          <w:szCs w:val="52"/>
          <w:lang w:val="en"/>
        </w:rPr>
        <w:t>Evan Kirshenbaum</w:t>
      </w:r>
    </w:p>
    <w:p w14:paraId="2F9B4C86" w14:textId="77777777" w:rsidR="005F0B1D" w:rsidRDefault="005F0B1D">
      <w:pPr>
        <w:rPr>
          <w:lang w:val="en"/>
        </w:rPr>
      </w:pPr>
      <w:r>
        <w:rPr>
          <w:lang w:val="en"/>
        </w:rPr>
        <w:br w:type="page"/>
      </w:r>
    </w:p>
    <w:p w14:paraId="73D376CF" w14:textId="77777777" w:rsidR="005F0B1D" w:rsidRDefault="005F0B1D" w:rsidP="00AB222A">
      <w:pPr>
        <w:rPr>
          <w:lang w:val="en"/>
        </w:rPr>
      </w:pPr>
    </w:p>
    <w:p w14:paraId="1281E401" w14:textId="77777777" w:rsidR="00AB222A" w:rsidRDefault="00AB222A" w:rsidP="00AB222A">
      <w:pPr>
        <w:rPr>
          <w:lang w:val="en"/>
        </w:rPr>
      </w:pPr>
    </w:p>
    <w:p w14:paraId="1C14B722" w14:textId="77777777" w:rsidR="00AB222A" w:rsidRDefault="00AB222A" w:rsidP="00AB222A">
      <w:pPr>
        <w:rPr>
          <w:lang w:val="en"/>
        </w:rPr>
      </w:pPr>
    </w:p>
    <w:p w14:paraId="61C252BD" w14:textId="77777777" w:rsidR="00AB222A" w:rsidRDefault="00AB222A" w:rsidP="00AB222A">
      <w:pPr>
        <w:rPr>
          <w:lang w:val="en"/>
        </w:rPr>
      </w:pPr>
    </w:p>
    <w:p w14:paraId="76ED101F" w14:textId="77777777" w:rsidR="00AB222A" w:rsidRDefault="00AB222A" w:rsidP="00AB222A">
      <w:pPr>
        <w:rPr>
          <w:lang w:val="en"/>
        </w:rPr>
      </w:pPr>
    </w:p>
    <w:p w14:paraId="7F9071F0" w14:textId="77777777" w:rsidR="00AB222A" w:rsidRDefault="00AB222A" w:rsidP="00AB222A">
      <w:pPr>
        <w:rPr>
          <w:lang w:val="en"/>
        </w:rPr>
      </w:pPr>
    </w:p>
    <w:p w14:paraId="63700DFB" w14:textId="77777777" w:rsidR="00AB222A" w:rsidRDefault="00AB222A" w:rsidP="00AB222A">
      <w:pPr>
        <w:rPr>
          <w:lang w:val="en"/>
        </w:rPr>
      </w:pPr>
    </w:p>
    <w:p w14:paraId="5CD53185" w14:textId="77777777" w:rsidR="00AB222A" w:rsidRDefault="00AB222A" w:rsidP="00AB222A">
      <w:pPr>
        <w:rPr>
          <w:lang w:val="en"/>
        </w:rPr>
      </w:pPr>
    </w:p>
    <w:p w14:paraId="79D9A543" w14:textId="77777777" w:rsidR="00AB222A" w:rsidRDefault="00AB222A" w:rsidP="00AB222A">
      <w:pPr>
        <w:rPr>
          <w:lang w:val="en"/>
        </w:rPr>
      </w:pPr>
    </w:p>
    <w:p w14:paraId="2DA5F566" w14:textId="77777777" w:rsidR="00AB222A" w:rsidRDefault="00AB222A" w:rsidP="00AB222A">
      <w:pPr>
        <w:rPr>
          <w:lang w:val="en"/>
        </w:rPr>
      </w:pPr>
    </w:p>
    <w:p w14:paraId="4906A0D9" w14:textId="5863EF67" w:rsidR="00AB222A" w:rsidRPr="00AB222A" w:rsidRDefault="003A120C" w:rsidP="00A53BFE">
      <w:pPr>
        <w:spacing w:after="40"/>
        <w:jc w:val="left"/>
        <w:rPr>
          <w:sz w:val="20"/>
          <w:szCs w:val="20"/>
          <w:lang w:val="en"/>
        </w:rPr>
      </w:pPr>
      <w:r>
        <w:rPr>
          <w:b/>
          <w:bCs/>
          <w:sz w:val="20"/>
          <w:szCs w:val="20"/>
          <w:lang w:val="en"/>
        </w:rPr>
        <w:fldChar w:fldCharType="begin"/>
      </w:r>
      <w:r>
        <w:rPr>
          <w:b/>
          <w:bCs/>
          <w:sz w:val="20"/>
          <w:szCs w:val="20"/>
          <w:lang w:val="en"/>
        </w:rPr>
        <w:instrText xml:space="preserve"> </w:instrText>
      </w:r>
      <w:r w:rsidR="00A53BFE">
        <w:rPr>
          <w:b/>
          <w:bCs/>
          <w:sz w:val="20"/>
          <w:szCs w:val="20"/>
          <w:lang w:val="en"/>
        </w:rPr>
        <w:instrText>StyleRef "Title"</w:instrText>
      </w:r>
      <w:r>
        <w:rPr>
          <w:b/>
          <w:bCs/>
          <w:sz w:val="20"/>
          <w:szCs w:val="20"/>
          <w:lang w:val="en"/>
        </w:rPr>
        <w:instrText xml:space="preserve"> </w:instrText>
      </w:r>
      <w:r>
        <w:rPr>
          <w:b/>
          <w:bCs/>
          <w:sz w:val="20"/>
          <w:szCs w:val="20"/>
          <w:lang w:val="en"/>
        </w:rPr>
        <w:fldChar w:fldCharType="separate"/>
      </w:r>
      <w:r w:rsidR="00B058EB">
        <w:rPr>
          <w:b/>
          <w:bCs/>
          <w:noProof/>
          <w:sz w:val="20"/>
          <w:szCs w:val="20"/>
          <w:lang w:val="en"/>
        </w:rPr>
        <w:t>Introduction to DML</w:t>
      </w:r>
      <w:r>
        <w:rPr>
          <w:b/>
          <w:bCs/>
          <w:sz w:val="20"/>
          <w:szCs w:val="20"/>
          <w:lang w:val="en"/>
        </w:rPr>
        <w:fldChar w:fldCharType="end"/>
      </w:r>
      <w:r w:rsidR="00A53BFE">
        <w:rPr>
          <w:b/>
          <w:bCs/>
          <w:sz w:val="20"/>
          <w:szCs w:val="20"/>
          <w:lang w:val="en"/>
        </w:rPr>
        <w:t xml:space="preserve"> </w:t>
      </w:r>
      <w:r w:rsidR="00AB222A" w:rsidRPr="00AB222A">
        <w:rPr>
          <w:sz w:val="20"/>
          <w:szCs w:val="20"/>
          <w:lang w:val="en"/>
        </w:rPr>
        <w:t>© 202</w:t>
      </w:r>
      <w:r w:rsidR="00F5178D">
        <w:rPr>
          <w:sz w:val="20"/>
          <w:szCs w:val="20"/>
          <w:lang w:val="en"/>
        </w:rPr>
        <w:t>4</w:t>
      </w:r>
      <w:r w:rsidR="00AB222A" w:rsidRPr="00AB222A">
        <w:rPr>
          <w:sz w:val="20"/>
          <w:szCs w:val="20"/>
          <w:lang w:val="en"/>
        </w:rPr>
        <w:t xml:space="preserve"> by </w:t>
      </w:r>
      <w:r w:rsidR="00F5178D">
        <w:rPr>
          <w:sz w:val="20"/>
          <w:szCs w:val="20"/>
          <w:lang w:val="en"/>
        </w:rPr>
        <w:t>HP Development Company, L.P.</w:t>
      </w:r>
    </w:p>
    <w:p w14:paraId="4FB2EC1F" w14:textId="50BDDC69" w:rsidR="00AB222A" w:rsidRDefault="00F5178D" w:rsidP="00AB222A">
      <w:pPr>
        <w:jc w:val="left"/>
      </w:pPr>
      <w:r>
        <w:rPr>
          <w:sz w:val="20"/>
          <w:szCs w:val="20"/>
          <w:lang w:val="en"/>
        </w:rPr>
        <w:t xml:space="preserve">This document was written in conjunction with the </w:t>
      </w:r>
      <w:r>
        <w:rPr>
          <w:b/>
          <w:bCs/>
          <w:sz w:val="20"/>
          <w:szCs w:val="20"/>
          <w:lang w:val="en"/>
        </w:rPr>
        <w:t>HP Digital Microfluidics</w:t>
      </w:r>
      <w:r>
        <w:t xml:space="preserve"> project, available at </w:t>
      </w:r>
      <w:hyperlink r:id="rId9" w:history="1">
        <w:r w:rsidRPr="00F5178D">
          <w:rPr>
            <w:rStyle w:val="Hyperlink"/>
          </w:rPr>
          <w:t>https://github.com/HPInc/HP-Digital-Microfluidics</w:t>
        </w:r>
      </w:hyperlink>
      <w:r>
        <w:t xml:space="preserve"> and released under the following license:</w:t>
      </w:r>
    </w:p>
    <w:p w14:paraId="17544107" w14:textId="77777777" w:rsidR="00F5178D" w:rsidRDefault="00F5178D" w:rsidP="00F5178D">
      <w:pPr>
        <w:pStyle w:val="NormalWeb"/>
        <w:ind w:firstLine="720"/>
      </w:pPr>
      <w:r>
        <w:rPr>
          <w:rStyle w:val="Strong"/>
          <w:rFonts w:eastAsiaTheme="majorEastAsia"/>
        </w:rPr>
        <w:t>© Copyright 2024 HP Development Company, L.P.</w:t>
      </w:r>
    </w:p>
    <w:p w14:paraId="164F5C59" w14:textId="77777777" w:rsidR="00F5178D" w:rsidRDefault="00F5178D" w:rsidP="00F5178D">
      <w:pPr>
        <w:pStyle w:val="NormalWeb"/>
        <w:ind w:left="720"/>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D967BA6" w14:textId="77777777" w:rsidR="00F5178D" w:rsidRDefault="00F5178D" w:rsidP="00F5178D">
      <w:pPr>
        <w:pStyle w:val="NormalWeb"/>
        <w:ind w:left="720"/>
      </w:pPr>
      <w:r>
        <w:t>The above copyright notice and this permission notice shall be included in all copies or substantial portions of the Software.</w:t>
      </w:r>
    </w:p>
    <w:p w14:paraId="11128DC9" w14:textId="77777777" w:rsidR="00F5178D" w:rsidRDefault="00F5178D" w:rsidP="00F5178D">
      <w:pPr>
        <w:pStyle w:val="NormalWeb"/>
        <w:ind w:left="720"/>
      </w:pPr>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3169AD8B" w14:textId="77777777" w:rsidR="00F5178D" w:rsidRPr="00F5178D" w:rsidRDefault="00F5178D" w:rsidP="00AB222A">
      <w:pPr>
        <w:jc w:val="left"/>
      </w:pPr>
    </w:p>
    <w:p w14:paraId="754C5057" w14:textId="31C6CDDD" w:rsidR="00D83738" w:rsidRPr="00D83738" w:rsidRDefault="00D83738" w:rsidP="00424E6B">
      <w:pPr>
        <w:jc w:val="left"/>
        <w:rPr>
          <w:sz w:val="20"/>
          <w:szCs w:val="20"/>
        </w:rPr>
      </w:pPr>
    </w:p>
    <w:p w14:paraId="0BB3165D" w14:textId="77777777" w:rsidR="00AB222A" w:rsidRDefault="00AB222A">
      <w:pPr>
        <w:rPr>
          <w:lang w:val="en"/>
        </w:rPr>
      </w:pPr>
      <w:r>
        <w:rPr>
          <w:lang w:val="en"/>
        </w:rPr>
        <w:br w:type="page"/>
      </w:r>
    </w:p>
    <w:p w14:paraId="706DB1E4" w14:textId="77777777" w:rsidR="000138A4" w:rsidRDefault="000138A4" w:rsidP="006B3E23">
      <w:pPr>
        <w:rPr>
          <w:lang w:val="en"/>
        </w:rPr>
        <w:sectPr w:rsidR="000138A4" w:rsidSect="00E84389">
          <w:headerReference w:type="even" r:id="rId10"/>
          <w:headerReference w:type="default" r:id="rId11"/>
          <w:footerReference w:type="even" r:id="rId12"/>
          <w:footerReference w:type="default" r:id="rId13"/>
          <w:pgSz w:w="12240" w:h="15840" w:code="1"/>
          <w:pgMar w:top="1440" w:right="1296" w:bottom="1440" w:left="1296" w:header="720" w:footer="691" w:gutter="288"/>
          <w:cols w:space="720"/>
          <w:docGrid w:linePitch="381"/>
        </w:sectPr>
      </w:pPr>
    </w:p>
    <w:sdt>
      <w:sdtPr>
        <w:rPr>
          <w:rFonts w:eastAsiaTheme="minorEastAsia" w:cstheme="minorBidi"/>
          <w:bCs w:val="0"/>
          <w:smallCaps w:val="0"/>
          <w:sz w:val="22"/>
          <w:szCs w:val="22"/>
          <w:lang w:val="en-US" w:bidi="ar-SA"/>
        </w:rPr>
        <w:id w:val="891627252"/>
        <w:docPartObj>
          <w:docPartGallery w:val="Table of Contents"/>
          <w:docPartUnique/>
        </w:docPartObj>
      </w:sdtPr>
      <w:sdtEndPr>
        <w:rPr>
          <w:noProof/>
        </w:rPr>
      </w:sdtEndPr>
      <w:sdtContent>
        <w:p w14:paraId="3B4E7C4D" w14:textId="77777777" w:rsidR="008E7518" w:rsidRDefault="008E7518" w:rsidP="00A3326D">
          <w:pPr>
            <w:pStyle w:val="TOCHeading"/>
          </w:pPr>
          <w:r>
            <w:t>Contents</w:t>
          </w:r>
        </w:p>
        <w:p w14:paraId="215F93C4" w14:textId="0CE69344" w:rsidR="002A193F" w:rsidRDefault="000A6CC1">
          <w:pPr>
            <w:pStyle w:val="TOC1"/>
            <w:rPr>
              <w:rFonts w:asciiTheme="minorHAnsi" w:hAnsiTheme="minorHAnsi" w:cstheme="minorBidi"/>
              <w:b w:val="0"/>
              <w:caps w:val="0"/>
              <w:smallCaps w:val="0"/>
              <w:kern w:val="2"/>
              <w:lang w:eastAsia="en-US" w:bidi="he-IL"/>
              <w14:ligatures w14:val="standardContextual"/>
            </w:rPr>
          </w:pPr>
          <w:r>
            <w:fldChar w:fldCharType="begin"/>
          </w:r>
          <w:r>
            <w:instrText xml:space="preserve"> TOC \o "1-3" \h \z \u \t "Concept,4" </w:instrText>
          </w:r>
          <w:r>
            <w:fldChar w:fldCharType="separate"/>
          </w:r>
          <w:hyperlink w:anchor="_Toc144415043" w:history="1">
            <w:r w:rsidR="002A193F" w:rsidRPr="00291ED0">
              <w:rPr>
                <w:rStyle w:val="Hyperlink"/>
              </w:rPr>
              <w:t>Chapter One:</w:t>
            </w:r>
            <w:r w:rsidR="002A193F">
              <w:rPr>
                <w:rFonts w:asciiTheme="minorHAnsi" w:hAnsiTheme="minorHAnsi" w:cstheme="minorBidi"/>
                <w:b w:val="0"/>
                <w:caps w:val="0"/>
                <w:smallCaps w:val="0"/>
                <w:kern w:val="2"/>
                <w:lang w:eastAsia="en-US" w:bidi="he-IL"/>
                <w14:ligatures w14:val="standardContextual"/>
              </w:rPr>
              <w:tab/>
            </w:r>
            <w:r w:rsidR="002A193F" w:rsidRPr="00291ED0">
              <w:rPr>
                <w:rStyle w:val="Hyperlink"/>
              </w:rPr>
              <w:t>Introduction</w:t>
            </w:r>
            <w:r w:rsidR="002A193F">
              <w:rPr>
                <w:webHidden/>
              </w:rPr>
              <w:tab/>
            </w:r>
            <w:r w:rsidR="002A193F">
              <w:rPr>
                <w:webHidden/>
              </w:rPr>
              <w:fldChar w:fldCharType="begin"/>
            </w:r>
            <w:r w:rsidR="002A193F">
              <w:rPr>
                <w:webHidden/>
              </w:rPr>
              <w:instrText xml:space="preserve"> PAGEREF _Toc144415043 \h </w:instrText>
            </w:r>
            <w:r w:rsidR="002A193F">
              <w:rPr>
                <w:webHidden/>
              </w:rPr>
            </w:r>
            <w:r w:rsidR="002A193F">
              <w:rPr>
                <w:webHidden/>
              </w:rPr>
              <w:fldChar w:fldCharType="separate"/>
            </w:r>
            <w:r w:rsidR="00B058EB">
              <w:rPr>
                <w:webHidden/>
              </w:rPr>
              <w:t>1</w:t>
            </w:r>
            <w:r w:rsidR="002A193F">
              <w:rPr>
                <w:webHidden/>
              </w:rPr>
              <w:fldChar w:fldCharType="end"/>
            </w:r>
          </w:hyperlink>
        </w:p>
        <w:p w14:paraId="6AB48DFB" w14:textId="63289A39" w:rsidR="002A193F" w:rsidRDefault="00000000">
          <w:pPr>
            <w:pStyle w:val="TOC2"/>
            <w:tabs>
              <w:tab w:val="right" w:leader="dot" w:pos="9350"/>
            </w:tabs>
            <w:rPr>
              <w:rFonts w:asciiTheme="minorHAnsi" w:hAnsiTheme="minorHAnsi"/>
              <w:noProof/>
              <w:kern w:val="2"/>
              <w:lang w:eastAsia="en-US" w:bidi="he-IL"/>
              <w14:ligatures w14:val="standardContextual"/>
            </w:rPr>
          </w:pPr>
          <w:hyperlink w:anchor="_Toc144415044" w:history="1">
            <w:r w:rsidR="002A193F" w:rsidRPr="00291ED0">
              <w:rPr>
                <w:rStyle w:val="Hyperlink"/>
                <w:noProof/>
                <w:lang w:val="en"/>
              </w:rPr>
              <w:t>Digital Microfluidics Context</w:t>
            </w:r>
            <w:r w:rsidR="002A193F">
              <w:rPr>
                <w:noProof/>
                <w:webHidden/>
              </w:rPr>
              <w:tab/>
            </w:r>
            <w:r w:rsidR="002A193F">
              <w:rPr>
                <w:noProof/>
                <w:webHidden/>
              </w:rPr>
              <w:fldChar w:fldCharType="begin"/>
            </w:r>
            <w:r w:rsidR="002A193F">
              <w:rPr>
                <w:noProof/>
                <w:webHidden/>
              </w:rPr>
              <w:instrText xml:space="preserve"> PAGEREF _Toc144415044 \h </w:instrText>
            </w:r>
            <w:r w:rsidR="002A193F">
              <w:rPr>
                <w:noProof/>
                <w:webHidden/>
              </w:rPr>
            </w:r>
            <w:r w:rsidR="002A193F">
              <w:rPr>
                <w:noProof/>
                <w:webHidden/>
              </w:rPr>
              <w:fldChar w:fldCharType="separate"/>
            </w:r>
            <w:r w:rsidR="00B058EB">
              <w:rPr>
                <w:noProof/>
                <w:webHidden/>
              </w:rPr>
              <w:t>1</w:t>
            </w:r>
            <w:r w:rsidR="002A193F">
              <w:rPr>
                <w:noProof/>
                <w:webHidden/>
              </w:rPr>
              <w:fldChar w:fldCharType="end"/>
            </w:r>
          </w:hyperlink>
        </w:p>
        <w:p w14:paraId="2BB7D6D6" w14:textId="5BCA6E14" w:rsidR="002A193F" w:rsidRDefault="00000000">
          <w:pPr>
            <w:pStyle w:val="TOC2"/>
            <w:tabs>
              <w:tab w:val="right" w:leader="dot" w:pos="9350"/>
            </w:tabs>
            <w:rPr>
              <w:rFonts w:asciiTheme="minorHAnsi" w:hAnsiTheme="minorHAnsi"/>
              <w:noProof/>
              <w:kern w:val="2"/>
              <w:lang w:eastAsia="en-US" w:bidi="he-IL"/>
              <w14:ligatures w14:val="standardContextual"/>
            </w:rPr>
          </w:pPr>
          <w:hyperlink w:anchor="_Toc144415045" w:history="1">
            <w:r w:rsidR="002A193F" w:rsidRPr="00291ED0">
              <w:rPr>
                <w:rStyle w:val="Hyperlink"/>
                <w:noProof/>
                <w:lang w:val="en"/>
              </w:rPr>
              <w:t>Guiding Principles</w:t>
            </w:r>
            <w:r w:rsidR="002A193F">
              <w:rPr>
                <w:noProof/>
                <w:webHidden/>
              </w:rPr>
              <w:tab/>
            </w:r>
            <w:r w:rsidR="002A193F">
              <w:rPr>
                <w:noProof/>
                <w:webHidden/>
              </w:rPr>
              <w:fldChar w:fldCharType="begin"/>
            </w:r>
            <w:r w:rsidR="002A193F">
              <w:rPr>
                <w:noProof/>
                <w:webHidden/>
              </w:rPr>
              <w:instrText xml:space="preserve"> PAGEREF _Toc144415045 \h </w:instrText>
            </w:r>
            <w:r w:rsidR="002A193F">
              <w:rPr>
                <w:noProof/>
                <w:webHidden/>
              </w:rPr>
            </w:r>
            <w:r w:rsidR="002A193F">
              <w:rPr>
                <w:noProof/>
                <w:webHidden/>
              </w:rPr>
              <w:fldChar w:fldCharType="separate"/>
            </w:r>
            <w:r w:rsidR="00B058EB">
              <w:rPr>
                <w:noProof/>
                <w:webHidden/>
              </w:rPr>
              <w:t>1</w:t>
            </w:r>
            <w:r w:rsidR="002A193F">
              <w:rPr>
                <w:noProof/>
                <w:webHidden/>
              </w:rPr>
              <w:fldChar w:fldCharType="end"/>
            </w:r>
          </w:hyperlink>
        </w:p>
        <w:p w14:paraId="46B9A4DC" w14:textId="633A38F1" w:rsidR="002A193F"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415046" w:history="1">
            <w:r w:rsidR="002A193F" w:rsidRPr="00291ED0">
              <w:rPr>
                <w:rStyle w:val="Hyperlink"/>
                <w:noProof/>
              </w:rPr>
              <w:t>The customer is not a programmer</w:t>
            </w:r>
            <w:r w:rsidR="002A193F">
              <w:rPr>
                <w:noProof/>
                <w:webHidden/>
              </w:rPr>
              <w:tab/>
            </w:r>
            <w:r w:rsidR="002A193F">
              <w:rPr>
                <w:noProof/>
                <w:webHidden/>
              </w:rPr>
              <w:fldChar w:fldCharType="begin"/>
            </w:r>
            <w:r w:rsidR="002A193F">
              <w:rPr>
                <w:noProof/>
                <w:webHidden/>
              </w:rPr>
              <w:instrText xml:space="preserve"> PAGEREF _Toc144415046 \h </w:instrText>
            </w:r>
            <w:r w:rsidR="002A193F">
              <w:rPr>
                <w:noProof/>
                <w:webHidden/>
              </w:rPr>
            </w:r>
            <w:r w:rsidR="002A193F">
              <w:rPr>
                <w:noProof/>
                <w:webHidden/>
              </w:rPr>
              <w:fldChar w:fldCharType="separate"/>
            </w:r>
            <w:r w:rsidR="00B058EB">
              <w:rPr>
                <w:noProof/>
                <w:webHidden/>
              </w:rPr>
              <w:t>2</w:t>
            </w:r>
            <w:r w:rsidR="002A193F">
              <w:rPr>
                <w:noProof/>
                <w:webHidden/>
              </w:rPr>
              <w:fldChar w:fldCharType="end"/>
            </w:r>
          </w:hyperlink>
        </w:p>
        <w:p w14:paraId="5AF672F2" w14:textId="6F216407" w:rsidR="002A193F"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415047" w:history="1">
            <w:r w:rsidR="002A193F" w:rsidRPr="00291ED0">
              <w:rPr>
                <w:rStyle w:val="Hyperlink"/>
                <w:noProof/>
              </w:rPr>
              <w:t>The customer’s informal description is the gold standard</w:t>
            </w:r>
            <w:r w:rsidR="002A193F">
              <w:rPr>
                <w:noProof/>
                <w:webHidden/>
              </w:rPr>
              <w:tab/>
            </w:r>
            <w:r w:rsidR="002A193F">
              <w:rPr>
                <w:noProof/>
                <w:webHidden/>
              </w:rPr>
              <w:fldChar w:fldCharType="begin"/>
            </w:r>
            <w:r w:rsidR="002A193F">
              <w:rPr>
                <w:noProof/>
                <w:webHidden/>
              </w:rPr>
              <w:instrText xml:space="preserve"> PAGEREF _Toc144415047 \h </w:instrText>
            </w:r>
            <w:r w:rsidR="002A193F">
              <w:rPr>
                <w:noProof/>
                <w:webHidden/>
              </w:rPr>
            </w:r>
            <w:r w:rsidR="002A193F">
              <w:rPr>
                <w:noProof/>
                <w:webHidden/>
              </w:rPr>
              <w:fldChar w:fldCharType="separate"/>
            </w:r>
            <w:r w:rsidR="00B058EB">
              <w:rPr>
                <w:noProof/>
                <w:webHidden/>
              </w:rPr>
              <w:t>2</w:t>
            </w:r>
            <w:r w:rsidR="002A193F">
              <w:rPr>
                <w:noProof/>
                <w:webHidden/>
              </w:rPr>
              <w:fldChar w:fldCharType="end"/>
            </w:r>
          </w:hyperlink>
        </w:p>
        <w:p w14:paraId="3BA4A4C0" w14:textId="08AA160D" w:rsidR="002A193F"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415048" w:history="1">
            <w:r w:rsidR="002A193F" w:rsidRPr="00291ED0">
              <w:rPr>
                <w:rStyle w:val="Hyperlink"/>
                <w:noProof/>
              </w:rPr>
              <w:t>Physical quantities are not numbers</w:t>
            </w:r>
            <w:r w:rsidR="002A193F">
              <w:rPr>
                <w:noProof/>
                <w:webHidden/>
              </w:rPr>
              <w:tab/>
            </w:r>
            <w:r w:rsidR="002A193F">
              <w:rPr>
                <w:noProof/>
                <w:webHidden/>
              </w:rPr>
              <w:fldChar w:fldCharType="begin"/>
            </w:r>
            <w:r w:rsidR="002A193F">
              <w:rPr>
                <w:noProof/>
                <w:webHidden/>
              </w:rPr>
              <w:instrText xml:space="preserve"> PAGEREF _Toc144415048 \h </w:instrText>
            </w:r>
            <w:r w:rsidR="002A193F">
              <w:rPr>
                <w:noProof/>
                <w:webHidden/>
              </w:rPr>
            </w:r>
            <w:r w:rsidR="002A193F">
              <w:rPr>
                <w:noProof/>
                <w:webHidden/>
              </w:rPr>
              <w:fldChar w:fldCharType="separate"/>
            </w:r>
            <w:r w:rsidR="00B058EB">
              <w:rPr>
                <w:noProof/>
                <w:webHidden/>
              </w:rPr>
              <w:t>2</w:t>
            </w:r>
            <w:r w:rsidR="002A193F">
              <w:rPr>
                <w:noProof/>
                <w:webHidden/>
              </w:rPr>
              <w:fldChar w:fldCharType="end"/>
            </w:r>
          </w:hyperlink>
        </w:p>
        <w:p w14:paraId="365136BD" w14:textId="6749B962" w:rsidR="002A193F"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415049" w:history="1">
            <w:r w:rsidR="002A193F" w:rsidRPr="00291ED0">
              <w:rPr>
                <w:rStyle w:val="Hyperlink"/>
                <w:noProof/>
              </w:rPr>
              <w:t>English is better than Computerese</w:t>
            </w:r>
            <w:r w:rsidR="002A193F">
              <w:rPr>
                <w:noProof/>
                <w:webHidden/>
              </w:rPr>
              <w:tab/>
            </w:r>
            <w:r w:rsidR="002A193F">
              <w:rPr>
                <w:noProof/>
                <w:webHidden/>
              </w:rPr>
              <w:fldChar w:fldCharType="begin"/>
            </w:r>
            <w:r w:rsidR="002A193F">
              <w:rPr>
                <w:noProof/>
                <w:webHidden/>
              </w:rPr>
              <w:instrText xml:space="preserve"> PAGEREF _Toc144415049 \h </w:instrText>
            </w:r>
            <w:r w:rsidR="002A193F">
              <w:rPr>
                <w:noProof/>
                <w:webHidden/>
              </w:rPr>
            </w:r>
            <w:r w:rsidR="002A193F">
              <w:rPr>
                <w:noProof/>
                <w:webHidden/>
              </w:rPr>
              <w:fldChar w:fldCharType="separate"/>
            </w:r>
            <w:r w:rsidR="00B058EB">
              <w:rPr>
                <w:noProof/>
                <w:webHidden/>
              </w:rPr>
              <w:t>3</w:t>
            </w:r>
            <w:r w:rsidR="002A193F">
              <w:rPr>
                <w:noProof/>
                <w:webHidden/>
              </w:rPr>
              <w:fldChar w:fldCharType="end"/>
            </w:r>
          </w:hyperlink>
        </w:p>
        <w:p w14:paraId="64ADB418" w14:textId="1DCE1158" w:rsidR="002A193F"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415050" w:history="1">
            <w:r w:rsidR="002A193F" w:rsidRPr="00291ED0">
              <w:rPr>
                <w:rStyle w:val="Hyperlink"/>
                <w:noProof/>
              </w:rPr>
              <w:t>Don’t worry about mistakes users won’t make</w:t>
            </w:r>
            <w:r w:rsidR="002A193F">
              <w:rPr>
                <w:noProof/>
                <w:webHidden/>
              </w:rPr>
              <w:tab/>
            </w:r>
            <w:r w:rsidR="002A193F">
              <w:rPr>
                <w:noProof/>
                <w:webHidden/>
              </w:rPr>
              <w:fldChar w:fldCharType="begin"/>
            </w:r>
            <w:r w:rsidR="002A193F">
              <w:rPr>
                <w:noProof/>
                <w:webHidden/>
              </w:rPr>
              <w:instrText xml:space="preserve"> PAGEREF _Toc144415050 \h </w:instrText>
            </w:r>
            <w:r w:rsidR="002A193F">
              <w:rPr>
                <w:noProof/>
                <w:webHidden/>
              </w:rPr>
            </w:r>
            <w:r w:rsidR="002A193F">
              <w:rPr>
                <w:noProof/>
                <w:webHidden/>
              </w:rPr>
              <w:fldChar w:fldCharType="separate"/>
            </w:r>
            <w:r w:rsidR="00B058EB">
              <w:rPr>
                <w:noProof/>
                <w:webHidden/>
              </w:rPr>
              <w:t>3</w:t>
            </w:r>
            <w:r w:rsidR="002A193F">
              <w:rPr>
                <w:noProof/>
                <w:webHidden/>
              </w:rPr>
              <w:fldChar w:fldCharType="end"/>
            </w:r>
          </w:hyperlink>
        </w:p>
        <w:p w14:paraId="76E2E8D6" w14:textId="06DCD111" w:rsidR="002A193F"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415051" w:history="1">
            <w:r w:rsidR="002A193F" w:rsidRPr="00291ED0">
              <w:rPr>
                <w:rStyle w:val="Hyperlink"/>
                <w:noProof/>
              </w:rPr>
              <w:t>The principle of least astonishment</w:t>
            </w:r>
            <w:r w:rsidR="002A193F">
              <w:rPr>
                <w:noProof/>
                <w:webHidden/>
              </w:rPr>
              <w:tab/>
            </w:r>
            <w:r w:rsidR="002A193F">
              <w:rPr>
                <w:noProof/>
                <w:webHidden/>
              </w:rPr>
              <w:fldChar w:fldCharType="begin"/>
            </w:r>
            <w:r w:rsidR="002A193F">
              <w:rPr>
                <w:noProof/>
                <w:webHidden/>
              </w:rPr>
              <w:instrText xml:space="preserve"> PAGEREF _Toc144415051 \h </w:instrText>
            </w:r>
            <w:r w:rsidR="002A193F">
              <w:rPr>
                <w:noProof/>
                <w:webHidden/>
              </w:rPr>
            </w:r>
            <w:r w:rsidR="002A193F">
              <w:rPr>
                <w:noProof/>
                <w:webHidden/>
              </w:rPr>
              <w:fldChar w:fldCharType="separate"/>
            </w:r>
            <w:r w:rsidR="00B058EB">
              <w:rPr>
                <w:noProof/>
                <w:webHidden/>
              </w:rPr>
              <w:t>4</w:t>
            </w:r>
            <w:r w:rsidR="002A193F">
              <w:rPr>
                <w:noProof/>
                <w:webHidden/>
              </w:rPr>
              <w:fldChar w:fldCharType="end"/>
            </w:r>
          </w:hyperlink>
        </w:p>
        <w:p w14:paraId="7A0B5E10" w14:textId="0E0CB972" w:rsidR="002A193F"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415052" w:history="1">
            <w:r w:rsidR="002A193F" w:rsidRPr="00291ED0">
              <w:rPr>
                <w:rStyle w:val="Hyperlink"/>
                <w:noProof/>
              </w:rPr>
              <w:t>It's easier to learn a few new things that a lot of them</w:t>
            </w:r>
            <w:r w:rsidR="002A193F">
              <w:rPr>
                <w:noProof/>
                <w:webHidden/>
              </w:rPr>
              <w:tab/>
            </w:r>
            <w:r w:rsidR="002A193F">
              <w:rPr>
                <w:noProof/>
                <w:webHidden/>
              </w:rPr>
              <w:fldChar w:fldCharType="begin"/>
            </w:r>
            <w:r w:rsidR="002A193F">
              <w:rPr>
                <w:noProof/>
                <w:webHidden/>
              </w:rPr>
              <w:instrText xml:space="preserve"> PAGEREF _Toc144415052 \h </w:instrText>
            </w:r>
            <w:r w:rsidR="002A193F">
              <w:rPr>
                <w:noProof/>
                <w:webHidden/>
              </w:rPr>
            </w:r>
            <w:r w:rsidR="002A193F">
              <w:rPr>
                <w:noProof/>
                <w:webHidden/>
              </w:rPr>
              <w:fldChar w:fldCharType="separate"/>
            </w:r>
            <w:r w:rsidR="00B058EB">
              <w:rPr>
                <w:noProof/>
                <w:webHidden/>
              </w:rPr>
              <w:t>4</w:t>
            </w:r>
            <w:r w:rsidR="002A193F">
              <w:rPr>
                <w:noProof/>
                <w:webHidden/>
              </w:rPr>
              <w:fldChar w:fldCharType="end"/>
            </w:r>
          </w:hyperlink>
        </w:p>
        <w:p w14:paraId="212483A0" w14:textId="5237BD09" w:rsidR="002A193F"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415053" w:history="1">
            <w:r w:rsidR="002A193F" w:rsidRPr="00291ED0">
              <w:rPr>
                <w:rStyle w:val="Hyperlink"/>
                <w:noProof/>
              </w:rPr>
              <w:t>There’s more than one way to do it</w:t>
            </w:r>
            <w:r w:rsidR="002A193F">
              <w:rPr>
                <w:noProof/>
                <w:webHidden/>
              </w:rPr>
              <w:tab/>
            </w:r>
            <w:r w:rsidR="002A193F">
              <w:rPr>
                <w:noProof/>
                <w:webHidden/>
              </w:rPr>
              <w:fldChar w:fldCharType="begin"/>
            </w:r>
            <w:r w:rsidR="002A193F">
              <w:rPr>
                <w:noProof/>
                <w:webHidden/>
              </w:rPr>
              <w:instrText xml:space="preserve"> PAGEREF _Toc144415053 \h </w:instrText>
            </w:r>
            <w:r w:rsidR="002A193F">
              <w:rPr>
                <w:noProof/>
                <w:webHidden/>
              </w:rPr>
            </w:r>
            <w:r w:rsidR="002A193F">
              <w:rPr>
                <w:noProof/>
                <w:webHidden/>
              </w:rPr>
              <w:fldChar w:fldCharType="separate"/>
            </w:r>
            <w:r w:rsidR="00B058EB">
              <w:rPr>
                <w:noProof/>
                <w:webHidden/>
              </w:rPr>
              <w:t>5</w:t>
            </w:r>
            <w:r w:rsidR="002A193F">
              <w:rPr>
                <w:noProof/>
                <w:webHidden/>
              </w:rPr>
              <w:fldChar w:fldCharType="end"/>
            </w:r>
          </w:hyperlink>
        </w:p>
        <w:p w14:paraId="10DA55B0" w14:textId="45314C26" w:rsidR="002A193F"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415054" w:history="1">
            <w:r w:rsidR="002A193F" w:rsidRPr="00291ED0">
              <w:rPr>
                <w:rStyle w:val="Hyperlink"/>
                <w:noProof/>
              </w:rPr>
              <w:t>Easy things should be easy, and hard things should be possible</w:t>
            </w:r>
            <w:r w:rsidR="002A193F">
              <w:rPr>
                <w:noProof/>
                <w:webHidden/>
              </w:rPr>
              <w:tab/>
            </w:r>
            <w:r w:rsidR="002A193F">
              <w:rPr>
                <w:noProof/>
                <w:webHidden/>
              </w:rPr>
              <w:fldChar w:fldCharType="begin"/>
            </w:r>
            <w:r w:rsidR="002A193F">
              <w:rPr>
                <w:noProof/>
                <w:webHidden/>
              </w:rPr>
              <w:instrText xml:space="preserve"> PAGEREF _Toc144415054 \h </w:instrText>
            </w:r>
            <w:r w:rsidR="002A193F">
              <w:rPr>
                <w:noProof/>
                <w:webHidden/>
              </w:rPr>
            </w:r>
            <w:r w:rsidR="002A193F">
              <w:rPr>
                <w:noProof/>
                <w:webHidden/>
              </w:rPr>
              <w:fldChar w:fldCharType="separate"/>
            </w:r>
            <w:r w:rsidR="00B058EB">
              <w:rPr>
                <w:noProof/>
                <w:webHidden/>
              </w:rPr>
              <w:t>5</w:t>
            </w:r>
            <w:r w:rsidR="002A193F">
              <w:rPr>
                <w:noProof/>
                <w:webHidden/>
              </w:rPr>
              <w:fldChar w:fldCharType="end"/>
            </w:r>
          </w:hyperlink>
        </w:p>
        <w:p w14:paraId="2315FC22" w14:textId="2048E01D" w:rsidR="002A193F"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415055" w:history="1">
            <w:r w:rsidR="002A193F" w:rsidRPr="00291ED0">
              <w:rPr>
                <w:rStyle w:val="Hyperlink"/>
                <w:noProof/>
              </w:rPr>
              <w:t>This isn’t the last version of the language</w:t>
            </w:r>
            <w:r w:rsidR="002A193F">
              <w:rPr>
                <w:noProof/>
                <w:webHidden/>
              </w:rPr>
              <w:tab/>
            </w:r>
            <w:r w:rsidR="002A193F">
              <w:rPr>
                <w:noProof/>
                <w:webHidden/>
              </w:rPr>
              <w:fldChar w:fldCharType="begin"/>
            </w:r>
            <w:r w:rsidR="002A193F">
              <w:rPr>
                <w:noProof/>
                <w:webHidden/>
              </w:rPr>
              <w:instrText xml:space="preserve"> PAGEREF _Toc144415055 \h </w:instrText>
            </w:r>
            <w:r w:rsidR="002A193F">
              <w:rPr>
                <w:noProof/>
                <w:webHidden/>
              </w:rPr>
            </w:r>
            <w:r w:rsidR="002A193F">
              <w:rPr>
                <w:noProof/>
                <w:webHidden/>
              </w:rPr>
              <w:fldChar w:fldCharType="separate"/>
            </w:r>
            <w:r w:rsidR="00B058EB">
              <w:rPr>
                <w:noProof/>
                <w:webHidden/>
              </w:rPr>
              <w:t>6</w:t>
            </w:r>
            <w:r w:rsidR="002A193F">
              <w:rPr>
                <w:noProof/>
                <w:webHidden/>
              </w:rPr>
              <w:fldChar w:fldCharType="end"/>
            </w:r>
          </w:hyperlink>
        </w:p>
        <w:p w14:paraId="1D766ADD" w14:textId="40536D1B" w:rsidR="002A193F"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415056" w:history="1">
            <w:r w:rsidR="002A193F" w:rsidRPr="00291ED0">
              <w:rPr>
                <w:rStyle w:val="Hyperlink"/>
                <w:noProof/>
              </w:rPr>
              <w:t>Trade complexity below for simplicity above</w:t>
            </w:r>
            <w:r w:rsidR="002A193F">
              <w:rPr>
                <w:noProof/>
                <w:webHidden/>
              </w:rPr>
              <w:tab/>
            </w:r>
            <w:r w:rsidR="002A193F">
              <w:rPr>
                <w:noProof/>
                <w:webHidden/>
              </w:rPr>
              <w:fldChar w:fldCharType="begin"/>
            </w:r>
            <w:r w:rsidR="002A193F">
              <w:rPr>
                <w:noProof/>
                <w:webHidden/>
              </w:rPr>
              <w:instrText xml:space="preserve"> PAGEREF _Toc144415056 \h </w:instrText>
            </w:r>
            <w:r w:rsidR="002A193F">
              <w:rPr>
                <w:noProof/>
                <w:webHidden/>
              </w:rPr>
            </w:r>
            <w:r w:rsidR="002A193F">
              <w:rPr>
                <w:noProof/>
                <w:webHidden/>
              </w:rPr>
              <w:fldChar w:fldCharType="separate"/>
            </w:r>
            <w:r w:rsidR="00B058EB">
              <w:rPr>
                <w:noProof/>
                <w:webHidden/>
              </w:rPr>
              <w:t>6</w:t>
            </w:r>
            <w:r w:rsidR="002A193F">
              <w:rPr>
                <w:noProof/>
                <w:webHidden/>
              </w:rPr>
              <w:fldChar w:fldCharType="end"/>
            </w:r>
          </w:hyperlink>
        </w:p>
        <w:p w14:paraId="62EE50D6" w14:textId="5C4C4E7A" w:rsidR="002A193F" w:rsidRDefault="00000000">
          <w:pPr>
            <w:pStyle w:val="TOC2"/>
            <w:tabs>
              <w:tab w:val="right" w:leader="dot" w:pos="9350"/>
            </w:tabs>
            <w:rPr>
              <w:rFonts w:asciiTheme="minorHAnsi" w:hAnsiTheme="minorHAnsi"/>
              <w:noProof/>
              <w:kern w:val="2"/>
              <w:lang w:eastAsia="en-US" w:bidi="he-IL"/>
              <w14:ligatures w14:val="standardContextual"/>
            </w:rPr>
          </w:pPr>
          <w:hyperlink w:anchor="_Toc144415057" w:history="1">
            <w:r w:rsidR="002A193F" w:rsidRPr="00291ED0">
              <w:rPr>
                <w:rStyle w:val="Hyperlink"/>
                <w:noProof/>
                <w:lang w:val="en"/>
              </w:rPr>
              <w:t>Rough Spots and Missing Pieces</w:t>
            </w:r>
            <w:r w:rsidR="002A193F">
              <w:rPr>
                <w:noProof/>
                <w:webHidden/>
              </w:rPr>
              <w:tab/>
            </w:r>
            <w:r w:rsidR="002A193F">
              <w:rPr>
                <w:noProof/>
                <w:webHidden/>
              </w:rPr>
              <w:fldChar w:fldCharType="begin"/>
            </w:r>
            <w:r w:rsidR="002A193F">
              <w:rPr>
                <w:noProof/>
                <w:webHidden/>
              </w:rPr>
              <w:instrText xml:space="preserve"> PAGEREF _Toc144415057 \h </w:instrText>
            </w:r>
            <w:r w:rsidR="002A193F">
              <w:rPr>
                <w:noProof/>
                <w:webHidden/>
              </w:rPr>
            </w:r>
            <w:r w:rsidR="002A193F">
              <w:rPr>
                <w:noProof/>
                <w:webHidden/>
              </w:rPr>
              <w:fldChar w:fldCharType="separate"/>
            </w:r>
            <w:r w:rsidR="00B058EB">
              <w:rPr>
                <w:noProof/>
                <w:webHidden/>
              </w:rPr>
              <w:t>6</w:t>
            </w:r>
            <w:r w:rsidR="002A193F">
              <w:rPr>
                <w:noProof/>
                <w:webHidden/>
              </w:rPr>
              <w:fldChar w:fldCharType="end"/>
            </w:r>
          </w:hyperlink>
        </w:p>
        <w:p w14:paraId="6BA0168E" w14:textId="17D5E190" w:rsidR="002A193F" w:rsidRDefault="00000000">
          <w:pPr>
            <w:pStyle w:val="TOC1"/>
            <w:rPr>
              <w:rFonts w:asciiTheme="minorHAnsi" w:hAnsiTheme="minorHAnsi" w:cstheme="minorBidi"/>
              <w:b w:val="0"/>
              <w:caps w:val="0"/>
              <w:smallCaps w:val="0"/>
              <w:kern w:val="2"/>
              <w:lang w:eastAsia="en-US" w:bidi="he-IL"/>
              <w14:ligatures w14:val="standardContextual"/>
            </w:rPr>
          </w:pPr>
          <w:hyperlink w:anchor="_Toc144415058" w:history="1">
            <w:r w:rsidR="002A193F" w:rsidRPr="00291ED0">
              <w:rPr>
                <w:rStyle w:val="Hyperlink"/>
              </w:rPr>
              <w:t>Chapter Two:</w:t>
            </w:r>
            <w:r w:rsidR="002A193F">
              <w:rPr>
                <w:rFonts w:asciiTheme="minorHAnsi" w:hAnsiTheme="minorHAnsi" w:cstheme="minorBidi"/>
                <w:b w:val="0"/>
                <w:caps w:val="0"/>
                <w:smallCaps w:val="0"/>
                <w:kern w:val="2"/>
                <w:lang w:eastAsia="en-US" w:bidi="he-IL"/>
                <w14:ligatures w14:val="standardContextual"/>
              </w:rPr>
              <w:tab/>
            </w:r>
            <w:r w:rsidR="002A193F" w:rsidRPr="00291ED0">
              <w:rPr>
                <w:rStyle w:val="Hyperlink"/>
              </w:rPr>
              <w:t>A Tutorial Example</w:t>
            </w:r>
            <w:r w:rsidR="002A193F">
              <w:rPr>
                <w:webHidden/>
              </w:rPr>
              <w:tab/>
            </w:r>
            <w:r w:rsidR="002A193F">
              <w:rPr>
                <w:webHidden/>
              </w:rPr>
              <w:fldChar w:fldCharType="begin"/>
            </w:r>
            <w:r w:rsidR="002A193F">
              <w:rPr>
                <w:webHidden/>
              </w:rPr>
              <w:instrText xml:space="preserve"> PAGEREF _Toc144415058 \h </w:instrText>
            </w:r>
            <w:r w:rsidR="002A193F">
              <w:rPr>
                <w:webHidden/>
              </w:rPr>
            </w:r>
            <w:r w:rsidR="002A193F">
              <w:rPr>
                <w:webHidden/>
              </w:rPr>
              <w:fldChar w:fldCharType="separate"/>
            </w:r>
            <w:r w:rsidR="00B058EB">
              <w:rPr>
                <w:webHidden/>
              </w:rPr>
              <w:t>9</w:t>
            </w:r>
            <w:r w:rsidR="002A193F">
              <w:rPr>
                <w:webHidden/>
              </w:rPr>
              <w:fldChar w:fldCharType="end"/>
            </w:r>
          </w:hyperlink>
        </w:p>
        <w:p w14:paraId="778E263E" w14:textId="0DB462B5" w:rsidR="002A193F" w:rsidRDefault="00000000">
          <w:pPr>
            <w:pStyle w:val="TOC2"/>
            <w:tabs>
              <w:tab w:val="right" w:leader="dot" w:pos="9350"/>
            </w:tabs>
            <w:rPr>
              <w:rFonts w:asciiTheme="minorHAnsi" w:hAnsiTheme="minorHAnsi"/>
              <w:noProof/>
              <w:kern w:val="2"/>
              <w:lang w:eastAsia="en-US" w:bidi="he-IL"/>
              <w14:ligatures w14:val="standardContextual"/>
            </w:rPr>
          </w:pPr>
          <w:hyperlink w:anchor="_Toc144415059" w:history="1">
            <w:r w:rsidR="002A193F" w:rsidRPr="00291ED0">
              <w:rPr>
                <w:rStyle w:val="Hyperlink"/>
                <w:noProof/>
              </w:rPr>
              <w:t>The protocol</w:t>
            </w:r>
            <w:r w:rsidR="002A193F">
              <w:rPr>
                <w:noProof/>
                <w:webHidden/>
              </w:rPr>
              <w:tab/>
            </w:r>
            <w:r w:rsidR="002A193F">
              <w:rPr>
                <w:noProof/>
                <w:webHidden/>
              </w:rPr>
              <w:fldChar w:fldCharType="begin"/>
            </w:r>
            <w:r w:rsidR="002A193F">
              <w:rPr>
                <w:noProof/>
                <w:webHidden/>
              </w:rPr>
              <w:instrText xml:space="preserve"> PAGEREF _Toc144415059 \h </w:instrText>
            </w:r>
            <w:r w:rsidR="002A193F">
              <w:rPr>
                <w:noProof/>
                <w:webHidden/>
              </w:rPr>
            </w:r>
            <w:r w:rsidR="002A193F">
              <w:rPr>
                <w:noProof/>
                <w:webHidden/>
              </w:rPr>
              <w:fldChar w:fldCharType="separate"/>
            </w:r>
            <w:r w:rsidR="00B058EB">
              <w:rPr>
                <w:noProof/>
                <w:webHidden/>
              </w:rPr>
              <w:t>9</w:t>
            </w:r>
            <w:r w:rsidR="002A193F">
              <w:rPr>
                <w:noProof/>
                <w:webHidden/>
              </w:rPr>
              <w:fldChar w:fldCharType="end"/>
            </w:r>
          </w:hyperlink>
        </w:p>
        <w:p w14:paraId="235DFEA7" w14:textId="7191F9CF" w:rsidR="002A193F" w:rsidRDefault="00000000">
          <w:pPr>
            <w:pStyle w:val="TOC2"/>
            <w:tabs>
              <w:tab w:val="right" w:leader="dot" w:pos="9350"/>
            </w:tabs>
            <w:rPr>
              <w:rFonts w:asciiTheme="minorHAnsi" w:hAnsiTheme="minorHAnsi"/>
              <w:noProof/>
              <w:kern w:val="2"/>
              <w:lang w:eastAsia="en-US" w:bidi="he-IL"/>
              <w14:ligatures w14:val="standardContextual"/>
            </w:rPr>
          </w:pPr>
          <w:hyperlink w:anchor="_Toc144415060" w:history="1">
            <w:r w:rsidR="002A193F" w:rsidRPr="00291ED0">
              <w:rPr>
                <w:rStyle w:val="Hyperlink"/>
                <w:noProof/>
              </w:rPr>
              <w:t>The board</w:t>
            </w:r>
            <w:r w:rsidR="002A193F">
              <w:rPr>
                <w:noProof/>
                <w:webHidden/>
              </w:rPr>
              <w:tab/>
            </w:r>
            <w:r w:rsidR="002A193F">
              <w:rPr>
                <w:noProof/>
                <w:webHidden/>
              </w:rPr>
              <w:fldChar w:fldCharType="begin"/>
            </w:r>
            <w:r w:rsidR="002A193F">
              <w:rPr>
                <w:noProof/>
                <w:webHidden/>
              </w:rPr>
              <w:instrText xml:space="preserve"> PAGEREF _Toc144415060 \h </w:instrText>
            </w:r>
            <w:r w:rsidR="002A193F">
              <w:rPr>
                <w:noProof/>
                <w:webHidden/>
              </w:rPr>
            </w:r>
            <w:r w:rsidR="002A193F">
              <w:rPr>
                <w:noProof/>
                <w:webHidden/>
              </w:rPr>
              <w:fldChar w:fldCharType="separate"/>
            </w:r>
            <w:r w:rsidR="00B058EB">
              <w:rPr>
                <w:noProof/>
                <w:webHidden/>
              </w:rPr>
              <w:t>10</w:t>
            </w:r>
            <w:r w:rsidR="002A193F">
              <w:rPr>
                <w:noProof/>
                <w:webHidden/>
              </w:rPr>
              <w:fldChar w:fldCharType="end"/>
            </w:r>
          </w:hyperlink>
        </w:p>
        <w:p w14:paraId="67FF1652" w14:textId="38E24368" w:rsidR="002A193F" w:rsidRDefault="00000000">
          <w:pPr>
            <w:pStyle w:val="TOC2"/>
            <w:tabs>
              <w:tab w:val="right" w:leader="dot" w:pos="9350"/>
            </w:tabs>
            <w:rPr>
              <w:rFonts w:asciiTheme="minorHAnsi" w:hAnsiTheme="minorHAnsi"/>
              <w:noProof/>
              <w:kern w:val="2"/>
              <w:lang w:eastAsia="en-US" w:bidi="he-IL"/>
              <w14:ligatures w14:val="standardContextual"/>
            </w:rPr>
          </w:pPr>
          <w:hyperlink w:anchor="_Toc144415061" w:history="1">
            <w:r w:rsidR="002A193F" w:rsidRPr="00291ED0">
              <w:rPr>
                <w:rStyle w:val="Hyperlink"/>
                <w:noProof/>
              </w:rPr>
              <w:t>The code</w:t>
            </w:r>
            <w:r w:rsidR="002A193F">
              <w:rPr>
                <w:noProof/>
                <w:webHidden/>
              </w:rPr>
              <w:tab/>
            </w:r>
            <w:r w:rsidR="002A193F">
              <w:rPr>
                <w:noProof/>
                <w:webHidden/>
              </w:rPr>
              <w:fldChar w:fldCharType="begin"/>
            </w:r>
            <w:r w:rsidR="002A193F">
              <w:rPr>
                <w:noProof/>
                <w:webHidden/>
              </w:rPr>
              <w:instrText xml:space="preserve"> PAGEREF _Toc144415061 \h </w:instrText>
            </w:r>
            <w:r w:rsidR="002A193F">
              <w:rPr>
                <w:noProof/>
                <w:webHidden/>
              </w:rPr>
            </w:r>
            <w:r w:rsidR="002A193F">
              <w:rPr>
                <w:noProof/>
                <w:webHidden/>
              </w:rPr>
              <w:fldChar w:fldCharType="separate"/>
            </w:r>
            <w:r w:rsidR="00B058EB">
              <w:rPr>
                <w:noProof/>
                <w:webHidden/>
              </w:rPr>
              <w:t>11</w:t>
            </w:r>
            <w:r w:rsidR="002A193F">
              <w:rPr>
                <w:noProof/>
                <w:webHidden/>
              </w:rPr>
              <w:fldChar w:fldCharType="end"/>
            </w:r>
          </w:hyperlink>
        </w:p>
        <w:p w14:paraId="400836D5" w14:textId="5DCBC20C" w:rsidR="002A193F" w:rsidRDefault="00000000">
          <w:pPr>
            <w:pStyle w:val="TOC4"/>
            <w:rPr>
              <w:rFonts w:asciiTheme="minorHAnsi" w:hAnsiTheme="minorHAnsi"/>
              <w:noProof/>
              <w:kern w:val="2"/>
              <w:sz w:val="22"/>
              <w:lang w:eastAsia="en-US" w:bidi="he-IL"/>
              <w14:ligatures w14:val="standardContextual"/>
            </w:rPr>
          </w:pPr>
          <w:hyperlink w:anchor="_Toc144415062" w:history="1">
            <w:r w:rsidR="002A193F" w:rsidRPr="00291ED0">
              <w:rPr>
                <w:rStyle w:val="Hyperlink"/>
                <w:noProof/>
              </w:rPr>
              <w:t>Comments</w:t>
            </w:r>
            <w:r w:rsidR="002A193F">
              <w:rPr>
                <w:noProof/>
                <w:webHidden/>
              </w:rPr>
              <w:tab/>
            </w:r>
            <w:r w:rsidR="002A193F">
              <w:rPr>
                <w:noProof/>
                <w:webHidden/>
              </w:rPr>
              <w:fldChar w:fldCharType="begin"/>
            </w:r>
            <w:r w:rsidR="002A193F">
              <w:rPr>
                <w:noProof/>
                <w:webHidden/>
              </w:rPr>
              <w:instrText xml:space="preserve"> PAGEREF _Toc144415062 \h </w:instrText>
            </w:r>
            <w:r w:rsidR="002A193F">
              <w:rPr>
                <w:noProof/>
                <w:webHidden/>
              </w:rPr>
            </w:r>
            <w:r w:rsidR="002A193F">
              <w:rPr>
                <w:noProof/>
                <w:webHidden/>
              </w:rPr>
              <w:fldChar w:fldCharType="separate"/>
            </w:r>
            <w:r w:rsidR="00B058EB">
              <w:rPr>
                <w:noProof/>
                <w:webHidden/>
              </w:rPr>
              <w:t>11</w:t>
            </w:r>
            <w:r w:rsidR="002A193F">
              <w:rPr>
                <w:noProof/>
                <w:webHidden/>
              </w:rPr>
              <w:fldChar w:fldCharType="end"/>
            </w:r>
          </w:hyperlink>
        </w:p>
        <w:p w14:paraId="162C6A90" w14:textId="6DFAEDCA" w:rsidR="002A193F" w:rsidRDefault="00000000">
          <w:pPr>
            <w:pStyle w:val="TOC4"/>
            <w:rPr>
              <w:rFonts w:asciiTheme="minorHAnsi" w:hAnsiTheme="minorHAnsi"/>
              <w:noProof/>
              <w:kern w:val="2"/>
              <w:sz w:val="22"/>
              <w:lang w:eastAsia="en-US" w:bidi="he-IL"/>
              <w14:ligatures w14:val="standardContextual"/>
            </w:rPr>
          </w:pPr>
          <w:hyperlink w:anchor="_Toc144415063" w:history="1">
            <w:r w:rsidR="002A193F" w:rsidRPr="00291ED0">
              <w:rPr>
                <w:rStyle w:val="Hyperlink"/>
                <w:noProof/>
              </w:rPr>
              <w:t>Names</w:t>
            </w:r>
            <w:r w:rsidR="002A193F">
              <w:rPr>
                <w:noProof/>
                <w:webHidden/>
              </w:rPr>
              <w:tab/>
            </w:r>
            <w:r w:rsidR="002A193F">
              <w:rPr>
                <w:noProof/>
                <w:webHidden/>
              </w:rPr>
              <w:fldChar w:fldCharType="begin"/>
            </w:r>
            <w:r w:rsidR="002A193F">
              <w:rPr>
                <w:noProof/>
                <w:webHidden/>
              </w:rPr>
              <w:instrText xml:space="preserve"> PAGEREF _Toc144415063 \h </w:instrText>
            </w:r>
            <w:r w:rsidR="002A193F">
              <w:rPr>
                <w:noProof/>
                <w:webHidden/>
              </w:rPr>
            </w:r>
            <w:r w:rsidR="002A193F">
              <w:rPr>
                <w:noProof/>
                <w:webHidden/>
              </w:rPr>
              <w:fldChar w:fldCharType="separate"/>
            </w:r>
            <w:r w:rsidR="00B058EB">
              <w:rPr>
                <w:noProof/>
                <w:webHidden/>
              </w:rPr>
              <w:t>12</w:t>
            </w:r>
            <w:r w:rsidR="002A193F">
              <w:rPr>
                <w:noProof/>
                <w:webHidden/>
              </w:rPr>
              <w:fldChar w:fldCharType="end"/>
            </w:r>
          </w:hyperlink>
        </w:p>
        <w:p w14:paraId="4100E058" w14:textId="5421F1B9" w:rsidR="002A193F" w:rsidRDefault="00000000">
          <w:pPr>
            <w:pStyle w:val="TOC4"/>
            <w:rPr>
              <w:rFonts w:asciiTheme="minorHAnsi" w:hAnsiTheme="minorHAnsi"/>
              <w:noProof/>
              <w:kern w:val="2"/>
              <w:sz w:val="22"/>
              <w:lang w:eastAsia="en-US" w:bidi="he-IL"/>
              <w14:ligatures w14:val="standardContextual"/>
            </w:rPr>
          </w:pPr>
          <w:hyperlink w:anchor="_Toc144415064" w:history="1">
            <w:r w:rsidR="002A193F" w:rsidRPr="00291ED0">
              <w:rPr>
                <w:rStyle w:val="Hyperlink"/>
                <w:noProof/>
              </w:rPr>
              <w:t>Function definitions</w:t>
            </w:r>
            <w:r w:rsidR="002A193F">
              <w:rPr>
                <w:noProof/>
                <w:webHidden/>
              </w:rPr>
              <w:tab/>
            </w:r>
            <w:r w:rsidR="002A193F">
              <w:rPr>
                <w:noProof/>
                <w:webHidden/>
              </w:rPr>
              <w:fldChar w:fldCharType="begin"/>
            </w:r>
            <w:r w:rsidR="002A193F">
              <w:rPr>
                <w:noProof/>
                <w:webHidden/>
              </w:rPr>
              <w:instrText xml:space="preserve"> PAGEREF _Toc144415064 \h </w:instrText>
            </w:r>
            <w:r w:rsidR="002A193F">
              <w:rPr>
                <w:noProof/>
                <w:webHidden/>
              </w:rPr>
            </w:r>
            <w:r w:rsidR="002A193F">
              <w:rPr>
                <w:noProof/>
                <w:webHidden/>
              </w:rPr>
              <w:fldChar w:fldCharType="separate"/>
            </w:r>
            <w:r w:rsidR="00B058EB">
              <w:rPr>
                <w:noProof/>
                <w:webHidden/>
              </w:rPr>
              <w:t>12</w:t>
            </w:r>
            <w:r w:rsidR="002A193F">
              <w:rPr>
                <w:noProof/>
                <w:webHidden/>
              </w:rPr>
              <w:fldChar w:fldCharType="end"/>
            </w:r>
          </w:hyperlink>
        </w:p>
        <w:p w14:paraId="59AB5520" w14:textId="69B2EF3B" w:rsidR="002A193F" w:rsidRDefault="00000000">
          <w:pPr>
            <w:pStyle w:val="TOC4"/>
            <w:rPr>
              <w:rFonts w:asciiTheme="minorHAnsi" w:hAnsiTheme="minorHAnsi"/>
              <w:noProof/>
              <w:kern w:val="2"/>
              <w:sz w:val="22"/>
              <w:lang w:eastAsia="en-US" w:bidi="he-IL"/>
              <w14:ligatures w14:val="standardContextual"/>
            </w:rPr>
          </w:pPr>
          <w:hyperlink w:anchor="_Toc144415065" w:history="1">
            <w:r w:rsidR="002A193F" w:rsidRPr="00291ED0">
              <w:rPr>
                <w:rStyle w:val="Hyperlink"/>
                <w:noProof/>
              </w:rPr>
              <w:t>Whitespace</w:t>
            </w:r>
            <w:r w:rsidR="002A193F">
              <w:rPr>
                <w:noProof/>
                <w:webHidden/>
              </w:rPr>
              <w:tab/>
            </w:r>
            <w:r w:rsidR="002A193F">
              <w:rPr>
                <w:noProof/>
                <w:webHidden/>
              </w:rPr>
              <w:fldChar w:fldCharType="begin"/>
            </w:r>
            <w:r w:rsidR="002A193F">
              <w:rPr>
                <w:noProof/>
                <w:webHidden/>
              </w:rPr>
              <w:instrText xml:space="preserve"> PAGEREF _Toc144415065 \h </w:instrText>
            </w:r>
            <w:r w:rsidR="002A193F">
              <w:rPr>
                <w:noProof/>
                <w:webHidden/>
              </w:rPr>
            </w:r>
            <w:r w:rsidR="002A193F">
              <w:rPr>
                <w:noProof/>
                <w:webHidden/>
              </w:rPr>
              <w:fldChar w:fldCharType="separate"/>
            </w:r>
            <w:r w:rsidR="00B058EB">
              <w:rPr>
                <w:noProof/>
                <w:webHidden/>
              </w:rPr>
              <w:t>12</w:t>
            </w:r>
            <w:r w:rsidR="002A193F">
              <w:rPr>
                <w:noProof/>
                <w:webHidden/>
              </w:rPr>
              <w:fldChar w:fldCharType="end"/>
            </w:r>
          </w:hyperlink>
        </w:p>
        <w:p w14:paraId="1CED9F91" w14:textId="14C490DF" w:rsidR="002A193F"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415066" w:history="1">
            <w:r w:rsidR="002A193F" w:rsidRPr="00291ED0">
              <w:rPr>
                <w:rStyle w:val="Hyperlink"/>
                <w:noProof/>
              </w:rPr>
              <w:t>Step 0: Setting things up</w:t>
            </w:r>
            <w:r w:rsidR="002A193F">
              <w:rPr>
                <w:noProof/>
                <w:webHidden/>
              </w:rPr>
              <w:tab/>
            </w:r>
            <w:r w:rsidR="002A193F">
              <w:rPr>
                <w:noProof/>
                <w:webHidden/>
              </w:rPr>
              <w:fldChar w:fldCharType="begin"/>
            </w:r>
            <w:r w:rsidR="002A193F">
              <w:rPr>
                <w:noProof/>
                <w:webHidden/>
              </w:rPr>
              <w:instrText xml:space="preserve"> PAGEREF _Toc144415066 \h </w:instrText>
            </w:r>
            <w:r w:rsidR="002A193F">
              <w:rPr>
                <w:noProof/>
                <w:webHidden/>
              </w:rPr>
            </w:r>
            <w:r w:rsidR="002A193F">
              <w:rPr>
                <w:noProof/>
                <w:webHidden/>
              </w:rPr>
              <w:fldChar w:fldCharType="separate"/>
            </w:r>
            <w:r w:rsidR="00B058EB">
              <w:rPr>
                <w:noProof/>
                <w:webHidden/>
              </w:rPr>
              <w:t>13</w:t>
            </w:r>
            <w:r w:rsidR="002A193F">
              <w:rPr>
                <w:noProof/>
                <w:webHidden/>
              </w:rPr>
              <w:fldChar w:fldCharType="end"/>
            </w:r>
          </w:hyperlink>
        </w:p>
        <w:p w14:paraId="630F4994" w14:textId="2F10AD8F" w:rsidR="002A193F" w:rsidRDefault="00000000">
          <w:pPr>
            <w:pStyle w:val="TOC4"/>
            <w:rPr>
              <w:rFonts w:asciiTheme="minorHAnsi" w:hAnsiTheme="minorHAnsi"/>
              <w:noProof/>
              <w:kern w:val="2"/>
              <w:sz w:val="22"/>
              <w:lang w:eastAsia="en-US" w:bidi="he-IL"/>
              <w14:ligatures w14:val="standardContextual"/>
            </w:rPr>
          </w:pPr>
          <w:hyperlink w:anchor="_Toc144415067" w:history="1">
            <w:r w:rsidR="002A193F" w:rsidRPr="00291ED0">
              <w:rPr>
                <w:rStyle w:val="Hyperlink"/>
                <w:noProof/>
              </w:rPr>
              <w:t>Variable declarations</w:t>
            </w:r>
            <w:r w:rsidR="002A193F">
              <w:rPr>
                <w:noProof/>
                <w:webHidden/>
              </w:rPr>
              <w:tab/>
            </w:r>
            <w:r w:rsidR="002A193F">
              <w:rPr>
                <w:noProof/>
                <w:webHidden/>
              </w:rPr>
              <w:fldChar w:fldCharType="begin"/>
            </w:r>
            <w:r w:rsidR="002A193F">
              <w:rPr>
                <w:noProof/>
                <w:webHidden/>
              </w:rPr>
              <w:instrText xml:space="preserve"> PAGEREF _Toc144415067 \h </w:instrText>
            </w:r>
            <w:r w:rsidR="002A193F">
              <w:rPr>
                <w:noProof/>
                <w:webHidden/>
              </w:rPr>
            </w:r>
            <w:r w:rsidR="002A193F">
              <w:rPr>
                <w:noProof/>
                <w:webHidden/>
              </w:rPr>
              <w:fldChar w:fldCharType="separate"/>
            </w:r>
            <w:r w:rsidR="00B058EB">
              <w:rPr>
                <w:noProof/>
                <w:webHidden/>
              </w:rPr>
              <w:t>13</w:t>
            </w:r>
            <w:r w:rsidR="002A193F">
              <w:rPr>
                <w:noProof/>
                <w:webHidden/>
              </w:rPr>
              <w:fldChar w:fldCharType="end"/>
            </w:r>
          </w:hyperlink>
        </w:p>
        <w:p w14:paraId="5C868CAE" w14:textId="6230AB9E" w:rsidR="002A193F" w:rsidRDefault="00000000">
          <w:pPr>
            <w:pStyle w:val="TOC4"/>
            <w:rPr>
              <w:rFonts w:asciiTheme="minorHAnsi" w:hAnsiTheme="minorHAnsi"/>
              <w:noProof/>
              <w:kern w:val="2"/>
              <w:sz w:val="22"/>
              <w:lang w:eastAsia="en-US" w:bidi="he-IL"/>
              <w14:ligatures w14:val="standardContextual"/>
            </w:rPr>
          </w:pPr>
          <w:hyperlink w:anchor="_Toc144415068" w:history="1">
            <w:r w:rsidR="002A193F" w:rsidRPr="00291ED0">
              <w:rPr>
                <w:rStyle w:val="Hyperlink"/>
                <w:noProof/>
              </w:rPr>
              <w:t>Reagents</w:t>
            </w:r>
            <w:r w:rsidR="002A193F">
              <w:rPr>
                <w:noProof/>
                <w:webHidden/>
              </w:rPr>
              <w:tab/>
            </w:r>
            <w:r w:rsidR="002A193F">
              <w:rPr>
                <w:noProof/>
                <w:webHidden/>
              </w:rPr>
              <w:fldChar w:fldCharType="begin"/>
            </w:r>
            <w:r w:rsidR="002A193F">
              <w:rPr>
                <w:noProof/>
                <w:webHidden/>
              </w:rPr>
              <w:instrText xml:space="preserve"> PAGEREF _Toc144415068 \h </w:instrText>
            </w:r>
            <w:r w:rsidR="002A193F">
              <w:rPr>
                <w:noProof/>
                <w:webHidden/>
              </w:rPr>
            </w:r>
            <w:r w:rsidR="002A193F">
              <w:rPr>
                <w:noProof/>
                <w:webHidden/>
              </w:rPr>
              <w:fldChar w:fldCharType="separate"/>
            </w:r>
            <w:r w:rsidR="00B058EB">
              <w:rPr>
                <w:noProof/>
                <w:webHidden/>
              </w:rPr>
              <w:t>14</w:t>
            </w:r>
            <w:r w:rsidR="002A193F">
              <w:rPr>
                <w:noProof/>
                <w:webHidden/>
              </w:rPr>
              <w:fldChar w:fldCharType="end"/>
            </w:r>
          </w:hyperlink>
        </w:p>
        <w:p w14:paraId="30CFC7DA" w14:textId="7F3EDF4D" w:rsidR="002A193F" w:rsidRDefault="00000000">
          <w:pPr>
            <w:pStyle w:val="TOC4"/>
            <w:rPr>
              <w:rFonts w:asciiTheme="minorHAnsi" w:hAnsiTheme="minorHAnsi"/>
              <w:noProof/>
              <w:kern w:val="2"/>
              <w:sz w:val="22"/>
              <w:lang w:eastAsia="en-US" w:bidi="he-IL"/>
              <w14:ligatures w14:val="standardContextual"/>
            </w:rPr>
          </w:pPr>
          <w:hyperlink w:anchor="_Toc144415069" w:history="1">
            <w:r w:rsidR="002A193F" w:rsidRPr="00291ED0">
              <w:rPr>
                <w:rStyle w:val="Hyperlink"/>
                <w:noProof/>
              </w:rPr>
              <w:t>Numbered objects</w:t>
            </w:r>
            <w:r w:rsidR="002A193F">
              <w:rPr>
                <w:noProof/>
                <w:webHidden/>
              </w:rPr>
              <w:tab/>
            </w:r>
            <w:r w:rsidR="002A193F">
              <w:rPr>
                <w:noProof/>
                <w:webHidden/>
              </w:rPr>
              <w:fldChar w:fldCharType="begin"/>
            </w:r>
            <w:r w:rsidR="002A193F">
              <w:rPr>
                <w:noProof/>
                <w:webHidden/>
              </w:rPr>
              <w:instrText xml:space="preserve"> PAGEREF _Toc144415069 \h </w:instrText>
            </w:r>
            <w:r w:rsidR="002A193F">
              <w:rPr>
                <w:noProof/>
                <w:webHidden/>
              </w:rPr>
            </w:r>
            <w:r w:rsidR="002A193F">
              <w:rPr>
                <w:noProof/>
                <w:webHidden/>
              </w:rPr>
              <w:fldChar w:fldCharType="separate"/>
            </w:r>
            <w:r w:rsidR="00B058EB">
              <w:rPr>
                <w:noProof/>
                <w:webHidden/>
              </w:rPr>
              <w:t>14</w:t>
            </w:r>
            <w:r w:rsidR="002A193F">
              <w:rPr>
                <w:noProof/>
                <w:webHidden/>
              </w:rPr>
              <w:fldChar w:fldCharType="end"/>
            </w:r>
          </w:hyperlink>
        </w:p>
        <w:p w14:paraId="2E32CB77" w14:textId="4CCA2846" w:rsidR="002A193F" w:rsidRDefault="00000000">
          <w:pPr>
            <w:pStyle w:val="TOC4"/>
            <w:rPr>
              <w:rFonts w:asciiTheme="minorHAnsi" w:hAnsiTheme="minorHAnsi"/>
              <w:noProof/>
              <w:kern w:val="2"/>
              <w:sz w:val="22"/>
              <w:lang w:eastAsia="en-US" w:bidi="he-IL"/>
              <w14:ligatures w14:val="standardContextual"/>
            </w:rPr>
          </w:pPr>
          <w:hyperlink w:anchor="_Toc144415070" w:history="1">
            <w:r w:rsidR="002A193F" w:rsidRPr="00291ED0">
              <w:rPr>
                <w:rStyle w:val="Hyperlink"/>
                <w:noProof/>
              </w:rPr>
              <w:t>Numeric types and literals</w:t>
            </w:r>
            <w:r w:rsidR="002A193F">
              <w:rPr>
                <w:noProof/>
                <w:webHidden/>
              </w:rPr>
              <w:tab/>
            </w:r>
            <w:r w:rsidR="002A193F">
              <w:rPr>
                <w:noProof/>
                <w:webHidden/>
              </w:rPr>
              <w:fldChar w:fldCharType="begin"/>
            </w:r>
            <w:r w:rsidR="002A193F">
              <w:rPr>
                <w:noProof/>
                <w:webHidden/>
              </w:rPr>
              <w:instrText xml:space="preserve"> PAGEREF _Toc144415070 \h </w:instrText>
            </w:r>
            <w:r w:rsidR="002A193F">
              <w:rPr>
                <w:noProof/>
                <w:webHidden/>
              </w:rPr>
            </w:r>
            <w:r w:rsidR="002A193F">
              <w:rPr>
                <w:noProof/>
                <w:webHidden/>
              </w:rPr>
              <w:fldChar w:fldCharType="separate"/>
            </w:r>
            <w:r w:rsidR="00B058EB">
              <w:rPr>
                <w:noProof/>
                <w:webHidden/>
              </w:rPr>
              <w:t>14</w:t>
            </w:r>
            <w:r w:rsidR="002A193F">
              <w:rPr>
                <w:noProof/>
                <w:webHidden/>
              </w:rPr>
              <w:fldChar w:fldCharType="end"/>
            </w:r>
          </w:hyperlink>
        </w:p>
        <w:p w14:paraId="6DB462D4" w14:textId="4D6F3836" w:rsidR="002A193F" w:rsidRDefault="00000000">
          <w:pPr>
            <w:pStyle w:val="TOC4"/>
            <w:rPr>
              <w:rFonts w:asciiTheme="minorHAnsi" w:hAnsiTheme="minorHAnsi"/>
              <w:noProof/>
              <w:kern w:val="2"/>
              <w:sz w:val="22"/>
              <w:lang w:eastAsia="en-US" w:bidi="he-IL"/>
              <w14:ligatures w14:val="standardContextual"/>
            </w:rPr>
          </w:pPr>
          <w:hyperlink w:anchor="_Toc144415071" w:history="1">
            <w:r w:rsidR="002A193F" w:rsidRPr="00291ED0">
              <w:rPr>
                <w:rStyle w:val="Hyperlink"/>
                <w:noProof/>
              </w:rPr>
              <w:t>Injections</w:t>
            </w:r>
            <w:r w:rsidR="002A193F">
              <w:rPr>
                <w:noProof/>
                <w:webHidden/>
              </w:rPr>
              <w:tab/>
            </w:r>
            <w:r w:rsidR="002A193F">
              <w:rPr>
                <w:noProof/>
                <w:webHidden/>
              </w:rPr>
              <w:fldChar w:fldCharType="begin"/>
            </w:r>
            <w:r w:rsidR="002A193F">
              <w:rPr>
                <w:noProof/>
                <w:webHidden/>
              </w:rPr>
              <w:instrText xml:space="preserve"> PAGEREF _Toc144415071 \h </w:instrText>
            </w:r>
            <w:r w:rsidR="002A193F">
              <w:rPr>
                <w:noProof/>
                <w:webHidden/>
              </w:rPr>
            </w:r>
            <w:r w:rsidR="002A193F">
              <w:rPr>
                <w:noProof/>
                <w:webHidden/>
              </w:rPr>
              <w:fldChar w:fldCharType="separate"/>
            </w:r>
            <w:r w:rsidR="00B058EB">
              <w:rPr>
                <w:noProof/>
                <w:webHidden/>
              </w:rPr>
              <w:t>15</w:t>
            </w:r>
            <w:r w:rsidR="002A193F">
              <w:rPr>
                <w:noProof/>
                <w:webHidden/>
              </w:rPr>
              <w:fldChar w:fldCharType="end"/>
            </w:r>
          </w:hyperlink>
        </w:p>
        <w:p w14:paraId="3C404D9C" w14:textId="3CD4E592" w:rsidR="002A193F" w:rsidRDefault="00000000">
          <w:pPr>
            <w:pStyle w:val="TOC4"/>
            <w:rPr>
              <w:rFonts w:asciiTheme="minorHAnsi" w:hAnsiTheme="minorHAnsi"/>
              <w:noProof/>
              <w:kern w:val="2"/>
              <w:sz w:val="22"/>
              <w:lang w:eastAsia="en-US" w:bidi="he-IL"/>
              <w14:ligatures w14:val="standardContextual"/>
            </w:rPr>
          </w:pPr>
          <w:hyperlink w:anchor="_Toc144415072" w:history="1">
            <w:r w:rsidR="002A193F" w:rsidRPr="00291ED0">
              <w:rPr>
                <w:rStyle w:val="Hyperlink"/>
                <w:noProof/>
              </w:rPr>
              <w:t>Liquids</w:t>
            </w:r>
            <w:r w:rsidR="002A193F">
              <w:rPr>
                <w:noProof/>
                <w:webHidden/>
              </w:rPr>
              <w:tab/>
            </w:r>
            <w:r w:rsidR="002A193F">
              <w:rPr>
                <w:noProof/>
                <w:webHidden/>
              </w:rPr>
              <w:fldChar w:fldCharType="begin"/>
            </w:r>
            <w:r w:rsidR="002A193F">
              <w:rPr>
                <w:noProof/>
                <w:webHidden/>
              </w:rPr>
              <w:instrText xml:space="preserve"> PAGEREF _Toc144415072 \h </w:instrText>
            </w:r>
            <w:r w:rsidR="002A193F">
              <w:rPr>
                <w:noProof/>
                <w:webHidden/>
              </w:rPr>
            </w:r>
            <w:r w:rsidR="002A193F">
              <w:rPr>
                <w:noProof/>
                <w:webHidden/>
              </w:rPr>
              <w:fldChar w:fldCharType="separate"/>
            </w:r>
            <w:r w:rsidR="00B058EB">
              <w:rPr>
                <w:noProof/>
                <w:webHidden/>
              </w:rPr>
              <w:t>16</w:t>
            </w:r>
            <w:r w:rsidR="002A193F">
              <w:rPr>
                <w:noProof/>
                <w:webHidden/>
              </w:rPr>
              <w:fldChar w:fldCharType="end"/>
            </w:r>
          </w:hyperlink>
        </w:p>
        <w:p w14:paraId="09EE3769" w14:textId="66F4C730" w:rsidR="002A193F" w:rsidRDefault="00000000">
          <w:pPr>
            <w:pStyle w:val="TOC4"/>
            <w:rPr>
              <w:rFonts w:asciiTheme="minorHAnsi" w:hAnsiTheme="minorHAnsi"/>
              <w:noProof/>
              <w:kern w:val="2"/>
              <w:sz w:val="22"/>
              <w:lang w:eastAsia="en-US" w:bidi="he-IL"/>
              <w14:ligatures w14:val="standardContextual"/>
            </w:rPr>
          </w:pPr>
          <w:hyperlink w:anchor="_Toc144415073" w:history="1">
            <w:r w:rsidR="002A193F" w:rsidRPr="00291ED0">
              <w:rPr>
                <w:rStyle w:val="Hyperlink"/>
                <w:noProof/>
              </w:rPr>
              <w:t>Physical quantities</w:t>
            </w:r>
            <w:r w:rsidR="002A193F">
              <w:rPr>
                <w:noProof/>
                <w:webHidden/>
              </w:rPr>
              <w:tab/>
            </w:r>
            <w:r w:rsidR="002A193F">
              <w:rPr>
                <w:noProof/>
                <w:webHidden/>
              </w:rPr>
              <w:fldChar w:fldCharType="begin"/>
            </w:r>
            <w:r w:rsidR="002A193F">
              <w:rPr>
                <w:noProof/>
                <w:webHidden/>
              </w:rPr>
              <w:instrText xml:space="preserve"> PAGEREF _Toc144415073 \h </w:instrText>
            </w:r>
            <w:r w:rsidR="002A193F">
              <w:rPr>
                <w:noProof/>
                <w:webHidden/>
              </w:rPr>
            </w:r>
            <w:r w:rsidR="002A193F">
              <w:rPr>
                <w:noProof/>
                <w:webHidden/>
              </w:rPr>
              <w:fldChar w:fldCharType="separate"/>
            </w:r>
            <w:r w:rsidR="00B058EB">
              <w:rPr>
                <w:noProof/>
                <w:webHidden/>
              </w:rPr>
              <w:t>16</w:t>
            </w:r>
            <w:r w:rsidR="002A193F">
              <w:rPr>
                <w:noProof/>
                <w:webHidden/>
              </w:rPr>
              <w:fldChar w:fldCharType="end"/>
            </w:r>
          </w:hyperlink>
        </w:p>
        <w:p w14:paraId="12D0738A" w14:textId="744D0EBC" w:rsidR="002A193F" w:rsidRDefault="00000000">
          <w:pPr>
            <w:pStyle w:val="TOC4"/>
            <w:rPr>
              <w:rFonts w:asciiTheme="minorHAnsi" w:hAnsiTheme="minorHAnsi"/>
              <w:noProof/>
              <w:kern w:val="2"/>
              <w:sz w:val="22"/>
              <w:lang w:eastAsia="en-US" w:bidi="he-IL"/>
              <w14:ligatures w14:val="standardContextual"/>
            </w:rPr>
          </w:pPr>
          <w:hyperlink w:anchor="_Toc144415074" w:history="1">
            <w:r w:rsidR="002A193F" w:rsidRPr="00291ED0">
              <w:rPr>
                <w:rStyle w:val="Hyperlink"/>
                <w:rFonts w:ascii="Courier New" w:hAnsi="Courier New" w:cs="Courier New"/>
                <w:noProof/>
              </w:rPr>
              <w:t>require</w:t>
            </w:r>
            <w:r w:rsidR="002A193F" w:rsidRPr="00291ED0">
              <w:rPr>
                <w:rStyle w:val="Hyperlink"/>
                <w:noProof/>
              </w:rPr>
              <w:t xml:space="preserve"> expressions</w:t>
            </w:r>
            <w:r w:rsidR="002A193F">
              <w:rPr>
                <w:noProof/>
                <w:webHidden/>
              </w:rPr>
              <w:tab/>
            </w:r>
            <w:r w:rsidR="002A193F">
              <w:rPr>
                <w:noProof/>
                <w:webHidden/>
              </w:rPr>
              <w:fldChar w:fldCharType="begin"/>
            </w:r>
            <w:r w:rsidR="002A193F">
              <w:rPr>
                <w:noProof/>
                <w:webHidden/>
              </w:rPr>
              <w:instrText xml:space="preserve"> PAGEREF _Toc144415074 \h </w:instrText>
            </w:r>
            <w:r w:rsidR="002A193F">
              <w:rPr>
                <w:noProof/>
                <w:webHidden/>
              </w:rPr>
            </w:r>
            <w:r w:rsidR="002A193F">
              <w:rPr>
                <w:noProof/>
                <w:webHidden/>
              </w:rPr>
              <w:fldChar w:fldCharType="separate"/>
            </w:r>
            <w:r w:rsidR="00B058EB">
              <w:rPr>
                <w:noProof/>
                <w:webHidden/>
              </w:rPr>
              <w:t>17</w:t>
            </w:r>
            <w:r w:rsidR="002A193F">
              <w:rPr>
                <w:noProof/>
                <w:webHidden/>
              </w:rPr>
              <w:fldChar w:fldCharType="end"/>
            </w:r>
          </w:hyperlink>
        </w:p>
        <w:p w14:paraId="61ED380B" w14:textId="38765CA6" w:rsidR="002A193F" w:rsidRDefault="00000000">
          <w:pPr>
            <w:pStyle w:val="TOC4"/>
            <w:rPr>
              <w:rFonts w:asciiTheme="minorHAnsi" w:hAnsiTheme="minorHAnsi"/>
              <w:noProof/>
              <w:kern w:val="2"/>
              <w:sz w:val="22"/>
              <w:lang w:eastAsia="en-US" w:bidi="he-IL"/>
              <w14:ligatures w14:val="standardContextual"/>
            </w:rPr>
          </w:pPr>
          <w:hyperlink w:anchor="_Toc144415075" w:history="1">
            <w:r w:rsidR="002A193F" w:rsidRPr="00291ED0">
              <w:rPr>
                <w:rStyle w:val="Hyperlink"/>
                <w:noProof/>
              </w:rPr>
              <w:t>Function calls</w:t>
            </w:r>
            <w:r w:rsidR="002A193F">
              <w:rPr>
                <w:noProof/>
                <w:webHidden/>
              </w:rPr>
              <w:tab/>
            </w:r>
            <w:r w:rsidR="002A193F">
              <w:rPr>
                <w:noProof/>
                <w:webHidden/>
              </w:rPr>
              <w:fldChar w:fldCharType="begin"/>
            </w:r>
            <w:r w:rsidR="002A193F">
              <w:rPr>
                <w:noProof/>
                <w:webHidden/>
              </w:rPr>
              <w:instrText xml:space="preserve"> PAGEREF _Toc144415075 \h </w:instrText>
            </w:r>
            <w:r w:rsidR="002A193F">
              <w:rPr>
                <w:noProof/>
                <w:webHidden/>
              </w:rPr>
            </w:r>
            <w:r w:rsidR="002A193F">
              <w:rPr>
                <w:noProof/>
                <w:webHidden/>
              </w:rPr>
              <w:fldChar w:fldCharType="separate"/>
            </w:r>
            <w:r w:rsidR="00B058EB">
              <w:rPr>
                <w:noProof/>
                <w:webHidden/>
              </w:rPr>
              <w:t>17</w:t>
            </w:r>
            <w:r w:rsidR="002A193F">
              <w:rPr>
                <w:noProof/>
                <w:webHidden/>
              </w:rPr>
              <w:fldChar w:fldCharType="end"/>
            </w:r>
          </w:hyperlink>
        </w:p>
        <w:p w14:paraId="648BDFB3" w14:textId="6AC49C0D" w:rsidR="002A193F" w:rsidRDefault="00000000">
          <w:pPr>
            <w:pStyle w:val="TOC4"/>
            <w:rPr>
              <w:rFonts w:asciiTheme="minorHAnsi" w:hAnsiTheme="minorHAnsi"/>
              <w:noProof/>
              <w:kern w:val="2"/>
              <w:sz w:val="22"/>
              <w:lang w:eastAsia="en-US" w:bidi="he-IL"/>
              <w14:ligatures w14:val="standardContextual"/>
            </w:rPr>
          </w:pPr>
          <w:hyperlink w:anchor="_Toc144415076" w:history="1">
            <w:r w:rsidR="002A193F" w:rsidRPr="00291ED0">
              <w:rPr>
                <w:rStyle w:val="Hyperlink"/>
                <w:noProof/>
              </w:rPr>
              <w:t xml:space="preserve">The </w:t>
            </w:r>
            <w:r w:rsidR="002A193F" w:rsidRPr="00291ED0">
              <w:rPr>
                <w:rStyle w:val="Hyperlink"/>
                <w:rFonts w:ascii="Courier New" w:hAnsi="Courier New" w:cs="Courier New"/>
                <w:noProof/>
              </w:rPr>
              <w:t>waste</w:t>
            </w:r>
            <w:r w:rsidR="002A193F" w:rsidRPr="00291ED0">
              <w:rPr>
                <w:rStyle w:val="Hyperlink"/>
                <w:noProof/>
              </w:rPr>
              <w:t xml:space="preserve"> reagent</w:t>
            </w:r>
            <w:r w:rsidR="002A193F">
              <w:rPr>
                <w:noProof/>
                <w:webHidden/>
              </w:rPr>
              <w:tab/>
            </w:r>
            <w:r w:rsidR="002A193F">
              <w:rPr>
                <w:noProof/>
                <w:webHidden/>
              </w:rPr>
              <w:fldChar w:fldCharType="begin"/>
            </w:r>
            <w:r w:rsidR="002A193F">
              <w:rPr>
                <w:noProof/>
                <w:webHidden/>
              </w:rPr>
              <w:instrText xml:space="preserve"> PAGEREF _Toc144415076 \h </w:instrText>
            </w:r>
            <w:r w:rsidR="002A193F">
              <w:rPr>
                <w:noProof/>
                <w:webHidden/>
              </w:rPr>
            </w:r>
            <w:r w:rsidR="002A193F">
              <w:rPr>
                <w:noProof/>
                <w:webHidden/>
              </w:rPr>
              <w:fldChar w:fldCharType="separate"/>
            </w:r>
            <w:r w:rsidR="00B058EB">
              <w:rPr>
                <w:noProof/>
                <w:webHidden/>
              </w:rPr>
              <w:t>18</w:t>
            </w:r>
            <w:r w:rsidR="002A193F">
              <w:rPr>
                <w:noProof/>
                <w:webHidden/>
              </w:rPr>
              <w:fldChar w:fldCharType="end"/>
            </w:r>
          </w:hyperlink>
        </w:p>
        <w:p w14:paraId="6511D0D5" w14:textId="076DD7C4" w:rsidR="002A193F" w:rsidRDefault="00000000">
          <w:pPr>
            <w:pStyle w:val="TOC4"/>
            <w:rPr>
              <w:rFonts w:asciiTheme="minorHAnsi" w:hAnsiTheme="minorHAnsi"/>
              <w:noProof/>
              <w:kern w:val="2"/>
              <w:sz w:val="22"/>
              <w:lang w:eastAsia="en-US" w:bidi="he-IL"/>
              <w14:ligatures w14:val="standardContextual"/>
            </w:rPr>
          </w:pPr>
          <w:hyperlink w:anchor="_Toc144415077" w:history="1">
            <w:r w:rsidR="002A193F" w:rsidRPr="00291ED0">
              <w:rPr>
                <w:rStyle w:val="Hyperlink"/>
                <w:noProof/>
              </w:rPr>
              <w:t>Attributes</w:t>
            </w:r>
            <w:r w:rsidR="002A193F">
              <w:rPr>
                <w:noProof/>
                <w:webHidden/>
              </w:rPr>
              <w:tab/>
            </w:r>
            <w:r w:rsidR="002A193F">
              <w:rPr>
                <w:noProof/>
                <w:webHidden/>
              </w:rPr>
              <w:fldChar w:fldCharType="begin"/>
            </w:r>
            <w:r w:rsidR="002A193F">
              <w:rPr>
                <w:noProof/>
                <w:webHidden/>
              </w:rPr>
              <w:instrText xml:space="preserve"> PAGEREF _Toc144415077 \h </w:instrText>
            </w:r>
            <w:r w:rsidR="002A193F">
              <w:rPr>
                <w:noProof/>
                <w:webHidden/>
              </w:rPr>
            </w:r>
            <w:r w:rsidR="002A193F">
              <w:rPr>
                <w:noProof/>
                <w:webHidden/>
              </w:rPr>
              <w:fldChar w:fldCharType="separate"/>
            </w:r>
            <w:r w:rsidR="00B058EB">
              <w:rPr>
                <w:noProof/>
                <w:webHidden/>
              </w:rPr>
              <w:t>19</w:t>
            </w:r>
            <w:r w:rsidR="002A193F">
              <w:rPr>
                <w:noProof/>
                <w:webHidden/>
              </w:rPr>
              <w:fldChar w:fldCharType="end"/>
            </w:r>
          </w:hyperlink>
        </w:p>
        <w:p w14:paraId="7785706A" w14:textId="0C1D3485" w:rsidR="002A193F" w:rsidRDefault="00000000">
          <w:pPr>
            <w:pStyle w:val="TOC4"/>
            <w:rPr>
              <w:rFonts w:asciiTheme="minorHAnsi" w:hAnsiTheme="minorHAnsi"/>
              <w:noProof/>
              <w:kern w:val="2"/>
              <w:sz w:val="22"/>
              <w:lang w:eastAsia="en-US" w:bidi="he-IL"/>
              <w14:ligatures w14:val="standardContextual"/>
            </w:rPr>
          </w:pPr>
          <w:hyperlink w:anchor="_Toc144415078" w:history="1">
            <w:r w:rsidR="002A193F" w:rsidRPr="00291ED0">
              <w:rPr>
                <w:rStyle w:val="Hyperlink"/>
                <w:noProof/>
              </w:rPr>
              <w:t>Assignments</w:t>
            </w:r>
            <w:r w:rsidR="002A193F">
              <w:rPr>
                <w:noProof/>
                <w:webHidden/>
              </w:rPr>
              <w:tab/>
            </w:r>
            <w:r w:rsidR="002A193F">
              <w:rPr>
                <w:noProof/>
                <w:webHidden/>
              </w:rPr>
              <w:fldChar w:fldCharType="begin"/>
            </w:r>
            <w:r w:rsidR="002A193F">
              <w:rPr>
                <w:noProof/>
                <w:webHidden/>
              </w:rPr>
              <w:instrText xml:space="preserve"> PAGEREF _Toc144415078 \h </w:instrText>
            </w:r>
            <w:r w:rsidR="002A193F">
              <w:rPr>
                <w:noProof/>
                <w:webHidden/>
              </w:rPr>
            </w:r>
            <w:r w:rsidR="002A193F">
              <w:rPr>
                <w:noProof/>
                <w:webHidden/>
              </w:rPr>
              <w:fldChar w:fldCharType="separate"/>
            </w:r>
            <w:r w:rsidR="00B058EB">
              <w:rPr>
                <w:noProof/>
                <w:webHidden/>
              </w:rPr>
              <w:t>19</w:t>
            </w:r>
            <w:r w:rsidR="002A193F">
              <w:rPr>
                <w:noProof/>
                <w:webHidden/>
              </w:rPr>
              <w:fldChar w:fldCharType="end"/>
            </w:r>
          </w:hyperlink>
        </w:p>
        <w:p w14:paraId="55368812" w14:textId="2B043C84" w:rsidR="002A193F"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415079" w:history="1">
            <w:r w:rsidR="002A193F" w:rsidRPr="00291ED0">
              <w:rPr>
                <w:rStyle w:val="Hyperlink"/>
                <w:noProof/>
              </w:rPr>
              <w:t>Step 1: Mixing the first drop</w:t>
            </w:r>
            <w:r w:rsidR="002A193F">
              <w:rPr>
                <w:noProof/>
                <w:webHidden/>
              </w:rPr>
              <w:tab/>
            </w:r>
            <w:r w:rsidR="002A193F">
              <w:rPr>
                <w:noProof/>
                <w:webHidden/>
              </w:rPr>
              <w:fldChar w:fldCharType="begin"/>
            </w:r>
            <w:r w:rsidR="002A193F">
              <w:rPr>
                <w:noProof/>
                <w:webHidden/>
              </w:rPr>
              <w:instrText xml:space="preserve"> PAGEREF _Toc144415079 \h </w:instrText>
            </w:r>
            <w:r w:rsidR="002A193F">
              <w:rPr>
                <w:noProof/>
                <w:webHidden/>
              </w:rPr>
            </w:r>
            <w:r w:rsidR="002A193F">
              <w:rPr>
                <w:noProof/>
                <w:webHidden/>
              </w:rPr>
              <w:fldChar w:fldCharType="separate"/>
            </w:r>
            <w:r w:rsidR="00B058EB">
              <w:rPr>
                <w:noProof/>
                <w:webHidden/>
              </w:rPr>
              <w:t>19</w:t>
            </w:r>
            <w:r w:rsidR="002A193F">
              <w:rPr>
                <w:noProof/>
                <w:webHidden/>
              </w:rPr>
              <w:fldChar w:fldCharType="end"/>
            </w:r>
          </w:hyperlink>
        </w:p>
        <w:p w14:paraId="280EF43B" w14:textId="76CD4A76" w:rsidR="002A193F" w:rsidRDefault="00000000">
          <w:pPr>
            <w:pStyle w:val="TOC4"/>
            <w:rPr>
              <w:rFonts w:asciiTheme="minorHAnsi" w:hAnsiTheme="minorHAnsi"/>
              <w:noProof/>
              <w:kern w:val="2"/>
              <w:sz w:val="22"/>
              <w:lang w:eastAsia="en-US" w:bidi="he-IL"/>
              <w14:ligatures w14:val="standardContextual"/>
            </w:rPr>
          </w:pPr>
          <w:hyperlink w:anchor="_Toc144415080" w:history="1">
            <w:r w:rsidR="002A193F" w:rsidRPr="00291ED0">
              <w:rPr>
                <w:rStyle w:val="Hyperlink"/>
                <w:noProof/>
              </w:rPr>
              <w:t>Pads</w:t>
            </w:r>
            <w:r w:rsidR="002A193F">
              <w:rPr>
                <w:noProof/>
                <w:webHidden/>
              </w:rPr>
              <w:tab/>
            </w:r>
            <w:r w:rsidR="002A193F">
              <w:rPr>
                <w:noProof/>
                <w:webHidden/>
              </w:rPr>
              <w:fldChar w:fldCharType="begin"/>
            </w:r>
            <w:r w:rsidR="002A193F">
              <w:rPr>
                <w:noProof/>
                <w:webHidden/>
              </w:rPr>
              <w:instrText xml:space="preserve"> PAGEREF _Toc144415080 \h </w:instrText>
            </w:r>
            <w:r w:rsidR="002A193F">
              <w:rPr>
                <w:noProof/>
                <w:webHidden/>
              </w:rPr>
            </w:r>
            <w:r w:rsidR="002A193F">
              <w:rPr>
                <w:noProof/>
                <w:webHidden/>
              </w:rPr>
              <w:fldChar w:fldCharType="separate"/>
            </w:r>
            <w:r w:rsidR="00B058EB">
              <w:rPr>
                <w:noProof/>
                <w:webHidden/>
              </w:rPr>
              <w:t>20</w:t>
            </w:r>
            <w:r w:rsidR="002A193F">
              <w:rPr>
                <w:noProof/>
                <w:webHidden/>
              </w:rPr>
              <w:fldChar w:fldCharType="end"/>
            </w:r>
          </w:hyperlink>
        </w:p>
        <w:p w14:paraId="60BC3F2B" w14:textId="0DEC694A" w:rsidR="002A193F" w:rsidRDefault="00000000">
          <w:pPr>
            <w:pStyle w:val="TOC4"/>
            <w:rPr>
              <w:rFonts w:asciiTheme="minorHAnsi" w:hAnsiTheme="minorHAnsi"/>
              <w:noProof/>
              <w:kern w:val="2"/>
              <w:sz w:val="22"/>
              <w:lang w:eastAsia="en-US" w:bidi="he-IL"/>
              <w14:ligatures w14:val="standardContextual"/>
            </w:rPr>
          </w:pPr>
          <w:hyperlink w:anchor="_Toc144415081" w:history="1">
            <w:r w:rsidR="002A193F" w:rsidRPr="00291ED0">
              <w:rPr>
                <w:rStyle w:val="Hyperlink"/>
                <w:noProof/>
              </w:rPr>
              <w:t>Drops</w:t>
            </w:r>
            <w:r w:rsidR="002A193F">
              <w:rPr>
                <w:noProof/>
                <w:webHidden/>
              </w:rPr>
              <w:tab/>
            </w:r>
            <w:r w:rsidR="002A193F">
              <w:rPr>
                <w:noProof/>
                <w:webHidden/>
              </w:rPr>
              <w:fldChar w:fldCharType="begin"/>
            </w:r>
            <w:r w:rsidR="002A193F">
              <w:rPr>
                <w:noProof/>
                <w:webHidden/>
              </w:rPr>
              <w:instrText xml:space="preserve"> PAGEREF _Toc144415081 \h </w:instrText>
            </w:r>
            <w:r w:rsidR="002A193F">
              <w:rPr>
                <w:noProof/>
                <w:webHidden/>
              </w:rPr>
            </w:r>
            <w:r w:rsidR="002A193F">
              <w:rPr>
                <w:noProof/>
                <w:webHidden/>
              </w:rPr>
              <w:fldChar w:fldCharType="separate"/>
            </w:r>
            <w:r w:rsidR="00B058EB">
              <w:rPr>
                <w:noProof/>
                <w:webHidden/>
              </w:rPr>
              <w:t>20</w:t>
            </w:r>
            <w:r w:rsidR="002A193F">
              <w:rPr>
                <w:noProof/>
                <w:webHidden/>
              </w:rPr>
              <w:fldChar w:fldCharType="end"/>
            </w:r>
          </w:hyperlink>
        </w:p>
        <w:p w14:paraId="30D03641" w14:textId="4B28FF39" w:rsidR="002A193F" w:rsidRDefault="00000000">
          <w:pPr>
            <w:pStyle w:val="TOC4"/>
            <w:rPr>
              <w:rFonts w:asciiTheme="minorHAnsi" w:hAnsiTheme="minorHAnsi"/>
              <w:noProof/>
              <w:kern w:val="2"/>
              <w:sz w:val="22"/>
              <w:lang w:eastAsia="en-US" w:bidi="he-IL"/>
              <w14:ligatures w14:val="standardContextual"/>
            </w:rPr>
          </w:pPr>
          <w:hyperlink w:anchor="_Toc144415082" w:history="1">
            <w:r w:rsidR="002A193F" w:rsidRPr="00291ED0">
              <w:rPr>
                <w:rStyle w:val="Hyperlink"/>
                <w:noProof/>
              </w:rPr>
              <w:t>Dispensing drops</w:t>
            </w:r>
            <w:r w:rsidR="002A193F">
              <w:rPr>
                <w:noProof/>
                <w:webHidden/>
              </w:rPr>
              <w:tab/>
            </w:r>
            <w:r w:rsidR="002A193F">
              <w:rPr>
                <w:noProof/>
                <w:webHidden/>
              </w:rPr>
              <w:fldChar w:fldCharType="begin"/>
            </w:r>
            <w:r w:rsidR="002A193F">
              <w:rPr>
                <w:noProof/>
                <w:webHidden/>
              </w:rPr>
              <w:instrText xml:space="preserve"> PAGEREF _Toc144415082 \h </w:instrText>
            </w:r>
            <w:r w:rsidR="002A193F">
              <w:rPr>
                <w:noProof/>
                <w:webHidden/>
              </w:rPr>
            </w:r>
            <w:r w:rsidR="002A193F">
              <w:rPr>
                <w:noProof/>
                <w:webHidden/>
              </w:rPr>
              <w:fldChar w:fldCharType="separate"/>
            </w:r>
            <w:r w:rsidR="00B058EB">
              <w:rPr>
                <w:noProof/>
                <w:webHidden/>
              </w:rPr>
              <w:t>21</w:t>
            </w:r>
            <w:r w:rsidR="002A193F">
              <w:rPr>
                <w:noProof/>
                <w:webHidden/>
              </w:rPr>
              <w:fldChar w:fldCharType="end"/>
            </w:r>
          </w:hyperlink>
        </w:p>
        <w:p w14:paraId="3EBE2917" w14:textId="2518CFB8" w:rsidR="002A193F" w:rsidRDefault="00000000">
          <w:pPr>
            <w:pStyle w:val="TOC4"/>
            <w:rPr>
              <w:rFonts w:asciiTheme="minorHAnsi" w:hAnsiTheme="minorHAnsi"/>
              <w:noProof/>
              <w:kern w:val="2"/>
              <w:sz w:val="22"/>
              <w:lang w:eastAsia="en-US" w:bidi="he-IL"/>
              <w14:ligatures w14:val="standardContextual"/>
            </w:rPr>
          </w:pPr>
          <w:hyperlink w:anchor="_Toc144415083" w:history="1">
            <w:r w:rsidR="002A193F" w:rsidRPr="00291ED0">
              <w:rPr>
                <w:rStyle w:val="Hyperlink"/>
                <w:noProof/>
              </w:rPr>
              <w:t>Moving drops</w:t>
            </w:r>
            <w:r w:rsidR="002A193F">
              <w:rPr>
                <w:noProof/>
                <w:webHidden/>
              </w:rPr>
              <w:tab/>
            </w:r>
            <w:r w:rsidR="002A193F">
              <w:rPr>
                <w:noProof/>
                <w:webHidden/>
              </w:rPr>
              <w:fldChar w:fldCharType="begin"/>
            </w:r>
            <w:r w:rsidR="002A193F">
              <w:rPr>
                <w:noProof/>
                <w:webHidden/>
              </w:rPr>
              <w:instrText xml:space="preserve"> PAGEREF _Toc144415083 \h </w:instrText>
            </w:r>
            <w:r w:rsidR="002A193F">
              <w:rPr>
                <w:noProof/>
                <w:webHidden/>
              </w:rPr>
            </w:r>
            <w:r w:rsidR="002A193F">
              <w:rPr>
                <w:noProof/>
                <w:webHidden/>
              </w:rPr>
              <w:fldChar w:fldCharType="separate"/>
            </w:r>
            <w:r w:rsidR="00B058EB">
              <w:rPr>
                <w:noProof/>
                <w:webHidden/>
              </w:rPr>
              <w:t>21</w:t>
            </w:r>
            <w:r w:rsidR="002A193F">
              <w:rPr>
                <w:noProof/>
                <w:webHidden/>
              </w:rPr>
              <w:fldChar w:fldCharType="end"/>
            </w:r>
          </w:hyperlink>
        </w:p>
        <w:p w14:paraId="203B2A27" w14:textId="55DF0B49" w:rsidR="002A193F" w:rsidRDefault="00000000">
          <w:pPr>
            <w:pStyle w:val="TOC4"/>
            <w:rPr>
              <w:rFonts w:asciiTheme="minorHAnsi" w:hAnsiTheme="minorHAnsi"/>
              <w:noProof/>
              <w:kern w:val="2"/>
              <w:sz w:val="22"/>
              <w:lang w:eastAsia="en-US" w:bidi="he-IL"/>
              <w14:ligatures w14:val="standardContextual"/>
            </w:rPr>
          </w:pPr>
          <w:hyperlink w:anchor="_Toc144415084" w:history="1">
            <w:r w:rsidR="002A193F" w:rsidRPr="00291ED0">
              <w:rPr>
                <w:rStyle w:val="Hyperlink"/>
                <w:noProof/>
              </w:rPr>
              <w:t>Directions</w:t>
            </w:r>
            <w:r w:rsidR="002A193F">
              <w:rPr>
                <w:noProof/>
                <w:webHidden/>
              </w:rPr>
              <w:tab/>
            </w:r>
            <w:r w:rsidR="002A193F">
              <w:rPr>
                <w:noProof/>
                <w:webHidden/>
              </w:rPr>
              <w:fldChar w:fldCharType="begin"/>
            </w:r>
            <w:r w:rsidR="002A193F">
              <w:rPr>
                <w:noProof/>
                <w:webHidden/>
              </w:rPr>
              <w:instrText xml:space="preserve"> PAGEREF _Toc144415084 \h </w:instrText>
            </w:r>
            <w:r w:rsidR="002A193F">
              <w:rPr>
                <w:noProof/>
                <w:webHidden/>
              </w:rPr>
            </w:r>
            <w:r w:rsidR="002A193F">
              <w:rPr>
                <w:noProof/>
                <w:webHidden/>
              </w:rPr>
              <w:fldChar w:fldCharType="separate"/>
            </w:r>
            <w:r w:rsidR="00B058EB">
              <w:rPr>
                <w:noProof/>
                <w:webHidden/>
              </w:rPr>
              <w:t>21</w:t>
            </w:r>
            <w:r w:rsidR="002A193F">
              <w:rPr>
                <w:noProof/>
                <w:webHidden/>
              </w:rPr>
              <w:fldChar w:fldCharType="end"/>
            </w:r>
          </w:hyperlink>
        </w:p>
        <w:p w14:paraId="18CCE8FF" w14:textId="4AF33250" w:rsidR="002A193F" w:rsidRDefault="00000000">
          <w:pPr>
            <w:pStyle w:val="TOC4"/>
            <w:rPr>
              <w:rFonts w:asciiTheme="minorHAnsi" w:hAnsiTheme="minorHAnsi"/>
              <w:noProof/>
              <w:kern w:val="2"/>
              <w:sz w:val="22"/>
              <w:lang w:eastAsia="en-US" w:bidi="he-IL"/>
              <w14:ligatures w14:val="standardContextual"/>
            </w:rPr>
          </w:pPr>
          <w:hyperlink w:anchor="_Toc144415085" w:history="1">
            <w:r w:rsidR="002A193F" w:rsidRPr="00291ED0">
              <w:rPr>
                <w:rStyle w:val="Hyperlink"/>
                <w:noProof/>
              </w:rPr>
              <w:t>Merging drops</w:t>
            </w:r>
            <w:r w:rsidR="002A193F">
              <w:rPr>
                <w:noProof/>
                <w:webHidden/>
              </w:rPr>
              <w:tab/>
            </w:r>
            <w:r w:rsidR="002A193F">
              <w:rPr>
                <w:noProof/>
                <w:webHidden/>
              </w:rPr>
              <w:fldChar w:fldCharType="begin"/>
            </w:r>
            <w:r w:rsidR="002A193F">
              <w:rPr>
                <w:noProof/>
                <w:webHidden/>
              </w:rPr>
              <w:instrText xml:space="preserve"> PAGEREF _Toc144415085 \h </w:instrText>
            </w:r>
            <w:r w:rsidR="002A193F">
              <w:rPr>
                <w:noProof/>
                <w:webHidden/>
              </w:rPr>
            </w:r>
            <w:r w:rsidR="002A193F">
              <w:rPr>
                <w:noProof/>
                <w:webHidden/>
              </w:rPr>
              <w:fldChar w:fldCharType="separate"/>
            </w:r>
            <w:r w:rsidR="00B058EB">
              <w:rPr>
                <w:noProof/>
                <w:webHidden/>
              </w:rPr>
              <w:t>21</w:t>
            </w:r>
            <w:r w:rsidR="002A193F">
              <w:rPr>
                <w:noProof/>
                <w:webHidden/>
              </w:rPr>
              <w:fldChar w:fldCharType="end"/>
            </w:r>
          </w:hyperlink>
        </w:p>
        <w:p w14:paraId="0813356A" w14:textId="559BF22D" w:rsidR="002A193F" w:rsidRDefault="00000000">
          <w:pPr>
            <w:pStyle w:val="TOC4"/>
            <w:rPr>
              <w:rFonts w:asciiTheme="minorHAnsi" w:hAnsiTheme="minorHAnsi"/>
              <w:noProof/>
              <w:kern w:val="2"/>
              <w:sz w:val="22"/>
              <w:lang w:eastAsia="en-US" w:bidi="he-IL"/>
              <w14:ligatures w14:val="standardContextual"/>
            </w:rPr>
          </w:pPr>
          <w:hyperlink w:anchor="_Toc144415086" w:history="1">
            <w:r w:rsidR="002A193F" w:rsidRPr="00291ED0">
              <w:rPr>
                <w:rStyle w:val="Hyperlink"/>
                <w:noProof/>
              </w:rPr>
              <w:t>Simultaneous execution</w:t>
            </w:r>
            <w:r w:rsidR="002A193F">
              <w:rPr>
                <w:noProof/>
                <w:webHidden/>
              </w:rPr>
              <w:tab/>
            </w:r>
            <w:r w:rsidR="002A193F">
              <w:rPr>
                <w:noProof/>
                <w:webHidden/>
              </w:rPr>
              <w:fldChar w:fldCharType="begin"/>
            </w:r>
            <w:r w:rsidR="002A193F">
              <w:rPr>
                <w:noProof/>
                <w:webHidden/>
              </w:rPr>
              <w:instrText xml:space="preserve"> PAGEREF _Toc144415086 \h </w:instrText>
            </w:r>
            <w:r w:rsidR="002A193F">
              <w:rPr>
                <w:noProof/>
                <w:webHidden/>
              </w:rPr>
            </w:r>
            <w:r w:rsidR="002A193F">
              <w:rPr>
                <w:noProof/>
                <w:webHidden/>
              </w:rPr>
              <w:fldChar w:fldCharType="separate"/>
            </w:r>
            <w:r w:rsidR="00B058EB">
              <w:rPr>
                <w:noProof/>
                <w:webHidden/>
              </w:rPr>
              <w:t>23</w:t>
            </w:r>
            <w:r w:rsidR="002A193F">
              <w:rPr>
                <w:noProof/>
                <w:webHidden/>
              </w:rPr>
              <w:fldChar w:fldCharType="end"/>
            </w:r>
          </w:hyperlink>
        </w:p>
        <w:p w14:paraId="63F4CE84" w14:textId="41AC33CC" w:rsidR="002A193F" w:rsidRDefault="00000000">
          <w:pPr>
            <w:pStyle w:val="TOC4"/>
            <w:rPr>
              <w:rFonts w:asciiTheme="minorHAnsi" w:hAnsiTheme="minorHAnsi"/>
              <w:noProof/>
              <w:kern w:val="2"/>
              <w:sz w:val="22"/>
              <w:lang w:eastAsia="en-US" w:bidi="he-IL"/>
              <w14:ligatures w14:val="standardContextual"/>
            </w:rPr>
          </w:pPr>
          <w:hyperlink w:anchor="_Toc144415087" w:history="1">
            <w:r w:rsidR="002A193F" w:rsidRPr="00291ED0">
              <w:rPr>
                <w:rStyle w:val="Hyperlink"/>
                <w:noProof/>
              </w:rPr>
              <w:t>Time</w:t>
            </w:r>
            <w:r w:rsidR="002A193F">
              <w:rPr>
                <w:noProof/>
                <w:webHidden/>
              </w:rPr>
              <w:tab/>
            </w:r>
            <w:r w:rsidR="002A193F">
              <w:rPr>
                <w:noProof/>
                <w:webHidden/>
              </w:rPr>
              <w:fldChar w:fldCharType="begin"/>
            </w:r>
            <w:r w:rsidR="002A193F">
              <w:rPr>
                <w:noProof/>
                <w:webHidden/>
              </w:rPr>
              <w:instrText xml:space="preserve"> PAGEREF _Toc144415087 \h </w:instrText>
            </w:r>
            <w:r w:rsidR="002A193F">
              <w:rPr>
                <w:noProof/>
                <w:webHidden/>
              </w:rPr>
            </w:r>
            <w:r w:rsidR="002A193F">
              <w:rPr>
                <w:noProof/>
                <w:webHidden/>
              </w:rPr>
              <w:fldChar w:fldCharType="separate"/>
            </w:r>
            <w:r w:rsidR="00B058EB">
              <w:rPr>
                <w:noProof/>
                <w:webHidden/>
              </w:rPr>
              <w:t>24</w:t>
            </w:r>
            <w:r w:rsidR="002A193F">
              <w:rPr>
                <w:noProof/>
                <w:webHidden/>
              </w:rPr>
              <w:fldChar w:fldCharType="end"/>
            </w:r>
          </w:hyperlink>
        </w:p>
        <w:p w14:paraId="41A381D5" w14:textId="2C29D523" w:rsidR="002A193F" w:rsidRDefault="00000000">
          <w:pPr>
            <w:pStyle w:val="TOC4"/>
            <w:rPr>
              <w:rFonts w:asciiTheme="minorHAnsi" w:hAnsiTheme="minorHAnsi"/>
              <w:noProof/>
              <w:kern w:val="2"/>
              <w:sz w:val="22"/>
              <w:lang w:eastAsia="en-US" w:bidi="he-IL"/>
              <w14:ligatures w14:val="standardContextual"/>
            </w:rPr>
          </w:pPr>
          <w:hyperlink w:anchor="_Toc144415088" w:history="1">
            <w:r w:rsidR="002A193F" w:rsidRPr="00291ED0">
              <w:rPr>
                <w:rStyle w:val="Hyperlink"/>
                <w:noProof/>
              </w:rPr>
              <w:t>Declaring function parameters</w:t>
            </w:r>
            <w:r w:rsidR="002A193F">
              <w:rPr>
                <w:noProof/>
                <w:webHidden/>
              </w:rPr>
              <w:tab/>
            </w:r>
            <w:r w:rsidR="002A193F">
              <w:rPr>
                <w:noProof/>
                <w:webHidden/>
              </w:rPr>
              <w:fldChar w:fldCharType="begin"/>
            </w:r>
            <w:r w:rsidR="002A193F">
              <w:rPr>
                <w:noProof/>
                <w:webHidden/>
              </w:rPr>
              <w:instrText xml:space="preserve"> PAGEREF _Toc144415088 \h </w:instrText>
            </w:r>
            <w:r w:rsidR="002A193F">
              <w:rPr>
                <w:noProof/>
                <w:webHidden/>
              </w:rPr>
            </w:r>
            <w:r w:rsidR="002A193F">
              <w:rPr>
                <w:noProof/>
                <w:webHidden/>
              </w:rPr>
              <w:fldChar w:fldCharType="separate"/>
            </w:r>
            <w:r w:rsidR="00B058EB">
              <w:rPr>
                <w:noProof/>
                <w:webHidden/>
              </w:rPr>
              <w:t>24</w:t>
            </w:r>
            <w:r w:rsidR="002A193F">
              <w:rPr>
                <w:noProof/>
                <w:webHidden/>
              </w:rPr>
              <w:fldChar w:fldCharType="end"/>
            </w:r>
          </w:hyperlink>
        </w:p>
        <w:p w14:paraId="38B8A717" w14:textId="1A808CB5" w:rsidR="002A193F" w:rsidRDefault="00000000">
          <w:pPr>
            <w:pStyle w:val="TOC4"/>
            <w:rPr>
              <w:rFonts w:asciiTheme="minorHAnsi" w:hAnsiTheme="minorHAnsi"/>
              <w:noProof/>
              <w:kern w:val="2"/>
              <w:sz w:val="22"/>
              <w:lang w:eastAsia="en-US" w:bidi="he-IL"/>
              <w14:ligatures w14:val="standardContextual"/>
            </w:rPr>
          </w:pPr>
          <w:hyperlink w:anchor="_Toc144415089" w:history="1">
            <w:r w:rsidR="002A193F" w:rsidRPr="00291ED0">
              <w:rPr>
                <w:rStyle w:val="Hyperlink"/>
                <w:noProof/>
              </w:rPr>
              <w:t>Unnamed parameters</w:t>
            </w:r>
            <w:r w:rsidR="002A193F">
              <w:rPr>
                <w:noProof/>
                <w:webHidden/>
              </w:rPr>
              <w:tab/>
            </w:r>
            <w:r w:rsidR="002A193F">
              <w:rPr>
                <w:noProof/>
                <w:webHidden/>
              </w:rPr>
              <w:fldChar w:fldCharType="begin"/>
            </w:r>
            <w:r w:rsidR="002A193F">
              <w:rPr>
                <w:noProof/>
                <w:webHidden/>
              </w:rPr>
              <w:instrText xml:space="preserve"> PAGEREF _Toc144415089 \h </w:instrText>
            </w:r>
            <w:r w:rsidR="002A193F">
              <w:rPr>
                <w:noProof/>
                <w:webHidden/>
              </w:rPr>
            </w:r>
            <w:r w:rsidR="002A193F">
              <w:rPr>
                <w:noProof/>
                <w:webHidden/>
              </w:rPr>
              <w:fldChar w:fldCharType="separate"/>
            </w:r>
            <w:r w:rsidR="00B058EB">
              <w:rPr>
                <w:noProof/>
                <w:webHidden/>
              </w:rPr>
              <w:t>25</w:t>
            </w:r>
            <w:r w:rsidR="002A193F">
              <w:rPr>
                <w:noProof/>
                <w:webHidden/>
              </w:rPr>
              <w:fldChar w:fldCharType="end"/>
            </w:r>
          </w:hyperlink>
        </w:p>
        <w:p w14:paraId="1EEEE79D" w14:textId="102E4DCF" w:rsidR="002A193F" w:rsidRDefault="00000000">
          <w:pPr>
            <w:pStyle w:val="TOC4"/>
            <w:rPr>
              <w:rFonts w:asciiTheme="minorHAnsi" w:hAnsiTheme="minorHAnsi"/>
              <w:noProof/>
              <w:kern w:val="2"/>
              <w:sz w:val="22"/>
              <w:lang w:eastAsia="en-US" w:bidi="he-IL"/>
              <w14:ligatures w14:val="standardContextual"/>
            </w:rPr>
          </w:pPr>
          <w:hyperlink w:anchor="_Toc144415090" w:history="1">
            <w:r w:rsidR="002A193F" w:rsidRPr="00291ED0">
              <w:rPr>
                <w:rStyle w:val="Hyperlink"/>
                <w:noProof/>
              </w:rPr>
              <w:t>Declaring function return types</w:t>
            </w:r>
            <w:r w:rsidR="002A193F">
              <w:rPr>
                <w:noProof/>
                <w:webHidden/>
              </w:rPr>
              <w:tab/>
            </w:r>
            <w:r w:rsidR="002A193F">
              <w:rPr>
                <w:noProof/>
                <w:webHidden/>
              </w:rPr>
              <w:fldChar w:fldCharType="begin"/>
            </w:r>
            <w:r w:rsidR="002A193F">
              <w:rPr>
                <w:noProof/>
                <w:webHidden/>
              </w:rPr>
              <w:instrText xml:space="preserve"> PAGEREF _Toc144415090 \h </w:instrText>
            </w:r>
            <w:r w:rsidR="002A193F">
              <w:rPr>
                <w:noProof/>
                <w:webHidden/>
              </w:rPr>
            </w:r>
            <w:r w:rsidR="002A193F">
              <w:rPr>
                <w:noProof/>
                <w:webHidden/>
              </w:rPr>
              <w:fldChar w:fldCharType="separate"/>
            </w:r>
            <w:r w:rsidR="00B058EB">
              <w:rPr>
                <w:noProof/>
                <w:webHidden/>
              </w:rPr>
              <w:t>25</w:t>
            </w:r>
            <w:r w:rsidR="002A193F">
              <w:rPr>
                <w:noProof/>
                <w:webHidden/>
              </w:rPr>
              <w:fldChar w:fldCharType="end"/>
            </w:r>
          </w:hyperlink>
        </w:p>
        <w:p w14:paraId="4E3825BC" w14:textId="5099E858" w:rsidR="002A193F" w:rsidRDefault="00000000">
          <w:pPr>
            <w:pStyle w:val="TOC4"/>
            <w:rPr>
              <w:rFonts w:asciiTheme="minorHAnsi" w:hAnsiTheme="minorHAnsi"/>
              <w:noProof/>
              <w:kern w:val="2"/>
              <w:sz w:val="22"/>
              <w:lang w:eastAsia="en-US" w:bidi="he-IL"/>
              <w14:ligatures w14:val="standardContextual"/>
            </w:rPr>
          </w:pPr>
          <w:hyperlink w:anchor="_Toc144415091" w:history="1">
            <w:r w:rsidR="002A193F" w:rsidRPr="00291ED0">
              <w:rPr>
                <w:rStyle w:val="Hyperlink"/>
                <w:noProof/>
              </w:rPr>
              <w:t>Return statements</w:t>
            </w:r>
            <w:r w:rsidR="002A193F">
              <w:rPr>
                <w:noProof/>
                <w:webHidden/>
              </w:rPr>
              <w:tab/>
            </w:r>
            <w:r w:rsidR="002A193F">
              <w:rPr>
                <w:noProof/>
                <w:webHidden/>
              </w:rPr>
              <w:fldChar w:fldCharType="begin"/>
            </w:r>
            <w:r w:rsidR="002A193F">
              <w:rPr>
                <w:noProof/>
                <w:webHidden/>
              </w:rPr>
              <w:instrText xml:space="preserve"> PAGEREF _Toc144415091 \h </w:instrText>
            </w:r>
            <w:r w:rsidR="002A193F">
              <w:rPr>
                <w:noProof/>
                <w:webHidden/>
              </w:rPr>
            </w:r>
            <w:r w:rsidR="002A193F">
              <w:rPr>
                <w:noProof/>
                <w:webHidden/>
              </w:rPr>
              <w:fldChar w:fldCharType="separate"/>
            </w:r>
            <w:r w:rsidR="00B058EB">
              <w:rPr>
                <w:noProof/>
                <w:webHidden/>
              </w:rPr>
              <w:t>25</w:t>
            </w:r>
            <w:r w:rsidR="002A193F">
              <w:rPr>
                <w:noProof/>
                <w:webHidden/>
              </w:rPr>
              <w:fldChar w:fldCharType="end"/>
            </w:r>
          </w:hyperlink>
        </w:p>
        <w:p w14:paraId="5B0C83DF" w14:textId="50C31321" w:rsidR="002A193F" w:rsidRDefault="00000000">
          <w:pPr>
            <w:pStyle w:val="TOC4"/>
            <w:rPr>
              <w:rFonts w:asciiTheme="minorHAnsi" w:hAnsiTheme="minorHAnsi"/>
              <w:noProof/>
              <w:kern w:val="2"/>
              <w:sz w:val="22"/>
              <w:lang w:eastAsia="en-US" w:bidi="he-IL"/>
              <w14:ligatures w14:val="standardContextual"/>
            </w:rPr>
          </w:pPr>
          <w:hyperlink w:anchor="_Toc144415092" w:history="1">
            <w:r w:rsidR="002A193F" w:rsidRPr="00291ED0">
              <w:rPr>
                <w:rStyle w:val="Hyperlink"/>
                <w:noProof/>
              </w:rPr>
              <w:t>Paths</w:t>
            </w:r>
            <w:r w:rsidR="002A193F">
              <w:rPr>
                <w:noProof/>
                <w:webHidden/>
              </w:rPr>
              <w:tab/>
            </w:r>
            <w:r w:rsidR="002A193F">
              <w:rPr>
                <w:noProof/>
                <w:webHidden/>
              </w:rPr>
              <w:fldChar w:fldCharType="begin"/>
            </w:r>
            <w:r w:rsidR="002A193F">
              <w:rPr>
                <w:noProof/>
                <w:webHidden/>
              </w:rPr>
              <w:instrText xml:space="preserve"> PAGEREF _Toc144415092 \h </w:instrText>
            </w:r>
            <w:r w:rsidR="002A193F">
              <w:rPr>
                <w:noProof/>
                <w:webHidden/>
              </w:rPr>
            </w:r>
            <w:r w:rsidR="002A193F">
              <w:rPr>
                <w:noProof/>
                <w:webHidden/>
              </w:rPr>
              <w:fldChar w:fldCharType="separate"/>
            </w:r>
            <w:r w:rsidR="00B058EB">
              <w:rPr>
                <w:noProof/>
                <w:webHidden/>
              </w:rPr>
              <w:t>25</w:t>
            </w:r>
            <w:r w:rsidR="002A193F">
              <w:rPr>
                <w:noProof/>
                <w:webHidden/>
              </w:rPr>
              <w:fldChar w:fldCharType="end"/>
            </w:r>
          </w:hyperlink>
        </w:p>
        <w:p w14:paraId="0A2BF568" w14:textId="33C794B8" w:rsidR="002A193F" w:rsidRDefault="00000000">
          <w:pPr>
            <w:pStyle w:val="TOC4"/>
            <w:rPr>
              <w:rFonts w:asciiTheme="minorHAnsi" w:hAnsiTheme="minorHAnsi"/>
              <w:noProof/>
              <w:kern w:val="2"/>
              <w:sz w:val="22"/>
              <w:lang w:eastAsia="en-US" w:bidi="he-IL"/>
              <w14:ligatures w14:val="standardContextual"/>
            </w:rPr>
          </w:pPr>
          <w:hyperlink w:anchor="_Toc144415093" w:history="1">
            <w:r w:rsidR="002A193F" w:rsidRPr="00291ED0">
              <w:rPr>
                <w:rStyle w:val="Hyperlink"/>
                <w:noProof/>
              </w:rPr>
              <w:t>Compound injections</w:t>
            </w:r>
            <w:r w:rsidR="002A193F">
              <w:rPr>
                <w:noProof/>
                <w:webHidden/>
              </w:rPr>
              <w:tab/>
            </w:r>
            <w:r w:rsidR="002A193F">
              <w:rPr>
                <w:noProof/>
                <w:webHidden/>
              </w:rPr>
              <w:fldChar w:fldCharType="begin"/>
            </w:r>
            <w:r w:rsidR="002A193F">
              <w:rPr>
                <w:noProof/>
                <w:webHidden/>
              </w:rPr>
              <w:instrText xml:space="preserve"> PAGEREF _Toc144415093 \h </w:instrText>
            </w:r>
            <w:r w:rsidR="002A193F">
              <w:rPr>
                <w:noProof/>
                <w:webHidden/>
              </w:rPr>
            </w:r>
            <w:r w:rsidR="002A193F">
              <w:rPr>
                <w:noProof/>
                <w:webHidden/>
              </w:rPr>
              <w:fldChar w:fldCharType="separate"/>
            </w:r>
            <w:r w:rsidR="00B058EB">
              <w:rPr>
                <w:noProof/>
                <w:webHidden/>
              </w:rPr>
              <w:t>26</w:t>
            </w:r>
            <w:r w:rsidR="002A193F">
              <w:rPr>
                <w:noProof/>
                <w:webHidden/>
              </w:rPr>
              <w:fldChar w:fldCharType="end"/>
            </w:r>
          </w:hyperlink>
        </w:p>
        <w:p w14:paraId="53723FC4" w14:textId="61C1DEAE" w:rsidR="002A193F" w:rsidRDefault="00000000">
          <w:pPr>
            <w:pStyle w:val="TOC4"/>
            <w:rPr>
              <w:rFonts w:asciiTheme="minorHAnsi" w:hAnsiTheme="minorHAnsi"/>
              <w:noProof/>
              <w:kern w:val="2"/>
              <w:sz w:val="22"/>
              <w:lang w:eastAsia="en-US" w:bidi="he-IL"/>
              <w14:ligatures w14:val="standardContextual"/>
            </w:rPr>
          </w:pPr>
          <w:hyperlink w:anchor="_Toc144415094" w:history="1">
            <w:r w:rsidR="002A193F" w:rsidRPr="00291ED0">
              <w:rPr>
                <w:rStyle w:val="Hyperlink"/>
                <w:noProof/>
              </w:rPr>
              <w:t>Loops</w:t>
            </w:r>
            <w:r w:rsidR="002A193F">
              <w:rPr>
                <w:noProof/>
                <w:webHidden/>
              </w:rPr>
              <w:tab/>
            </w:r>
            <w:r w:rsidR="002A193F">
              <w:rPr>
                <w:noProof/>
                <w:webHidden/>
              </w:rPr>
              <w:fldChar w:fldCharType="begin"/>
            </w:r>
            <w:r w:rsidR="002A193F">
              <w:rPr>
                <w:noProof/>
                <w:webHidden/>
              </w:rPr>
              <w:instrText xml:space="preserve"> PAGEREF _Toc144415094 \h </w:instrText>
            </w:r>
            <w:r w:rsidR="002A193F">
              <w:rPr>
                <w:noProof/>
                <w:webHidden/>
              </w:rPr>
            </w:r>
            <w:r w:rsidR="002A193F">
              <w:rPr>
                <w:noProof/>
                <w:webHidden/>
              </w:rPr>
              <w:fldChar w:fldCharType="separate"/>
            </w:r>
            <w:r w:rsidR="00B058EB">
              <w:rPr>
                <w:noProof/>
                <w:webHidden/>
              </w:rPr>
              <w:t>26</w:t>
            </w:r>
            <w:r w:rsidR="002A193F">
              <w:rPr>
                <w:noProof/>
                <w:webHidden/>
              </w:rPr>
              <w:fldChar w:fldCharType="end"/>
            </w:r>
          </w:hyperlink>
        </w:p>
        <w:p w14:paraId="610529C1" w14:textId="45EB0F76" w:rsidR="002A193F" w:rsidRDefault="00000000">
          <w:pPr>
            <w:pStyle w:val="TOC4"/>
            <w:rPr>
              <w:rFonts w:asciiTheme="minorHAnsi" w:hAnsiTheme="minorHAnsi"/>
              <w:noProof/>
              <w:kern w:val="2"/>
              <w:sz w:val="22"/>
              <w:lang w:eastAsia="en-US" w:bidi="he-IL"/>
              <w14:ligatures w14:val="standardContextual"/>
            </w:rPr>
          </w:pPr>
          <w:hyperlink w:anchor="_Toc144415095" w:history="1">
            <w:r w:rsidR="002A193F" w:rsidRPr="00291ED0">
              <w:rPr>
                <w:rStyle w:val="Hyperlink"/>
                <w:rFonts w:ascii="Courier New" w:hAnsi="Courier New" w:cs="Courier New"/>
                <w:noProof/>
              </w:rPr>
              <w:t>exit</w:t>
            </w:r>
            <w:r w:rsidR="002A193F" w:rsidRPr="00291ED0">
              <w:rPr>
                <w:rStyle w:val="Hyperlink"/>
                <w:noProof/>
              </w:rPr>
              <w:t xml:space="preserve"> statements</w:t>
            </w:r>
            <w:r w:rsidR="002A193F">
              <w:rPr>
                <w:noProof/>
                <w:webHidden/>
              </w:rPr>
              <w:tab/>
            </w:r>
            <w:r w:rsidR="002A193F">
              <w:rPr>
                <w:noProof/>
                <w:webHidden/>
              </w:rPr>
              <w:fldChar w:fldCharType="begin"/>
            </w:r>
            <w:r w:rsidR="002A193F">
              <w:rPr>
                <w:noProof/>
                <w:webHidden/>
              </w:rPr>
              <w:instrText xml:space="preserve"> PAGEREF _Toc144415095 \h </w:instrText>
            </w:r>
            <w:r w:rsidR="002A193F">
              <w:rPr>
                <w:noProof/>
                <w:webHidden/>
              </w:rPr>
            </w:r>
            <w:r w:rsidR="002A193F">
              <w:rPr>
                <w:noProof/>
                <w:webHidden/>
              </w:rPr>
              <w:fldChar w:fldCharType="separate"/>
            </w:r>
            <w:r w:rsidR="00B058EB">
              <w:rPr>
                <w:noProof/>
                <w:webHidden/>
              </w:rPr>
              <w:t>28</w:t>
            </w:r>
            <w:r w:rsidR="002A193F">
              <w:rPr>
                <w:noProof/>
                <w:webHidden/>
              </w:rPr>
              <w:fldChar w:fldCharType="end"/>
            </w:r>
          </w:hyperlink>
        </w:p>
        <w:p w14:paraId="1E1FAC01" w14:textId="1CD4EEA7" w:rsidR="002A193F" w:rsidRDefault="00000000">
          <w:pPr>
            <w:pStyle w:val="TOC4"/>
            <w:rPr>
              <w:rFonts w:asciiTheme="minorHAnsi" w:hAnsiTheme="minorHAnsi"/>
              <w:noProof/>
              <w:kern w:val="2"/>
              <w:sz w:val="22"/>
              <w:lang w:eastAsia="en-US" w:bidi="he-IL"/>
              <w14:ligatures w14:val="standardContextual"/>
            </w:rPr>
          </w:pPr>
          <w:hyperlink w:anchor="_Toc144415096" w:history="1">
            <w:r w:rsidR="002A193F" w:rsidRPr="00291ED0">
              <w:rPr>
                <w:rStyle w:val="Hyperlink"/>
                <w:noProof/>
              </w:rPr>
              <w:t>Named loops</w:t>
            </w:r>
            <w:r w:rsidR="002A193F">
              <w:rPr>
                <w:noProof/>
                <w:webHidden/>
              </w:rPr>
              <w:tab/>
            </w:r>
            <w:r w:rsidR="002A193F">
              <w:rPr>
                <w:noProof/>
                <w:webHidden/>
              </w:rPr>
              <w:fldChar w:fldCharType="begin"/>
            </w:r>
            <w:r w:rsidR="002A193F">
              <w:rPr>
                <w:noProof/>
                <w:webHidden/>
              </w:rPr>
              <w:instrText xml:space="preserve"> PAGEREF _Toc144415096 \h </w:instrText>
            </w:r>
            <w:r w:rsidR="002A193F">
              <w:rPr>
                <w:noProof/>
                <w:webHidden/>
              </w:rPr>
            </w:r>
            <w:r w:rsidR="002A193F">
              <w:rPr>
                <w:noProof/>
                <w:webHidden/>
              </w:rPr>
              <w:fldChar w:fldCharType="separate"/>
            </w:r>
            <w:r w:rsidR="00B058EB">
              <w:rPr>
                <w:noProof/>
                <w:webHidden/>
              </w:rPr>
              <w:t>28</w:t>
            </w:r>
            <w:r w:rsidR="002A193F">
              <w:rPr>
                <w:noProof/>
                <w:webHidden/>
              </w:rPr>
              <w:fldChar w:fldCharType="end"/>
            </w:r>
          </w:hyperlink>
        </w:p>
        <w:p w14:paraId="40166281" w14:textId="7EE817D4" w:rsidR="002A193F"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415097" w:history="1">
            <w:r w:rsidR="002A193F" w:rsidRPr="00291ED0">
              <w:rPr>
                <w:rStyle w:val="Hyperlink"/>
                <w:noProof/>
              </w:rPr>
              <w:t>Step 2: Mixing with the other two reagents</w:t>
            </w:r>
            <w:r w:rsidR="002A193F">
              <w:rPr>
                <w:noProof/>
                <w:webHidden/>
              </w:rPr>
              <w:tab/>
            </w:r>
            <w:r w:rsidR="002A193F">
              <w:rPr>
                <w:noProof/>
                <w:webHidden/>
              </w:rPr>
              <w:fldChar w:fldCharType="begin"/>
            </w:r>
            <w:r w:rsidR="002A193F">
              <w:rPr>
                <w:noProof/>
                <w:webHidden/>
              </w:rPr>
              <w:instrText xml:space="preserve"> PAGEREF _Toc144415097 \h </w:instrText>
            </w:r>
            <w:r w:rsidR="002A193F">
              <w:rPr>
                <w:noProof/>
                <w:webHidden/>
              </w:rPr>
            </w:r>
            <w:r w:rsidR="002A193F">
              <w:rPr>
                <w:noProof/>
                <w:webHidden/>
              </w:rPr>
              <w:fldChar w:fldCharType="separate"/>
            </w:r>
            <w:r w:rsidR="00B058EB">
              <w:rPr>
                <w:noProof/>
                <w:webHidden/>
              </w:rPr>
              <w:t>29</w:t>
            </w:r>
            <w:r w:rsidR="002A193F">
              <w:rPr>
                <w:noProof/>
                <w:webHidden/>
              </w:rPr>
              <w:fldChar w:fldCharType="end"/>
            </w:r>
          </w:hyperlink>
        </w:p>
        <w:p w14:paraId="35CDB4EC" w14:textId="443F27F0" w:rsidR="002A193F" w:rsidRDefault="00000000">
          <w:pPr>
            <w:pStyle w:val="TOC4"/>
            <w:rPr>
              <w:rFonts w:asciiTheme="minorHAnsi" w:hAnsiTheme="minorHAnsi"/>
              <w:noProof/>
              <w:kern w:val="2"/>
              <w:sz w:val="22"/>
              <w:lang w:eastAsia="en-US" w:bidi="he-IL"/>
              <w14:ligatures w14:val="standardContextual"/>
            </w:rPr>
          </w:pPr>
          <w:hyperlink w:anchor="_Toc144415098" w:history="1">
            <w:r w:rsidR="002A193F" w:rsidRPr="00291ED0">
              <w:rPr>
                <w:rStyle w:val="Hyperlink"/>
                <w:noProof/>
              </w:rPr>
              <w:t>Injectable parameters</w:t>
            </w:r>
            <w:r w:rsidR="002A193F">
              <w:rPr>
                <w:noProof/>
                <w:webHidden/>
              </w:rPr>
              <w:tab/>
            </w:r>
            <w:r w:rsidR="002A193F">
              <w:rPr>
                <w:noProof/>
                <w:webHidden/>
              </w:rPr>
              <w:fldChar w:fldCharType="begin"/>
            </w:r>
            <w:r w:rsidR="002A193F">
              <w:rPr>
                <w:noProof/>
                <w:webHidden/>
              </w:rPr>
              <w:instrText xml:space="preserve"> PAGEREF _Toc144415098 \h </w:instrText>
            </w:r>
            <w:r w:rsidR="002A193F">
              <w:rPr>
                <w:noProof/>
                <w:webHidden/>
              </w:rPr>
            </w:r>
            <w:r w:rsidR="002A193F">
              <w:rPr>
                <w:noProof/>
                <w:webHidden/>
              </w:rPr>
              <w:fldChar w:fldCharType="separate"/>
            </w:r>
            <w:r w:rsidR="00B058EB">
              <w:rPr>
                <w:noProof/>
                <w:webHidden/>
              </w:rPr>
              <w:t>31</w:t>
            </w:r>
            <w:r w:rsidR="002A193F">
              <w:rPr>
                <w:noProof/>
                <w:webHidden/>
              </w:rPr>
              <w:fldChar w:fldCharType="end"/>
            </w:r>
          </w:hyperlink>
        </w:p>
        <w:p w14:paraId="2FA29535" w14:textId="0927CA9B" w:rsidR="002A193F" w:rsidRDefault="00000000">
          <w:pPr>
            <w:pStyle w:val="TOC4"/>
            <w:rPr>
              <w:rFonts w:asciiTheme="minorHAnsi" w:hAnsiTheme="minorHAnsi"/>
              <w:noProof/>
              <w:kern w:val="2"/>
              <w:sz w:val="22"/>
              <w:lang w:eastAsia="en-US" w:bidi="he-IL"/>
              <w14:ligatures w14:val="standardContextual"/>
            </w:rPr>
          </w:pPr>
          <w:hyperlink w:anchor="_Toc144415099" w:history="1">
            <w:r w:rsidR="002A193F" w:rsidRPr="00291ED0">
              <w:rPr>
                <w:rStyle w:val="Hyperlink"/>
                <w:noProof/>
              </w:rPr>
              <w:t>Splitting drops</w:t>
            </w:r>
            <w:r w:rsidR="002A193F">
              <w:rPr>
                <w:noProof/>
                <w:webHidden/>
              </w:rPr>
              <w:tab/>
            </w:r>
            <w:r w:rsidR="002A193F">
              <w:rPr>
                <w:noProof/>
                <w:webHidden/>
              </w:rPr>
              <w:fldChar w:fldCharType="begin"/>
            </w:r>
            <w:r w:rsidR="002A193F">
              <w:rPr>
                <w:noProof/>
                <w:webHidden/>
              </w:rPr>
              <w:instrText xml:space="preserve"> PAGEREF _Toc144415099 \h </w:instrText>
            </w:r>
            <w:r w:rsidR="002A193F">
              <w:rPr>
                <w:noProof/>
                <w:webHidden/>
              </w:rPr>
            </w:r>
            <w:r w:rsidR="002A193F">
              <w:rPr>
                <w:noProof/>
                <w:webHidden/>
              </w:rPr>
              <w:fldChar w:fldCharType="separate"/>
            </w:r>
            <w:r w:rsidR="00B058EB">
              <w:rPr>
                <w:noProof/>
                <w:webHidden/>
              </w:rPr>
              <w:t>32</w:t>
            </w:r>
            <w:r w:rsidR="002A193F">
              <w:rPr>
                <w:noProof/>
                <w:webHidden/>
              </w:rPr>
              <w:fldChar w:fldCharType="end"/>
            </w:r>
          </w:hyperlink>
        </w:p>
        <w:p w14:paraId="0B42D312" w14:textId="148EAF22" w:rsidR="002A193F" w:rsidRDefault="00000000">
          <w:pPr>
            <w:pStyle w:val="TOC4"/>
            <w:rPr>
              <w:rFonts w:asciiTheme="minorHAnsi" w:hAnsiTheme="minorHAnsi"/>
              <w:noProof/>
              <w:kern w:val="2"/>
              <w:sz w:val="22"/>
              <w:lang w:eastAsia="en-US" w:bidi="he-IL"/>
              <w14:ligatures w14:val="standardContextual"/>
            </w:rPr>
          </w:pPr>
          <w:hyperlink w:anchor="_Toc144415100" w:history="1">
            <w:r w:rsidR="002A193F" w:rsidRPr="00291ED0">
              <w:rPr>
                <w:rStyle w:val="Hyperlink"/>
                <w:rFonts w:ascii="Courier New" w:hAnsi="Courier New" w:cs="Courier New"/>
                <w:noProof/>
              </w:rPr>
              <w:t>(eventual)</w:t>
            </w:r>
            <w:r w:rsidR="002A193F" w:rsidRPr="00291ED0">
              <w:rPr>
                <w:rStyle w:val="Hyperlink"/>
                <w:noProof/>
              </w:rPr>
              <w:t xml:space="preserve"> variables</w:t>
            </w:r>
            <w:r w:rsidR="002A193F">
              <w:rPr>
                <w:noProof/>
                <w:webHidden/>
              </w:rPr>
              <w:tab/>
            </w:r>
            <w:r w:rsidR="002A193F">
              <w:rPr>
                <w:noProof/>
                <w:webHidden/>
              </w:rPr>
              <w:fldChar w:fldCharType="begin"/>
            </w:r>
            <w:r w:rsidR="002A193F">
              <w:rPr>
                <w:noProof/>
                <w:webHidden/>
              </w:rPr>
              <w:instrText xml:space="preserve"> PAGEREF _Toc144415100 \h </w:instrText>
            </w:r>
            <w:r w:rsidR="002A193F">
              <w:rPr>
                <w:noProof/>
                <w:webHidden/>
              </w:rPr>
            </w:r>
            <w:r w:rsidR="002A193F">
              <w:rPr>
                <w:noProof/>
                <w:webHidden/>
              </w:rPr>
              <w:fldChar w:fldCharType="separate"/>
            </w:r>
            <w:r w:rsidR="00B058EB">
              <w:rPr>
                <w:noProof/>
                <w:webHidden/>
              </w:rPr>
              <w:t>32</w:t>
            </w:r>
            <w:r w:rsidR="002A193F">
              <w:rPr>
                <w:noProof/>
                <w:webHidden/>
              </w:rPr>
              <w:fldChar w:fldCharType="end"/>
            </w:r>
          </w:hyperlink>
        </w:p>
        <w:p w14:paraId="1DA81196" w14:textId="2078A2C5" w:rsidR="002A193F"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415101" w:history="1">
            <w:r w:rsidR="002A193F" w:rsidRPr="00291ED0">
              <w:rPr>
                <w:rStyle w:val="Hyperlink"/>
                <w:noProof/>
              </w:rPr>
              <w:t>Step 3: Heating the drops</w:t>
            </w:r>
            <w:r w:rsidR="002A193F">
              <w:rPr>
                <w:noProof/>
                <w:webHidden/>
              </w:rPr>
              <w:tab/>
            </w:r>
            <w:r w:rsidR="002A193F">
              <w:rPr>
                <w:noProof/>
                <w:webHidden/>
              </w:rPr>
              <w:fldChar w:fldCharType="begin"/>
            </w:r>
            <w:r w:rsidR="002A193F">
              <w:rPr>
                <w:noProof/>
                <w:webHidden/>
              </w:rPr>
              <w:instrText xml:space="preserve"> PAGEREF _Toc144415101 \h </w:instrText>
            </w:r>
            <w:r w:rsidR="002A193F">
              <w:rPr>
                <w:noProof/>
                <w:webHidden/>
              </w:rPr>
            </w:r>
            <w:r w:rsidR="002A193F">
              <w:rPr>
                <w:noProof/>
                <w:webHidden/>
              </w:rPr>
              <w:fldChar w:fldCharType="separate"/>
            </w:r>
            <w:r w:rsidR="00B058EB">
              <w:rPr>
                <w:noProof/>
                <w:webHidden/>
              </w:rPr>
              <w:t>33</w:t>
            </w:r>
            <w:r w:rsidR="002A193F">
              <w:rPr>
                <w:noProof/>
                <w:webHidden/>
              </w:rPr>
              <w:fldChar w:fldCharType="end"/>
            </w:r>
          </w:hyperlink>
        </w:p>
        <w:p w14:paraId="53B77C3C" w14:textId="2A62FC36" w:rsidR="002A193F" w:rsidRDefault="00000000">
          <w:pPr>
            <w:pStyle w:val="TOC4"/>
            <w:rPr>
              <w:rFonts w:asciiTheme="minorHAnsi" w:hAnsiTheme="minorHAnsi"/>
              <w:noProof/>
              <w:kern w:val="2"/>
              <w:sz w:val="22"/>
              <w:lang w:eastAsia="en-US" w:bidi="he-IL"/>
              <w14:ligatures w14:val="standardContextual"/>
            </w:rPr>
          </w:pPr>
          <w:hyperlink w:anchor="_Toc144415102" w:history="1">
            <w:r w:rsidR="002A193F" w:rsidRPr="00291ED0">
              <w:rPr>
                <w:rStyle w:val="Hyperlink"/>
                <w:rFonts w:ascii="Courier New" w:hAnsi="Courier New" w:cs="Courier New"/>
                <w:noProof/>
              </w:rPr>
              <w:t>(maybe)</w:t>
            </w:r>
            <w:r w:rsidR="002A193F" w:rsidRPr="00291ED0">
              <w:rPr>
                <w:rStyle w:val="Hyperlink"/>
                <w:noProof/>
              </w:rPr>
              <w:t xml:space="preserve"> values</w:t>
            </w:r>
            <w:r w:rsidR="002A193F">
              <w:rPr>
                <w:noProof/>
                <w:webHidden/>
              </w:rPr>
              <w:tab/>
            </w:r>
            <w:r w:rsidR="002A193F">
              <w:rPr>
                <w:noProof/>
                <w:webHidden/>
              </w:rPr>
              <w:fldChar w:fldCharType="begin"/>
            </w:r>
            <w:r w:rsidR="002A193F">
              <w:rPr>
                <w:noProof/>
                <w:webHidden/>
              </w:rPr>
              <w:instrText xml:space="preserve"> PAGEREF _Toc144415102 \h </w:instrText>
            </w:r>
            <w:r w:rsidR="002A193F">
              <w:rPr>
                <w:noProof/>
                <w:webHidden/>
              </w:rPr>
            </w:r>
            <w:r w:rsidR="002A193F">
              <w:rPr>
                <w:noProof/>
                <w:webHidden/>
              </w:rPr>
              <w:fldChar w:fldCharType="separate"/>
            </w:r>
            <w:r w:rsidR="00B058EB">
              <w:rPr>
                <w:noProof/>
                <w:webHidden/>
              </w:rPr>
              <w:t>34</w:t>
            </w:r>
            <w:r w:rsidR="002A193F">
              <w:rPr>
                <w:noProof/>
                <w:webHidden/>
              </w:rPr>
              <w:fldChar w:fldCharType="end"/>
            </w:r>
          </w:hyperlink>
        </w:p>
        <w:p w14:paraId="4125F458" w14:textId="6CF626AA" w:rsidR="002A193F" w:rsidRDefault="00000000">
          <w:pPr>
            <w:pStyle w:val="TOC4"/>
            <w:rPr>
              <w:rFonts w:asciiTheme="minorHAnsi" w:hAnsiTheme="minorHAnsi"/>
              <w:noProof/>
              <w:kern w:val="2"/>
              <w:sz w:val="22"/>
              <w:lang w:eastAsia="en-US" w:bidi="he-IL"/>
              <w14:ligatures w14:val="standardContextual"/>
            </w:rPr>
          </w:pPr>
          <w:hyperlink w:anchor="_Toc144415103" w:history="1">
            <w:r w:rsidR="002A193F" w:rsidRPr="00291ED0">
              <w:rPr>
                <w:rStyle w:val="Hyperlink"/>
                <w:noProof/>
              </w:rPr>
              <w:t>Temperature literals</w:t>
            </w:r>
            <w:r w:rsidR="002A193F">
              <w:rPr>
                <w:noProof/>
                <w:webHidden/>
              </w:rPr>
              <w:tab/>
            </w:r>
            <w:r w:rsidR="002A193F">
              <w:rPr>
                <w:noProof/>
                <w:webHidden/>
              </w:rPr>
              <w:fldChar w:fldCharType="begin"/>
            </w:r>
            <w:r w:rsidR="002A193F">
              <w:rPr>
                <w:noProof/>
                <w:webHidden/>
              </w:rPr>
              <w:instrText xml:space="preserve"> PAGEREF _Toc144415103 \h </w:instrText>
            </w:r>
            <w:r w:rsidR="002A193F">
              <w:rPr>
                <w:noProof/>
                <w:webHidden/>
              </w:rPr>
            </w:r>
            <w:r w:rsidR="002A193F">
              <w:rPr>
                <w:noProof/>
                <w:webHidden/>
              </w:rPr>
              <w:fldChar w:fldCharType="separate"/>
            </w:r>
            <w:r w:rsidR="00B058EB">
              <w:rPr>
                <w:noProof/>
                <w:webHidden/>
              </w:rPr>
              <w:t>35</w:t>
            </w:r>
            <w:r w:rsidR="002A193F">
              <w:rPr>
                <w:noProof/>
                <w:webHidden/>
              </w:rPr>
              <w:fldChar w:fldCharType="end"/>
            </w:r>
          </w:hyperlink>
        </w:p>
        <w:p w14:paraId="681BB90B" w14:textId="4ECFA18F" w:rsidR="002A193F" w:rsidRDefault="00000000">
          <w:pPr>
            <w:pStyle w:val="TOC4"/>
            <w:rPr>
              <w:rFonts w:asciiTheme="minorHAnsi" w:hAnsiTheme="minorHAnsi"/>
              <w:noProof/>
              <w:kern w:val="2"/>
              <w:sz w:val="22"/>
              <w:lang w:eastAsia="en-US" w:bidi="he-IL"/>
              <w14:ligatures w14:val="standardContextual"/>
            </w:rPr>
          </w:pPr>
          <w:hyperlink w:anchor="_Toc144415104" w:history="1">
            <w:r w:rsidR="002A193F" w:rsidRPr="00291ED0">
              <w:rPr>
                <w:rStyle w:val="Hyperlink"/>
                <w:noProof/>
              </w:rPr>
              <w:t>Actions at statement level</w:t>
            </w:r>
            <w:r w:rsidR="002A193F">
              <w:rPr>
                <w:noProof/>
                <w:webHidden/>
              </w:rPr>
              <w:tab/>
            </w:r>
            <w:r w:rsidR="002A193F">
              <w:rPr>
                <w:noProof/>
                <w:webHidden/>
              </w:rPr>
              <w:fldChar w:fldCharType="begin"/>
            </w:r>
            <w:r w:rsidR="002A193F">
              <w:rPr>
                <w:noProof/>
                <w:webHidden/>
              </w:rPr>
              <w:instrText xml:space="preserve"> PAGEREF _Toc144415104 \h </w:instrText>
            </w:r>
            <w:r w:rsidR="002A193F">
              <w:rPr>
                <w:noProof/>
                <w:webHidden/>
              </w:rPr>
            </w:r>
            <w:r w:rsidR="002A193F">
              <w:rPr>
                <w:noProof/>
                <w:webHidden/>
              </w:rPr>
              <w:fldChar w:fldCharType="separate"/>
            </w:r>
            <w:r w:rsidR="00B058EB">
              <w:rPr>
                <w:noProof/>
                <w:webHidden/>
              </w:rPr>
              <w:t>35</w:t>
            </w:r>
            <w:r w:rsidR="002A193F">
              <w:rPr>
                <w:noProof/>
                <w:webHidden/>
              </w:rPr>
              <w:fldChar w:fldCharType="end"/>
            </w:r>
          </w:hyperlink>
        </w:p>
        <w:p w14:paraId="0A96DC7A" w14:textId="59C5CBA1" w:rsidR="002A193F" w:rsidRDefault="00000000">
          <w:pPr>
            <w:pStyle w:val="TOC4"/>
            <w:rPr>
              <w:rFonts w:asciiTheme="minorHAnsi" w:hAnsiTheme="minorHAnsi"/>
              <w:noProof/>
              <w:kern w:val="2"/>
              <w:sz w:val="22"/>
              <w:lang w:eastAsia="en-US" w:bidi="he-IL"/>
              <w14:ligatures w14:val="standardContextual"/>
            </w:rPr>
          </w:pPr>
          <w:hyperlink w:anchor="_Toc144415105" w:history="1">
            <w:r w:rsidR="002A193F" w:rsidRPr="00291ED0">
              <w:rPr>
                <w:rStyle w:val="Hyperlink"/>
                <w:noProof/>
              </w:rPr>
              <w:t>Heaters</w:t>
            </w:r>
            <w:r w:rsidR="002A193F">
              <w:rPr>
                <w:noProof/>
                <w:webHidden/>
              </w:rPr>
              <w:tab/>
            </w:r>
            <w:r w:rsidR="002A193F">
              <w:rPr>
                <w:noProof/>
                <w:webHidden/>
              </w:rPr>
              <w:fldChar w:fldCharType="begin"/>
            </w:r>
            <w:r w:rsidR="002A193F">
              <w:rPr>
                <w:noProof/>
                <w:webHidden/>
              </w:rPr>
              <w:instrText xml:space="preserve"> PAGEREF _Toc144415105 \h </w:instrText>
            </w:r>
            <w:r w:rsidR="002A193F">
              <w:rPr>
                <w:noProof/>
                <w:webHidden/>
              </w:rPr>
            </w:r>
            <w:r w:rsidR="002A193F">
              <w:rPr>
                <w:noProof/>
                <w:webHidden/>
              </w:rPr>
              <w:fldChar w:fldCharType="separate"/>
            </w:r>
            <w:r w:rsidR="00B058EB">
              <w:rPr>
                <w:noProof/>
                <w:webHidden/>
              </w:rPr>
              <w:t>36</w:t>
            </w:r>
            <w:r w:rsidR="002A193F">
              <w:rPr>
                <w:noProof/>
                <w:webHidden/>
              </w:rPr>
              <w:fldChar w:fldCharType="end"/>
            </w:r>
          </w:hyperlink>
        </w:p>
        <w:p w14:paraId="5894E300" w14:textId="6C2604D1" w:rsidR="002A193F" w:rsidRDefault="00000000">
          <w:pPr>
            <w:pStyle w:val="TOC4"/>
            <w:rPr>
              <w:rFonts w:asciiTheme="minorHAnsi" w:hAnsiTheme="minorHAnsi"/>
              <w:noProof/>
              <w:kern w:val="2"/>
              <w:sz w:val="22"/>
              <w:lang w:eastAsia="en-US" w:bidi="he-IL"/>
              <w14:ligatures w14:val="standardContextual"/>
            </w:rPr>
          </w:pPr>
          <w:hyperlink w:anchor="_Toc144415106" w:history="1">
            <w:r w:rsidR="002A193F" w:rsidRPr="00291ED0">
              <w:rPr>
                <w:rStyle w:val="Hyperlink"/>
                <w:noProof/>
              </w:rPr>
              <w:t>Testing properties (</w:t>
            </w:r>
            <w:r w:rsidR="002A193F" w:rsidRPr="00291ED0">
              <w:rPr>
                <w:rStyle w:val="Hyperlink"/>
                <w:rFonts w:ascii="Courier New" w:hAnsi="Courier New" w:cs="Courier New"/>
                <w:noProof/>
              </w:rPr>
              <w:t>is</w:t>
            </w:r>
            <w:r w:rsidR="002A193F" w:rsidRPr="00291ED0">
              <w:rPr>
                <w:rStyle w:val="Hyperlink"/>
                <w:noProof/>
              </w:rPr>
              <w:t xml:space="preserve"> expressions)</w:t>
            </w:r>
            <w:r w:rsidR="002A193F">
              <w:rPr>
                <w:noProof/>
                <w:webHidden/>
              </w:rPr>
              <w:tab/>
            </w:r>
            <w:r w:rsidR="002A193F">
              <w:rPr>
                <w:noProof/>
                <w:webHidden/>
              </w:rPr>
              <w:fldChar w:fldCharType="begin"/>
            </w:r>
            <w:r w:rsidR="002A193F">
              <w:rPr>
                <w:noProof/>
                <w:webHidden/>
              </w:rPr>
              <w:instrText xml:space="preserve"> PAGEREF _Toc144415106 \h </w:instrText>
            </w:r>
            <w:r w:rsidR="002A193F">
              <w:rPr>
                <w:noProof/>
                <w:webHidden/>
              </w:rPr>
            </w:r>
            <w:r w:rsidR="002A193F">
              <w:rPr>
                <w:noProof/>
                <w:webHidden/>
              </w:rPr>
              <w:fldChar w:fldCharType="separate"/>
            </w:r>
            <w:r w:rsidR="00B058EB">
              <w:rPr>
                <w:noProof/>
                <w:webHidden/>
              </w:rPr>
              <w:t>37</w:t>
            </w:r>
            <w:r w:rsidR="002A193F">
              <w:rPr>
                <w:noProof/>
                <w:webHidden/>
              </w:rPr>
              <w:fldChar w:fldCharType="end"/>
            </w:r>
          </w:hyperlink>
        </w:p>
        <w:p w14:paraId="62D5570E" w14:textId="0144FE6E" w:rsidR="002A193F" w:rsidRDefault="00000000">
          <w:pPr>
            <w:pStyle w:val="TOC4"/>
            <w:rPr>
              <w:rFonts w:asciiTheme="minorHAnsi" w:hAnsiTheme="minorHAnsi"/>
              <w:noProof/>
              <w:kern w:val="2"/>
              <w:sz w:val="22"/>
              <w:lang w:eastAsia="en-US" w:bidi="he-IL"/>
              <w14:ligatures w14:val="standardContextual"/>
            </w:rPr>
          </w:pPr>
          <w:hyperlink w:anchor="_Toc144415107" w:history="1">
            <w:r w:rsidR="002A193F" w:rsidRPr="00291ED0">
              <w:rPr>
                <w:rStyle w:val="Hyperlink"/>
                <w:rFonts w:ascii="Courier New" w:hAnsi="Courier New" w:cs="Courier New"/>
                <w:noProof/>
              </w:rPr>
              <w:t>wait</w:t>
            </w:r>
            <w:r w:rsidR="002A193F" w:rsidRPr="00291ED0">
              <w:rPr>
                <w:rStyle w:val="Hyperlink"/>
                <w:noProof/>
              </w:rPr>
              <w:t xml:space="preserve"> expressions</w:t>
            </w:r>
            <w:r w:rsidR="002A193F">
              <w:rPr>
                <w:noProof/>
                <w:webHidden/>
              </w:rPr>
              <w:tab/>
            </w:r>
            <w:r w:rsidR="002A193F">
              <w:rPr>
                <w:noProof/>
                <w:webHidden/>
              </w:rPr>
              <w:fldChar w:fldCharType="begin"/>
            </w:r>
            <w:r w:rsidR="002A193F">
              <w:rPr>
                <w:noProof/>
                <w:webHidden/>
              </w:rPr>
              <w:instrText xml:space="preserve"> PAGEREF _Toc144415107 \h </w:instrText>
            </w:r>
            <w:r w:rsidR="002A193F">
              <w:rPr>
                <w:noProof/>
                <w:webHidden/>
              </w:rPr>
            </w:r>
            <w:r w:rsidR="002A193F">
              <w:rPr>
                <w:noProof/>
                <w:webHidden/>
              </w:rPr>
              <w:fldChar w:fldCharType="separate"/>
            </w:r>
            <w:r w:rsidR="00B058EB">
              <w:rPr>
                <w:noProof/>
                <w:webHidden/>
              </w:rPr>
              <w:t>37</w:t>
            </w:r>
            <w:r w:rsidR="002A193F">
              <w:rPr>
                <w:noProof/>
                <w:webHidden/>
              </w:rPr>
              <w:fldChar w:fldCharType="end"/>
            </w:r>
          </w:hyperlink>
        </w:p>
        <w:p w14:paraId="2D79AF0B" w14:textId="3CC1A013" w:rsidR="002A193F" w:rsidRDefault="00000000">
          <w:pPr>
            <w:pStyle w:val="TOC4"/>
            <w:rPr>
              <w:rFonts w:asciiTheme="minorHAnsi" w:hAnsiTheme="minorHAnsi"/>
              <w:noProof/>
              <w:kern w:val="2"/>
              <w:sz w:val="22"/>
              <w:lang w:eastAsia="en-US" w:bidi="he-IL"/>
              <w14:ligatures w14:val="standardContextual"/>
            </w:rPr>
          </w:pPr>
          <w:hyperlink w:anchor="_Toc144415108" w:history="1">
            <w:r w:rsidR="002A193F" w:rsidRPr="00291ED0">
              <w:rPr>
                <w:rStyle w:val="Hyperlink"/>
                <w:rFonts w:ascii="Courier New" w:hAnsi="Courier New" w:cs="Courier New"/>
                <w:noProof/>
              </w:rPr>
              <w:t>print</w:t>
            </w:r>
            <w:r w:rsidR="002A193F" w:rsidRPr="00291ED0">
              <w:rPr>
                <w:rStyle w:val="Hyperlink"/>
                <w:noProof/>
              </w:rPr>
              <w:t xml:space="preserve"> expressions</w:t>
            </w:r>
            <w:r w:rsidR="002A193F">
              <w:rPr>
                <w:noProof/>
                <w:webHidden/>
              </w:rPr>
              <w:tab/>
            </w:r>
            <w:r w:rsidR="002A193F">
              <w:rPr>
                <w:noProof/>
                <w:webHidden/>
              </w:rPr>
              <w:fldChar w:fldCharType="begin"/>
            </w:r>
            <w:r w:rsidR="002A193F">
              <w:rPr>
                <w:noProof/>
                <w:webHidden/>
              </w:rPr>
              <w:instrText xml:space="preserve"> PAGEREF _Toc144415108 \h </w:instrText>
            </w:r>
            <w:r w:rsidR="002A193F">
              <w:rPr>
                <w:noProof/>
                <w:webHidden/>
              </w:rPr>
            </w:r>
            <w:r w:rsidR="002A193F">
              <w:rPr>
                <w:noProof/>
                <w:webHidden/>
              </w:rPr>
              <w:fldChar w:fldCharType="separate"/>
            </w:r>
            <w:r w:rsidR="00B058EB">
              <w:rPr>
                <w:noProof/>
                <w:webHidden/>
              </w:rPr>
              <w:t>37</w:t>
            </w:r>
            <w:r w:rsidR="002A193F">
              <w:rPr>
                <w:noProof/>
                <w:webHidden/>
              </w:rPr>
              <w:fldChar w:fldCharType="end"/>
            </w:r>
          </w:hyperlink>
        </w:p>
        <w:p w14:paraId="303D159C" w14:textId="4941EDC9" w:rsidR="002A193F" w:rsidRDefault="00000000">
          <w:pPr>
            <w:pStyle w:val="TOC4"/>
            <w:rPr>
              <w:rFonts w:asciiTheme="minorHAnsi" w:hAnsiTheme="minorHAnsi"/>
              <w:noProof/>
              <w:kern w:val="2"/>
              <w:sz w:val="22"/>
              <w:lang w:eastAsia="en-US" w:bidi="he-IL"/>
              <w14:ligatures w14:val="standardContextual"/>
            </w:rPr>
          </w:pPr>
          <w:hyperlink w:anchor="_Toc144415109" w:history="1">
            <w:r w:rsidR="002A193F" w:rsidRPr="00291ED0">
              <w:rPr>
                <w:rStyle w:val="Hyperlink"/>
                <w:noProof/>
              </w:rPr>
              <w:t>String literals</w:t>
            </w:r>
            <w:r w:rsidR="002A193F">
              <w:rPr>
                <w:noProof/>
                <w:webHidden/>
              </w:rPr>
              <w:tab/>
            </w:r>
            <w:r w:rsidR="002A193F">
              <w:rPr>
                <w:noProof/>
                <w:webHidden/>
              </w:rPr>
              <w:fldChar w:fldCharType="begin"/>
            </w:r>
            <w:r w:rsidR="002A193F">
              <w:rPr>
                <w:noProof/>
                <w:webHidden/>
              </w:rPr>
              <w:instrText xml:space="preserve"> PAGEREF _Toc144415109 \h </w:instrText>
            </w:r>
            <w:r w:rsidR="002A193F">
              <w:rPr>
                <w:noProof/>
                <w:webHidden/>
              </w:rPr>
            </w:r>
            <w:r w:rsidR="002A193F">
              <w:rPr>
                <w:noProof/>
                <w:webHidden/>
              </w:rPr>
              <w:fldChar w:fldCharType="separate"/>
            </w:r>
            <w:r w:rsidR="00B058EB">
              <w:rPr>
                <w:noProof/>
                <w:webHidden/>
              </w:rPr>
              <w:t>38</w:t>
            </w:r>
            <w:r w:rsidR="002A193F">
              <w:rPr>
                <w:noProof/>
                <w:webHidden/>
              </w:rPr>
              <w:fldChar w:fldCharType="end"/>
            </w:r>
          </w:hyperlink>
        </w:p>
        <w:p w14:paraId="3272C8A1" w14:textId="5D5901F9" w:rsidR="002A193F" w:rsidRDefault="00000000">
          <w:pPr>
            <w:pStyle w:val="TOC4"/>
            <w:rPr>
              <w:rFonts w:asciiTheme="minorHAnsi" w:hAnsiTheme="minorHAnsi"/>
              <w:noProof/>
              <w:kern w:val="2"/>
              <w:sz w:val="22"/>
              <w:lang w:eastAsia="en-US" w:bidi="he-IL"/>
              <w14:ligatures w14:val="standardContextual"/>
            </w:rPr>
          </w:pPr>
          <w:hyperlink w:anchor="_Toc144415110" w:history="1">
            <w:r w:rsidR="002A193F" w:rsidRPr="00291ED0">
              <w:rPr>
                <w:rStyle w:val="Hyperlink"/>
                <w:noProof/>
              </w:rPr>
              <w:t>Formatted quantities and quantities as numbers in a given unit</w:t>
            </w:r>
            <w:r w:rsidR="002A193F">
              <w:rPr>
                <w:noProof/>
                <w:webHidden/>
              </w:rPr>
              <w:tab/>
            </w:r>
            <w:r w:rsidR="002A193F">
              <w:rPr>
                <w:noProof/>
                <w:webHidden/>
              </w:rPr>
              <w:fldChar w:fldCharType="begin"/>
            </w:r>
            <w:r w:rsidR="002A193F">
              <w:rPr>
                <w:noProof/>
                <w:webHidden/>
              </w:rPr>
              <w:instrText xml:space="preserve"> PAGEREF _Toc144415110 \h </w:instrText>
            </w:r>
            <w:r w:rsidR="002A193F">
              <w:rPr>
                <w:noProof/>
                <w:webHidden/>
              </w:rPr>
            </w:r>
            <w:r w:rsidR="002A193F">
              <w:rPr>
                <w:noProof/>
                <w:webHidden/>
              </w:rPr>
              <w:fldChar w:fldCharType="separate"/>
            </w:r>
            <w:r w:rsidR="00B058EB">
              <w:rPr>
                <w:noProof/>
                <w:webHidden/>
              </w:rPr>
              <w:t>38</w:t>
            </w:r>
            <w:r w:rsidR="002A193F">
              <w:rPr>
                <w:noProof/>
                <w:webHidden/>
              </w:rPr>
              <w:fldChar w:fldCharType="end"/>
            </w:r>
          </w:hyperlink>
        </w:p>
        <w:p w14:paraId="7887A2D9" w14:textId="30B5EE85" w:rsidR="002A193F" w:rsidRDefault="00000000">
          <w:pPr>
            <w:pStyle w:val="TOC4"/>
            <w:rPr>
              <w:rFonts w:asciiTheme="minorHAnsi" w:hAnsiTheme="minorHAnsi"/>
              <w:noProof/>
              <w:kern w:val="2"/>
              <w:sz w:val="22"/>
              <w:lang w:eastAsia="en-US" w:bidi="he-IL"/>
              <w14:ligatures w14:val="standardContextual"/>
            </w:rPr>
          </w:pPr>
          <w:hyperlink w:anchor="_Toc144415111" w:history="1">
            <w:r w:rsidR="002A193F" w:rsidRPr="00291ED0">
              <w:rPr>
                <w:rStyle w:val="Hyperlink"/>
                <w:noProof/>
              </w:rPr>
              <w:t>String concatenations</w:t>
            </w:r>
            <w:r w:rsidR="002A193F">
              <w:rPr>
                <w:noProof/>
                <w:webHidden/>
              </w:rPr>
              <w:tab/>
            </w:r>
            <w:r w:rsidR="002A193F">
              <w:rPr>
                <w:noProof/>
                <w:webHidden/>
              </w:rPr>
              <w:fldChar w:fldCharType="begin"/>
            </w:r>
            <w:r w:rsidR="002A193F">
              <w:rPr>
                <w:noProof/>
                <w:webHidden/>
              </w:rPr>
              <w:instrText xml:space="preserve"> PAGEREF _Toc144415111 \h </w:instrText>
            </w:r>
            <w:r w:rsidR="002A193F">
              <w:rPr>
                <w:noProof/>
                <w:webHidden/>
              </w:rPr>
            </w:r>
            <w:r w:rsidR="002A193F">
              <w:rPr>
                <w:noProof/>
                <w:webHidden/>
              </w:rPr>
              <w:fldChar w:fldCharType="separate"/>
            </w:r>
            <w:r w:rsidR="00B058EB">
              <w:rPr>
                <w:noProof/>
                <w:webHidden/>
              </w:rPr>
              <w:t>38</w:t>
            </w:r>
            <w:r w:rsidR="002A193F">
              <w:rPr>
                <w:noProof/>
                <w:webHidden/>
              </w:rPr>
              <w:fldChar w:fldCharType="end"/>
            </w:r>
          </w:hyperlink>
        </w:p>
        <w:p w14:paraId="067F6149" w14:textId="725C572E" w:rsidR="002A193F" w:rsidRDefault="00000000">
          <w:pPr>
            <w:pStyle w:val="TOC4"/>
            <w:rPr>
              <w:rFonts w:asciiTheme="minorHAnsi" w:hAnsiTheme="minorHAnsi"/>
              <w:noProof/>
              <w:kern w:val="2"/>
              <w:sz w:val="22"/>
              <w:lang w:eastAsia="en-US" w:bidi="he-IL"/>
              <w14:ligatures w14:val="standardContextual"/>
            </w:rPr>
          </w:pPr>
          <w:hyperlink w:anchor="_Toc144415112" w:history="1">
            <w:r w:rsidR="002A193F" w:rsidRPr="00291ED0">
              <w:rPr>
                <w:rStyle w:val="Hyperlink"/>
                <w:noProof/>
              </w:rPr>
              <w:t>Parentheses for grouping</w:t>
            </w:r>
            <w:r w:rsidR="002A193F">
              <w:rPr>
                <w:noProof/>
                <w:webHidden/>
              </w:rPr>
              <w:tab/>
            </w:r>
            <w:r w:rsidR="002A193F">
              <w:rPr>
                <w:noProof/>
                <w:webHidden/>
              </w:rPr>
              <w:fldChar w:fldCharType="begin"/>
            </w:r>
            <w:r w:rsidR="002A193F">
              <w:rPr>
                <w:noProof/>
                <w:webHidden/>
              </w:rPr>
              <w:instrText xml:space="preserve"> PAGEREF _Toc144415112 \h </w:instrText>
            </w:r>
            <w:r w:rsidR="002A193F">
              <w:rPr>
                <w:noProof/>
                <w:webHidden/>
              </w:rPr>
            </w:r>
            <w:r w:rsidR="002A193F">
              <w:rPr>
                <w:noProof/>
                <w:webHidden/>
              </w:rPr>
              <w:fldChar w:fldCharType="separate"/>
            </w:r>
            <w:r w:rsidR="00B058EB">
              <w:rPr>
                <w:noProof/>
                <w:webHidden/>
              </w:rPr>
              <w:t>38</w:t>
            </w:r>
            <w:r w:rsidR="002A193F">
              <w:rPr>
                <w:noProof/>
                <w:webHidden/>
              </w:rPr>
              <w:fldChar w:fldCharType="end"/>
            </w:r>
          </w:hyperlink>
        </w:p>
        <w:p w14:paraId="5FC3EA23" w14:textId="416DCED3" w:rsidR="002A193F" w:rsidRDefault="00000000">
          <w:pPr>
            <w:pStyle w:val="TOC4"/>
            <w:rPr>
              <w:rFonts w:asciiTheme="minorHAnsi" w:hAnsiTheme="minorHAnsi"/>
              <w:noProof/>
              <w:kern w:val="2"/>
              <w:sz w:val="22"/>
              <w:lang w:eastAsia="en-US" w:bidi="he-IL"/>
              <w14:ligatures w14:val="standardContextual"/>
            </w:rPr>
          </w:pPr>
          <w:hyperlink w:anchor="_Toc144415113" w:history="1">
            <w:r w:rsidR="002A193F" w:rsidRPr="00291ED0">
              <w:rPr>
                <w:rStyle w:val="Hyperlink"/>
                <w:rFonts w:ascii="Courier New" w:hAnsi="Courier New" w:cs="Courier New"/>
                <w:noProof/>
              </w:rPr>
              <w:t>print</w:t>
            </w:r>
            <w:r w:rsidR="002A193F" w:rsidRPr="00291ED0">
              <w:rPr>
                <w:rStyle w:val="Hyperlink"/>
                <w:noProof/>
              </w:rPr>
              <w:t xml:space="preserve"> expressions as injection targets</w:t>
            </w:r>
            <w:r w:rsidR="002A193F">
              <w:rPr>
                <w:noProof/>
                <w:webHidden/>
              </w:rPr>
              <w:tab/>
            </w:r>
            <w:r w:rsidR="002A193F">
              <w:rPr>
                <w:noProof/>
                <w:webHidden/>
              </w:rPr>
              <w:fldChar w:fldCharType="begin"/>
            </w:r>
            <w:r w:rsidR="002A193F">
              <w:rPr>
                <w:noProof/>
                <w:webHidden/>
              </w:rPr>
              <w:instrText xml:space="preserve"> PAGEREF _Toc144415113 \h </w:instrText>
            </w:r>
            <w:r w:rsidR="002A193F">
              <w:rPr>
                <w:noProof/>
                <w:webHidden/>
              </w:rPr>
            </w:r>
            <w:r w:rsidR="002A193F">
              <w:rPr>
                <w:noProof/>
                <w:webHidden/>
              </w:rPr>
              <w:fldChar w:fldCharType="separate"/>
            </w:r>
            <w:r w:rsidR="00B058EB">
              <w:rPr>
                <w:noProof/>
                <w:webHidden/>
              </w:rPr>
              <w:t>39</w:t>
            </w:r>
            <w:r w:rsidR="002A193F">
              <w:rPr>
                <w:noProof/>
                <w:webHidden/>
              </w:rPr>
              <w:fldChar w:fldCharType="end"/>
            </w:r>
          </w:hyperlink>
        </w:p>
        <w:p w14:paraId="79FA1887" w14:textId="38B70EAD" w:rsidR="002A193F" w:rsidRDefault="00000000">
          <w:pPr>
            <w:pStyle w:val="TOC4"/>
            <w:rPr>
              <w:rFonts w:asciiTheme="minorHAnsi" w:hAnsiTheme="minorHAnsi"/>
              <w:noProof/>
              <w:kern w:val="2"/>
              <w:sz w:val="22"/>
              <w:lang w:eastAsia="en-US" w:bidi="he-IL"/>
              <w14:ligatures w14:val="standardContextual"/>
            </w:rPr>
          </w:pPr>
          <w:hyperlink w:anchor="_Toc144415114" w:history="1">
            <w:r w:rsidR="002A193F" w:rsidRPr="00291ED0">
              <w:rPr>
                <w:rStyle w:val="Hyperlink"/>
                <w:noProof/>
              </w:rPr>
              <w:t>Timestamps</w:t>
            </w:r>
            <w:r w:rsidR="002A193F">
              <w:rPr>
                <w:noProof/>
                <w:webHidden/>
              </w:rPr>
              <w:tab/>
            </w:r>
            <w:r w:rsidR="002A193F">
              <w:rPr>
                <w:noProof/>
                <w:webHidden/>
              </w:rPr>
              <w:fldChar w:fldCharType="begin"/>
            </w:r>
            <w:r w:rsidR="002A193F">
              <w:rPr>
                <w:noProof/>
                <w:webHidden/>
              </w:rPr>
              <w:instrText xml:space="preserve"> PAGEREF _Toc144415114 \h </w:instrText>
            </w:r>
            <w:r w:rsidR="002A193F">
              <w:rPr>
                <w:noProof/>
                <w:webHidden/>
              </w:rPr>
            </w:r>
            <w:r w:rsidR="002A193F">
              <w:rPr>
                <w:noProof/>
                <w:webHidden/>
              </w:rPr>
              <w:fldChar w:fldCharType="separate"/>
            </w:r>
            <w:r w:rsidR="00B058EB">
              <w:rPr>
                <w:noProof/>
                <w:webHidden/>
              </w:rPr>
              <w:t>40</w:t>
            </w:r>
            <w:r w:rsidR="002A193F">
              <w:rPr>
                <w:noProof/>
                <w:webHidden/>
              </w:rPr>
              <w:fldChar w:fldCharType="end"/>
            </w:r>
          </w:hyperlink>
        </w:p>
        <w:p w14:paraId="0A8BEEC1" w14:textId="57440E08" w:rsidR="002A193F" w:rsidRDefault="00000000">
          <w:pPr>
            <w:pStyle w:val="TOC4"/>
            <w:rPr>
              <w:rFonts w:asciiTheme="minorHAnsi" w:hAnsiTheme="minorHAnsi"/>
              <w:noProof/>
              <w:kern w:val="2"/>
              <w:sz w:val="22"/>
              <w:lang w:eastAsia="en-US" w:bidi="he-IL"/>
              <w14:ligatures w14:val="standardContextual"/>
            </w:rPr>
          </w:pPr>
          <w:hyperlink w:anchor="_Toc144415115" w:history="1">
            <w:r w:rsidR="002A193F" w:rsidRPr="00291ED0">
              <w:rPr>
                <w:rStyle w:val="Hyperlink"/>
                <w:noProof/>
              </w:rPr>
              <w:t>Conditional expressions</w:t>
            </w:r>
            <w:r w:rsidR="002A193F">
              <w:rPr>
                <w:noProof/>
                <w:webHidden/>
              </w:rPr>
              <w:tab/>
            </w:r>
            <w:r w:rsidR="002A193F">
              <w:rPr>
                <w:noProof/>
                <w:webHidden/>
              </w:rPr>
              <w:fldChar w:fldCharType="begin"/>
            </w:r>
            <w:r w:rsidR="002A193F">
              <w:rPr>
                <w:noProof/>
                <w:webHidden/>
              </w:rPr>
              <w:instrText xml:space="preserve"> PAGEREF _Toc144415115 \h </w:instrText>
            </w:r>
            <w:r w:rsidR="002A193F">
              <w:rPr>
                <w:noProof/>
                <w:webHidden/>
              </w:rPr>
            </w:r>
            <w:r w:rsidR="002A193F">
              <w:rPr>
                <w:noProof/>
                <w:webHidden/>
              </w:rPr>
              <w:fldChar w:fldCharType="separate"/>
            </w:r>
            <w:r w:rsidR="00B058EB">
              <w:rPr>
                <w:noProof/>
                <w:webHidden/>
              </w:rPr>
              <w:t>41</w:t>
            </w:r>
            <w:r w:rsidR="002A193F">
              <w:rPr>
                <w:noProof/>
                <w:webHidden/>
              </w:rPr>
              <w:fldChar w:fldCharType="end"/>
            </w:r>
          </w:hyperlink>
        </w:p>
        <w:p w14:paraId="35531165" w14:textId="3D714149" w:rsidR="002A193F" w:rsidRDefault="00000000">
          <w:pPr>
            <w:pStyle w:val="TOC4"/>
            <w:rPr>
              <w:rFonts w:asciiTheme="minorHAnsi" w:hAnsiTheme="minorHAnsi"/>
              <w:noProof/>
              <w:kern w:val="2"/>
              <w:sz w:val="22"/>
              <w:lang w:eastAsia="en-US" w:bidi="he-IL"/>
              <w14:ligatures w14:val="standardContextual"/>
            </w:rPr>
          </w:pPr>
          <w:hyperlink w:anchor="_Toc144415116" w:history="1">
            <w:r w:rsidR="002A193F" w:rsidRPr="00291ED0">
              <w:rPr>
                <w:rStyle w:val="Hyperlink"/>
                <w:noProof/>
              </w:rPr>
              <w:t>Binary components and states</w:t>
            </w:r>
            <w:r w:rsidR="002A193F">
              <w:rPr>
                <w:noProof/>
                <w:webHidden/>
              </w:rPr>
              <w:tab/>
            </w:r>
            <w:r w:rsidR="002A193F">
              <w:rPr>
                <w:noProof/>
                <w:webHidden/>
              </w:rPr>
              <w:fldChar w:fldCharType="begin"/>
            </w:r>
            <w:r w:rsidR="002A193F">
              <w:rPr>
                <w:noProof/>
                <w:webHidden/>
              </w:rPr>
              <w:instrText xml:space="preserve"> PAGEREF _Toc144415116 \h </w:instrText>
            </w:r>
            <w:r w:rsidR="002A193F">
              <w:rPr>
                <w:noProof/>
                <w:webHidden/>
              </w:rPr>
            </w:r>
            <w:r w:rsidR="002A193F">
              <w:rPr>
                <w:noProof/>
                <w:webHidden/>
              </w:rPr>
              <w:fldChar w:fldCharType="separate"/>
            </w:r>
            <w:r w:rsidR="00B058EB">
              <w:rPr>
                <w:noProof/>
                <w:webHidden/>
              </w:rPr>
              <w:t>41</w:t>
            </w:r>
            <w:r w:rsidR="002A193F">
              <w:rPr>
                <w:noProof/>
                <w:webHidden/>
              </w:rPr>
              <w:fldChar w:fldCharType="end"/>
            </w:r>
          </w:hyperlink>
        </w:p>
        <w:p w14:paraId="4ECF1AC5" w14:textId="565052D3" w:rsidR="002A193F" w:rsidRDefault="00000000">
          <w:pPr>
            <w:pStyle w:val="TOC4"/>
            <w:rPr>
              <w:rFonts w:asciiTheme="minorHAnsi" w:hAnsiTheme="minorHAnsi"/>
              <w:noProof/>
              <w:kern w:val="2"/>
              <w:sz w:val="22"/>
              <w:lang w:eastAsia="en-US" w:bidi="he-IL"/>
              <w14:ligatures w14:val="standardContextual"/>
            </w:rPr>
          </w:pPr>
          <w:hyperlink w:anchor="_Toc144415117" w:history="1">
            <w:r w:rsidR="002A193F" w:rsidRPr="00291ED0">
              <w:rPr>
                <w:rStyle w:val="Hyperlink"/>
                <w:noProof/>
              </w:rPr>
              <w:t>Turning heaters on and off</w:t>
            </w:r>
            <w:r w:rsidR="002A193F">
              <w:rPr>
                <w:noProof/>
                <w:webHidden/>
              </w:rPr>
              <w:tab/>
            </w:r>
            <w:r w:rsidR="002A193F">
              <w:rPr>
                <w:noProof/>
                <w:webHidden/>
              </w:rPr>
              <w:fldChar w:fldCharType="begin"/>
            </w:r>
            <w:r w:rsidR="002A193F">
              <w:rPr>
                <w:noProof/>
                <w:webHidden/>
              </w:rPr>
              <w:instrText xml:space="preserve"> PAGEREF _Toc144415117 \h </w:instrText>
            </w:r>
            <w:r w:rsidR="002A193F">
              <w:rPr>
                <w:noProof/>
                <w:webHidden/>
              </w:rPr>
            </w:r>
            <w:r w:rsidR="002A193F">
              <w:rPr>
                <w:noProof/>
                <w:webHidden/>
              </w:rPr>
              <w:fldChar w:fldCharType="separate"/>
            </w:r>
            <w:r w:rsidR="00B058EB">
              <w:rPr>
                <w:noProof/>
                <w:webHidden/>
              </w:rPr>
              <w:t>41</w:t>
            </w:r>
            <w:r w:rsidR="002A193F">
              <w:rPr>
                <w:noProof/>
                <w:webHidden/>
              </w:rPr>
              <w:fldChar w:fldCharType="end"/>
            </w:r>
          </w:hyperlink>
        </w:p>
        <w:p w14:paraId="7A42D18D" w14:textId="5397CE9C" w:rsidR="002A193F"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415118" w:history="1">
            <w:r w:rsidR="002A193F" w:rsidRPr="00291ED0">
              <w:rPr>
                <w:rStyle w:val="Hyperlink"/>
                <w:noProof/>
              </w:rPr>
              <w:t>Step 4: Analyzing the drops</w:t>
            </w:r>
            <w:r w:rsidR="002A193F">
              <w:rPr>
                <w:noProof/>
                <w:webHidden/>
              </w:rPr>
              <w:tab/>
            </w:r>
            <w:r w:rsidR="002A193F">
              <w:rPr>
                <w:noProof/>
                <w:webHidden/>
              </w:rPr>
              <w:fldChar w:fldCharType="begin"/>
            </w:r>
            <w:r w:rsidR="002A193F">
              <w:rPr>
                <w:noProof/>
                <w:webHidden/>
              </w:rPr>
              <w:instrText xml:space="preserve"> PAGEREF _Toc144415118 \h </w:instrText>
            </w:r>
            <w:r w:rsidR="002A193F">
              <w:rPr>
                <w:noProof/>
                <w:webHidden/>
              </w:rPr>
            </w:r>
            <w:r w:rsidR="002A193F">
              <w:rPr>
                <w:noProof/>
                <w:webHidden/>
              </w:rPr>
              <w:fldChar w:fldCharType="separate"/>
            </w:r>
            <w:r w:rsidR="00B058EB">
              <w:rPr>
                <w:noProof/>
                <w:webHidden/>
              </w:rPr>
              <w:t>42</w:t>
            </w:r>
            <w:r w:rsidR="002A193F">
              <w:rPr>
                <w:noProof/>
                <w:webHidden/>
              </w:rPr>
              <w:fldChar w:fldCharType="end"/>
            </w:r>
          </w:hyperlink>
        </w:p>
        <w:p w14:paraId="706E1431" w14:textId="3EEA263D" w:rsidR="002A193F" w:rsidRDefault="00000000">
          <w:pPr>
            <w:pStyle w:val="TOC4"/>
            <w:rPr>
              <w:rFonts w:asciiTheme="minorHAnsi" w:hAnsiTheme="minorHAnsi"/>
              <w:noProof/>
              <w:kern w:val="2"/>
              <w:sz w:val="22"/>
              <w:lang w:eastAsia="en-US" w:bidi="he-IL"/>
              <w14:ligatures w14:val="standardContextual"/>
            </w:rPr>
          </w:pPr>
          <w:hyperlink w:anchor="_Toc144415119" w:history="1">
            <w:r w:rsidR="002A193F" w:rsidRPr="00291ED0">
              <w:rPr>
                <w:rStyle w:val="Hyperlink"/>
                <w:noProof/>
              </w:rPr>
              <w:t>Extraction ports</w:t>
            </w:r>
            <w:r w:rsidR="002A193F">
              <w:rPr>
                <w:noProof/>
                <w:webHidden/>
              </w:rPr>
              <w:tab/>
            </w:r>
            <w:r w:rsidR="002A193F">
              <w:rPr>
                <w:noProof/>
                <w:webHidden/>
              </w:rPr>
              <w:fldChar w:fldCharType="begin"/>
            </w:r>
            <w:r w:rsidR="002A193F">
              <w:rPr>
                <w:noProof/>
                <w:webHidden/>
              </w:rPr>
              <w:instrText xml:space="preserve"> PAGEREF _Toc144415119 \h </w:instrText>
            </w:r>
            <w:r w:rsidR="002A193F">
              <w:rPr>
                <w:noProof/>
                <w:webHidden/>
              </w:rPr>
            </w:r>
            <w:r w:rsidR="002A193F">
              <w:rPr>
                <w:noProof/>
                <w:webHidden/>
              </w:rPr>
              <w:fldChar w:fldCharType="separate"/>
            </w:r>
            <w:r w:rsidR="00B058EB">
              <w:rPr>
                <w:noProof/>
                <w:webHidden/>
              </w:rPr>
              <w:t>43</w:t>
            </w:r>
            <w:r w:rsidR="002A193F">
              <w:rPr>
                <w:noProof/>
                <w:webHidden/>
              </w:rPr>
              <w:fldChar w:fldCharType="end"/>
            </w:r>
          </w:hyperlink>
        </w:p>
        <w:p w14:paraId="4A099350" w14:textId="5087C87F" w:rsidR="002A193F" w:rsidRDefault="00000000">
          <w:pPr>
            <w:pStyle w:val="TOC4"/>
            <w:rPr>
              <w:rFonts w:asciiTheme="minorHAnsi" w:hAnsiTheme="minorHAnsi"/>
              <w:noProof/>
              <w:kern w:val="2"/>
              <w:sz w:val="22"/>
              <w:lang w:eastAsia="en-US" w:bidi="he-IL"/>
              <w14:ligatures w14:val="standardContextual"/>
            </w:rPr>
          </w:pPr>
          <w:hyperlink w:anchor="_Toc144415120" w:history="1">
            <w:r w:rsidR="002A193F" w:rsidRPr="00291ED0">
              <w:rPr>
                <w:rStyle w:val="Hyperlink"/>
                <w:noProof/>
              </w:rPr>
              <w:t>Dealing with deadlock</w:t>
            </w:r>
            <w:r w:rsidR="002A193F">
              <w:rPr>
                <w:noProof/>
                <w:webHidden/>
              </w:rPr>
              <w:tab/>
            </w:r>
            <w:r w:rsidR="002A193F">
              <w:rPr>
                <w:noProof/>
                <w:webHidden/>
              </w:rPr>
              <w:fldChar w:fldCharType="begin"/>
            </w:r>
            <w:r w:rsidR="002A193F">
              <w:rPr>
                <w:noProof/>
                <w:webHidden/>
              </w:rPr>
              <w:instrText xml:space="preserve"> PAGEREF _Toc144415120 \h </w:instrText>
            </w:r>
            <w:r w:rsidR="002A193F">
              <w:rPr>
                <w:noProof/>
                <w:webHidden/>
              </w:rPr>
            </w:r>
            <w:r w:rsidR="002A193F">
              <w:rPr>
                <w:noProof/>
                <w:webHidden/>
              </w:rPr>
              <w:fldChar w:fldCharType="separate"/>
            </w:r>
            <w:r w:rsidR="00B058EB">
              <w:rPr>
                <w:noProof/>
                <w:webHidden/>
              </w:rPr>
              <w:t>44</w:t>
            </w:r>
            <w:r w:rsidR="002A193F">
              <w:rPr>
                <w:noProof/>
                <w:webHidden/>
              </w:rPr>
              <w:fldChar w:fldCharType="end"/>
            </w:r>
          </w:hyperlink>
        </w:p>
        <w:p w14:paraId="6C65331C" w14:textId="655C6BDE" w:rsidR="002A193F" w:rsidRDefault="00000000">
          <w:pPr>
            <w:pStyle w:val="TOC4"/>
            <w:rPr>
              <w:rFonts w:asciiTheme="minorHAnsi" w:hAnsiTheme="minorHAnsi"/>
              <w:noProof/>
              <w:kern w:val="2"/>
              <w:sz w:val="22"/>
              <w:lang w:eastAsia="en-US" w:bidi="he-IL"/>
              <w14:ligatures w14:val="standardContextual"/>
            </w:rPr>
          </w:pPr>
          <w:hyperlink w:anchor="_Toc144415121" w:history="1">
            <w:r w:rsidR="002A193F" w:rsidRPr="00291ED0">
              <w:rPr>
                <w:rStyle w:val="Hyperlink"/>
                <w:rFonts w:ascii="Courier New" w:hAnsi="Courier New" w:cs="Courier New"/>
                <w:noProof/>
              </w:rPr>
              <w:t>prompt</w:t>
            </w:r>
            <w:r w:rsidR="002A193F" w:rsidRPr="00291ED0">
              <w:rPr>
                <w:rStyle w:val="Hyperlink"/>
                <w:noProof/>
              </w:rPr>
              <w:t xml:space="preserve"> expressions</w:t>
            </w:r>
            <w:r w:rsidR="002A193F">
              <w:rPr>
                <w:noProof/>
                <w:webHidden/>
              </w:rPr>
              <w:tab/>
            </w:r>
            <w:r w:rsidR="002A193F">
              <w:rPr>
                <w:noProof/>
                <w:webHidden/>
              </w:rPr>
              <w:fldChar w:fldCharType="begin"/>
            </w:r>
            <w:r w:rsidR="002A193F">
              <w:rPr>
                <w:noProof/>
                <w:webHidden/>
              </w:rPr>
              <w:instrText xml:space="preserve"> PAGEREF _Toc144415121 \h </w:instrText>
            </w:r>
            <w:r w:rsidR="002A193F">
              <w:rPr>
                <w:noProof/>
                <w:webHidden/>
              </w:rPr>
            </w:r>
            <w:r w:rsidR="002A193F">
              <w:rPr>
                <w:noProof/>
                <w:webHidden/>
              </w:rPr>
              <w:fldChar w:fldCharType="separate"/>
            </w:r>
            <w:r w:rsidR="00B058EB">
              <w:rPr>
                <w:noProof/>
                <w:webHidden/>
              </w:rPr>
              <w:t>44</w:t>
            </w:r>
            <w:r w:rsidR="002A193F">
              <w:rPr>
                <w:noProof/>
                <w:webHidden/>
              </w:rPr>
              <w:fldChar w:fldCharType="end"/>
            </w:r>
          </w:hyperlink>
        </w:p>
        <w:p w14:paraId="0166AB38" w14:textId="7939B233" w:rsidR="002A193F" w:rsidRDefault="00000000">
          <w:pPr>
            <w:pStyle w:val="TOC4"/>
            <w:rPr>
              <w:rFonts w:asciiTheme="minorHAnsi" w:hAnsiTheme="minorHAnsi"/>
              <w:noProof/>
              <w:kern w:val="2"/>
              <w:sz w:val="22"/>
              <w:lang w:eastAsia="en-US" w:bidi="he-IL"/>
              <w14:ligatures w14:val="standardContextual"/>
            </w:rPr>
          </w:pPr>
          <w:hyperlink w:anchor="_Toc144415122" w:history="1">
            <w:r w:rsidR="002A193F" w:rsidRPr="00291ED0">
              <w:rPr>
                <w:rStyle w:val="Hyperlink"/>
                <w:noProof/>
              </w:rPr>
              <w:t>Local functions</w:t>
            </w:r>
            <w:r w:rsidR="002A193F">
              <w:rPr>
                <w:noProof/>
                <w:webHidden/>
              </w:rPr>
              <w:tab/>
            </w:r>
            <w:r w:rsidR="002A193F">
              <w:rPr>
                <w:noProof/>
                <w:webHidden/>
              </w:rPr>
              <w:fldChar w:fldCharType="begin"/>
            </w:r>
            <w:r w:rsidR="002A193F">
              <w:rPr>
                <w:noProof/>
                <w:webHidden/>
              </w:rPr>
              <w:instrText xml:space="preserve"> PAGEREF _Toc144415122 \h </w:instrText>
            </w:r>
            <w:r w:rsidR="002A193F">
              <w:rPr>
                <w:noProof/>
                <w:webHidden/>
              </w:rPr>
            </w:r>
            <w:r w:rsidR="002A193F">
              <w:rPr>
                <w:noProof/>
                <w:webHidden/>
              </w:rPr>
              <w:fldChar w:fldCharType="separate"/>
            </w:r>
            <w:r w:rsidR="00B058EB">
              <w:rPr>
                <w:noProof/>
                <w:webHidden/>
              </w:rPr>
              <w:t>44</w:t>
            </w:r>
            <w:r w:rsidR="002A193F">
              <w:rPr>
                <w:noProof/>
                <w:webHidden/>
              </w:rPr>
              <w:fldChar w:fldCharType="end"/>
            </w:r>
          </w:hyperlink>
        </w:p>
        <w:p w14:paraId="5AC32223" w14:textId="155E3D34" w:rsidR="002A193F" w:rsidRDefault="00000000">
          <w:pPr>
            <w:pStyle w:val="TOC4"/>
            <w:rPr>
              <w:rFonts w:asciiTheme="minorHAnsi" w:hAnsiTheme="minorHAnsi"/>
              <w:noProof/>
              <w:kern w:val="2"/>
              <w:sz w:val="22"/>
              <w:lang w:eastAsia="en-US" w:bidi="he-IL"/>
              <w14:ligatures w14:val="standardContextual"/>
            </w:rPr>
          </w:pPr>
          <w:hyperlink w:anchor="_Toc144415123" w:history="1">
            <w:r w:rsidR="002A193F" w:rsidRPr="00291ED0">
              <w:rPr>
                <w:rStyle w:val="Hyperlink"/>
                <w:noProof/>
              </w:rPr>
              <w:t>The board</w:t>
            </w:r>
            <w:r w:rsidR="002A193F">
              <w:rPr>
                <w:noProof/>
                <w:webHidden/>
              </w:rPr>
              <w:tab/>
            </w:r>
            <w:r w:rsidR="002A193F">
              <w:rPr>
                <w:noProof/>
                <w:webHidden/>
              </w:rPr>
              <w:fldChar w:fldCharType="begin"/>
            </w:r>
            <w:r w:rsidR="002A193F">
              <w:rPr>
                <w:noProof/>
                <w:webHidden/>
              </w:rPr>
              <w:instrText xml:space="preserve"> PAGEREF _Toc144415123 \h </w:instrText>
            </w:r>
            <w:r w:rsidR="002A193F">
              <w:rPr>
                <w:noProof/>
                <w:webHidden/>
              </w:rPr>
            </w:r>
            <w:r w:rsidR="002A193F">
              <w:rPr>
                <w:noProof/>
                <w:webHidden/>
              </w:rPr>
              <w:fldChar w:fldCharType="separate"/>
            </w:r>
            <w:r w:rsidR="00B058EB">
              <w:rPr>
                <w:noProof/>
                <w:webHidden/>
              </w:rPr>
              <w:t>46</w:t>
            </w:r>
            <w:r w:rsidR="002A193F">
              <w:rPr>
                <w:noProof/>
                <w:webHidden/>
              </w:rPr>
              <w:fldChar w:fldCharType="end"/>
            </w:r>
          </w:hyperlink>
        </w:p>
        <w:p w14:paraId="0B018BA9" w14:textId="59A0AECF" w:rsidR="002A193F" w:rsidRDefault="00000000">
          <w:pPr>
            <w:pStyle w:val="TOC4"/>
            <w:rPr>
              <w:rFonts w:asciiTheme="minorHAnsi" w:hAnsiTheme="minorHAnsi"/>
              <w:noProof/>
              <w:kern w:val="2"/>
              <w:sz w:val="22"/>
              <w:lang w:eastAsia="en-US" w:bidi="he-IL"/>
              <w14:ligatures w14:val="standardContextual"/>
            </w:rPr>
          </w:pPr>
          <w:hyperlink w:anchor="_Toc144415124" w:history="1">
            <w:r w:rsidR="002A193F" w:rsidRPr="00291ED0">
              <w:rPr>
                <w:rStyle w:val="Hyperlink"/>
                <w:noProof/>
              </w:rPr>
              <w:t>Sensors</w:t>
            </w:r>
            <w:r w:rsidR="002A193F">
              <w:rPr>
                <w:noProof/>
                <w:webHidden/>
              </w:rPr>
              <w:tab/>
            </w:r>
            <w:r w:rsidR="002A193F">
              <w:rPr>
                <w:noProof/>
                <w:webHidden/>
              </w:rPr>
              <w:fldChar w:fldCharType="begin"/>
            </w:r>
            <w:r w:rsidR="002A193F">
              <w:rPr>
                <w:noProof/>
                <w:webHidden/>
              </w:rPr>
              <w:instrText xml:space="preserve"> PAGEREF _Toc144415124 \h </w:instrText>
            </w:r>
            <w:r w:rsidR="002A193F">
              <w:rPr>
                <w:noProof/>
                <w:webHidden/>
              </w:rPr>
            </w:r>
            <w:r w:rsidR="002A193F">
              <w:rPr>
                <w:noProof/>
                <w:webHidden/>
              </w:rPr>
              <w:fldChar w:fldCharType="separate"/>
            </w:r>
            <w:r w:rsidR="00B058EB">
              <w:rPr>
                <w:noProof/>
                <w:webHidden/>
              </w:rPr>
              <w:t>46</w:t>
            </w:r>
            <w:r w:rsidR="002A193F">
              <w:rPr>
                <w:noProof/>
                <w:webHidden/>
              </w:rPr>
              <w:fldChar w:fldCharType="end"/>
            </w:r>
          </w:hyperlink>
        </w:p>
        <w:p w14:paraId="55578366" w14:textId="527FA6B9" w:rsidR="002A193F" w:rsidRDefault="00000000">
          <w:pPr>
            <w:pStyle w:val="TOC4"/>
            <w:rPr>
              <w:rFonts w:asciiTheme="minorHAnsi" w:hAnsiTheme="minorHAnsi"/>
              <w:noProof/>
              <w:kern w:val="2"/>
              <w:sz w:val="22"/>
              <w:lang w:eastAsia="en-US" w:bidi="he-IL"/>
              <w14:ligatures w14:val="standardContextual"/>
            </w:rPr>
          </w:pPr>
          <w:hyperlink w:anchor="_Toc144415125" w:history="1">
            <w:r w:rsidR="002A193F" w:rsidRPr="00291ED0">
              <w:rPr>
                <w:rStyle w:val="Hyperlink"/>
                <w:noProof/>
              </w:rPr>
              <w:t>Writing readings to files</w:t>
            </w:r>
            <w:r w:rsidR="002A193F">
              <w:rPr>
                <w:noProof/>
                <w:webHidden/>
              </w:rPr>
              <w:tab/>
            </w:r>
            <w:r w:rsidR="002A193F">
              <w:rPr>
                <w:noProof/>
                <w:webHidden/>
              </w:rPr>
              <w:fldChar w:fldCharType="begin"/>
            </w:r>
            <w:r w:rsidR="002A193F">
              <w:rPr>
                <w:noProof/>
                <w:webHidden/>
              </w:rPr>
              <w:instrText xml:space="preserve"> PAGEREF _Toc144415125 \h </w:instrText>
            </w:r>
            <w:r w:rsidR="002A193F">
              <w:rPr>
                <w:noProof/>
                <w:webHidden/>
              </w:rPr>
            </w:r>
            <w:r w:rsidR="002A193F">
              <w:rPr>
                <w:noProof/>
                <w:webHidden/>
              </w:rPr>
              <w:fldChar w:fldCharType="separate"/>
            </w:r>
            <w:r w:rsidR="00B058EB">
              <w:rPr>
                <w:noProof/>
                <w:webHidden/>
              </w:rPr>
              <w:t>47</w:t>
            </w:r>
            <w:r w:rsidR="002A193F">
              <w:rPr>
                <w:noProof/>
                <w:webHidden/>
              </w:rPr>
              <w:fldChar w:fldCharType="end"/>
            </w:r>
          </w:hyperlink>
        </w:p>
        <w:p w14:paraId="1958B1F4" w14:textId="5B2C0920" w:rsidR="002A193F" w:rsidRDefault="00000000">
          <w:pPr>
            <w:pStyle w:val="TOC4"/>
            <w:rPr>
              <w:rFonts w:asciiTheme="minorHAnsi" w:hAnsiTheme="minorHAnsi"/>
              <w:noProof/>
              <w:kern w:val="2"/>
              <w:sz w:val="22"/>
              <w:lang w:eastAsia="en-US" w:bidi="he-IL"/>
              <w14:ligatures w14:val="standardContextual"/>
            </w:rPr>
          </w:pPr>
          <w:hyperlink w:anchor="_Toc144415126" w:history="1">
            <w:r w:rsidR="002A193F" w:rsidRPr="00291ED0">
              <w:rPr>
                <w:rStyle w:val="Hyperlink"/>
                <w:rFonts w:ascii="Courier New" w:hAnsi="Courier New" w:cs="Courier New"/>
                <w:noProof/>
              </w:rPr>
              <w:t>local</w:t>
            </w:r>
            <w:r w:rsidR="002A193F" w:rsidRPr="00291ED0">
              <w:rPr>
                <w:rStyle w:val="Hyperlink"/>
                <w:noProof/>
              </w:rPr>
              <w:t xml:space="preserve"> variable declarations</w:t>
            </w:r>
            <w:r w:rsidR="002A193F">
              <w:rPr>
                <w:noProof/>
                <w:webHidden/>
              </w:rPr>
              <w:tab/>
            </w:r>
            <w:r w:rsidR="002A193F">
              <w:rPr>
                <w:noProof/>
                <w:webHidden/>
              </w:rPr>
              <w:fldChar w:fldCharType="begin"/>
            </w:r>
            <w:r w:rsidR="002A193F">
              <w:rPr>
                <w:noProof/>
                <w:webHidden/>
              </w:rPr>
              <w:instrText xml:space="preserve"> PAGEREF _Toc144415126 \h </w:instrText>
            </w:r>
            <w:r w:rsidR="002A193F">
              <w:rPr>
                <w:noProof/>
                <w:webHidden/>
              </w:rPr>
            </w:r>
            <w:r w:rsidR="002A193F">
              <w:rPr>
                <w:noProof/>
                <w:webHidden/>
              </w:rPr>
              <w:fldChar w:fldCharType="separate"/>
            </w:r>
            <w:r w:rsidR="00B058EB">
              <w:rPr>
                <w:noProof/>
                <w:webHidden/>
              </w:rPr>
              <w:t>47</w:t>
            </w:r>
            <w:r w:rsidR="002A193F">
              <w:rPr>
                <w:noProof/>
                <w:webHidden/>
              </w:rPr>
              <w:fldChar w:fldCharType="end"/>
            </w:r>
          </w:hyperlink>
        </w:p>
        <w:p w14:paraId="7AAFA592" w14:textId="623FDABB" w:rsidR="002A193F" w:rsidRDefault="00000000">
          <w:pPr>
            <w:pStyle w:val="TOC4"/>
            <w:rPr>
              <w:rFonts w:asciiTheme="minorHAnsi" w:hAnsiTheme="minorHAnsi"/>
              <w:noProof/>
              <w:kern w:val="2"/>
              <w:sz w:val="22"/>
              <w:lang w:eastAsia="en-US" w:bidi="he-IL"/>
              <w14:ligatures w14:val="standardContextual"/>
            </w:rPr>
          </w:pPr>
          <w:hyperlink w:anchor="_Toc144415127" w:history="1">
            <w:r w:rsidR="002A193F" w:rsidRPr="00291ED0">
              <w:rPr>
                <w:rStyle w:val="Hyperlink"/>
                <w:noProof/>
              </w:rPr>
              <w:t>Sample types</w:t>
            </w:r>
            <w:r w:rsidR="002A193F">
              <w:rPr>
                <w:noProof/>
                <w:webHidden/>
              </w:rPr>
              <w:tab/>
            </w:r>
            <w:r w:rsidR="002A193F">
              <w:rPr>
                <w:noProof/>
                <w:webHidden/>
              </w:rPr>
              <w:fldChar w:fldCharType="begin"/>
            </w:r>
            <w:r w:rsidR="002A193F">
              <w:rPr>
                <w:noProof/>
                <w:webHidden/>
              </w:rPr>
              <w:instrText xml:space="preserve"> PAGEREF _Toc144415127 \h </w:instrText>
            </w:r>
            <w:r w:rsidR="002A193F">
              <w:rPr>
                <w:noProof/>
                <w:webHidden/>
              </w:rPr>
            </w:r>
            <w:r w:rsidR="002A193F">
              <w:rPr>
                <w:noProof/>
                <w:webHidden/>
              </w:rPr>
              <w:fldChar w:fldCharType="separate"/>
            </w:r>
            <w:r w:rsidR="00B058EB">
              <w:rPr>
                <w:noProof/>
                <w:webHidden/>
              </w:rPr>
              <w:t>48</w:t>
            </w:r>
            <w:r w:rsidR="002A193F">
              <w:rPr>
                <w:noProof/>
                <w:webHidden/>
              </w:rPr>
              <w:fldChar w:fldCharType="end"/>
            </w:r>
          </w:hyperlink>
        </w:p>
        <w:p w14:paraId="3F6FBA44" w14:textId="7BDDA04F" w:rsidR="002A193F" w:rsidRDefault="00000000">
          <w:pPr>
            <w:pStyle w:val="TOC4"/>
            <w:rPr>
              <w:rFonts w:asciiTheme="minorHAnsi" w:hAnsiTheme="minorHAnsi"/>
              <w:noProof/>
              <w:kern w:val="2"/>
              <w:sz w:val="22"/>
              <w:lang w:eastAsia="en-US" w:bidi="he-IL"/>
              <w14:ligatures w14:val="standardContextual"/>
            </w:rPr>
          </w:pPr>
          <w:hyperlink w:anchor="_Toc144415128" w:history="1">
            <w:r w:rsidR="002A193F" w:rsidRPr="00291ED0">
              <w:rPr>
                <w:rStyle w:val="Hyperlink"/>
                <w:noProof/>
              </w:rPr>
              <w:t>Conditional statements</w:t>
            </w:r>
            <w:r w:rsidR="002A193F">
              <w:rPr>
                <w:noProof/>
                <w:webHidden/>
              </w:rPr>
              <w:tab/>
            </w:r>
            <w:r w:rsidR="002A193F">
              <w:rPr>
                <w:noProof/>
                <w:webHidden/>
              </w:rPr>
              <w:fldChar w:fldCharType="begin"/>
            </w:r>
            <w:r w:rsidR="002A193F">
              <w:rPr>
                <w:noProof/>
                <w:webHidden/>
              </w:rPr>
              <w:instrText xml:space="preserve"> PAGEREF _Toc144415128 \h </w:instrText>
            </w:r>
            <w:r w:rsidR="002A193F">
              <w:rPr>
                <w:noProof/>
                <w:webHidden/>
              </w:rPr>
            </w:r>
            <w:r w:rsidR="002A193F">
              <w:rPr>
                <w:noProof/>
                <w:webHidden/>
              </w:rPr>
              <w:fldChar w:fldCharType="separate"/>
            </w:r>
            <w:r w:rsidR="00B058EB">
              <w:rPr>
                <w:noProof/>
                <w:webHidden/>
              </w:rPr>
              <w:t>49</w:t>
            </w:r>
            <w:r w:rsidR="002A193F">
              <w:rPr>
                <w:noProof/>
                <w:webHidden/>
              </w:rPr>
              <w:fldChar w:fldCharType="end"/>
            </w:r>
          </w:hyperlink>
        </w:p>
        <w:p w14:paraId="3C498FA8" w14:textId="624FB6C5" w:rsidR="002A193F" w:rsidRDefault="00000000">
          <w:pPr>
            <w:pStyle w:val="TOC4"/>
            <w:rPr>
              <w:rFonts w:asciiTheme="minorHAnsi" w:hAnsiTheme="minorHAnsi"/>
              <w:noProof/>
              <w:kern w:val="2"/>
              <w:sz w:val="22"/>
              <w:lang w:eastAsia="en-US" w:bidi="he-IL"/>
              <w14:ligatures w14:val="standardContextual"/>
            </w:rPr>
          </w:pPr>
          <w:hyperlink w:anchor="_Toc144415129" w:history="1">
            <w:r w:rsidR="002A193F" w:rsidRPr="00291ED0">
              <w:rPr>
                <w:rStyle w:val="Hyperlink"/>
                <w:noProof/>
              </w:rPr>
              <w:t>Changing a drop’s reagent</w:t>
            </w:r>
            <w:r w:rsidR="002A193F">
              <w:rPr>
                <w:noProof/>
                <w:webHidden/>
              </w:rPr>
              <w:tab/>
            </w:r>
            <w:r w:rsidR="002A193F">
              <w:rPr>
                <w:noProof/>
                <w:webHidden/>
              </w:rPr>
              <w:fldChar w:fldCharType="begin"/>
            </w:r>
            <w:r w:rsidR="002A193F">
              <w:rPr>
                <w:noProof/>
                <w:webHidden/>
              </w:rPr>
              <w:instrText xml:space="preserve"> PAGEREF _Toc144415129 \h </w:instrText>
            </w:r>
            <w:r w:rsidR="002A193F">
              <w:rPr>
                <w:noProof/>
                <w:webHidden/>
              </w:rPr>
            </w:r>
            <w:r w:rsidR="002A193F">
              <w:rPr>
                <w:noProof/>
                <w:webHidden/>
              </w:rPr>
              <w:fldChar w:fldCharType="separate"/>
            </w:r>
            <w:r w:rsidR="00B058EB">
              <w:rPr>
                <w:noProof/>
                <w:webHidden/>
              </w:rPr>
              <w:t>50</w:t>
            </w:r>
            <w:r w:rsidR="002A193F">
              <w:rPr>
                <w:noProof/>
                <w:webHidden/>
              </w:rPr>
              <w:fldChar w:fldCharType="end"/>
            </w:r>
          </w:hyperlink>
        </w:p>
        <w:p w14:paraId="6D18E869" w14:textId="1B18561B" w:rsidR="002A193F" w:rsidRDefault="00000000">
          <w:pPr>
            <w:pStyle w:val="TOC4"/>
            <w:rPr>
              <w:rFonts w:asciiTheme="minorHAnsi" w:hAnsiTheme="minorHAnsi"/>
              <w:noProof/>
              <w:kern w:val="2"/>
              <w:sz w:val="22"/>
              <w:lang w:eastAsia="en-US" w:bidi="he-IL"/>
              <w14:ligatures w14:val="standardContextual"/>
            </w:rPr>
          </w:pPr>
          <w:hyperlink w:anchor="_Toc144415130" w:history="1">
            <w:r w:rsidR="002A193F" w:rsidRPr="00291ED0">
              <w:rPr>
                <w:rStyle w:val="Hyperlink"/>
                <w:noProof/>
              </w:rPr>
              <w:t>Entering a well</w:t>
            </w:r>
            <w:r w:rsidR="002A193F">
              <w:rPr>
                <w:noProof/>
                <w:webHidden/>
              </w:rPr>
              <w:tab/>
            </w:r>
            <w:r w:rsidR="002A193F">
              <w:rPr>
                <w:noProof/>
                <w:webHidden/>
              </w:rPr>
              <w:fldChar w:fldCharType="begin"/>
            </w:r>
            <w:r w:rsidR="002A193F">
              <w:rPr>
                <w:noProof/>
                <w:webHidden/>
              </w:rPr>
              <w:instrText xml:space="preserve"> PAGEREF _Toc144415130 \h </w:instrText>
            </w:r>
            <w:r w:rsidR="002A193F">
              <w:rPr>
                <w:noProof/>
                <w:webHidden/>
              </w:rPr>
            </w:r>
            <w:r w:rsidR="002A193F">
              <w:rPr>
                <w:noProof/>
                <w:webHidden/>
              </w:rPr>
              <w:fldChar w:fldCharType="separate"/>
            </w:r>
            <w:r w:rsidR="00B058EB">
              <w:rPr>
                <w:noProof/>
                <w:webHidden/>
              </w:rPr>
              <w:t>51</w:t>
            </w:r>
            <w:r w:rsidR="002A193F">
              <w:rPr>
                <w:noProof/>
                <w:webHidden/>
              </w:rPr>
              <w:fldChar w:fldCharType="end"/>
            </w:r>
          </w:hyperlink>
        </w:p>
        <w:p w14:paraId="6F98EFD0" w14:textId="54460982" w:rsidR="002A193F" w:rsidRDefault="00000000">
          <w:pPr>
            <w:pStyle w:val="TOC2"/>
            <w:tabs>
              <w:tab w:val="right" w:leader="dot" w:pos="9350"/>
            </w:tabs>
            <w:rPr>
              <w:rFonts w:asciiTheme="minorHAnsi" w:hAnsiTheme="minorHAnsi"/>
              <w:noProof/>
              <w:kern w:val="2"/>
              <w:lang w:eastAsia="en-US" w:bidi="he-IL"/>
              <w14:ligatures w14:val="standardContextual"/>
            </w:rPr>
          </w:pPr>
          <w:hyperlink w:anchor="_Toc144415131" w:history="1">
            <w:r w:rsidR="002A193F" w:rsidRPr="00291ED0">
              <w:rPr>
                <w:rStyle w:val="Hyperlink"/>
                <w:noProof/>
              </w:rPr>
              <w:t>Putting it all together</w:t>
            </w:r>
            <w:r w:rsidR="002A193F">
              <w:rPr>
                <w:noProof/>
                <w:webHidden/>
              </w:rPr>
              <w:tab/>
            </w:r>
            <w:r w:rsidR="002A193F">
              <w:rPr>
                <w:noProof/>
                <w:webHidden/>
              </w:rPr>
              <w:fldChar w:fldCharType="begin"/>
            </w:r>
            <w:r w:rsidR="002A193F">
              <w:rPr>
                <w:noProof/>
                <w:webHidden/>
              </w:rPr>
              <w:instrText xml:space="preserve"> PAGEREF _Toc144415131 \h </w:instrText>
            </w:r>
            <w:r w:rsidR="002A193F">
              <w:rPr>
                <w:noProof/>
                <w:webHidden/>
              </w:rPr>
            </w:r>
            <w:r w:rsidR="002A193F">
              <w:rPr>
                <w:noProof/>
                <w:webHidden/>
              </w:rPr>
              <w:fldChar w:fldCharType="separate"/>
            </w:r>
            <w:r w:rsidR="00B058EB">
              <w:rPr>
                <w:noProof/>
                <w:webHidden/>
              </w:rPr>
              <w:t>51</w:t>
            </w:r>
            <w:r w:rsidR="002A193F">
              <w:rPr>
                <w:noProof/>
                <w:webHidden/>
              </w:rPr>
              <w:fldChar w:fldCharType="end"/>
            </w:r>
          </w:hyperlink>
        </w:p>
        <w:p w14:paraId="5934FF83" w14:textId="5C7548A9" w:rsidR="002A193F" w:rsidRDefault="00000000">
          <w:pPr>
            <w:pStyle w:val="TOC1"/>
            <w:rPr>
              <w:rFonts w:asciiTheme="minorHAnsi" w:hAnsiTheme="minorHAnsi" w:cstheme="minorBidi"/>
              <w:b w:val="0"/>
              <w:caps w:val="0"/>
              <w:smallCaps w:val="0"/>
              <w:kern w:val="2"/>
              <w:lang w:eastAsia="en-US" w:bidi="he-IL"/>
              <w14:ligatures w14:val="standardContextual"/>
            </w:rPr>
          </w:pPr>
          <w:hyperlink w:anchor="_Toc144415132" w:history="1">
            <w:r w:rsidR="002A193F" w:rsidRPr="00291ED0">
              <w:rPr>
                <w:rStyle w:val="Hyperlink"/>
              </w:rPr>
              <w:t>Chapter Three:</w:t>
            </w:r>
            <w:r w:rsidR="002A193F">
              <w:rPr>
                <w:rFonts w:asciiTheme="minorHAnsi" w:hAnsiTheme="minorHAnsi" w:cstheme="minorBidi"/>
                <w:b w:val="0"/>
                <w:caps w:val="0"/>
                <w:smallCaps w:val="0"/>
                <w:kern w:val="2"/>
                <w:lang w:eastAsia="en-US" w:bidi="he-IL"/>
                <w14:ligatures w14:val="standardContextual"/>
              </w:rPr>
              <w:tab/>
            </w:r>
            <w:r w:rsidR="002A193F" w:rsidRPr="00291ED0">
              <w:rPr>
                <w:rStyle w:val="Hyperlink"/>
              </w:rPr>
              <w:t>Things Not Covered</w:t>
            </w:r>
            <w:r w:rsidR="002A193F">
              <w:rPr>
                <w:webHidden/>
              </w:rPr>
              <w:tab/>
            </w:r>
            <w:r w:rsidR="002A193F">
              <w:rPr>
                <w:webHidden/>
              </w:rPr>
              <w:fldChar w:fldCharType="begin"/>
            </w:r>
            <w:r w:rsidR="002A193F">
              <w:rPr>
                <w:webHidden/>
              </w:rPr>
              <w:instrText xml:space="preserve"> PAGEREF _Toc144415132 \h </w:instrText>
            </w:r>
            <w:r w:rsidR="002A193F">
              <w:rPr>
                <w:webHidden/>
              </w:rPr>
            </w:r>
            <w:r w:rsidR="002A193F">
              <w:rPr>
                <w:webHidden/>
              </w:rPr>
              <w:fldChar w:fldCharType="separate"/>
            </w:r>
            <w:r w:rsidR="00B058EB">
              <w:rPr>
                <w:webHidden/>
              </w:rPr>
              <w:t>55</w:t>
            </w:r>
            <w:r w:rsidR="002A193F">
              <w:rPr>
                <w:webHidden/>
              </w:rPr>
              <w:fldChar w:fldCharType="end"/>
            </w:r>
          </w:hyperlink>
        </w:p>
        <w:p w14:paraId="613B35A8" w14:textId="0B667360" w:rsidR="002A193F"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415133" w:history="1">
            <w:r w:rsidR="002A193F" w:rsidRPr="00291ED0">
              <w:rPr>
                <w:rStyle w:val="Hyperlink"/>
                <w:noProof/>
              </w:rPr>
              <w:t>Functions</w:t>
            </w:r>
            <w:r w:rsidR="002A193F">
              <w:rPr>
                <w:noProof/>
                <w:webHidden/>
              </w:rPr>
              <w:tab/>
            </w:r>
            <w:r w:rsidR="002A193F">
              <w:rPr>
                <w:noProof/>
                <w:webHidden/>
              </w:rPr>
              <w:fldChar w:fldCharType="begin"/>
            </w:r>
            <w:r w:rsidR="002A193F">
              <w:rPr>
                <w:noProof/>
                <w:webHidden/>
              </w:rPr>
              <w:instrText xml:space="preserve"> PAGEREF _Toc144415133 \h </w:instrText>
            </w:r>
            <w:r w:rsidR="002A193F">
              <w:rPr>
                <w:noProof/>
                <w:webHidden/>
              </w:rPr>
            </w:r>
            <w:r w:rsidR="002A193F">
              <w:rPr>
                <w:noProof/>
                <w:webHidden/>
              </w:rPr>
              <w:fldChar w:fldCharType="separate"/>
            </w:r>
            <w:r w:rsidR="00B058EB">
              <w:rPr>
                <w:noProof/>
                <w:webHidden/>
              </w:rPr>
              <w:t>55</w:t>
            </w:r>
            <w:r w:rsidR="002A193F">
              <w:rPr>
                <w:noProof/>
                <w:webHidden/>
              </w:rPr>
              <w:fldChar w:fldCharType="end"/>
            </w:r>
          </w:hyperlink>
        </w:p>
        <w:p w14:paraId="37864B8B" w14:textId="5B814365" w:rsidR="002A193F" w:rsidRDefault="00000000">
          <w:pPr>
            <w:pStyle w:val="TOC4"/>
            <w:rPr>
              <w:rFonts w:asciiTheme="minorHAnsi" w:hAnsiTheme="minorHAnsi"/>
              <w:noProof/>
              <w:kern w:val="2"/>
              <w:sz w:val="22"/>
              <w:lang w:eastAsia="en-US" w:bidi="he-IL"/>
              <w14:ligatures w14:val="standardContextual"/>
            </w:rPr>
          </w:pPr>
          <w:hyperlink w:anchor="_Toc144415134" w:history="1">
            <w:r w:rsidR="002A193F" w:rsidRPr="00291ED0">
              <w:rPr>
                <w:rStyle w:val="Hyperlink"/>
                <w:noProof/>
              </w:rPr>
              <w:t>Function definition keywords</w:t>
            </w:r>
            <w:r w:rsidR="002A193F">
              <w:rPr>
                <w:noProof/>
                <w:webHidden/>
              </w:rPr>
              <w:tab/>
            </w:r>
            <w:r w:rsidR="002A193F">
              <w:rPr>
                <w:noProof/>
                <w:webHidden/>
              </w:rPr>
              <w:fldChar w:fldCharType="begin"/>
            </w:r>
            <w:r w:rsidR="002A193F">
              <w:rPr>
                <w:noProof/>
                <w:webHidden/>
              </w:rPr>
              <w:instrText xml:space="preserve"> PAGEREF _Toc144415134 \h </w:instrText>
            </w:r>
            <w:r w:rsidR="002A193F">
              <w:rPr>
                <w:noProof/>
                <w:webHidden/>
              </w:rPr>
            </w:r>
            <w:r w:rsidR="002A193F">
              <w:rPr>
                <w:noProof/>
                <w:webHidden/>
              </w:rPr>
              <w:fldChar w:fldCharType="separate"/>
            </w:r>
            <w:r w:rsidR="00B058EB">
              <w:rPr>
                <w:noProof/>
                <w:webHidden/>
              </w:rPr>
              <w:t>55</w:t>
            </w:r>
            <w:r w:rsidR="002A193F">
              <w:rPr>
                <w:noProof/>
                <w:webHidden/>
              </w:rPr>
              <w:fldChar w:fldCharType="end"/>
            </w:r>
          </w:hyperlink>
        </w:p>
        <w:p w14:paraId="360CE159" w14:textId="5F8B9B5F" w:rsidR="002A193F" w:rsidRDefault="00000000">
          <w:pPr>
            <w:pStyle w:val="TOC4"/>
            <w:rPr>
              <w:rFonts w:asciiTheme="minorHAnsi" w:hAnsiTheme="minorHAnsi"/>
              <w:noProof/>
              <w:kern w:val="2"/>
              <w:sz w:val="22"/>
              <w:lang w:eastAsia="en-US" w:bidi="he-IL"/>
              <w14:ligatures w14:val="standardContextual"/>
            </w:rPr>
          </w:pPr>
          <w:hyperlink w:anchor="_Toc144415135" w:history="1">
            <w:r w:rsidR="002A193F" w:rsidRPr="00291ED0">
              <w:rPr>
                <w:rStyle w:val="Hyperlink"/>
                <w:noProof/>
              </w:rPr>
              <w:t>Parallel-block functions</w:t>
            </w:r>
            <w:r w:rsidR="002A193F">
              <w:rPr>
                <w:noProof/>
                <w:webHidden/>
              </w:rPr>
              <w:tab/>
            </w:r>
            <w:r w:rsidR="002A193F">
              <w:rPr>
                <w:noProof/>
                <w:webHidden/>
              </w:rPr>
              <w:fldChar w:fldCharType="begin"/>
            </w:r>
            <w:r w:rsidR="002A193F">
              <w:rPr>
                <w:noProof/>
                <w:webHidden/>
              </w:rPr>
              <w:instrText xml:space="preserve"> PAGEREF _Toc144415135 \h </w:instrText>
            </w:r>
            <w:r w:rsidR="002A193F">
              <w:rPr>
                <w:noProof/>
                <w:webHidden/>
              </w:rPr>
            </w:r>
            <w:r w:rsidR="002A193F">
              <w:rPr>
                <w:noProof/>
                <w:webHidden/>
              </w:rPr>
              <w:fldChar w:fldCharType="separate"/>
            </w:r>
            <w:r w:rsidR="00B058EB">
              <w:rPr>
                <w:noProof/>
                <w:webHidden/>
              </w:rPr>
              <w:t>56</w:t>
            </w:r>
            <w:r w:rsidR="002A193F">
              <w:rPr>
                <w:noProof/>
                <w:webHidden/>
              </w:rPr>
              <w:fldChar w:fldCharType="end"/>
            </w:r>
          </w:hyperlink>
        </w:p>
        <w:p w14:paraId="272DE29C" w14:textId="349CFB3B" w:rsidR="002A193F" w:rsidRDefault="00000000">
          <w:pPr>
            <w:pStyle w:val="TOC4"/>
            <w:rPr>
              <w:rFonts w:asciiTheme="minorHAnsi" w:hAnsiTheme="minorHAnsi"/>
              <w:noProof/>
              <w:kern w:val="2"/>
              <w:sz w:val="22"/>
              <w:lang w:eastAsia="en-US" w:bidi="he-IL"/>
              <w14:ligatures w14:val="standardContextual"/>
            </w:rPr>
          </w:pPr>
          <w:hyperlink w:anchor="_Toc144415136" w:history="1">
            <w:r w:rsidR="002A193F" w:rsidRPr="00291ED0">
              <w:rPr>
                <w:rStyle w:val="Hyperlink"/>
                <w:noProof/>
              </w:rPr>
              <w:t>Anonymous function values</w:t>
            </w:r>
            <w:r w:rsidR="002A193F">
              <w:rPr>
                <w:noProof/>
                <w:webHidden/>
              </w:rPr>
              <w:tab/>
            </w:r>
            <w:r w:rsidR="002A193F">
              <w:rPr>
                <w:noProof/>
                <w:webHidden/>
              </w:rPr>
              <w:fldChar w:fldCharType="begin"/>
            </w:r>
            <w:r w:rsidR="002A193F">
              <w:rPr>
                <w:noProof/>
                <w:webHidden/>
              </w:rPr>
              <w:instrText xml:space="preserve"> PAGEREF _Toc144415136 \h </w:instrText>
            </w:r>
            <w:r w:rsidR="002A193F">
              <w:rPr>
                <w:noProof/>
                <w:webHidden/>
              </w:rPr>
            </w:r>
            <w:r w:rsidR="002A193F">
              <w:rPr>
                <w:noProof/>
                <w:webHidden/>
              </w:rPr>
              <w:fldChar w:fldCharType="separate"/>
            </w:r>
            <w:r w:rsidR="00B058EB">
              <w:rPr>
                <w:noProof/>
                <w:webHidden/>
              </w:rPr>
              <w:t>56</w:t>
            </w:r>
            <w:r w:rsidR="002A193F">
              <w:rPr>
                <w:noProof/>
                <w:webHidden/>
              </w:rPr>
              <w:fldChar w:fldCharType="end"/>
            </w:r>
          </w:hyperlink>
        </w:p>
        <w:p w14:paraId="265B34E5" w14:textId="21398CD9" w:rsidR="002A193F" w:rsidRDefault="00000000">
          <w:pPr>
            <w:pStyle w:val="TOC4"/>
            <w:rPr>
              <w:rFonts w:asciiTheme="minorHAnsi" w:hAnsiTheme="minorHAnsi"/>
              <w:noProof/>
              <w:kern w:val="2"/>
              <w:sz w:val="22"/>
              <w:lang w:eastAsia="en-US" w:bidi="he-IL"/>
              <w14:ligatures w14:val="standardContextual"/>
            </w:rPr>
          </w:pPr>
          <w:hyperlink w:anchor="_Toc144415137" w:history="1">
            <w:r w:rsidR="002A193F" w:rsidRPr="00291ED0">
              <w:rPr>
                <w:rStyle w:val="Hyperlink"/>
                <w:noProof/>
              </w:rPr>
              <w:t>Expression-bodied functions</w:t>
            </w:r>
            <w:r w:rsidR="002A193F">
              <w:rPr>
                <w:noProof/>
                <w:webHidden/>
              </w:rPr>
              <w:tab/>
            </w:r>
            <w:r w:rsidR="002A193F">
              <w:rPr>
                <w:noProof/>
                <w:webHidden/>
              </w:rPr>
              <w:fldChar w:fldCharType="begin"/>
            </w:r>
            <w:r w:rsidR="002A193F">
              <w:rPr>
                <w:noProof/>
                <w:webHidden/>
              </w:rPr>
              <w:instrText xml:space="preserve"> PAGEREF _Toc144415137 \h </w:instrText>
            </w:r>
            <w:r w:rsidR="002A193F">
              <w:rPr>
                <w:noProof/>
                <w:webHidden/>
              </w:rPr>
            </w:r>
            <w:r w:rsidR="002A193F">
              <w:rPr>
                <w:noProof/>
                <w:webHidden/>
              </w:rPr>
              <w:fldChar w:fldCharType="separate"/>
            </w:r>
            <w:r w:rsidR="00B058EB">
              <w:rPr>
                <w:noProof/>
                <w:webHidden/>
              </w:rPr>
              <w:t>56</w:t>
            </w:r>
            <w:r w:rsidR="002A193F">
              <w:rPr>
                <w:noProof/>
                <w:webHidden/>
              </w:rPr>
              <w:fldChar w:fldCharType="end"/>
            </w:r>
          </w:hyperlink>
        </w:p>
        <w:p w14:paraId="1408EDD7" w14:textId="3B603E55" w:rsidR="002A193F" w:rsidRDefault="00000000">
          <w:pPr>
            <w:pStyle w:val="TOC4"/>
            <w:rPr>
              <w:rFonts w:asciiTheme="minorHAnsi" w:hAnsiTheme="minorHAnsi"/>
              <w:noProof/>
              <w:kern w:val="2"/>
              <w:sz w:val="22"/>
              <w:lang w:eastAsia="en-US" w:bidi="he-IL"/>
              <w14:ligatures w14:val="standardContextual"/>
            </w:rPr>
          </w:pPr>
          <w:hyperlink w:anchor="_Toc144415138" w:history="1">
            <w:r w:rsidR="002A193F" w:rsidRPr="00291ED0">
              <w:rPr>
                <w:rStyle w:val="Hyperlink"/>
                <w:noProof/>
              </w:rPr>
              <w:t>Recursive functions</w:t>
            </w:r>
            <w:r w:rsidR="002A193F">
              <w:rPr>
                <w:noProof/>
                <w:webHidden/>
              </w:rPr>
              <w:tab/>
            </w:r>
            <w:r w:rsidR="002A193F">
              <w:rPr>
                <w:noProof/>
                <w:webHidden/>
              </w:rPr>
              <w:fldChar w:fldCharType="begin"/>
            </w:r>
            <w:r w:rsidR="002A193F">
              <w:rPr>
                <w:noProof/>
                <w:webHidden/>
              </w:rPr>
              <w:instrText xml:space="preserve"> PAGEREF _Toc144415138 \h </w:instrText>
            </w:r>
            <w:r w:rsidR="002A193F">
              <w:rPr>
                <w:noProof/>
                <w:webHidden/>
              </w:rPr>
            </w:r>
            <w:r w:rsidR="002A193F">
              <w:rPr>
                <w:noProof/>
                <w:webHidden/>
              </w:rPr>
              <w:fldChar w:fldCharType="separate"/>
            </w:r>
            <w:r w:rsidR="00B058EB">
              <w:rPr>
                <w:noProof/>
                <w:webHidden/>
              </w:rPr>
              <w:t>57</w:t>
            </w:r>
            <w:r w:rsidR="002A193F">
              <w:rPr>
                <w:noProof/>
                <w:webHidden/>
              </w:rPr>
              <w:fldChar w:fldCharType="end"/>
            </w:r>
          </w:hyperlink>
        </w:p>
        <w:p w14:paraId="359910DF" w14:textId="2C98E154" w:rsidR="002A193F" w:rsidRDefault="00000000">
          <w:pPr>
            <w:pStyle w:val="TOC4"/>
            <w:rPr>
              <w:rFonts w:asciiTheme="minorHAnsi" w:hAnsiTheme="minorHAnsi"/>
              <w:noProof/>
              <w:kern w:val="2"/>
              <w:sz w:val="22"/>
              <w:lang w:eastAsia="en-US" w:bidi="he-IL"/>
              <w14:ligatures w14:val="standardContextual"/>
            </w:rPr>
          </w:pPr>
          <w:hyperlink w:anchor="_Toc144415139" w:history="1">
            <w:r w:rsidR="002A193F" w:rsidRPr="00291ED0">
              <w:rPr>
                <w:rStyle w:val="Hyperlink"/>
                <w:noProof/>
              </w:rPr>
              <w:t>Mutually recursive functions</w:t>
            </w:r>
            <w:r w:rsidR="002A193F">
              <w:rPr>
                <w:noProof/>
                <w:webHidden/>
              </w:rPr>
              <w:tab/>
            </w:r>
            <w:r w:rsidR="002A193F">
              <w:rPr>
                <w:noProof/>
                <w:webHidden/>
              </w:rPr>
              <w:fldChar w:fldCharType="begin"/>
            </w:r>
            <w:r w:rsidR="002A193F">
              <w:rPr>
                <w:noProof/>
                <w:webHidden/>
              </w:rPr>
              <w:instrText xml:space="preserve"> PAGEREF _Toc144415139 \h </w:instrText>
            </w:r>
            <w:r w:rsidR="002A193F">
              <w:rPr>
                <w:noProof/>
                <w:webHidden/>
              </w:rPr>
            </w:r>
            <w:r w:rsidR="002A193F">
              <w:rPr>
                <w:noProof/>
                <w:webHidden/>
              </w:rPr>
              <w:fldChar w:fldCharType="separate"/>
            </w:r>
            <w:r w:rsidR="00B058EB">
              <w:rPr>
                <w:noProof/>
                <w:webHidden/>
              </w:rPr>
              <w:t>58</w:t>
            </w:r>
            <w:r w:rsidR="002A193F">
              <w:rPr>
                <w:noProof/>
                <w:webHidden/>
              </w:rPr>
              <w:fldChar w:fldCharType="end"/>
            </w:r>
          </w:hyperlink>
        </w:p>
        <w:p w14:paraId="4C290497" w14:textId="7AD8D0D5" w:rsidR="002A193F"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415140" w:history="1">
            <w:r w:rsidR="002A193F" w:rsidRPr="00291ED0">
              <w:rPr>
                <w:rStyle w:val="Hyperlink"/>
                <w:noProof/>
              </w:rPr>
              <w:t>Operators</w:t>
            </w:r>
            <w:r w:rsidR="002A193F">
              <w:rPr>
                <w:noProof/>
                <w:webHidden/>
              </w:rPr>
              <w:tab/>
            </w:r>
            <w:r w:rsidR="002A193F">
              <w:rPr>
                <w:noProof/>
                <w:webHidden/>
              </w:rPr>
              <w:fldChar w:fldCharType="begin"/>
            </w:r>
            <w:r w:rsidR="002A193F">
              <w:rPr>
                <w:noProof/>
                <w:webHidden/>
              </w:rPr>
              <w:instrText xml:space="preserve"> PAGEREF _Toc144415140 \h </w:instrText>
            </w:r>
            <w:r w:rsidR="002A193F">
              <w:rPr>
                <w:noProof/>
                <w:webHidden/>
              </w:rPr>
            </w:r>
            <w:r w:rsidR="002A193F">
              <w:rPr>
                <w:noProof/>
                <w:webHidden/>
              </w:rPr>
              <w:fldChar w:fldCharType="separate"/>
            </w:r>
            <w:r w:rsidR="00B058EB">
              <w:rPr>
                <w:noProof/>
                <w:webHidden/>
              </w:rPr>
              <w:t>58</w:t>
            </w:r>
            <w:r w:rsidR="002A193F">
              <w:rPr>
                <w:noProof/>
                <w:webHidden/>
              </w:rPr>
              <w:fldChar w:fldCharType="end"/>
            </w:r>
          </w:hyperlink>
        </w:p>
        <w:p w14:paraId="5CA1FCEE" w14:textId="58A3BF39" w:rsidR="002A193F" w:rsidRDefault="00000000">
          <w:pPr>
            <w:pStyle w:val="TOC4"/>
            <w:rPr>
              <w:rFonts w:asciiTheme="minorHAnsi" w:hAnsiTheme="minorHAnsi"/>
              <w:noProof/>
              <w:kern w:val="2"/>
              <w:sz w:val="22"/>
              <w:lang w:eastAsia="en-US" w:bidi="he-IL"/>
              <w14:ligatures w14:val="standardContextual"/>
            </w:rPr>
          </w:pPr>
          <w:hyperlink w:anchor="_Toc144415141" w:history="1">
            <w:r w:rsidR="002A193F" w:rsidRPr="00291ED0">
              <w:rPr>
                <w:rStyle w:val="Hyperlink"/>
                <w:noProof/>
              </w:rPr>
              <w:t>Arithmetic operators</w:t>
            </w:r>
            <w:r w:rsidR="002A193F">
              <w:rPr>
                <w:noProof/>
                <w:webHidden/>
              </w:rPr>
              <w:tab/>
            </w:r>
            <w:r w:rsidR="002A193F">
              <w:rPr>
                <w:noProof/>
                <w:webHidden/>
              </w:rPr>
              <w:fldChar w:fldCharType="begin"/>
            </w:r>
            <w:r w:rsidR="002A193F">
              <w:rPr>
                <w:noProof/>
                <w:webHidden/>
              </w:rPr>
              <w:instrText xml:space="preserve"> PAGEREF _Toc144415141 \h </w:instrText>
            </w:r>
            <w:r w:rsidR="002A193F">
              <w:rPr>
                <w:noProof/>
                <w:webHidden/>
              </w:rPr>
            </w:r>
            <w:r w:rsidR="002A193F">
              <w:rPr>
                <w:noProof/>
                <w:webHidden/>
              </w:rPr>
              <w:fldChar w:fldCharType="separate"/>
            </w:r>
            <w:r w:rsidR="00B058EB">
              <w:rPr>
                <w:noProof/>
                <w:webHidden/>
              </w:rPr>
              <w:t>58</w:t>
            </w:r>
            <w:r w:rsidR="002A193F">
              <w:rPr>
                <w:noProof/>
                <w:webHidden/>
              </w:rPr>
              <w:fldChar w:fldCharType="end"/>
            </w:r>
          </w:hyperlink>
        </w:p>
        <w:p w14:paraId="4D711BC3" w14:textId="1CC6125C" w:rsidR="002A193F" w:rsidRDefault="00000000">
          <w:pPr>
            <w:pStyle w:val="TOC4"/>
            <w:rPr>
              <w:rFonts w:asciiTheme="minorHAnsi" w:hAnsiTheme="minorHAnsi"/>
              <w:noProof/>
              <w:kern w:val="2"/>
              <w:sz w:val="22"/>
              <w:lang w:eastAsia="en-US" w:bidi="he-IL"/>
              <w14:ligatures w14:val="standardContextual"/>
            </w:rPr>
          </w:pPr>
          <w:hyperlink w:anchor="_Toc144415142" w:history="1">
            <w:r w:rsidR="002A193F" w:rsidRPr="00291ED0">
              <w:rPr>
                <w:rStyle w:val="Hyperlink"/>
                <w:noProof/>
              </w:rPr>
              <w:t>Relational operators</w:t>
            </w:r>
            <w:r w:rsidR="002A193F">
              <w:rPr>
                <w:noProof/>
                <w:webHidden/>
              </w:rPr>
              <w:tab/>
            </w:r>
            <w:r w:rsidR="002A193F">
              <w:rPr>
                <w:noProof/>
                <w:webHidden/>
              </w:rPr>
              <w:fldChar w:fldCharType="begin"/>
            </w:r>
            <w:r w:rsidR="002A193F">
              <w:rPr>
                <w:noProof/>
                <w:webHidden/>
              </w:rPr>
              <w:instrText xml:space="preserve"> PAGEREF _Toc144415142 \h </w:instrText>
            </w:r>
            <w:r w:rsidR="002A193F">
              <w:rPr>
                <w:noProof/>
                <w:webHidden/>
              </w:rPr>
            </w:r>
            <w:r w:rsidR="002A193F">
              <w:rPr>
                <w:noProof/>
                <w:webHidden/>
              </w:rPr>
              <w:fldChar w:fldCharType="separate"/>
            </w:r>
            <w:r w:rsidR="00B058EB">
              <w:rPr>
                <w:noProof/>
                <w:webHidden/>
              </w:rPr>
              <w:t>60</w:t>
            </w:r>
            <w:r w:rsidR="002A193F">
              <w:rPr>
                <w:noProof/>
                <w:webHidden/>
              </w:rPr>
              <w:fldChar w:fldCharType="end"/>
            </w:r>
          </w:hyperlink>
        </w:p>
        <w:p w14:paraId="0742F7DD" w14:textId="26FE0972" w:rsidR="002A193F" w:rsidRDefault="00000000">
          <w:pPr>
            <w:pStyle w:val="TOC4"/>
            <w:rPr>
              <w:rFonts w:asciiTheme="minorHAnsi" w:hAnsiTheme="minorHAnsi"/>
              <w:noProof/>
              <w:kern w:val="2"/>
              <w:sz w:val="22"/>
              <w:lang w:eastAsia="en-US" w:bidi="he-IL"/>
              <w14:ligatures w14:val="standardContextual"/>
            </w:rPr>
          </w:pPr>
          <w:hyperlink w:anchor="_Toc144415143" w:history="1">
            <w:r w:rsidR="002A193F" w:rsidRPr="00291ED0">
              <w:rPr>
                <w:rStyle w:val="Hyperlink"/>
                <w:noProof/>
              </w:rPr>
              <w:t>Boolean operators</w:t>
            </w:r>
            <w:r w:rsidR="002A193F">
              <w:rPr>
                <w:noProof/>
                <w:webHidden/>
              </w:rPr>
              <w:tab/>
            </w:r>
            <w:r w:rsidR="002A193F">
              <w:rPr>
                <w:noProof/>
                <w:webHidden/>
              </w:rPr>
              <w:fldChar w:fldCharType="begin"/>
            </w:r>
            <w:r w:rsidR="002A193F">
              <w:rPr>
                <w:noProof/>
                <w:webHidden/>
              </w:rPr>
              <w:instrText xml:space="preserve"> PAGEREF _Toc144415143 \h </w:instrText>
            </w:r>
            <w:r w:rsidR="002A193F">
              <w:rPr>
                <w:noProof/>
                <w:webHidden/>
              </w:rPr>
            </w:r>
            <w:r w:rsidR="002A193F">
              <w:rPr>
                <w:noProof/>
                <w:webHidden/>
              </w:rPr>
              <w:fldChar w:fldCharType="separate"/>
            </w:r>
            <w:r w:rsidR="00B058EB">
              <w:rPr>
                <w:noProof/>
                <w:webHidden/>
              </w:rPr>
              <w:t>60</w:t>
            </w:r>
            <w:r w:rsidR="002A193F">
              <w:rPr>
                <w:noProof/>
                <w:webHidden/>
              </w:rPr>
              <w:fldChar w:fldCharType="end"/>
            </w:r>
          </w:hyperlink>
        </w:p>
        <w:p w14:paraId="2F2B7B9B" w14:textId="4750F5DF" w:rsidR="002A193F"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415144" w:history="1">
            <w:r w:rsidR="002A193F" w:rsidRPr="00291ED0">
              <w:rPr>
                <w:rStyle w:val="Hyperlink"/>
                <w:noProof/>
              </w:rPr>
              <w:t>The clock</w:t>
            </w:r>
            <w:r w:rsidR="002A193F">
              <w:rPr>
                <w:noProof/>
                <w:webHidden/>
              </w:rPr>
              <w:tab/>
            </w:r>
            <w:r w:rsidR="002A193F">
              <w:rPr>
                <w:noProof/>
                <w:webHidden/>
              </w:rPr>
              <w:fldChar w:fldCharType="begin"/>
            </w:r>
            <w:r w:rsidR="002A193F">
              <w:rPr>
                <w:noProof/>
                <w:webHidden/>
              </w:rPr>
              <w:instrText xml:space="preserve"> PAGEREF _Toc144415144 \h </w:instrText>
            </w:r>
            <w:r w:rsidR="002A193F">
              <w:rPr>
                <w:noProof/>
                <w:webHidden/>
              </w:rPr>
            </w:r>
            <w:r w:rsidR="002A193F">
              <w:rPr>
                <w:noProof/>
                <w:webHidden/>
              </w:rPr>
              <w:fldChar w:fldCharType="separate"/>
            </w:r>
            <w:r w:rsidR="00B058EB">
              <w:rPr>
                <w:noProof/>
                <w:webHidden/>
              </w:rPr>
              <w:t>61</w:t>
            </w:r>
            <w:r w:rsidR="002A193F">
              <w:rPr>
                <w:noProof/>
                <w:webHidden/>
              </w:rPr>
              <w:fldChar w:fldCharType="end"/>
            </w:r>
          </w:hyperlink>
        </w:p>
        <w:p w14:paraId="3231A421" w14:textId="6854848E" w:rsidR="002A193F" w:rsidRDefault="00000000">
          <w:pPr>
            <w:pStyle w:val="TOC4"/>
            <w:rPr>
              <w:rFonts w:asciiTheme="minorHAnsi" w:hAnsiTheme="minorHAnsi"/>
              <w:noProof/>
              <w:kern w:val="2"/>
              <w:sz w:val="22"/>
              <w:lang w:eastAsia="en-US" w:bidi="he-IL"/>
              <w14:ligatures w14:val="standardContextual"/>
            </w:rPr>
          </w:pPr>
          <w:hyperlink w:anchor="_Toc144415145" w:history="1">
            <w:r w:rsidR="002A193F" w:rsidRPr="00291ED0">
              <w:rPr>
                <w:rStyle w:val="Hyperlink"/>
                <w:noProof/>
              </w:rPr>
              <w:t>Pausing and resuming the clock</w:t>
            </w:r>
            <w:r w:rsidR="002A193F">
              <w:rPr>
                <w:noProof/>
                <w:webHidden/>
              </w:rPr>
              <w:tab/>
            </w:r>
            <w:r w:rsidR="002A193F">
              <w:rPr>
                <w:noProof/>
                <w:webHidden/>
              </w:rPr>
              <w:fldChar w:fldCharType="begin"/>
            </w:r>
            <w:r w:rsidR="002A193F">
              <w:rPr>
                <w:noProof/>
                <w:webHidden/>
              </w:rPr>
              <w:instrText xml:space="preserve"> PAGEREF _Toc144415145 \h </w:instrText>
            </w:r>
            <w:r w:rsidR="002A193F">
              <w:rPr>
                <w:noProof/>
                <w:webHidden/>
              </w:rPr>
            </w:r>
            <w:r w:rsidR="002A193F">
              <w:rPr>
                <w:noProof/>
                <w:webHidden/>
              </w:rPr>
              <w:fldChar w:fldCharType="separate"/>
            </w:r>
            <w:r w:rsidR="00B058EB">
              <w:rPr>
                <w:noProof/>
                <w:webHidden/>
              </w:rPr>
              <w:t>61</w:t>
            </w:r>
            <w:r w:rsidR="002A193F">
              <w:rPr>
                <w:noProof/>
                <w:webHidden/>
              </w:rPr>
              <w:fldChar w:fldCharType="end"/>
            </w:r>
          </w:hyperlink>
        </w:p>
        <w:p w14:paraId="35725005" w14:textId="54AE7775" w:rsidR="002A193F" w:rsidRDefault="00000000">
          <w:pPr>
            <w:pStyle w:val="TOC4"/>
            <w:rPr>
              <w:rFonts w:asciiTheme="minorHAnsi" w:hAnsiTheme="minorHAnsi"/>
              <w:noProof/>
              <w:kern w:val="2"/>
              <w:sz w:val="22"/>
              <w:lang w:eastAsia="en-US" w:bidi="he-IL"/>
              <w14:ligatures w14:val="standardContextual"/>
            </w:rPr>
          </w:pPr>
          <w:hyperlink w:anchor="_Toc144415146" w:history="1">
            <w:r w:rsidR="002A193F" w:rsidRPr="00291ED0">
              <w:rPr>
                <w:rStyle w:val="Hyperlink"/>
                <w:noProof/>
              </w:rPr>
              <w:t>Checking clock state</w:t>
            </w:r>
            <w:r w:rsidR="002A193F">
              <w:rPr>
                <w:noProof/>
                <w:webHidden/>
              </w:rPr>
              <w:tab/>
            </w:r>
            <w:r w:rsidR="002A193F">
              <w:rPr>
                <w:noProof/>
                <w:webHidden/>
              </w:rPr>
              <w:fldChar w:fldCharType="begin"/>
            </w:r>
            <w:r w:rsidR="002A193F">
              <w:rPr>
                <w:noProof/>
                <w:webHidden/>
              </w:rPr>
              <w:instrText xml:space="preserve"> PAGEREF _Toc144415146 \h </w:instrText>
            </w:r>
            <w:r w:rsidR="002A193F">
              <w:rPr>
                <w:noProof/>
                <w:webHidden/>
              </w:rPr>
            </w:r>
            <w:r w:rsidR="002A193F">
              <w:rPr>
                <w:noProof/>
                <w:webHidden/>
              </w:rPr>
              <w:fldChar w:fldCharType="separate"/>
            </w:r>
            <w:r w:rsidR="00B058EB">
              <w:rPr>
                <w:noProof/>
                <w:webHidden/>
              </w:rPr>
              <w:t>61</w:t>
            </w:r>
            <w:r w:rsidR="002A193F">
              <w:rPr>
                <w:noProof/>
                <w:webHidden/>
              </w:rPr>
              <w:fldChar w:fldCharType="end"/>
            </w:r>
          </w:hyperlink>
        </w:p>
        <w:p w14:paraId="7D7494F9" w14:textId="0BA88918" w:rsidR="002A193F" w:rsidRDefault="00000000">
          <w:pPr>
            <w:pStyle w:val="TOC4"/>
            <w:rPr>
              <w:rFonts w:asciiTheme="minorHAnsi" w:hAnsiTheme="minorHAnsi"/>
              <w:noProof/>
              <w:kern w:val="2"/>
              <w:sz w:val="22"/>
              <w:lang w:eastAsia="en-US" w:bidi="he-IL"/>
              <w14:ligatures w14:val="standardContextual"/>
            </w:rPr>
          </w:pPr>
          <w:hyperlink w:anchor="_Toc144415147" w:history="1">
            <w:r w:rsidR="002A193F" w:rsidRPr="00291ED0">
              <w:rPr>
                <w:rStyle w:val="Hyperlink"/>
                <w:noProof/>
              </w:rPr>
              <w:t>The clock’s update interval/rate</w:t>
            </w:r>
            <w:r w:rsidR="002A193F">
              <w:rPr>
                <w:noProof/>
                <w:webHidden/>
              </w:rPr>
              <w:tab/>
            </w:r>
            <w:r w:rsidR="002A193F">
              <w:rPr>
                <w:noProof/>
                <w:webHidden/>
              </w:rPr>
              <w:fldChar w:fldCharType="begin"/>
            </w:r>
            <w:r w:rsidR="002A193F">
              <w:rPr>
                <w:noProof/>
                <w:webHidden/>
              </w:rPr>
              <w:instrText xml:space="preserve"> PAGEREF _Toc144415147 \h </w:instrText>
            </w:r>
            <w:r w:rsidR="002A193F">
              <w:rPr>
                <w:noProof/>
                <w:webHidden/>
              </w:rPr>
            </w:r>
            <w:r w:rsidR="002A193F">
              <w:rPr>
                <w:noProof/>
                <w:webHidden/>
              </w:rPr>
              <w:fldChar w:fldCharType="separate"/>
            </w:r>
            <w:r w:rsidR="00B058EB">
              <w:rPr>
                <w:noProof/>
                <w:webHidden/>
              </w:rPr>
              <w:t>61</w:t>
            </w:r>
            <w:r w:rsidR="002A193F">
              <w:rPr>
                <w:noProof/>
                <w:webHidden/>
              </w:rPr>
              <w:fldChar w:fldCharType="end"/>
            </w:r>
          </w:hyperlink>
        </w:p>
        <w:p w14:paraId="7C840765" w14:textId="2505D0C1" w:rsidR="002A193F" w:rsidRDefault="00000000">
          <w:pPr>
            <w:pStyle w:val="TOC4"/>
            <w:rPr>
              <w:rFonts w:asciiTheme="minorHAnsi" w:hAnsiTheme="minorHAnsi"/>
              <w:noProof/>
              <w:kern w:val="2"/>
              <w:sz w:val="22"/>
              <w:lang w:eastAsia="en-US" w:bidi="he-IL"/>
              <w14:ligatures w14:val="standardContextual"/>
            </w:rPr>
          </w:pPr>
          <w:hyperlink w:anchor="_Toc144415148" w:history="1">
            <w:r w:rsidR="002A193F" w:rsidRPr="00291ED0">
              <w:rPr>
                <w:rStyle w:val="Hyperlink"/>
                <w:noProof/>
              </w:rPr>
              <w:t>Ticks</w:t>
            </w:r>
            <w:r w:rsidR="002A193F">
              <w:rPr>
                <w:noProof/>
                <w:webHidden/>
              </w:rPr>
              <w:tab/>
            </w:r>
            <w:r w:rsidR="002A193F">
              <w:rPr>
                <w:noProof/>
                <w:webHidden/>
              </w:rPr>
              <w:fldChar w:fldCharType="begin"/>
            </w:r>
            <w:r w:rsidR="002A193F">
              <w:rPr>
                <w:noProof/>
                <w:webHidden/>
              </w:rPr>
              <w:instrText xml:space="preserve"> PAGEREF _Toc144415148 \h </w:instrText>
            </w:r>
            <w:r w:rsidR="002A193F">
              <w:rPr>
                <w:noProof/>
                <w:webHidden/>
              </w:rPr>
            </w:r>
            <w:r w:rsidR="002A193F">
              <w:rPr>
                <w:noProof/>
                <w:webHidden/>
              </w:rPr>
              <w:fldChar w:fldCharType="separate"/>
            </w:r>
            <w:r w:rsidR="00B058EB">
              <w:rPr>
                <w:noProof/>
                <w:webHidden/>
              </w:rPr>
              <w:t>61</w:t>
            </w:r>
            <w:r w:rsidR="002A193F">
              <w:rPr>
                <w:noProof/>
                <w:webHidden/>
              </w:rPr>
              <w:fldChar w:fldCharType="end"/>
            </w:r>
          </w:hyperlink>
        </w:p>
        <w:p w14:paraId="701CA01B" w14:textId="360A625A" w:rsidR="002A193F" w:rsidRDefault="00000000">
          <w:pPr>
            <w:pStyle w:val="TOC4"/>
            <w:rPr>
              <w:rFonts w:asciiTheme="minorHAnsi" w:hAnsiTheme="minorHAnsi"/>
              <w:noProof/>
              <w:kern w:val="2"/>
              <w:sz w:val="22"/>
              <w:lang w:eastAsia="en-US" w:bidi="he-IL"/>
              <w14:ligatures w14:val="standardContextual"/>
            </w:rPr>
          </w:pPr>
          <w:hyperlink w:anchor="_Toc144415149" w:history="1">
            <w:r w:rsidR="002A193F" w:rsidRPr="00291ED0">
              <w:rPr>
                <w:rStyle w:val="Hyperlink"/>
                <w:noProof/>
              </w:rPr>
              <w:t>Delays</w:t>
            </w:r>
            <w:r w:rsidR="002A193F">
              <w:rPr>
                <w:noProof/>
                <w:webHidden/>
              </w:rPr>
              <w:tab/>
            </w:r>
            <w:r w:rsidR="002A193F">
              <w:rPr>
                <w:noProof/>
                <w:webHidden/>
              </w:rPr>
              <w:fldChar w:fldCharType="begin"/>
            </w:r>
            <w:r w:rsidR="002A193F">
              <w:rPr>
                <w:noProof/>
                <w:webHidden/>
              </w:rPr>
              <w:instrText xml:space="preserve"> PAGEREF _Toc144415149 \h </w:instrText>
            </w:r>
            <w:r w:rsidR="002A193F">
              <w:rPr>
                <w:noProof/>
                <w:webHidden/>
              </w:rPr>
            </w:r>
            <w:r w:rsidR="002A193F">
              <w:rPr>
                <w:noProof/>
                <w:webHidden/>
              </w:rPr>
              <w:fldChar w:fldCharType="separate"/>
            </w:r>
            <w:r w:rsidR="00B058EB">
              <w:rPr>
                <w:noProof/>
                <w:webHidden/>
              </w:rPr>
              <w:t>62</w:t>
            </w:r>
            <w:r w:rsidR="002A193F">
              <w:rPr>
                <w:noProof/>
                <w:webHidden/>
              </w:rPr>
              <w:fldChar w:fldCharType="end"/>
            </w:r>
          </w:hyperlink>
        </w:p>
        <w:p w14:paraId="153713BD" w14:textId="11AA1872" w:rsidR="002A193F"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415150" w:history="1">
            <w:r w:rsidR="002A193F" w:rsidRPr="00291ED0">
              <w:rPr>
                <w:rStyle w:val="Hyperlink"/>
                <w:noProof/>
              </w:rPr>
              <w:t>Reagents</w:t>
            </w:r>
            <w:r w:rsidR="002A193F">
              <w:rPr>
                <w:noProof/>
                <w:webHidden/>
              </w:rPr>
              <w:tab/>
            </w:r>
            <w:r w:rsidR="002A193F">
              <w:rPr>
                <w:noProof/>
                <w:webHidden/>
              </w:rPr>
              <w:fldChar w:fldCharType="begin"/>
            </w:r>
            <w:r w:rsidR="002A193F">
              <w:rPr>
                <w:noProof/>
                <w:webHidden/>
              </w:rPr>
              <w:instrText xml:space="preserve"> PAGEREF _Toc144415150 \h </w:instrText>
            </w:r>
            <w:r w:rsidR="002A193F">
              <w:rPr>
                <w:noProof/>
                <w:webHidden/>
              </w:rPr>
            </w:r>
            <w:r w:rsidR="002A193F">
              <w:rPr>
                <w:noProof/>
                <w:webHidden/>
              </w:rPr>
              <w:fldChar w:fldCharType="separate"/>
            </w:r>
            <w:r w:rsidR="00B058EB">
              <w:rPr>
                <w:noProof/>
                <w:webHidden/>
              </w:rPr>
              <w:t>62</w:t>
            </w:r>
            <w:r w:rsidR="002A193F">
              <w:rPr>
                <w:noProof/>
                <w:webHidden/>
              </w:rPr>
              <w:fldChar w:fldCharType="end"/>
            </w:r>
          </w:hyperlink>
        </w:p>
        <w:p w14:paraId="7CFCEABC" w14:textId="3D8A9EC1" w:rsidR="002A193F" w:rsidRDefault="00000000">
          <w:pPr>
            <w:pStyle w:val="TOC4"/>
            <w:rPr>
              <w:rFonts w:asciiTheme="minorHAnsi" w:hAnsiTheme="minorHAnsi"/>
              <w:noProof/>
              <w:kern w:val="2"/>
              <w:sz w:val="22"/>
              <w:lang w:eastAsia="en-US" w:bidi="he-IL"/>
              <w14:ligatures w14:val="standardContextual"/>
            </w:rPr>
          </w:pPr>
          <w:hyperlink w:anchor="_Toc144415151" w:history="1">
            <w:r w:rsidR="002A193F" w:rsidRPr="00291ED0">
              <w:rPr>
                <w:rStyle w:val="Hyperlink"/>
                <w:noProof/>
              </w:rPr>
              <w:t xml:space="preserve">The </w:t>
            </w:r>
            <w:r w:rsidR="002A193F" w:rsidRPr="00291ED0">
              <w:rPr>
                <w:rStyle w:val="Hyperlink"/>
                <w:rFonts w:ascii="Courier New" w:hAnsi="Courier New" w:cs="Courier New"/>
                <w:noProof/>
              </w:rPr>
              <w:t>unknown</w:t>
            </w:r>
            <w:r w:rsidR="002A193F" w:rsidRPr="00291ED0">
              <w:rPr>
                <w:rStyle w:val="Hyperlink"/>
                <w:noProof/>
              </w:rPr>
              <w:t xml:space="preserve"> reagent</w:t>
            </w:r>
            <w:r w:rsidR="002A193F">
              <w:rPr>
                <w:noProof/>
                <w:webHidden/>
              </w:rPr>
              <w:tab/>
            </w:r>
            <w:r w:rsidR="002A193F">
              <w:rPr>
                <w:noProof/>
                <w:webHidden/>
              </w:rPr>
              <w:fldChar w:fldCharType="begin"/>
            </w:r>
            <w:r w:rsidR="002A193F">
              <w:rPr>
                <w:noProof/>
                <w:webHidden/>
              </w:rPr>
              <w:instrText xml:space="preserve"> PAGEREF _Toc144415151 \h </w:instrText>
            </w:r>
            <w:r w:rsidR="002A193F">
              <w:rPr>
                <w:noProof/>
                <w:webHidden/>
              </w:rPr>
            </w:r>
            <w:r w:rsidR="002A193F">
              <w:rPr>
                <w:noProof/>
                <w:webHidden/>
              </w:rPr>
              <w:fldChar w:fldCharType="separate"/>
            </w:r>
            <w:r w:rsidR="00B058EB">
              <w:rPr>
                <w:noProof/>
                <w:webHidden/>
              </w:rPr>
              <w:t>62</w:t>
            </w:r>
            <w:r w:rsidR="002A193F">
              <w:rPr>
                <w:noProof/>
                <w:webHidden/>
              </w:rPr>
              <w:fldChar w:fldCharType="end"/>
            </w:r>
          </w:hyperlink>
        </w:p>
        <w:p w14:paraId="0DC62D87" w14:textId="38B5EEB1" w:rsidR="002A193F" w:rsidRDefault="00000000">
          <w:pPr>
            <w:pStyle w:val="TOC4"/>
            <w:rPr>
              <w:rFonts w:asciiTheme="minorHAnsi" w:hAnsiTheme="minorHAnsi"/>
              <w:noProof/>
              <w:kern w:val="2"/>
              <w:sz w:val="22"/>
              <w:lang w:eastAsia="en-US" w:bidi="he-IL"/>
              <w14:ligatures w14:val="standardContextual"/>
            </w:rPr>
          </w:pPr>
          <w:hyperlink w:anchor="_Toc144415152" w:history="1">
            <w:r w:rsidR="002A193F" w:rsidRPr="00291ED0">
              <w:rPr>
                <w:rStyle w:val="Hyperlink"/>
                <w:noProof/>
              </w:rPr>
              <w:t xml:space="preserve">Creating reagents using </w:t>
            </w:r>
            <w:r w:rsidR="002A193F" w:rsidRPr="00291ED0">
              <w:rPr>
                <w:rStyle w:val="Hyperlink"/>
                <w:rFonts w:ascii="Courier New" w:hAnsi="Courier New" w:cs="Courier New"/>
                <w:noProof/>
              </w:rPr>
              <w:t>mixture</w:t>
            </w:r>
            <w:r w:rsidR="002A193F" w:rsidRPr="00291ED0">
              <w:rPr>
                <w:rStyle w:val="Hyperlink"/>
                <w:noProof/>
              </w:rPr>
              <w:t>.</w:t>
            </w:r>
            <w:r w:rsidR="002A193F">
              <w:rPr>
                <w:noProof/>
                <w:webHidden/>
              </w:rPr>
              <w:tab/>
            </w:r>
            <w:r w:rsidR="002A193F">
              <w:rPr>
                <w:noProof/>
                <w:webHidden/>
              </w:rPr>
              <w:fldChar w:fldCharType="begin"/>
            </w:r>
            <w:r w:rsidR="002A193F">
              <w:rPr>
                <w:noProof/>
                <w:webHidden/>
              </w:rPr>
              <w:instrText xml:space="preserve"> PAGEREF _Toc144415152 \h </w:instrText>
            </w:r>
            <w:r w:rsidR="002A193F">
              <w:rPr>
                <w:noProof/>
                <w:webHidden/>
              </w:rPr>
            </w:r>
            <w:r w:rsidR="002A193F">
              <w:rPr>
                <w:noProof/>
                <w:webHidden/>
              </w:rPr>
              <w:fldChar w:fldCharType="separate"/>
            </w:r>
            <w:r w:rsidR="00B058EB">
              <w:rPr>
                <w:noProof/>
                <w:webHidden/>
              </w:rPr>
              <w:t>62</w:t>
            </w:r>
            <w:r w:rsidR="002A193F">
              <w:rPr>
                <w:noProof/>
                <w:webHidden/>
              </w:rPr>
              <w:fldChar w:fldCharType="end"/>
            </w:r>
          </w:hyperlink>
        </w:p>
        <w:p w14:paraId="06CD5802" w14:textId="376AD491" w:rsidR="002A193F" w:rsidRDefault="00000000">
          <w:pPr>
            <w:pStyle w:val="TOC4"/>
            <w:rPr>
              <w:rFonts w:asciiTheme="minorHAnsi" w:hAnsiTheme="minorHAnsi"/>
              <w:noProof/>
              <w:kern w:val="2"/>
              <w:sz w:val="22"/>
              <w:lang w:eastAsia="en-US" w:bidi="he-IL"/>
              <w14:ligatures w14:val="standardContextual"/>
            </w:rPr>
          </w:pPr>
          <w:hyperlink w:anchor="_Toc144415153" w:history="1">
            <w:r w:rsidR="002A193F" w:rsidRPr="00291ED0">
              <w:rPr>
                <w:rStyle w:val="Hyperlink"/>
                <w:noProof/>
              </w:rPr>
              <w:t>Reagent names</w:t>
            </w:r>
            <w:r w:rsidR="002A193F">
              <w:rPr>
                <w:noProof/>
                <w:webHidden/>
              </w:rPr>
              <w:tab/>
            </w:r>
            <w:r w:rsidR="002A193F">
              <w:rPr>
                <w:noProof/>
                <w:webHidden/>
              </w:rPr>
              <w:fldChar w:fldCharType="begin"/>
            </w:r>
            <w:r w:rsidR="002A193F">
              <w:rPr>
                <w:noProof/>
                <w:webHidden/>
              </w:rPr>
              <w:instrText xml:space="preserve"> PAGEREF _Toc144415153 \h </w:instrText>
            </w:r>
            <w:r w:rsidR="002A193F">
              <w:rPr>
                <w:noProof/>
                <w:webHidden/>
              </w:rPr>
            </w:r>
            <w:r w:rsidR="002A193F">
              <w:rPr>
                <w:noProof/>
                <w:webHidden/>
              </w:rPr>
              <w:fldChar w:fldCharType="separate"/>
            </w:r>
            <w:r w:rsidR="00B058EB">
              <w:rPr>
                <w:noProof/>
                <w:webHidden/>
              </w:rPr>
              <w:t>62</w:t>
            </w:r>
            <w:r w:rsidR="002A193F">
              <w:rPr>
                <w:noProof/>
                <w:webHidden/>
              </w:rPr>
              <w:fldChar w:fldCharType="end"/>
            </w:r>
          </w:hyperlink>
        </w:p>
        <w:p w14:paraId="0EB5EE8A" w14:textId="22AE786D" w:rsidR="002A193F"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415154" w:history="1">
            <w:r w:rsidR="002A193F" w:rsidRPr="00291ED0">
              <w:rPr>
                <w:rStyle w:val="Hyperlink"/>
                <w:noProof/>
              </w:rPr>
              <w:t>Using DML interactively</w:t>
            </w:r>
            <w:r w:rsidR="002A193F">
              <w:rPr>
                <w:noProof/>
                <w:webHidden/>
              </w:rPr>
              <w:tab/>
            </w:r>
            <w:r w:rsidR="002A193F">
              <w:rPr>
                <w:noProof/>
                <w:webHidden/>
              </w:rPr>
              <w:fldChar w:fldCharType="begin"/>
            </w:r>
            <w:r w:rsidR="002A193F">
              <w:rPr>
                <w:noProof/>
                <w:webHidden/>
              </w:rPr>
              <w:instrText xml:space="preserve"> PAGEREF _Toc144415154 \h </w:instrText>
            </w:r>
            <w:r w:rsidR="002A193F">
              <w:rPr>
                <w:noProof/>
                <w:webHidden/>
              </w:rPr>
            </w:r>
            <w:r w:rsidR="002A193F">
              <w:rPr>
                <w:noProof/>
                <w:webHidden/>
              </w:rPr>
              <w:fldChar w:fldCharType="separate"/>
            </w:r>
            <w:r w:rsidR="00B058EB">
              <w:rPr>
                <w:noProof/>
                <w:webHidden/>
              </w:rPr>
              <w:t>63</w:t>
            </w:r>
            <w:r w:rsidR="002A193F">
              <w:rPr>
                <w:noProof/>
                <w:webHidden/>
              </w:rPr>
              <w:fldChar w:fldCharType="end"/>
            </w:r>
          </w:hyperlink>
        </w:p>
        <w:p w14:paraId="748CE53E" w14:textId="56C25959" w:rsidR="002A193F" w:rsidRDefault="00000000">
          <w:pPr>
            <w:pStyle w:val="TOC4"/>
            <w:rPr>
              <w:rFonts w:asciiTheme="minorHAnsi" w:hAnsiTheme="minorHAnsi"/>
              <w:noProof/>
              <w:kern w:val="2"/>
              <w:sz w:val="22"/>
              <w:lang w:eastAsia="en-US" w:bidi="he-IL"/>
              <w14:ligatures w14:val="standardContextual"/>
            </w:rPr>
          </w:pPr>
          <w:hyperlink w:anchor="_Toc144415155" w:history="1">
            <w:r w:rsidR="002A193F" w:rsidRPr="00291ED0">
              <w:rPr>
                <w:rStyle w:val="Hyperlink"/>
                <w:noProof/>
              </w:rPr>
              <w:t>Syntactic changes for interactive commands</w:t>
            </w:r>
            <w:r w:rsidR="002A193F">
              <w:rPr>
                <w:noProof/>
                <w:webHidden/>
              </w:rPr>
              <w:tab/>
            </w:r>
            <w:r w:rsidR="002A193F">
              <w:rPr>
                <w:noProof/>
                <w:webHidden/>
              </w:rPr>
              <w:fldChar w:fldCharType="begin"/>
            </w:r>
            <w:r w:rsidR="002A193F">
              <w:rPr>
                <w:noProof/>
                <w:webHidden/>
              </w:rPr>
              <w:instrText xml:space="preserve"> PAGEREF _Toc144415155 \h </w:instrText>
            </w:r>
            <w:r w:rsidR="002A193F">
              <w:rPr>
                <w:noProof/>
                <w:webHidden/>
              </w:rPr>
            </w:r>
            <w:r w:rsidR="002A193F">
              <w:rPr>
                <w:noProof/>
                <w:webHidden/>
              </w:rPr>
              <w:fldChar w:fldCharType="separate"/>
            </w:r>
            <w:r w:rsidR="00B058EB">
              <w:rPr>
                <w:noProof/>
                <w:webHidden/>
              </w:rPr>
              <w:t>63</w:t>
            </w:r>
            <w:r w:rsidR="002A193F">
              <w:rPr>
                <w:noProof/>
                <w:webHidden/>
              </w:rPr>
              <w:fldChar w:fldCharType="end"/>
            </w:r>
          </w:hyperlink>
        </w:p>
        <w:p w14:paraId="5C4375CE" w14:textId="5900AF46" w:rsidR="002A193F" w:rsidRDefault="00000000">
          <w:pPr>
            <w:pStyle w:val="TOC4"/>
            <w:rPr>
              <w:rFonts w:asciiTheme="minorHAnsi" w:hAnsiTheme="minorHAnsi"/>
              <w:noProof/>
              <w:kern w:val="2"/>
              <w:sz w:val="22"/>
              <w:lang w:eastAsia="en-US" w:bidi="he-IL"/>
              <w14:ligatures w14:val="standardContextual"/>
            </w:rPr>
          </w:pPr>
          <w:hyperlink w:anchor="_Toc144415156" w:history="1">
            <w:r w:rsidR="002A193F" w:rsidRPr="00291ED0">
              <w:rPr>
                <w:rStyle w:val="Hyperlink"/>
                <w:noProof/>
              </w:rPr>
              <w:t>Clicked pads and drops</w:t>
            </w:r>
            <w:r w:rsidR="002A193F">
              <w:rPr>
                <w:noProof/>
                <w:webHidden/>
              </w:rPr>
              <w:tab/>
            </w:r>
            <w:r w:rsidR="002A193F">
              <w:rPr>
                <w:noProof/>
                <w:webHidden/>
              </w:rPr>
              <w:fldChar w:fldCharType="begin"/>
            </w:r>
            <w:r w:rsidR="002A193F">
              <w:rPr>
                <w:noProof/>
                <w:webHidden/>
              </w:rPr>
              <w:instrText xml:space="preserve"> PAGEREF _Toc144415156 \h </w:instrText>
            </w:r>
            <w:r w:rsidR="002A193F">
              <w:rPr>
                <w:noProof/>
                <w:webHidden/>
              </w:rPr>
            </w:r>
            <w:r w:rsidR="002A193F">
              <w:rPr>
                <w:noProof/>
                <w:webHidden/>
              </w:rPr>
              <w:fldChar w:fldCharType="separate"/>
            </w:r>
            <w:r w:rsidR="00B058EB">
              <w:rPr>
                <w:noProof/>
                <w:webHidden/>
              </w:rPr>
              <w:t>63</w:t>
            </w:r>
            <w:r w:rsidR="002A193F">
              <w:rPr>
                <w:noProof/>
                <w:webHidden/>
              </w:rPr>
              <w:fldChar w:fldCharType="end"/>
            </w:r>
          </w:hyperlink>
        </w:p>
        <w:p w14:paraId="230B4A76" w14:textId="6051870B" w:rsidR="002A193F" w:rsidRDefault="00000000">
          <w:pPr>
            <w:pStyle w:val="TOC4"/>
            <w:rPr>
              <w:rFonts w:asciiTheme="minorHAnsi" w:hAnsiTheme="minorHAnsi"/>
              <w:noProof/>
              <w:kern w:val="2"/>
              <w:sz w:val="22"/>
              <w:lang w:eastAsia="en-US" w:bidi="he-IL"/>
              <w14:ligatures w14:val="standardContextual"/>
            </w:rPr>
          </w:pPr>
          <w:hyperlink w:anchor="_Toc144415157" w:history="1">
            <w:r w:rsidR="002A193F" w:rsidRPr="00291ED0">
              <w:rPr>
                <w:rStyle w:val="Hyperlink"/>
                <w:noProof/>
              </w:rPr>
              <w:t>Interactive reagents and volumes</w:t>
            </w:r>
            <w:r w:rsidR="002A193F">
              <w:rPr>
                <w:noProof/>
                <w:webHidden/>
              </w:rPr>
              <w:tab/>
            </w:r>
            <w:r w:rsidR="002A193F">
              <w:rPr>
                <w:noProof/>
                <w:webHidden/>
              </w:rPr>
              <w:fldChar w:fldCharType="begin"/>
            </w:r>
            <w:r w:rsidR="002A193F">
              <w:rPr>
                <w:noProof/>
                <w:webHidden/>
              </w:rPr>
              <w:instrText xml:space="preserve"> PAGEREF _Toc144415157 \h </w:instrText>
            </w:r>
            <w:r w:rsidR="002A193F">
              <w:rPr>
                <w:noProof/>
                <w:webHidden/>
              </w:rPr>
            </w:r>
            <w:r w:rsidR="002A193F">
              <w:rPr>
                <w:noProof/>
                <w:webHidden/>
              </w:rPr>
              <w:fldChar w:fldCharType="separate"/>
            </w:r>
            <w:r w:rsidR="00B058EB">
              <w:rPr>
                <w:noProof/>
                <w:webHidden/>
              </w:rPr>
              <w:t>63</w:t>
            </w:r>
            <w:r w:rsidR="002A193F">
              <w:rPr>
                <w:noProof/>
                <w:webHidden/>
              </w:rPr>
              <w:fldChar w:fldCharType="end"/>
            </w:r>
          </w:hyperlink>
        </w:p>
        <w:p w14:paraId="0334568E" w14:textId="21ED2EEA" w:rsidR="002A193F"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415158" w:history="1">
            <w:r w:rsidR="002A193F" w:rsidRPr="00291ED0">
              <w:rPr>
                <w:rStyle w:val="Hyperlink"/>
                <w:noProof/>
              </w:rPr>
              <w:t>Resetting the board</w:t>
            </w:r>
            <w:r w:rsidR="002A193F">
              <w:rPr>
                <w:noProof/>
                <w:webHidden/>
              </w:rPr>
              <w:tab/>
            </w:r>
            <w:r w:rsidR="002A193F">
              <w:rPr>
                <w:noProof/>
                <w:webHidden/>
              </w:rPr>
              <w:fldChar w:fldCharType="begin"/>
            </w:r>
            <w:r w:rsidR="002A193F">
              <w:rPr>
                <w:noProof/>
                <w:webHidden/>
              </w:rPr>
              <w:instrText xml:space="preserve"> PAGEREF _Toc144415158 \h </w:instrText>
            </w:r>
            <w:r w:rsidR="002A193F">
              <w:rPr>
                <w:noProof/>
                <w:webHidden/>
              </w:rPr>
            </w:r>
            <w:r w:rsidR="002A193F">
              <w:rPr>
                <w:noProof/>
                <w:webHidden/>
              </w:rPr>
              <w:fldChar w:fldCharType="separate"/>
            </w:r>
            <w:r w:rsidR="00B058EB">
              <w:rPr>
                <w:noProof/>
                <w:webHidden/>
              </w:rPr>
              <w:t>64</w:t>
            </w:r>
            <w:r w:rsidR="002A193F">
              <w:rPr>
                <w:noProof/>
                <w:webHidden/>
              </w:rPr>
              <w:fldChar w:fldCharType="end"/>
            </w:r>
          </w:hyperlink>
        </w:p>
        <w:p w14:paraId="09E93638" w14:textId="2475A510" w:rsidR="002A193F"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415159" w:history="1">
            <w:r w:rsidR="002A193F" w:rsidRPr="00291ED0">
              <w:rPr>
                <w:rStyle w:val="Hyperlink"/>
                <w:noProof/>
              </w:rPr>
              <w:t>Pads</w:t>
            </w:r>
            <w:r w:rsidR="002A193F">
              <w:rPr>
                <w:noProof/>
                <w:webHidden/>
              </w:rPr>
              <w:tab/>
            </w:r>
            <w:r w:rsidR="002A193F">
              <w:rPr>
                <w:noProof/>
                <w:webHidden/>
              </w:rPr>
              <w:fldChar w:fldCharType="begin"/>
            </w:r>
            <w:r w:rsidR="002A193F">
              <w:rPr>
                <w:noProof/>
                <w:webHidden/>
              </w:rPr>
              <w:instrText xml:space="preserve"> PAGEREF _Toc144415159 \h </w:instrText>
            </w:r>
            <w:r w:rsidR="002A193F">
              <w:rPr>
                <w:noProof/>
                <w:webHidden/>
              </w:rPr>
            </w:r>
            <w:r w:rsidR="002A193F">
              <w:rPr>
                <w:noProof/>
                <w:webHidden/>
              </w:rPr>
              <w:fldChar w:fldCharType="separate"/>
            </w:r>
            <w:r w:rsidR="00B058EB">
              <w:rPr>
                <w:noProof/>
                <w:webHidden/>
              </w:rPr>
              <w:t>64</w:t>
            </w:r>
            <w:r w:rsidR="002A193F">
              <w:rPr>
                <w:noProof/>
                <w:webHidden/>
              </w:rPr>
              <w:fldChar w:fldCharType="end"/>
            </w:r>
          </w:hyperlink>
        </w:p>
        <w:p w14:paraId="52D1B166" w14:textId="47451ED8" w:rsidR="002A193F"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415160" w:history="1">
            <w:r w:rsidR="002A193F" w:rsidRPr="00291ED0">
              <w:rPr>
                <w:rStyle w:val="Hyperlink"/>
                <w:noProof/>
              </w:rPr>
              <w:t>Wells</w:t>
            </w:r>
            <w:r w:rsidR="002A193F">
              <w:rPr>
                <w:noProof/>
                <w:webHidden/>
              </w:rPr>
              <w:tab/>
            </w:r>
            <w:r w:rsidR="002A193F">
              <w:rPr>
                <w:noProof/>
                <w:webHidden/>
              </w:rPr>
              <w:fldChar w:fldCharType="begin"/>
            </w:r>
            <w:r w:rsidR="002A193F">
              <w:rPr>
                <w:noProof/>
                <w:webHidden/>
              </w:rPr>
              <w:instrText xml:space="preserve"> PAGEREF _Toc144415160 \h </w:instrText>
            </w:r>
            <w:r w:rsidR="002A193F">
              <w:rPr>
                <w:noProof/>
                <w:webHidden/>
              </w:rPr>
            </w:r>
            <w:r w:rsidR="002A193F">
              <w:rPr>
                <w:noProof/>
                <w:webHidden/>
              </w:rPr>
              <w:fldChar w:fldCharType="separate"/>
            </w:r>
            <w:r w:rsidR="00B058EB">
              <w:rPr>
                <w:noProof/>
                <w:webHidden/>
              </w:rPr>
              <w:t>65</w:t>
            </w:r>
            <w:r w:rsidR="002A193F">
              <w:rPr>
                <w:noProof/>
                <w:webHidden/>
              </w:rPr>
              <w:fldChar w:fldCharType="end"/>
            </w:r>
          </w:hyperlink>
        </w:p>
        <w:p w14:paraId="518F8996" w14:textId="0D692395" w:rsidR="002A193F" w:rsidRDefault="00000000">
          <w:pPr>
            <w:pStyle w:val="TOC4"/>
            <w:rPr>
              <w:rFonts w:asciiTheme="minorHAnsi" w:hAnsiTheme="minorHAnsi"/>
              <w:noProof/>
              <w:kern w:val="2"/>
              <w:sz w:val="22"/>
              <w:lang w:eastAsia="en-US" w:bidi="he-IL"/>
              <w14:ligatures w14:val="standardContextual"/>
            </w:rPr>
          </w:pPr>
          <w:hyperlink w:anchor="_Toc144415161" w:history="1">
            <w:r w:rsidR="002A193F" w:rsidRPr="00291ED0">
              <w:rPr>
                <w:rStyle w:val="Hyperlink"/>
                <w:noProof/>
              </w:rPr>
              <w:t>Internal well structure</w:t>
            </w:r>
            <w:r w:rsidR="002A193F">
              <w:rPr>
                <w:noProof/>
                <w:webHidden/>
              </w:rPr>
              <w:tab/>
            </w:r>
            <w:r w:rsidR="002A193F">
              <w:rPr>
                <w:noProof/>
                <w:webHidden/>
              </w:rPr>
              <w:fldChar w:fldCharType="begin"/>
            </w:r>
            <w:r w:rsidR="002A193F">
              <w:rPr>
                <w:noProof/>
                <w:webHidden/>
              </w:rPr>
              <w:instrText xml:space="preserve"> PAGEREF _Toc144415161 \h </w:instrText>
            </w:r>
            <w:r w:rsidR="002A193F">
              <w:rPr>
                <w:noProof/>
                <w:webHidden/>
              </w:rPr>
            </w:r>
            <w:r w:rsidR="002A193F">
              <w:rPr>
                <w:noProof/>
                <w:webHidden/>
              </w:rPr>
              <w:fldChar w:fldCharType="separate"/>
            </w:r>
            <w:r w:rsidR="00B058EB">
              <w:rPr>
                <w:noProof/>
                <w:webHidden/>
              </w:rPr>
              <w:t>65</w:t>
            </w:r>
            <w:r w:rsidR="002A193F">
              <w:rPr>
                <w:noProof/>
                <w:webHidden/>
              </w:rPr>
              <w:fldChar w:fldCharType="end"/>
            </w:r>
          </w:hyperlink>
        </w:p>
        <w:p w14:paraId="0A9E0D7F" w14:textId="70C629E3" w:rsidR="002A193F" w:rsidRDefault="00000000">
          <w:pPr>
            <w:pStyle w:val="TOC4"/>
            <w:rPr>
              <w:rFonts w:asciiTheme="minorHAnsi" w:hAnsiTheme="minorHAnsi"/>
              <w:noProof/>
              <w:kern w:val="2"/>
              <w:sz w:val="22"/>
              <w:lang w:eastAsia="en-US" w:bidi="he-IL"/>
              <w14:ligatures w14:val="standardContextual"/>
            </w:rPr>
          </w:pPr>
          <w:hyperlink w:anchor="_Toc144415162" w:history="1">
            <w:r w:rsidR="002A193F" w:rsidRPr="00291ED0">
              <w:rPr>
                <w:rStyle w:val="Hyperlink"/>
                <w:noProof/>
              </w:rPr>
              <w:t>Putting liquid in wells</w:t>
            </w:r>
            <w:r w:rsidR="002A193F">
              <w:rPr>
                <w:noProof/>
                <w:webHidden/>
              </w:rPr>
              <w:tab/>
            </w:r>
            <w:r w:rsidR="002A193F">
              <w:rPr>
                <w:noProof/>
                <w:webHidden/>
              </w:rPr>
              <w:fldChar w:fldCharType="begin"/>
            </w:r>
            <w:r w:rsidR="002A193F">
              <w:rPr>
                <w:noProof/>
                <w:webHidden/>
              </w:rPr>
              <w:instrText xml:space="preserve"> PAGEREF _Toc144415162 \h </w:instrText>
            </w:r>
            <w:r w:rsidR="002A193F">
              <w:rPr>
                <w:noProof/>
                <w:webHidden/>
              </w:rPr>
            </w:r>
            <w:r w:rsidR="002A193F">
              <w:rPr>
                <w:noProof/>
                <w:webHidden/>
              </w:rPr>
              <w:fldChar w:fldCharType="separate"/>
            </w:r>
            <w:r w:rsidR="00B058EB">
              <w:rPr>
                <w:noProof/>
                <w:webHidden/>
              </w:rPr>
              <w:t>65</w:t>
            </w:r>
            <w:r w:rsidR="002A193F">
              <w:rPr>
                <w:noProof/>
                <w:webHidden/>
              </w:rPr>
              <w:fldChar w:fldCharType="end"/>
            </w:r>
          </w:hyperlink>
        </w:p>
        <w:p w14:paraId="6C7877FB" w14:textId="62E22B8F" w:rsidR="002A193F" w:rsidRDefault="00000000">
          <w:pPr>
            <w:pStyle w:val="TOC4"/>
            <w:rPr>
              <w:rFonts w:asciiTheme="minorHAnsi" w:hAnsiTheme="minorHAnsi"/>
              <w:noProof/>
              <w:kern w:val="2"/>
              <w:sz w:val="22"/>
              <w:lang w:eastAsia="en-US" w:bidi="he-IL"/>
              <w14:ligatures w14:val="standardContextual"/>
            </w:rPr>
          </w:pPr>
          <w:hyperlink w:anchor="_Toc144415163" w:history="1">
            <w:r w:rsidR="002A193F" w:rsidRPr="00291ED0">
              <w:rPr>
                <w:rStyle w:val="Hyperlink"/>
                <w:noProof/>
              </w:rPr>
              <w:t>Automatic refills</w:t>
            </w:r>
            <w:r w:rsidR="002A193F">
              <w:rPr>
                <w:noProof/>
                <w:webHidden/>
              </w:rPr>
              <w:tab/>
            </w:r>
            <w:r w:rsidR="002A193F">
              <w:rPr>
                <w:noProof/>
                <w:webHidden/>
              </w:rPr>
              <w:fldChar w:fldCharType="begin"/>
            </w:r>
            <w:r w:rsidR="002A193F">
              <w:rPr>
                <w:noProof/>
                <w:webHidden/>
              </w:rPr>
              <w:instrText xml:space="preserve"> PAGEREF _Toc144415163 \h </w:instrText>
            </w:r>
            <w:r w:rsidR="002A193F">
              <w:rPr>
                <w:noProof/>
                <w:webHidden/>
              </w:rPr>
            </w:r>
            <w:r w:rsidR="002A193F">
              <w:rPr>
                <w:noProof/>
                <w:webHidden/>
              </w:rPr>
              <w:fldChar w:fldCharType="separate"/>
            </w:r>
            <w:r w:rsidR="00B058EB">
              <w:rPr>
                <w:noProof/>
                <w:webHidden/>
              </w:rPr>
              <w:t>66</w:t>
            </w:r>
            <w:r w:rsidR="002A193F">
              <w:rPr>
                <w:noProof/>
                <w:webHidden/>
              </w:rPr>
              <w:fldChar w:fldCharType="end"/>
            </w:r>
          </w:hyperlink>
        </w:p>
        <w:p w14:paraId="649FD6E3" w14:textId="418C8D42" w:rsidR="002A193F" w:rsidRDefault="00000000">
          <w:pPr>
            <w:pStyle w:val="TOC4"/>
            <w:rPr>
              <w:rFonts w:asciiTheme="minorHAnsi" w:hAnsiTheme="minorHAnsi"/>
              <w:noProof/>
              <w:kern w:val="2"/>
              <w:sz w:val="22"/>
              <w:lang w:eastAsia="en-US" w:bidi="he-IL"/>
              <w14:ligatures w14:val="standardContextual"/>
            </w:rPr>
          </w:pPr>
          <w:hyperlink w:anchor="_Toc144415164" w:history="1">
            <w:r w:rsidR="002A193F" w:rsidRPr="00291ED0">
              <w:rPr>
                <w:rStyle w:val="Hyperlink"/>
                <w:noProof/>
              </w:rPr>
              <w:t>Taking liquid out of wells</w:t>
            </w:r>
            <w:r w:rsidR="002A193F">
              <w:rPr>
                <w:noProof/>
                <w:webHidden/>
              </w:rPr>
              <w:tab/>
            </w:r>
            <w:r w:rsidR="002A193F">
              <w:rPr>
                <w:noProof/>
                <w:webHidden/>
              </w:rPr>
              <w:fldChar w:fldCharType="begin"/>
            </w:r>
            <w:r w:rsidR="002A193F">
              <w:rPr>
                <w:noProof/>
                <w:webHidden/>
              </w:rPr>
              <w:instrText xml:space="preserve"> PAGEREF _Toc144415164 \h </w:instrText>
            </w:r>
            <w:r w:rsidR="002A193F">
              <w:rPr>
                <w:noProof/>
                <w:webHidden/>
              </w:rPr>
            </w:r>
            <w:r w:rsidR="002A193F">
              <w:rPr>
                <w:noProof/>
                <w:webHidden/>
              </w:rPr>
              <w:fldChar w:fldCharType="separate"/>
            </w:r>
            <w:r w:rsidR="00B058EB">
              <w:rPr>
                <w:noProof/>
                <w:webHidden/>
              </w:rPr>
              <w:t>67</w:t>
            </w:r>
            <w:r w:rsidR="002A193F">
              <w:rPr>
                <w:noProof/>
                <w:webHidden/>
              </w:rPr>
              <w:fldChar w:fldCharType="end"/>
            </w:r>
          </w:hyperlink>
        </w:p>
        <w:p w14:paraId="6303A24C" w14:textId="423832DB" w:rsidR="002A193F" w:rsidRDefault="00000000">
          <w:pPr>
            <w:pStyle w:val="TOC4"/>
            <w:rPr>
              <w:rFonts w:asciiTheme="minorHAnsi" w:hAnsiTheme="minorHAnsi"/>
              <w:noProof/>
              <w:kern w:val="2"/>
              <w:sz w:val="22"/>
              <w:lang w:eastAsia="en-US" w:bidi="he-IL"/>
              <w14:ligatures w14:val="standardContextual"/>
            </w:rPr>
          </w:pPr>
          <w:hyperlink w:anchor="_Toc144415165" w:history="1">
            <w:r w:rsidR="002A193F" w:rsidRPr="00291ED0">
              <w:rPr>
                <w:rStyle w:val="Hyperlink"/>
                <w:noProof/>
              </w:rPr>
              <w:t>Well attributes</w:t>
            </w:r>
            <w:r w:rsidR="002A193F">
              <w:rPr>
                <w:noProof/>
                <w:webHidden/>
              </w:rPr>
              <w:tab/>
            </w:r>
            <w:r w:rsidR="002A193F">
              <w:rPr>
                <w:noProof/>
                <w:webHidden/>
              </w:rPr>
              <w:fldChar w:fldCharType="begin"/>
            </w:r>
            <w:r w:rsidR="002A193F">
              <w:rPr>
                <w:noProof/>
                <w:webHidden/>
              </w:rPr>
              <w:instrText xml:space="preserve"> PAGEREF _Toc144415165 \h </w:instrText>
            </w:r>
            <w:r w:rsidR="002A193F">
              <w:rPr>
                <w:noProof/>
                <w:webHidden/>
              </w:rPr>
            </w:r>
            <w:r w:rsidR="002A193F">
              <w:rPr>
                <w:noProof/>
                <w:webHidden/>
              </w:rPr>
              <w:fldChar w:fldCharType="separate"/>
            </w:r>
            <w:r w:rsidR="00B058EB">
              <w:rPr>
                <w:noProof/>
                <w:webHidden/>
              </w:rPr>
              <w:t>67</w:t>
            </w:r>
            <w:r w:rsidR="002A193F">
              <w:rPr>
                <w:noProof/>
                <w:webHidden/>
              </w:rPr>
              <w:fldChar w:fldCharType="end"/>
            </w:r>
          </w:hyperlink>
        </w:p>
        <w:p w14:paraId="1D7623AA" w14:textId="09A30CCD" w:rsidR="002A193F" w:rsidRDefault="00000000">
          <w:pPr>
            <w:pStyle w:val="TOC3"/>
            <w:tabs>
              <w:tab w:val="right" w:leader="dot" w:pos="9350"/>
            </w:tabs>
            <w:rPr>
              <w:rFonts w:asciiTheme="minorHAnsi" w:hAnsiTheme="minorHAnsi"/>
              <w:i w:val="0"/>
              <w:noProof/>
              <w:kern w:val="2"/>
              <w:lang w:eastAsia="en-US" w:bidi="he-IL"/>
              <w14:ligatures w14:val="standardContextual"/>
            </w:rPr>
          </w:pPr>
          <w:hyperlink w:anchor="_Toc144415166" w:history="1">
            <w:r w:rsidR="002A193F" w:rsidRPr="00291ED0">
              <w:rPr>
                <w:rStyle w:val="Hyperlink"/>
                <w:noProof/>
              </w:rPr>
              <w:t>Other stuff</w:t>
            </w:r>
            <w:r w:rsidR="002A193F">
              <w:rPr>
                <w:noProof/>
                <w:webHidden/>
              </w:rPr>
              <w:tab/>
            </w:r>
            <w:r w:rsidR="002A193F">
              <w:rPr>
                <w:noProof/>
                <w:webHidden/>
              </w:rPr>
              <w:fldChar w:fldCharType="begin"/>
            </w:r>
            <w:r w:rsidR="002A193F">
              <w:rPr>
                <w:noProof/>
                <w:webHidden/>
              </w:rPr>
              <w:instrText xml:space="preserve"> PAGEREF _Toc144415166 \h </w:instrText>
            </w:r>
            <w:r w:rsidR="002A193F">
              <w:rPr>
                <w:noProof/>
                <w:webHidden/>
              </w:rPr>
            </w:r>
            <w:r w:rsidR="002A193F">
              <w:rPr>
                <w:noProof/>
                <w:webHidden/>
              </w:rPr>
              <w:fldChar w:fldCharType="separate"/>
            </w:r>
            <w:r w:rsidR="00B058EB">
              <w:rPr>
                <w:noProof/>
                <w:webHidden/>
              </w:rPr>
              <w:t>67</w:t>
            </w:r>
            <w:r w:rsidR="002A193F">
              <w:rPr>
                <w:noProof/>
                <w:webHidden/>
              </w:rPr>
              <w:fldChar w:fldCharType="end"/>
            </w:r>
          </w:hyperlink>
        </w:p>
        <w:p w14:paraId="5842F35E" w14:textId="51B0C754" w:rsidR="002A193F" w:rsidRDefault="00000000">
          <w:pPr>
            <w:pStyle w:val="TOC4"/>
            <w:rPr>
              <w:rFonts w:asciiTheme="minorHAnsi" w:hAnsiTheme="minorHAnsi"/>
              <w:noProof/>
              <w:kern w:val="2"/>
              <w:sz w:val="22"/>
              <w:lang w:eastAsia="en-US" w:bidi="he-IL"/>
              <w14:ligatures w14:val="standardContextual"/>
            </w:rPr>
          </w:pPr>
          <w:hyperlink w:anchor="_Toc144415167" w:history="1">
            <w:r w:rsidR="002A193F" w:rsidRPr="00291ED0">
              <w:rPr>
                <w:rStyle w:val="Hyperlink"/>
                <w:noProof/>
              </w:rPr>
              <w:t>String forms</w:t>
            </w:r>
            <w:r w:rsidR="002A193F">
              <w:rPr>
                <w:noProof/>
                <w:webHidden/>
              </w:rPr>
              <w:tab/>
            </w:r>
            <w:r w:rsidR="002A193F">
              <w:rPr>
                <w:noProof/>
                <w:webHidden/>
              </w:rPr>
              <w:fldChar w:fldCharType="begin"/>
            </w:r>
            <w:r w:rsidR="002A193F">
              <w:rPr>
                <w:noProof/>
                <w:webHidden/>
              </w:rPr>
              <w:instrText xml:space="preserve"> PAGEREF _Toc144415167 \h </w:instrText>
            </w:r>
            <w:r w:rsidR="002A193F">
              <w:rPr>
                <w:noProof/>
                <w:webHidden/>
              </w:rPr>
            </w:r>
            <w:r w:rsidR="002A193F">
              <w:rPr>
                <w:noProof/>
                <w:webHidden/>
              </w:rPr>
              <w:fldChar w:fldCharType="separate"/>
            </w:r>
            <w:r w:rsidR="00B058EB">
              <w:rPr>
                <w:noProof/>
                <w:webHidden/>
              </w:rPr>
              <w:t>67</w:t>
            </w:r>
            <w:r w:rsidR="002A193F">
              <w:rPr>
                <w:noProof/>
                <w:webHidden/>
              </w:rPr>
              <w:fldChar w:fldCharType="end"/>
            </w:r>
          </w:hyperlink>
        </w:p>
        <w:p w14:paraId="1B7F4959" w14:textId="5A6FFB10" w:rsidR="002A193F" w:rsidRDefault="00000000">
          <w:pPr>
            <w:pStyle w:val="TOC4"/>
            <w:rPr>
              <w:rFonts w:asciiTheme="minorHAnsi" w:hAnsiTheme="minorHAnsi"/>
              <w:noProof/>
              <w:kern w:val="2"/>
              <w:sz w:val="22"/>
              <w:lang w:eastAsia="en-US" w:bidi="he-IL"/>
              <w14:ligatures w14:val="standardContextual"/>
            </w:rPr>
          </w:pPr>
          <w:hyperlink w:anchor="_Toc144415168" w:history="1">
            <w:r w:rsidR="002A193F" w:rsidRPr="00291ED0">
              <w:rPr>
                <w:rStyle w:val="Hyperlink"/>
                <w:noProof/>
              </w:rPr>
              <w:t>Unsafe drop movement</w:t>
            </w:r>
            <w:r w:rsidR="002A193F">
              <w:rPr>
                <w:noProof/>
                <w:webHidden/>
              </w:rPr>
              <w:tab/>
            </w:r>
            <w:r w:rsidR="002A193F">
              <w:rPr>
                <w:noProof/>
                <w:webHidden/>
              </w:rPr>
              <w:fldChar w:fldCharType="begin"/>
            </w:r>
            <w:r w:rsidR="002A193F">
              <w:rPr>
                <w:noProof/>
                <w:webHidden/>
              </w:rPr>
              <w:instrText xml:space="preserve"> PAGEREF _Toc144415168 \h </w:instrText>
            </w:r>
            <w:r w:rsidR="002A193F">
              <w:rPr>
                <w:noProof/>
                <w:webHidden/>
              </w:rPr>
            </w:r>
            <w:r w:rsidR="002A193F">
              <w:rPr>
                <w:noProof/>
                <w:webHidden/>
              </w:rPr>
              <w:fldChar w:fldCharType="separate"/>
            </w:r>
            <w:r w:rsidR="00B058EB">
              <w:rPr>
                <w:noProof/>
                <w:webHidden/>
              </w:rPr>
              <w:t>68</w:t>
            </w:r>
            <w:r w:rsidR="002A193F">
              <w:rPr>
                <w:noProof/>
                <w:webHidden/>
              </w:rPr>
              <w:fldChar w:fldCharType="end"/>
            </w:r>
          </w:hyperlink>
        </w:p>
        <w:p w14:paraId="7D2D99E5" w14:textId="2AD0F9F7" w:rsidR="002A193F" w:rsidRDefault="00000000">
          <w:pPr>
            <w:pStyle w:val="TOC4"/>
            <w:rPr>
              <w:rFonts w:asciiTheme="minorHAnsi" w:hAnsiTheme="minorHAnsi"/>
              <w:noProof/>
              <w:kern w:val="2"/>
              <w:sz w:val="22"/>
              <w:lang w:eastAsia="en-US" w:bidi="he-IL"/>
              <w14:ligatures w14:val="standardContextual"/>
            </w:rPr>
          </w:pPr>
          <w:hyperlink w:anchor="_Toc144415169" w:history="1">
            <w:r w:rsidR="002A193F" w:rsidRPr="00291ED0">
              <w:rPr>
                <w:rStyle w:val="Hyperlink"/>
                <w:noProof/>
              </w:rPr>
              <w:t>Units</w:t>
            </w:r>
            <w:r w:rsidR="002A193F">
              <w:rPr>
                <w:noProof/>
                <w:webHidden/>
              </w:rPr>
              <w:tab/>
            </w:r>
            <w:r w:rsidR="002A193F">
              <w:rPr>
                <w:noProof/>
                <w:webHidden/>
              </w:rPr>
              <w:fldChar w:fldCharType="begin"/>
            </w:r>
            <w:r w:rsidR="002A193F">
              <w:rPr>
                <w:noProof/>
                <w:webHidden/>
              </w:rPr>
              <w:instrText xml:space="preserve"> PAGEREF _Toc144415169 \h </w:instrText>
            </w:r>
            <w:r w:rsidR="002A193F">
              <w:rPr>
                <w:noProof/>
                <w:webHidden/>
              </w:rPr>
            </w:r>
            <w:r w:rsidR="002A193F">
              <w:rPr>
                <w:noProof/>
                <w:webHidden/>
              </w:rPr>
              <w:fldChar w:fldCharType="separate"/>
            </w:r>
            <w:r w:rsidR="00B058EB">
              <w:rPr>
                <w:noProof/>
                <w:webHidden/>
              </w:rPr>
              <w:t>69</w:t>
            </w:r>
            <w:r w:rsidR="002A193F">
              <w:rPr>
                <w:noProof/>
                <w:webHidden/>
              </w:rPr>
              <w:fldChar w:fldCharType="end"/>
            </w:r>
          </w:hyperlink>
        </w:p>
        <w:p w14:paraId="5975D9BB" w14:textId="0CFCBEFC" w:rsidR="002A193F" w:rsidRDefault="00000000">
          <w:pPr>
            <w:pStyle w:val="TOC1"/>
            <w:rPr>
              <w:rFonts w:asciiTheme="minorHAnsi" w:hAnsiTheme="minorHAnsi" w:cstheme="minorBidi"/>
              <w:b w:val="0"/>
              <w:caps w:val="0"/>
              <w:smallCaps w:val="0"/>
              <w:kern w:val="2"/>
              <w:lang w:eastAsia="en-US" w:bidi="he-IL"/>
              <w14:ligatures w14:val="standardContextual"/>
            </w:rPr>
          </w:pPr>
          <w:hyperlink w:anchor="_Toc144415170" w:history="1">
            <w:r w:rsidR="002A193F" w:rsidRPr="00291ED0">
              <w:rPr>
                <w:rStyle w:val="Hyperlink"/>
              </w:rPr>
              <w:t>Chapter Four:</w:t>
            </w:r>
            <w:r w:rsidR="002A193F">
              <w:rPr>
                <w:rFonts w:asciiTheme="minorHAnsi" w:hAnsiTheme="minorHAnsi" w:cstheme="minorBidi"/>
                <w:b w:val="0"/>
                <w:caps w:val="0"/>
                <w:smallCaps w:val="0"/>
                <w:kern w:val="2"/>
                <w:lang w:eastAsia="en-US" w:bidi="he-IL"/>
                <w14:ligatures w14:val="standardContextual"/>
              </w:rPr>
              <w:tab/>
            </w:r>
            <w:r w:rsidR="002A193F" w:rsidRPr="00291ED0">
              <w:rPr>
                <w:rStyle w:val="Hyperlink"/>
              </w:rPr>
              <w:t>Types in Detail</w:t>
            </w:r>
            <w:r w:rsidR="002A193F">
              <w:rPr>
                <w:webHidden/>
              </w:rPr>
              <w:tab/>
            </w:r>
            <w:r w:rsidR="002A193F">
              <w:rPr>
                <w:webHidden/>
              </w:rPr>
              <w:fldChar w:fldCharType="begin"/>
            </w:r>
            <w:r w:rsidR="002A193F">
              <w:rPr>
                <w:webHidden/>
              </w:rPr>
              <w:instrText xml:space="preserve"> PAGEREF _Toc144415170 \h </w:instrText>
            </w:r>
            <w:r w:rsidR="002A193F">
              <w:rPr>
                <w:webHidden/>
              </w:rPr>
            </w:r>
            <w:r w:rsidR="002A193F">
              <w:rPr>
                <w:webHidden/>
              </w:rPr>
              <w:fldChar w:fldCharType="separate"/>
            </w:r>
            <w:r w:rsidR="00B058EB">
              <w:rPr>
                <w:webHidden/>
              </w:rPr>
              <w:t>71</w:t>
            </w:r>
            <w:r w:rsidR="002A193F">
              <w:rPr>
                <w:webHidden/>
              </w:rPr>
              <w:fldChar w:fldCharType="end"/>
            </w:r>
          </w:hyperlink>
        </w:p>
        <w:p w14:paraId="16C98A97" w14:textId="192EB85F" w:rsidR="008E7518" w:rsidRDefault="000A6CC1" w:rsidP="00723114">
          <w:r>
            <w:rPr>
              <w:rFonts w:cs="Georgia"/>
              <w:noProof/>
            </w:rPr>
            <w:fldChar w:fldCharType="end"/>
          </w:r>
        </w:p>
      </w:sdtContent>
    </w:sdt>
    <w:p w14:paraId="4CD66E3D" w14:textId="242C7A1D" w:rsidR="00723114" w:rsidRDefault="00723114">
      <w:pPr>
        <w:rPr>
          <w:lang w:val="en"/>
        </w:rPr>
      </w:pPr>
    </w:p>
    <w:p w14:paraId="2FAC89C7" w14:textId="77777777" w:rsidR="006B3E23" w:rsidRPr="00AB222A" w:rsidRDefault="006B3E23" w:rsidP="006B3E23">
      <w:pPr>
        <w:rPr>
          <w:lang w:val="en"/>
        </w:rPr>
      </w:pPr>
    </w:p>
    <w:p w14:paraId="656E83D4" w14:textId="77777777" w:rsidR="001417FA" w:rsidRDefault="001417FA">
      <w:pPr>
        <w:rPr>
          <w:lang w:val="en"/>
        </w:rPr>
        <w:sectPr w:rsidR="001417FA" w:rsidSect="00E84389">
          <w:headerReference w:type="default" r:id="rId14"/>
          <w:footerReference w:type="default" r:id="rId15"/>
          <w:headerReference w:type="first" r:id="rId16"/>
          <w:footerReference w:type="first" r:id="rId17"/>
          <w:pgSz w:w="12240" w:h="15840" w:code="1"/>
          <w:pgMar w:top="1440" w:right="1296" w:bottom="1440" w:left="1296" w:header="720" w:footer="691" w:gutter="288"/>
          <w:cols w:space="720"/>
          <w:docGrid w:linePitch="381"/>
        </w:sectPr>
      </w:pPr>
    </w:p>
    <w:p w14:paraId="550A7EC8" w14:textId="57E0C69C" w:rsidR="00F13940" w:rsidRDefault="00DE4702" w:rsidP="00A3326D">
      <w:pPr>
        <w:pStyle w:val="Heading1"/>
      </w:pPr>
      <w:r>
        <w:lastRenderedPageBreak/>
        <w:br/>
      </w:r>
      <w:bookmarkStart w:id="3" w:name="_Toc144415043"/>
      <w:r w:rsidR="000B5A09" w:rsidRPr="00A3326D">
        <w:t>Introduction</w:t>
      </w:r>
      <w:bookmarkEnd w:id="3"/>
    </w:p>
    <w:p w14:paraId="0F59EBF2" w14:textId="09BB0AD8" w:rsidR="004D52D6" w:rsidRDefault="008F5E05" w:rsidP="004D52D6">
      <w:r>
        <w:rPr>
          <w:b/>
          <w:bCs/>
          <w:lang w:val="en"/>
        </w:rPr>
        <w:t>DM</w:t>
      </w:r>
      <w:r w:rsidR="00AE5AD5">
        <w:rPr>
          <w:b/>
          <w:bCs/>
          <w:lang w:val="en"/>
        </w:rPr>
        <w:t>L</w:t>
      </w:r>
      <w:r>
        <w:t xml:space="preserve">, short for “Digital Microfluidics Language” is a language specifically designed for describing experiments and protocols to be run a digital microfluidics boards.  </w:t>
      </w:r>
      <w:r w:rsidR="00D345BB">
        <w:t>It was developed as part of the HP Digital Microfluidics (HP-DMF) project,</w:t>
      </w:r>
      <w:r w:rsidR="00D345BB">
        <w:rPr>
          <w:rStyle w:val="FootnoteReference"/>
        </w:rPr>
        <w:footnoteReference w:id="1"/>
      </w:r>
      <w:r w:rsidR="00D345BB">
        <w:t xml:space="preserve"> as a way to enable non-programmers to write protocols and to interact directly with boards controlled using HP-DMF software.</w:t>
      </w:r>
      <w:r w:rsidR="00895E9D">
        <w:t xml:space="preserve">  The intent, however, is that the DML should not be limited to being used with HP-DMF.</w:t>
      </w:r>
    </w:p>
    <w:p w14:paraId="0BF01159" w14:textId="30B97B8D" w:rsidR="008F5E05" w:rsidRDefault="008F5E05" w:rsidP="008F5E05">
      <w:pPr>
        <w:pStyle w:val="Heading2"/>
        <w:rPr>
          <w:lang w:val="en"/>
        </w:rPr>
      </w:pPr>
      <w:bookmarkStart w:id="4" w:name="_Toc144415044"/>
      <w:r>
        <w:rPr>
          <w:lang w:val="en"/>
        </w:rPr>
        <w:t>Digital Microfluidics Context</w:t>
      </w:r>
      <w:bookmarkEnd w:id="4"/>
    </w:p>
    <w:p w14:paraId="633D60DF" w14:textId="77777777" w:rsidR="00143DC7" w:rsidRPr="00143DC7" w:rsidRDefault="00143DC7" w:rsidP="00143DC7">
      <w:pPr>
        <w:rPr>
          <w:lang w:val="en"/>
        </w:rPr>
      </w:pPr>
    </w:p>
    <w:p w14:paraId="6C139973" w14:textId="7A1FAE91" w:rsidR="009A51C8" w:rsidRPr="009A51C8" w:rsidRDefault="00F80E9F" w:rsidP="009A51C8">
      <w:pPr>
        <w:rPr>
          <w:lang w:val="en"/>
        </w:rPr>
      </w:pPr>
      <w:r>
        <w:rPr>
          <w:noProof/>
          <w:lang w:val="en"/>
        </w:rPr>
        <mc:AlternateContent>
          <mc:Choice Requires="wpc">
            <w:drawing>
              <wp:inline distT="0" distB="0" distL="0" distR="0" wp14:anchorId="2C78EAE3" wp14:editId="38D40FCC">
                <wp:extent cx="5486400" cy="3200400"/>
                <wp:effectExtent l="0" t="0" r="0" b="0"/>
                <wp:docPr id="147489485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687546560" name="Group 687546560"/>
                        <wpg:cNvGrpSpPr/>
                        <wpg:grpSpPr>
                          <a:xfrm>
                            <a:off x="0" y="642"/>
                            <a:ext cx="5341149" cy="3156267"/>
                            <a:chOff x="0" y="642"/>
                            <a:chExt cx="5341149" cy="3156267"/>
                          </a:xfrm>
                        </wpg:grpSpPr>
                        <pic:pic xmlns:pic="http://schemas.openxmlformats.org/drawingml/2006/picture">
                          <pic:nvPicPr>
                            <pic:cNvPr id="1997371182" name="Picture 1997371182" descr="A grid with a black rectangular object in the middle&#10;&#10;Description automatically generated"/>
                            <pic:cNvPicPr>
                              <a:picLocks noChangeAspect="1"/>
                            </pic:cNvPicPr>
                          </pic:nvPicPr>
                          <pic:blipFill>
                            <a:blip r:embed="rId18"/>
                            <a:stretch>
                              <a:fillRect/>
                            </a:stretch>
                          </pic:blipFill>
                          <pic:spPr>
                            <a:xfrm>
                              <a:off x="964462" y="166022"/>
                              <a:ext cx="3766820" cy="2806700"/>
                            </a:xfrm>
                            <a:prstGeom prst="rect">
                              <a:avLst/>
                            </a:prstGeom>
                          </pic:spPr>
                        </pic:pic>
                        <wps:wsp>
                          <wps:cNvPr id="194128192" name="Oval 194128192"/>
                          <wps:cNvSpPr/>
                          <wps:spPr>
                            <a:xfrm>
                              <a:off x="933174" y="166022"/>
                              <a:ext cx="914400" cy="685800"/>
                            </a:xfrm>
                            <a:prstGeom prst="ellipse">
                              <a:avLst/>
                            </a:prstGeom>
                            <a:no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0185660" name="Straight Arrow Connector 2100185660"/>
                          <wps:cNvCnPr>
                            <a:stCxn id="464756424" idx="3"/>
                            <a:endCxn id="194128192" idx="2"/>
                          </wps:cNvCnPr>
                          <wps:spPr>
                            <a:xfrm>
                              <a:off x="752337" y="506368"/>
                              <a:ext cx="180837" cy="2554"/>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wps:wsp>
                          <wps:cNvPr id="464756424" name="Text Box 464756424"/>
                          <wps:cNvSpPr txBox="1"/>
                          <wps:spPr>
                            <a:xfrm>
                              <a:off x="295137" y="392068"/>
                              <a:ext cx="457200" cy="228600"/>
                            </a:xfrm>
                            <a:prstGeom prst="rect">
                              <a:avLst/>
                            </a:prstGeom>
                            <a:noFill/>
                            <a:ln w="6350">
                              <a:noFill/>
                            </a:ln>
                          </wps:spPr>
                          <wps:txbx>
                            <w:txbxContent>
                              <w:p w14:paraId="287EE9BA" w14:textId="0FA4AAE0" w:rsidR="00F80E9F" w:rsidRPr="00F80E9F" w:rsidRDefault="00F80E9F" w:rsidP="00F80E9F">
                                <w:pPr>
                                  <w:spacing w:after="0"/>
                                  <w:jc w:val="center"/>
                                  <w:rPr>
                                    <w:b/>
                                    <w:bCs/>
                                    <w:color w:val="4F81BD" w:themeColor="accent1"/>
                                    <w:sz w:val="18"/>
                                    <w:szCs w:val="18"/>
                                  </w:rPr>
                                </w:pPr>
                                <w:r w:rsidRPr="00F80E9F">
                                  <w:rPr>
                                    <w:b/>
                                    <w:bCs/>
                                    <w:color w:val="4F81BD" w:themeColor="accent1"/>
                                    <w:sz w:val="18"/>
                                    <w:szCs w:val="18"/>
                                  </w:rPr>
                                  <w:t>Well</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wps:wsp>
                          <wps:cNvPr id="1107376338" name="Oval 1107376338"/>
                          <wps:cNvSpPr/>
                          <wps:spPr>
                            <a:xfrm>
                              <a:off x="2512172" y="392068"/>
                              <a:ext cx="685800" cy="103125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0776903" name="Text Box 1"/>
                          <wps:cNvSpPr txBox="1"/>
                          <wps:spPr>
                            <a:xfrm>
                              <a:off x="2298896" y="642"/>
                              <a:ext cx="1143000" cy="228600"/>
                            </a:xfrm>
                            <a:prstGeom prst="rect">
                              <a:avLst/>
                            </a:prstGeom>
                            <a:noFill/>
                            <a:ln w="6350">
                              <a:noFill/>
                            </a:ln>
                          </wps:spPr>
                          <wps:txbx>
                            <w:txbxContent>
                              <w:p w14:paraId="71E7070F" w14:textId="57BFFAF9" w:rsidR="00F80E9F" w:rsidRDefault="00F80E9F" w:rsidP="00F80E9F">
                                <w:pPr>
                                  <w:jc w:val="center"/>
                                  <w:rPr>
                                    <w:rFonts w:eastAsia="DFKai-SB"/>
                                    <w:b/>
                                    <w:bCs/>
                                    <w:color w:val="4F81BD"/>
                                    <w:sz w:val="18"/>
                                    <w:szCs w:val="18"/>
                                  </w:rPr>
                                </w:pPr>
                                <w:r w:rsidRPr="00F80E9F">
                                  <w:rPr>
                                    <w:rFonts w:eastAsia="DFKai-SB"/>
                                    <w:b/>
                                    <w:bCs/>
                                    <w:color w:val="C00000"/>
                                    <w:sz w:val="18"/>
                                    <w:szCs w:val="18"/>
                                  </w:rPr>
                                  <w:t>Heating Zone</w:t>
                                </w:r>
                              </w:p>
                              <w:p w14:paraId="186FAAA9" w14:textId="77777777" w:rsidR="00F80E9F" w:rsidRDefault="00F80E9F" w:rsidP="00F80E9F">
                                <w:pPr>
                                  <w:jc w:val="center"/>
                                  <w:rPr>
                                    <w:rFonts w:eastAsia="DFKai-SB"/>
                                    <w:b/>
                                    <w:bCs/>
                                    <w:color w:val="4F81BD"/>
                                    <w:sz w:val="18"/>
                                    <w:szCs w:val="18"/>
                                  </w:rPr>
                                </w:pPr>
                              </w:p>
                            </w:txbxContent>
                          </wps:txbx>
                          <wps:bodyPr rot="0" spcFirstLastPara="0" vert="horz" wrap="square" lIns="45720" tIns="45720" rIns="45720" bIns="45720" numCol="1" spcCol="0" rtlCol="0" fromWordArt="0" anchor="ctr" anchorCtr="0" forceAA="0" compatLnSpc="1">
                            <a:prstTxWarp prst="textNoShape">
                              <a:avLst/>
                            </a:prstTxWarp>
                            <a:noAutofit/>
                          </wps:bodyPr>
                        </wps:wsp>
                        <wps:wsp>
                          <wps:cNvPr id="1909004018" name="Straight Arrow Connector 1909004018"/>
                          <wps:cNvCnPr>
                            <a:stCxn id="550776903" idx="2"/>
                            <a:endCxn id="1107376338" idx="0"/>
                          </wps:cNvCnPr>
                          <wps:spPr>
                            <a:xfrm flipH="1">
                              <a:off x="2855072" y="229242"/>
                              <a:ext cx="15324" cy="162826"/>
                            </a:xfrm>
                            <a:prstGeom prst="straightConnector1">
                              <a:avLst/>
                            </a:prstGeom>
                            <a:ln w="2222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2440849" name="Text Box 1"/>
                          <wps:cNvSpPr txBox="1"/>
                          <wps:spPr>
                            <a:xfrm>
                              <a:off x="37732" y="1062543"/>
                              <a:ext cx="828906" cy="228600"/>
                            </a:xfrm>
                            <a:prstGeom prst="rect">
                              <a:avLst/>
                            </a:prstGeom>
                            <a:noFill/>
                            <a:ln w="6350">
                              <a:noFill/>
                            </a:ln>
                          </wps:spPr>
                          <wps:txbx>
                            <w:txbxContent>
                              <w:p w14:paraId="52D34F7E" w14:textId="46538742" w:rsidR="00F80E9F" w:rsidRDefault="00F80E9F" w:rsidP="00F80E9F">
                                <w:pPr>
                                  <w:jc w:val="center"/>
                                  <w:rPr>
                                    <w:rFonts w:eastAsia="DFKai-SB"/>
                                    <w:b/>
                                    <w:bCs/>
                                    <w:color w:val="4F81BD"/>
                                    <w:sz w:val="18"/>
                                    <w:szCs w:val="18"/>
                                  </w:rPr>
                                </w:pPr>
                                <w:r>
                                  <w:rPr>
                                    <w:rFonts w:eastAsia="DFKai-SB"/>
                                    <w:b/>
                                    <w:bCs/>
                                    <w:color w:val="4F81BD"/>
                                    <w:sz w:val="18"/>
                                    <w:szCs w:val="18"/>
                                  </w:rPr>
                                  <w:t>Well Pad</w:t>
                                </w:r>
                              </w:p>
                            </w:txbxContent>
                          </wps:txbx>
                          <wps:bodyPr rot="0" spcFirstLastPara="0" vert="horz" wrap="square" lIns="45720" tIns="45720" rIns="45720" bIns="45720" numCol="1" spcCol="0" rtlCol="0" fromWordArt="0" anchor="ctr" anchorCtr="0" forceAA="0" compatLnSpc="1">
                            <a:prstTxWarp prst="textNoShape">
                              <a:avLst/>
                            </a:prstTxWarp>
                            <a:noAutofit/>
                          </wps:bodyPr>
                        </wps:wsp>
                        <wps:wsp>
                          <wps:cNvPr id="224202973" name="Straight Arrow Connector 224202973"/>
                          <wps:cNvCnPr>
                            <a:stCxn id="1072440849" idx="3"/>
                          </wps:cNvCnPr>
                          <wps:spPr>
                            <a:xfrm>
                              <a:off x="866638" y="1176843"/>
                              <a:ext cx="410457" cy="17879"/>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wps:wsp>
                          <wps:cNvPr id="1310907970" name="Text Box 1"/>
                          <wps:cNvSpPr txBox="1"/>
                          <wps:spPr>
                            <a:xfrm>
                              <a:off x="186386" y="1389695"/>
                              <a:ext cx="531661" cy="228600"/>
                            </a:xfrm>
                            <a:prstGeom prst="rect">
                              <a:avLst/>
                            </a:prstGeom>
                            <a:noFill/>
                            <a:ln w="6350">
                              <a:noFill/>
                            </a:ln>
                          </wps:spPr>
                          <wps:txbx>
                            <w:txbxContent>
                              <w:p w14:paraId="674AD909" w14:textId="11BE9896" w:rsidR="00F80E9F" w:rsidRDefault="00F80E9F" w:rsidP="00F80E9F">
                                <w:pPr>
                                  <w:jc w:val="center"/>
                                  <w:rPr>
                                    <w:rFonts w:eastAsia="DFKai-SB"/>
                                    <w:b/>
                                    <w:bCs/>
                                    <w:color w:val="4F81BD"/>
                                    <w:sz w:val="18"/>
                                    <w:szCs w:val="18"/>
                                  </w:rPr>
                                </w:pPr>
                                <w:r>
                                  <w:rPr>
                                    <w:rFonts w:eastAsia="DFKai-SB"/>
                                    <w:b/>
                                    <w:bCs/>
                                    <w:color w:val="4F81BD"/>
                                    <w:sz w:val="18"/>
                                    <w:szCs w:val="18"/>
                                  </w:rPr>
                                  <w:t>Gate</w:t>
                                </w:r>
                              </w:p>
                            </w:txbxContent>
                          </wps:txbx>
                          <wps:bodyPr rot="0" spcFirstLastPara="0" vert="horz" wrap="square" lIns="45720" tIns="45720" rIns="45720" bIns="45720" numCol="1" spcCol="0" rtlCol="0" fromWordArt="0" anchor="ctr" anchorCtr="0" forceAA="0" compatLnSpc="1">
                            <a:prstTxWarp prst="textNoShape">
                              <a:avLst/>
                            </a:prstTxWarp>
                            <a:noAutofit/>
                          </wps:bodyPr>
                        </wps:wsp>
                        <wps:wsp>
                          <wps:cNvPr id="1461149591" name="Straight Arrow Connector 1461149591"/>
                          <wps:cNvCnPr>
                            <a:stCxn id="1310907970" idx="3"/>
                          </wps:cNvCnPr>
                          <wps:spPr>
                            <a:xfrm flipV="1">
                              <a:off x="718047" y="1235593"/>
                              <a:ext cx="1008586" cy="268402"/>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wps:wsp>
                          <wps:cNvPr id="544546416" name="Text Box 1"/>
                          <wps:cNvSpPr txBox="1"/>
                          <wps:spPr>
                            <a:xfrm>
                              <a:off x="159247" y="1716987"/>
                              <a:ext cx="586740" cy="228671"/>
                            </a:xfrm>
                            <a:prstGeom prst="rect">
                              <a:avLst/>
                            </a:prstGeom>
                            <a:noFill/>
                            <a:ln w="6350">
                              <a:noFill/>
                            </a:ln>
                          </wps:spPr>
                          <wps:txbx>
                            <w:txbxContent>
                              <w:p w14:paraId="47750C8C" w14:textId="316BA854" w:rsidR="00F80E9F" w:rsidRDefault="00F80E9F" w:rsidP="00F80E9F">
                                <w:pPr>
                                  <w:jc w:val="center"/>
                                  <w:rPr>
                                    <w:rFonts w:eastAsia="DFKai-SB"/>
                                    <w:b/>
                                    <w:bCs/>
                                    <w:color w:val="4F81BD"/>
                                    <w:sz w:val="18"/>
                                    <w:szCs w:val="18"/>
                                  </w:rPr>
                                </w:pPr>
                                <w:r>
                                  <w:rPr>
                                    <w:rFonts w:eastAsia="DFKai-SB"/>
                                    <w:b/>
                                    <w:bCs/>
                                    <w:color w:val="4F81BD"/>
                                    <w:sz w:val="18"/>
                                    <w:szCs w:val="18"/>
                                  </w:rPr>
                                  <w:t>Exit Pad</w:t>
                                </w:r>
                              </w:p>
                            </w:txbxContent>
                          </wps:txbx>
                          <wps:bodyPr rot="0" spcFirstLastPara="0" vert="horz" wrap="none" lIns="45720" tIns="45720" rIns="45720" bIns="45720" numCol="1" spcCol="0" rtlCol="0" fromWordArt="0" anchor="ctr" anchorCtr="0" forceAA="0" compatLnSpc="1">
                            <a:prstTxWarp prst="textNoShape">
                              <a:avLst/>
                            </a:prstTxWarp>
                            <a:noAutofit/>
                          </wps:bodyPr>
                        </wps:wsp>
                        <wps:wsp>
                          <wps:cNvPr id="1859291599" name="Straight Arrow Connector 1859291599"/>
                          <wps:cNvCnPr>
                            <a:stCxn id="544546416" idx="3"/>
                          </wps:cNvCnPr>
                          <wps:spPr>
                            <a:xfrm flipV="1">
                              <a:off x="745987" y="1235593"/>
                              <a:ext cx="1101587" cy="59573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wps:wsp>
                          <wps:cNvPr id="429124599" name="Text Box 1"/>
                          <wps:cNvSpPr txBox="1"/>
                          <wps:spPr>
                            <a:xfrm>
                              <a:off x="1564371" y="2928309"/>
                              <a:ext cx="989819" cy="228600"/>
                            </a:xfrm>
                            <a:prstGeom prst="rect">
                              <a:avLst/>
                            </a:prstGeom>
                            <a:noFill/>
                            <a:ln w="6350">
                              <a:noFill/>
                            </a:ln>
                          </wps:spPr>
                          <wps:txbx>
                            <w:txbxContent>
                              <w:p w14:paraId="26ED34E7" w14:textId="48CAD884" w:rsidR="007E07F8" w:rsidRPr="007E07F8" w:rsidRDefault="007E07F8" w:rsidP="007E07F8">
                                <w:pPr>
                                  <w:jc w:val="center"/>
                                  <w:rPr>
                                    <w:rFonts w:eastAsia="DFKai-SB"/>
                                    <w:b/>
                                    <w:bCs/>
                                    <w:color w:val="00B050"/>
                                    <w:sz w:val="18"/>
                                    <w:szCs w:val="18"/>
                                  </w:rPr>
                                </w:pPr>
                                <w:r w:rsidRPr="007E07F8">
                                  <w:rPr>
                                    <w:rFonts w:eastAsia="DFKai-SB"/>
                                    <w:b/>
                                    <w:bCs/>
                                    <w:color w:val="00B050"/>
                                    <w:sz w:val="18"/>
                                    <w:szCs w:val="18"/>
                                  </w:rPr>
                                  <w:t>Sensor Target</w:t>
                                </w:r>
                              </w:p>
                            </w:txbxContent>
                          </wps:txbx>
                          <wps:bodyPr rot="0" spcFirstLastPara="0" vert="horz" wrap="square" lIns="45720" tIns="45720" rIns="45720" bIns="45720" numCol="1" spcCol="0" rtlCol="0" fromWordArt="0" anchor="ctr" anchorCtr="0" forceAA="0" compatLnSpc="1">
                            <a:prstTxWarp prst="textNoShape">
                              <a:avLst/>
                            </a:prstTxWarp>
                            <a:noAutofit/>
                          </wps:bodyPr>
                        </wps:wsp>
                        <wps:wsp>
                          <wps:cNvPr id="1815711753" name="Straight Arrow Connector 1815711753"/>
                          <wps:cNvCnPr>
                            <a:stCxn id="26353909" idx="0"/>
                          </wps:cNvCnPr>
                          <wps:spPr>
                            <a:xfrm flipV="1">
                              <a:off x="3248632" y="2043352"/>
                              <a:ext cx="71815" cy="854306"/>
                            </a:xfrm>
                            <a:prstGeom prst="straightConnector1">
                              <a:avLst/>
                            </a:prstGeom>
                            <a:ln w="2222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7861012" name="Text Box 1"/>
                          <wps:cNvSpPr txBox="1"/>
                          <wps:spPr>
                            <a:xfrm>
                              <a:off x="0" y="2233574"/>
                              <a:ext cx="1103410" cy="228600"/>
                            </a:xfrm>
                            <a:prstGeom prst="rect">
                              <a:avLst/>
                            </a:prstGeom>
                            <a:noFill/>
                            <a:ln w="6350">
                              <a:noFill/>
                            </a:ln>
                          </wps:spPr>
                          <wps:txbx>
                            <w:txbxContent>
                              <w:p w14:paraId="40A8601C" w14:textId="44FD6956" w:rsidR="007E07F8" w:rsidRDefault="007E07F8" w:rsidP="007E07F8">
                                <w:pPr>
                                  <w:jc w:val="center"/>
                                  <w:rPr>
                                    <w:rFonts w:eastAsia="DFKai-SB"/>
                                    <w:b/>
                                    <w:bCs/>
                                    <w:color w:val="00B050"/>
                                    <w:sz w:val="18"/>
                                    <w:szCs w:val="18"/>
                                  </w:rPr>
                                </w:pPr>
                                <w:r>
                                  <w:rPr>
                                    <w:rFonts w:eastAsia="DFKai-SB"/>
                                    <w:b/>
                                    <w:bCs/>
                                    <w:color w:val="00B050"/>
                                    <w:sz w:val="18"/>
                                    <w:szCs w:val="18"/>
                                  </w:rPr>
                                  <w:t>Extraction Port</w:t>
                                </w:r>
                              </w:p>
                            </w:txbxContent>
                          </wps:txbx>
                          <wps:bodyPr rot="0" spcFirstLastPara="0" vert="horz" wrap="square" lIns="45720" tIns="45720" rIns="45720" bIns="45720" numCol="1" spcCol="0" rtlCol="0" fromWordArt="0" anchor="ctr" anchorCtr="0" forceAA="0" compatLnSpc="1">
                            <a:prstTxWarp prst="textNoShape">
                              <a:avLst/>
                            </a:prstTxWarp>
                            <a:noAutofit/>
                          </wps:bodyPr>
                        </wps:wsp>
                        <wps:wsp>
                          <wps:cNvPr id="276129099" name="Straight Arrow Connector 276129099"/>
                          <wps:cNvCnPr>
                            <a:stCxn id="217861012" idx="3"/>
                          </wps:cNvCnPr>
                          <wps:spPr>
                            <a:xfrm flipV="1">
                              <a:off x="1103410" y="909291"/>
                              <a:ext cx="1282204" cy="1438583"/>
                            </a:xfrm>
                            <a:prstGeom prst="straightConnector1">
                              <a:avLst/>
                            </a:prstGeom>
                            <a:ln w="2222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353909" name="Text Box 1"/>
                          <wps:cNvSpPr txBox="1"/>
                          <wps:spPr>
                            <a:xfrm>
                              <a:off x="2979392" y="2897658"/>
                              <a:ext cx="538480" cy="228600"/>
                            </a:xfrm>
                            <a:prstGeom prst="rect">
                              <a:avLst/>
                            </a:prstGeom>
                            <a:noFill/>
                            <a:ln w="6350">
                              <a:noFill/>
                            </a:ln>
                          </wps:spPr>
                          <wps:txbx>
                            <w:txbxContent>
                              <w:p w14:paraId="0CD7C683" w14:textId="470BBB74" w:rsidR="007E07F8" w:rsidRDefault="007E07F8" w:rsidP="007E07F8">
                                <w:pPr>
                                  <w:jc w:val="center"/>
                                  <w:rPr>
                                    <w:rFonts w:eastAsia="DFKai-SB"/>
                                    <w:b/>
                                    <w:bCs/>
                                    <w:color w:val="00B050"/>
                                    <w:sz w:val="18"/>
                                    <w:szCs w:val="18"/>
                                  </w:rPr>
                                </w:pPr>
                                <w:r>
                                  <w:rPr>
                                    <w:rFonts w:eastAsia="DFKai-SB"/>
                                    <w:b/>
                                    <w:bCs/>
                                    <w:color w:val="00B050"/>
                                    <w:sz w:val="18"/>
                                    <w:szCs w:val="18"/>
                                  </w:rPr>
                                  <w:t>Magnet</w:t>
                                </w:r>
                              </w:p>
                            </w:txbxContent>
                          </wps:txbx>
                          <wps:bodyPr rot="0" spcFirstLastPara="0" vert="horz" wrap="none" lIns="45720" tIns="45720" rIns="45720" bIns="45720" numCol="1" spcCol="0" rtlCol="0" fromWordArt="0" anchor="ctr" anchorCtr="0" forceAA="0" compatLnSpc="1">
                            <a:prstTxWarp prst="textNoShape">
                              <a:avLst/>
                            </a:prstTxWarp>
                            <a:noAutofit/>
                          </wps:bodyPr>
                        </wps:wsp>
                        <wps:wsp>
                          <wps:cNvPr id="660322769" name="Straight Arrow Connector 660322769"/>
                          <wps:cNvCnPr>
                            <a:stCxn id="429124599" idx="0"/>
                          </wps:cNvCnPr>
                          <wps:spPr>
                            <a:xfrm flipV="1">
                              <a:off x="2059281" y="2462174"/>
                              <a:ext cx="239615" cy="466135"/>
                            </a:xfrm>
                            <a:prstGeom prst="straightConnector1">
                              <a:avLst/>
                            </a:prstGeom>
                            <a:ln w="2222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5464318" name="Oval 135464318"/>
                          <wps:cNvSpPr/>
                          <wps:spPr>
                            <a:xfrm>
                              <a:off x="2486632" y="1326899"/>
                              <a:ext cx="736460" cy="540180"/>
                            </a:xfrm>
                            <a:prstGeom prst="ellipse">
                              <a:avLst/>
                            </a:prstGeom>
                            <a:no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0617670" name="Text Box 1"/>
                          <wps:cNvSpPr txBox="1"/>
                          <wps:spPr>
                            <a:xfrm>
                              <a:off x="4614074" y="1423322"/>
                              <a:ext cx="727075" cy="228600"/>
                            </a:xfrm>
                            <a:prstGeom prst="rect">
                              <a:avLst/>
                            </a:prstGeom>
                            <a:noFill/>
                            <a:ln w="6350">
                              <a:noFill/>
                            </a:ln>
                          </wps:spPr>
                          <wps:txbx>
                            <w:txbxContent>
                              <w:p w14:paraId="26294D41" w14:textId="7C0EE9BD" w:rsidR="00494F62" w:rsidRDefault="00494F62" w:rsidP="007E07F8">
                                <w:pPr>
                                  <w:jc w:val="center"/>
                                  <w:rPr>
                                    <w:rFonts w:eastAsia="DFKai-SB"/>
                                    <w:b/>
                                    <w:bCs/>
                                    <w:color w:val="00B050"/>
                                    <w:sz w:val="18"/>
                                    <w:szCs w:val="18"/>
                                  </w:rPr>
                                </w:pPr>
                                <w:r>
                                  <w:rPr>
                                    <w:rFonts w:eastAsia="DFKai-SB"/>
                                    <w:b/>
                                    <w:bCs/>
                                    <w:color w:val="00B050"/>
                                    <w:sz w:val="18"/>
                                    <w:szCs w:val="18"/>
                                  </w:rPr>
                                  <w:t>Dead Zone</w:t>
                                </w:r>
                              </w:p>
                            </w:txbxContent>
                          </wps:txbx>
                          <wps:bodyPr rot="0" spcFirstLastPara="0" vert="horz" wrap="none" lIns="45720" tIns="45720" rIns="45720" bIns="45720" numCol="1" spcCol="0" rtlCol="0" fromWordArt="0" anchor="ctr" anchorCtr="0" forceAA="0" compatLnSpc="1">
                            <a:prstTxWarp prst="textNoShape">
                              <a:avLst/>
                            </a:prstTxWarp>
                            <a:noAutofit/>
                          </wps:bodyPr>
                        </wps:wsp>
                        <wps:wsp>
                          <wps:cNvPr id="419863337" name="Straight Arrow Connector 419863337"/>
                          <wps:cNvCnPr>
                            <a:stCxn id="800617670" idx="1"/>
                            <a:endCxn id="135464318" idx="6"/>
                          </wps:cNvCnPr>
                          <wps:spPr>
                            <a:xfrm flipH="1">
                              <a:off x="3223092" y="1537622"/>
                              <a:ext cx="1390982" cy="59367"/>
                            </a:xfrm>
                            <a:prstGeom prst="straightConnector1">
                              <a:avLst/>
                            </a:prstGeom>
                            <a:ln w="2222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2C78EAE3" id="Canvas 9" o:spid="_x0000_s1026" editas="canvas" style="width:6in;height:252pt;mso-position-horizontal-relative:char;mso-position-vertical-relative:line" coordsize="54864,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filled="t">
                  <v:fill o:detectmouseclick="t"/>
                  <v:path o:connecttype="none"/>
                </v:shape>
                <v:group id="Group 687546560" o:spid="_x0000_s1028" style="position:absolute;top:6;width:53411;height:31563" coordorigin=",6" coordsize="53411,31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">
                  <v:shape id="Picture 1997371182" o:spid="_x0000_s1029" type="#_x0000_t75" alt="A grid with a black rectangular object in the middle&#10;&#10;Description automatically generated" style="position:absolute;left:9644;top:1660;width:37668;height:28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">
                    <v:imagedata r:id="rId19" o:title="A grid with a black rectangular object in the middle&#10;&#10;Description automatically generated"/>
                  </v:shape>
                  <v:oval id="Oval 194128192" o:spid="_x0000_s1030" style="position:absolute;left:9331;top:1660;width:9144;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" filled="f" strokecolor="#4f81bd [3204]" strokeweight="2pt"/>
                  <v:shapetype id="_x0000_t32" coordsize="21600,21600" o:spt="32" o:oned="t" path="m,l21600,21600e" filled="f">
                    <v:path arrowok="t" fillok="f" o:connecttype="none"/>
                    <o:lock v:ext="edit" shapetype="t"/>
                  </v:shapetype>
                  <v:shape id="Straight Arrow Connector 2100185660" o:spid="_x0000_s1031" type="#_x0000_t32" style="position:absolute;left:7523;top:5063;width:1808;height: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" strokecolor="#4579b8 [3044]" strokeweight="1.75pt">
                    <v:stroke endarrow="block"/>
                  </v:shape>
                  <v:shapetype id="_x0000_t202" coordsize="21600,21600" o:spt="202" path="m,l,21600r21600,l21600,xe">
                    <v:stroke joinstyle="miter"/>
                    <v:path gradientshapeok="t" o:connecttype="rect"/>
                  </v:shapetype>
                  <v:shape id="Text Box 464756424" o:spid="_x0000_s1032" type="#_x0000_t202" style="position:absolute;left:2951;top:3920;width:4572;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" filled="f" stroked="f" strokeweight=".5pt">
                    <v:textbox inset="3.6pt,,3.6pt">
                      <w:txbxContent>
                        <w:p w14:paraId="287EE9BA" w14:textId="0FA4AAE0" w:rsidR="00F80E9F" w:rsidRPr="00F80E9F" w:rsidRDefault="00F80E9F" w:rsidP="00F80E9F">
                          <w:pPr>
                            <w:spacing w:after="0"/>
                            <w:jc w:val="center"/>
                            <w:rPr>
                              <w:b/>
                              <w:bCs/>
                              <w:color w:val="4F81BD" w:themeColor="accent1"/>
                              <w:sz w:val="18"/>
                              <w:szCs w:val="18"/>
                            </w:rPr>
                          </w:pPr>
                          <w:r w:rsidRPr="00F80E9F">
                            <w:rPr>
                              <w:b/>
                              <w:bCs/>
                              <w:color w:val="4F81BD" w:themeColor="accent1"/>
                              <w:sz w:val="18"/>
                              <w:szCs w:val="18"/>
                            </w:rPr>
                            <w:t>Well</w:t>
                          </w:r>
                        </w:p>
                      </w:txbxContent>
                    </v:textbox>
                  </v:shape>
                  <v:oval id="Oval 1107376338" o:spid="_x0000_s1033" style="position:absolute;left:25121;top:3920;width:6858;height:103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" filled="f" strokecolor="#c00000" strokeweight="2pt"/>
                  <v:shape id="Text Box 1" o:spid="_x0000_s1034" type="#_x0000_t202" style="position:absolute;left:22988;top:6;width:1143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" filled="f" stroked="f" strokeweight=".5pt">
                    <v:textbox inset="3.6pt,,3.6pt">
                      <w:txbxContent>
                        <w:p w14:paraId="71E7070F" w14:textId="57BFFAF9" w:rsidR="00F80E9F" w:rsidRDefault="00F80E9F" w:rsidP="00F80E9F">
                          <w:pPr>
                            <w:jc w:val="center"/>
                            <w:rPr>
                              <w:rFonts w:eastAsia="DFKai-SB"/>
                              <w:b/>
                              <w:bCs/>
                              <w:color w:val="4F81BD"/>
                              <w:sz w:val="18"/>
                              <w:szCs w:val="18"/>
                            </w:rPr>
                          </w:pPr>
                          <w:r w:rsidRPr="00F80E9F">
                            <w:rPr>
                              <w:rFonts w:eastAsia="DFKai-SB"/>
                              <w:b/>
                              <w:bCs/>
                              <w:color w:val="C00000"/>
                              <w:sz w:val="18"/>
                              <w:szCs w:val="18"/>
                            </w:rPr>
                            <w:t>Heating Zone</w:t>
                          </w:r>
                        </w:p>
                        <w:p w14:paraId="186FAAA9" w14:textId="77777777" w:rsidR="00F80E9F" w:rsidRDefault="00F80E9F" w:rsidP="00F80E9F">
                          <w:pPr>
                            <w:jc w:val="center"/>
                            <w:rPr>
                              <w:rFonts w:eastAsia="DFKai-SB"/>
                              <w:b/>
                              <w:bCs/>
                              <w:color w:val="4F81BD"/>
                              <w:sz w:val="18"/>
                              <w:szCs w:val="18"/>
                            </w:rPr>
                          </w:pPr>
                        </w:p>
                      </w:txbxContent>
                    </v:textbox>
                  </v:shape>
                  <v:shape id="Straight Arrow Connector 1909004018" o:spid="_x0000_s1035" type="#_x0000_t32" style="position:absolute;left:28550;top:2292;width:153;height:16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" strokecolor="#c00000" strokeweight="1.75pt">
                    <v:stroke endarrow="block"/>
                  </v:shape>
                  <v:shape id="Text Box 1" o:spid="_x0000_s1036" type="#_x0000_t202" style="position:absolute;left:377;top:10625;width:828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" filled="f" stroked="f" strokeweight=".5pt">
                    <v:textbox inset="3.6pt,,3.6pt">
                      <w:txbxContent>
                        <w:p w14:paraId="52D34F7E" w14:textId="46538742" w:rsidR="00F80E9F" w:rsidRDefault="00F80E9F" w:rsidP="00F80E9F">
                          <w:pPr>
                            <w:jc w:val="center"/>
                            <w:rPr>
                              <w:rFonts w:eastAsia="DFKai-SB"/>
                              <w:b/>
                              <w:bCs/>
                              <w:color w:val="4F81BD"/>
                              <w:sz w:val="18"/>
                              <w:szCs w:val="18"/>
                            </w:rPr>
                          </w:pPr>
                          <w:r>
                            <w:rPr>
                              <w:rFonts w:eastAsia="DFKai-SB"/>
                              <w:b/>
                              <w:bCs/>
                              <w:color w:val="4F81BD"/>
                              <w:sz w:val="18"/>
                              <w:szCs w:val="18"/>
                            </w:rPr>
                            <w:t>Well Pad</w:t>
                          </w:r>
                        </w:p>
                      </w:txbxContent>
                    </v:textbox>
                  </v:shape>
                  <v:shape id="Straight Arrow Connector 224202973" o:spid="_x0000_s1037" type="#_x0000_t32" style="position:absolute;left:8666;top:11768;width:4104;height:1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" strokecolor="#4579b8 [3044]" strokeweight="1.75pt">
                    <v:stroke endarrow="block"/>
                  </v:shape>
                  <v:shape id="Text Box 1" o:spid="_x0000_s1038" type="#_x0000_t202" style="position:absolute;left:1863;top:13896;width:5317;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" filled="f" stroked="f" strokeweight=".5pt">
                    <v:textbox inset="3.6pt,,3.6pt">
                      <w:txbxContent>
                        <w:p w14:paraId="674AD909" w14:textId="11BE9896" w:rsidR="00F80E9F" w:rsidRDefault="00F80E9F" w:rsidP="00F80E9F">
                          <w:pPr>
                            <w:jc w:val="center"/>
                            <w:rPr>
                              <w:rFonts w:eastAsia="DFKai-SB"/>
                              <w:b/>
                              <w:bCs/>
                              <w:color w:val="4F81BD"/>
                              <w:sz w:val="18"/>
                              <w:szCs w:val="18"/>
                            </w:rPr>
                          </w:pPr>
                          <w:r>
                            <w:rPr>
                              <w:rFonts w:eastAsia="DFKai-SB"/>
                              <w:b/>
                              <w:bCs/>
                              <w:color w:val="4F81BD"/>
                              <w:sz w:val="18"/>
                              <w:szCs w:val="18"/>
                            </w:rPr>
                            <w:t>Gate</w:t>
                          </w:r>
                        </w:p>
                      </w:txbxContent>
                    </v:textbox>
                  </v:shape>
                  <v:shape id="Straight Arrow Connector 1461149591" o:spid="_x0000_s1039" type="#_x0000_t32" style="position:absolute;left:7180;top:12355;width:10086;height:26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" strokecolor="#4579b8 [3044]" strokeweight="1.75pt">
                    <v:stroke endarrow="block"/>
                  </v:shape>
                  <v:shape id="Text Box 1" o:spid="_x0000_s1040" type="#_x0000_t202" style="position:absolute;left:1592;top:17169;width:5867;height:228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" filled="f" stroked="f" strokeweight=".5pt">
                    <v:textbox inset="3.6pt,,3.6pt">
                      <w:txbxContent>
                        <w:p w14:paraId="47750C8C" w14:textId="316BA854" w:rsidR="00F80E9F" w:rsidRDefault="00F80E9F" w:rsidP="00F80E9F">
                          <w:pPr>
                            <w:jc w:val="center"/>
                            <w:rPr>
                              <w:rFonts w:eastAsia="DFKai-SB"/>
                              <w:b/>
                              <w:bCs/>
                              <w:color w:val="4F81BD"/>
                              <w:sz w:val="18"/>
                              <w:szCs w:val="18"/>
                            </w:rPr>
                          </w:pPr>
                          <w:r>
                            <w:rPr>
                              <w:rFonts w:eastAsia="DFKai-SB"/>
                              <w:b/>
                              <w:bCs/>
                              <w:color w:val="4F81BD"/>
                              <w:sz w:val="18"/>
                              <w:szCs w:val="18"/>
                            </w:rPr>
                            <w:t>Exit Pad</w:t>
                          </w:r>
                        </w:p>
                      </w:txbxContent>
                    </v:textbox>
                  </v:shape>
                  <v:shape id="Straight Arrow Connector 1859291599" o:spid="_x0000_s1041" type="#_x0000_t32" style="position:absolute;left:7459;top:12355;width:11016;height:59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" strokecolor="#4579b8 [3044]" strokeweight="1.75pt">
                    <v:stroke endarrow="block"/>
                  </v:shape>
                  <v:shape id="Text Box 1" o:spid="_x0000_s1042" type="#_x0000_t202" style="position:absolute;left:15643;top:29283;width:989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" filled="f" stroked="f" strokeweight=".5pt">
                    <v:textbox inset="3.6pt,,3.6pt">
                      <w:txbxContent>
                        <w:p w14:paraId="26ED34E7" w14:textId="48CAD884" w:rsidR="007E07F8" w:rsidRPr="007E07F8" w:rsidRDefault="007E07F8" w:rsidP="007E07F8">
                          <w:pPr>
                            <w:jc w:val="center"/>
                            <w:rPr>
                              <w:rFonts w:eastAsia="DFKai-SB"/>
                              <w:b/>
                              <w:bCs/>
                              <w:color w:val="00B050"/>
                              <w:sz w:val="18"/>
                              <w:szCs w:val="18"/>
                            </w:rPr>
                          </w:pPr>
                          <w:r w:rsidRPr="007E07F8">
                            <w:rPr>
                              <w:rFonts w:eastAsia="DFKai-SB"/>
                              <w:b/>
                              <w:bCs/>
                              <w:color w:val="00B050"/>
                              <w:sz w:val="18"/>
                              <w:szCs w:val="18"/>
                            </w:rPr>
                            <w:t>Sensor Target</w:t>
                          </w:r>
                        </w:p>
                      </w:txbxContent>
                    </v:textbox>
                  </v:shape>
                  <v:shape id="Straight Arrow Connector 1815711753" o:spid="_x0000_s1043" type="#_x0000_t32" style="position:absolute;left:32486;top:20433;width:718;height:85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" strokecolor="#00b050" strokeweight="1.75pt">
                    <v:stroke endarrow="block"/>
                  </v:shape>
                  <v:shape id="Text Box 1" o:spid="_x0000_s1044" type="#_x0000_t202" style="position:absolute;top:22335;width:11034;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" filled="f" stroked="f" strokeweight=".5pt">
                    <v:textbox inset="3.6pt,,3.6pt">
                      <w:txbxContent>
                        <w:p w14:paraId="40A8601C" w14:textId="44FD6956" w:rsidR="007E07F8" w:rsidRDefault="007E07F8" w:rsidP="007E07F8">
                          <w:pPr>
                            <w:jc w:val="center"/>
                            <w:rPr>
                              <w:rFonts w:eastAsia="DFKai-SB"/>
                              <w:b/>
                              <w:bCs/>
                              <w:color w:val="00B050"/>
                              <w:sz w:val="18"/>
                              <w:szCs w:val="18"/>
                            </w:rPr>
                          </w:pPr>
                          <w:r>
                            <w:rPr>
                              <w:rFonts w:eastAsia="DFKai-SB"/>
                              <w:b/>
                              <w:bCs/>
                              <w:color w:val="00B050"/>
                              <w:sz w:val="18"/>
                              <w:szCs w:val="18"/>
                            </w:rPr>
                            <w:t>Extraction Port</w:t>
                          </w:r>
                        </w:p>
                      </w:txbxContent>
                    </v:textbox>
                  </v:shape>
                  <v:shape id="Straight Arrow Connector 276129099" o:spid="_x0000_s1045" type="#_x0000_t32" style="position:absolute;left:11034;top:9092;width:12822;height:143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" strokecolor="#00b050" strokeweight="1.75pt">
                    <v:stroke endarrow="block"/>
                  </v:shape>
                  <v:shape id="Text Box 1" o:spid="_x0000_s1046" type="#_x0000_t202" style="position:absolute;left:29793;top:28976;width:5385;height:228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" filled="f" stroked="f" strokeweight=".5pt">
                    <v:textbox inset="3.6pt,,3.6pt">
                      <w:txbxContent>
                        <w:p w14:paraId="0CD7C683" w14:textId="470BBB74" w:rsidR="007E07F8" w:rsidRDefault="007E07F8" w:rsidP="007E07F8">
                          <w:pPr>
                            <w:jc w:val="center"/>
                            <w:rPr>
                              <w:rFonts w:eastAsia="DFKai-SB"/>
                              <w:b/>
                              <w:bCs/>
                              <w:color w:val="00B050"/>
                              <w:sz w:val="18"/>
                              <w:szCs w:val="18"/>
                            </w:rPr>
                          </w:pPr>
                          <w:r>
                            <w:rPr>
                              <w:rFonts w:eastAsia="DFKai-SB"/>
                              <w:b/>
                              <w:bCs/>
                              <w:color w:val="00B050"/>
                              <w:sz w:val="18"/>
                              <w:szCs w:val="18"/>
                            </w:rPr>
                            <w:t>Magnet</w:t>
                          </w:r>
                        </w:p>
                      </w:txbxContent>
                    </v:textbox>
                  </v:shape>
                  <v:shape id="Straight Arrow Connector 660322769" o:spid="_x0000_s1047" type="#_x0000_t32" style="position:absolute;left:20592;top:24621;width:2396;height:46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" strokecolor="#00b050" strokeweight="1.75pt">
                    <v:stroke endarrow="block"/>
                  </v:shape>
                  <v:oval id="Oval 135464318" o:spid="_x0000_s1048" style="position:absolute;left:24866;top:13268;width:7364;height:5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" filled="f" strokecolor="#00b050" strokeweight="2pt"/>
                  <v:shape id="Text Box 1" o:spid="_x0000_s1049" type="#_x0000_t202" style="position:absolute;left:46140;top:14233;width:7271;height:228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" filled="f" stroked="f" strokeweight=".5pt">
                    <v:textbox inset="3.6pt,,3.6pt">
                      <w:txbxContent>
                        <w:p w14:paraId="26294D41" w14:textId="7C0EE9BD" w:rsidR="00494F62" w:rsidRDefault="00494F62" w:rsidP="007E07F8">
                          <w:pPr>
                            <w:jc w:val="center"/>
                            <w:rPr>
                              <w:rFonts w:eastAsia="DFKai-SB"/>
                              <w:b/>
                              <w:bCs/>
                              <w:color w:val="00B050"/>
                              <w:sz w:val="18"/>
                              <w:szCs w:val="18"/>
                            </w:rPr>
                          </w:pPr>
                          <w:r>
                            <w:rPr>
                              <w:rFonts w:eastAsia="DFKai-SB"/>
                              <w:b/>
                              <w:bCs/>
                              <w:color w:val="00B050"/>
                              <w:sz w:val="18"/>
                              <w:szCs w:val="18"/>
                            </w:rPr>
                            <w:t>Dead Zone</w:t>
                          </w:r>
                        </w:p>
                      </w:txbxContent>
                    </v:textbox>
                  </v:shape>
                  <v:shape id="Straight Arrow Connector 419863337" o:spid="_x0000_s1050" type="#_x0000_t32" style="position:absolute;left:32230;top:15376;width:13910;height:59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" strokecolor="#00b050" strokeweight="1.75pt">
                    <v:stroke endarrow="block"/>
                  </v:shape>
                </v:group>
                <w10:anchorlock/>
              </v:group>
            </w:pict>
          </mc:Fallback>
        </mc:AlternateContent>
      </w:r>
    </w:p>
    <w:p w14:paraId="6955EDAF" w14:textId="77777777" w:rsidR="00143DC7" w:rsidRDefault="00143DC7" w:rsidP="00143DC7">
      <w:bookmarkStart w:id="5" w:name="_Toc144415045"/>
      <w:r>
        <w:t xml:space="preserve">The point of a DML program is to control a digital microfluidics board in such a way that </w:t>
      </w:r>
      <w:r>
        <w:rPr>
          <w:i/>
          <w:iCs/>
        </w:rPr>
        <w:t>drops</w:t>
      </w:r>
      <w:r>
        <w:t xml:space="preserve"> of various </w:t>
      </w:r>
      <w:r>
        <w:rPr>
          <w:i/>
          <w:iCs/>
        </w:rPr>
        <w:t>reagents</w:t>
      </w:r>
      <w:r>
        <w:t xml:space="preserve"> are moved around a rectangular</w:t>
      </w:r>
      <w:r>
        <w:rPr>
          <w:rStyle w:val="FootnoteReference"/>
        </w:rPr>
        <w:footnoteReference w:id="2"/>
      </w:r>
      <w:r>
        <w:t xml:space="preserve"> array of </w:t>
      </w:r>
      <w:r>
        <w:rPr>
          <w:i/>
          <w:iCs/>
        </w:rPr>
        <w:t>pads</w:t>
      </w:r>
      <w:r>
        <w:t xml:space="preserve"> and altered, e.g., by mixing with one another, being heated, or being subjected to magnetic fields, either to produce a desired </w:t>
      </w:r>
      <w:r>
        <w:lastRenderedPageBreak/>
        <w:t>result which is extracted to be used later or to be measured using an external sensor to obtain information about their composition.  DMF boards rely on the electrowetting principle: pads can be turned on and off, and a drop on a pad that’s off will be pulled toward any neighboring pads that are on.  If there is one such neighbor, the drop will move; if there are two, the drop will be split between them.</w:t>
      </w:r>
    </w:p>
    <w:p w14:paraId="208C3482" w14:textId="2874E4C4" w:rsidR="00143DC7" w:rsidRDefault="00143DC7" w:rsidP="00143DC7">
      <w:r>
        <w:t xml:space="preserve">DMF boards come in all shapes and sizes.  </w:t>
      </w:r>
      <w:r>
        <w:t>The figure above</w:t>
      </w:r>
      <w:r w:rsidR="00CA5F71">
        <w:t>—an annotated screen shot of the HP-DMF GUI—</w:t>
      </w:r>
      <w:r>
        <w:t xml:space="preserve">shows a sketch of an early version of a board designed at HP.  It demonstrates many features common to DMF boards, all of which can be talked about directly in DML.  </w:t>
      </w:r>
    </w:p>
    <w:p w14:paraId="2F79E529" w14:textId="142AB53C" w:rsidR="00CA5F71" w:rsidRPr="00CA5F71" w:rsidRDefault="00143DC7" w:rsidP="00143DC7">
      <w:r>
        <w:t xml:space="preserve">First there is the rectangular array of pads, represented by squares in the </w:t>
      </w:r>
      <w:r w:rsidR="00CA5F71">
        <w:t xml:space="preserve">figure.  In the middle of the array is a </w:t>
      </w:r>
      <w:r w:rsidR="00CA5F71">
        <w:rPr>
          <w:i/>
          <w:iCs/>
        </w:rPr>
        <w:t>dead zone</w:t>
      </w:r>
      <w:r w:rsidR="00CA5F71">
        <w:t xml:space="preserve"> of pads that, for whatever reason,</w:t>
      </w:r>
      <w:r w:rsidR="00CA5F71">
        <w:rPr>
          <w:rStyle w:val="FootnoteReference"/>
        </w:rPr>
        <w:footnoteReference w:id="3"/>
      </w:r>
      <w:r w:rsidR="00AB7228">
        <w:t xml:space="preserve"> cannot be turned on and which, therefore, cannot attract </w:t>
      </w:r>
      <w:r w:rsidR="00D0061F">
        <w:t xml:space="preserve">or contain </w:t>
      </w:r>
      <w:r w:rsidR="00AB7228">
        <w:t>drops.</w:t>
      </w:r>
    </w:p>
    <w:p w14:paraId="0D5A0C64" w14:textId="3804E960" w:rsidR="00143DC7" w:rsidRDefault="00CA5F71" w:rsidP="00143DC7">
      <w:r>
        <w:t xml:space="preserve">At the left and right sides are eight </w:t>
      </w:r>
      <w:r>
        <w:rPr>
          <w:i/>
          <w:iCs/>
        </w:rPr>
        <w:t>wells</w:t>
      </w:r>
      <w:r>
        <w:t xml:space="preserve">, reservoirs that can hold larger quantities of fluid that can be dispensed to the board proper.  Each well contains a number of </w:t>
      </w:r>
      <w:r>
        <w:rPr>
          <w:i/>
          <w:iCs/>
        </w:rPr>
        <w:t>well pads</w:t>
      </w:r>
      <w:r>
        <w:t xml:space="preserve"> that can be turned on and off to move fluid within the well and shape it to be dispensed.  The well pad directly next to the pad array is the well’s </w:t>
      </w:r>
      <w:r>
        <w:rPr>
          <w:i/>
          <w:iCs/>
        </w:rPr>
        <w:t>gate</w:t>
      </w:r>
      <w:r>
        <w:t xml:space="preserve">, and the adjacent board pad—the pad onto which drops will be dispensed—is its </w:t>
      </w:r>
      <w:r>
        <w:rPr>
          <w:i/>
          <w:iCs/>
        </w:rPr>
        <w:t>exit pad</w:t>
      </w:r>
      <w:r>
        <w:t>.</w:t>
      </w:r>
    </w:p>
    <w:p w14:paraId="7E4B41CD" w14:textId="7922AEBE" w:rsidR="00CA5F71" w:rsidRPr="00CA5F71" w:rsidRDefault="00CA5F71" w:rsidP="00143DC7">
      <w:r>
        <w:t xml:space="preserve">The board in the figure also has six </w:t>
      </w:r>
      <w:r>
        <w:rPr>
          <w:i/>
          <w:iCs/>
        </w:rPr>
        <w:t>heating zones</w:t>
      </w:r>
      <w:r>
        <w:t xml:space="preserve">.  These are regions of pads whose temperature can be controlled by an external </w:t>
      </w:r>
      <w:r w:rsidRPr="00CA5F71">
        <w:rPr>
          <w:i/>
          <w:iCs/>
        </w:rPr>
        <w:t>heater</w:t>
      </w:r>
      <w:r>
        <w:t xml:space="preserve">.  (Similarly, the board can have zones or wells whose temperature is controlled by a </w:t>
      </w:r>
      <w:r>
        <w:rPr>
          <w:i/>
          <w:iCs/>
        </w:rPr>
        <w:t>chiller</w:t>
      </w:r>
      <w:r>
        <w:t>.)</w:t>
      </w:r>
    </w:p>
    <w:p w14:paraId="699C58CA" w14:textId="6906FA5B" w:rsidR="00BD75A9" w:rsidRPr="00BD75A9" w:rsidRDefault="00BD75A9" w:rsidP="00B91C27">
      <w:r>
        <w:rPr>
          <w:lang w:val="en"/>
        </w:rPr>
        <w:t xml:space="preserve">The board also contains two pads that are above controllable </w:t>
      </w:r>
      <w:r>
        <w:rPr>
          <w:i/>
          <w:iCs/>
          <w:lang w:val="en"/>
        </w:rPr>
        <w:t>magnets</w:t>
      </w:r>
      <w:r>
        <w:t xml:space="preserve"> and one pad that is the target for an external </w:t>
      </w:r>
      <w:r>
        <w:rPr>
          <w:i/>
          <w:iCs/>
        </w:rPr>
        <w:t>sensor</w:t>
      </w:r>
      <w:r>
        <w:t xml:space="preserve">.  Finally, there are three </w:t>
      </w:r>
      <w:r>
        <w:rPr>
          <w:i/>
          <w:iCs/>
        </w:rPr>
        <w:t>extraction ports</w:t>
      </w:r>
      <w:r>
        <w:t>: holes in the board’s lid through which fluid can be added or extracted.</w:t>
      </w:r>
    </w:p>
    <w:p w14:paraId="53F6BE72" w14:textId="1EA55F41" w:rsidR="008F5E05" w:rsidRDefault="008F5E05" w:rsidP="008F5E05">
      <w:pPr>
        <w:pStyle w:val="Heading2"/>
        <w:rPr>
          <w:lang w:val="en"/>
        </w:rPr>
      </w:pPr>
      <w:r>
        <w:rPr>
          <w:lang w:val="en"/>
        </w:rPr>
        <w:t xml:space="preserve">Guiding </w:t>
      </w:r>
      <w:r w:rsidR="007A3C4B">
        <w:rPr>
          <w:lang w:val="en"/>
        </w:rPr>
        <w:t>Principles</w:t>
      </w:r>
      <w:bookmarkEnd w:id="5"/>
    </w:p>
    <w:p w14:paraId="15033169" w14:textId="5BB719D7" w:rsidR="007A3C4B" w:rsidRDefault="007A3C4B" w:rsidP="007A3C4B">
      <w:pPr>
        <w:rPr>
          <w:lang w:val="en"/>
        </w:rPr>
      </w:pPr>
      <w:r>
        <w:rPr>
          <w:lang w:val="en"/>
        </w:rPr>
        <w:t xml:space="preserve">There are a number of principles that I kept in mind when designing DML.  Some of these principles occasionally conflicted with one another, forcing me to make tradeoffs, but on the whole, they reinforced one another.  </w:t>
      </w:r>
    </w:p>
    <w:p w14:paraId="3F0620D9" w14:textId="44C48BC2" w:rsidR="007A3C4B" w:rsidRDefault="007A3C4B" w:rsidP="007A3C4B">
      <w:r>
        <w:rPr>
          <w:lang w:val="en"/>
        </w:rPr>
        <w:lastRenderedPageBreak/>
        <w:t xml:space="preserve">A warning to the reader, though.  Most of these principles are designed to make the language </w:t>
      </w:r>
      <w:r>
        <w:rPr>
          <w:i/>
          <w:iCs/>
          <w:lang w:val="en"/>
        </w:rPr>
        <w:t>unsurprising</w:t>
      </w:r>
      <w:r>
        <w:t xml:space="preserve">, but unsurprising is not necessarily </w:t>
      </w:r>
      <w:r>
        <w:rPr>
          <w:i/>
          <w:iCs/>
        </w:rPr>
        <w:t>simple</w:t>
      </w:r>
      <w:r>
        <w:t>, and it certainly isn’t always simple to describe.  When I go into detail below about how the language actually works, you may find your eyes glazing over.  That’s okay.  In most cases—if I did my job right—you should be able to look at the examples and say “Yeah, that makes sense.”</w:t>
      </w:r>
    </w:p>
    <w:p w14:paraId="757612A1" w14:textId="57FF2A75" w:rsidR="007A3C4B" w:rsidRDefault="007A3C4B" w:rsidP="007A3C4B">
      <w:pPr>
        <w:pStyle w:val="Heading3"/>
      </w:pPr>
      <w:bookmarkStart w:id="6" w:name="_Toc144415046"/>
      <w:r>
        <w:t>The customer is not a programmer</w:t>
      </w:r>
      <w:bookmarkEnd w:id="6"/>
    </w:p>
    <w:p w14:paraId="04F91703" w14:textId="7CF8C602" w:rsidR="007A3C4B" w:rsidRDefault="007A3C4B" w:rsidP="007A3C4B">
      <w:r>
        <w:t>This principle can also be stated as “I am not the client,” and it can be a hard one to internalize.  I wrote my first program in 1978, drew my first paycheck as a programmer in 1980, and designed my first programming language in about 1985.  Programming makes sense to me at a level that it doesn’t to most people, even most computer scientists.</w:t>
      </w:r>
    </w:p>
    <w:p w14:paraId="7668FBAF" w14:textId="7E2B511F" w:rsidR="007A3C4B" w:rsidRDefault="00216988" w:rsidP="007A3C4B">
      <w:r>
        <w:t>But when designing a language for other people to use, that doesn’t matter.  What matters is that it is easy to use for the people who will use it.  In this case, that means scientists and engineers, especially those who need to use digital microfluidics boards, and these people cannot be expected to have more than a very basic exposure to writing their own programs in a traditional programming language like C++, Java, or even Python.  But they do know what they would like their programs to do, and making the transition from their desired behavior to (correct) DML code simple is the ultimate goal.</w:t>
      </w:r>
    </w:p>
    <w:p w14:paraId="7FA51639" w14:textId="0D4C5065" w:rsidR="00216988" w:rsidRDefault="00216988" w:rsidP="00216988">
      <w:pPr>
        <w:pStyle w:val="Heading3"/>
      </w:pPr>
      <w:bookmarkStart w:id="7" w:name="_Toc144415047"/>
      <w:r>
        <w:t>The customer’s informal description is the gold standard</w:t>
      </w:r>
      <w:bookmarkEnd w:id="7"/>
    </w:p>
    <w:p w14:paraId="68826A9E" w14:textId="58DAC50E" w:rsidR="00216988" w:rsidRDefault="00216988" w:rsidP="00216988">
      <w:pPr>
        <w:rPr>
          <w:lang w:val="en"/>
        </w:rPr>
      </w:pPr>
      <w:r>
        <w:rPr>
          <w:lang w:val="en"/>
        </w:rPr>
        <w:t xml:space="preserve">In almost all cases, the customer already has a way of informally writing down (or drawing or talking through) a description of what they want their program to do.  In a perfect world, that would be enough.  The world we live in is far from perfect, but to the extent that we can come closer to that informal description in a program whose behavior mimics what is desired, we have a better language.  </w:t>
      </w:r>
    </w:p>
    <w:p w14:paraId="0A4D846F" w14:textId="40CD1D04" w:rsidR="00216988" w:rsidRDefault="00216988" w:rsidP="00216988">
      <w:r>
        <w:rPr>
          <w:lang w:val="en"/>
        </w:rPr>
        <w:t xml:space="preserve">If the programmer wants to talk about “well number 1” on their board, it makes little sense to make them write </w:t>
      </w:r>
      <w:r>
        <w:rPr>
          <w:rStyle w:val="Characters"/>
        </w:rPr>
        <w:t>board.wells()[1]</w:t>
      </w:r>
      <w:r>
        <w:t xml:space="preserve">, when you can just let them write </w:t>
      </w:r>
      <w:r>
        <w:rPr>
          <w:rStyle w:val="Characters"/>
        </w:rPr>
        <w:t>well #1</w:t>
      </w:r>
      <w:r>
        <w:t>.  If they want to transfer in 0.5</w:t>
      </w:r>
      <w:r>
        <w:rPr>
          <w:rFonts w:ascii="Times New Roman" w:hAnsi="Times New Roman" w:cs="Times New Roman"/>
        </w:rPr>
        <w:t> µ</w:t>
      </w:r>
      <w:r w:rsidRPr="00216988">
        <w:t xml:space="preserve">L of a mixture of reagents </w:t>
      </w:r>
      <w:r>
        <w:t xml:space="preserve">A and B in a 2:1 ratio, why not let them write </w:t>
      </w:r>
      <w:r>
        <w:rPr>
          <w:rStyle w:val="Characters"/>
        </w:rPr>
        <w:t>0.5uL of 2*A+B</w:t>
      </w:r>
      <w:r>
        <w:t>?</w:t>
      </w:r>
    </w:p>
    <w:p w14:paraId="70D3EB6D" w14:textId="1CA2439B" w:rsidR="00AE5079" w:rsidRDefault="00AE5079" w:rsidP="00AE5079">
      <w:pPr>
        <w:pStyle w:val="Heading3"/>
      </w:pPr>
      <w:bookmarkStart w:id="8" w:name="_Toc144415048"/>
      <w:r>
        <w:lastRenderedPageBreak/>
        <w:t>Physical quantities are not numbers</w:t>
      </w:r>
      <w:bookmarkEnd w:id="8"/>
    </w:p>
    <w:p w14:paraId="584E354E" w14:textId="454B21FB" w:rsidR="00AE5079" w:rsidRDefault="00AE5079" w:rsidP="00AE5079">
      <w:r>
        <w:rPr>
          <w:lang w:val="en"/>
        </w:rPr>
        <w:t>Anybody who’s known me for any length of time knows that this is one of my biggest pet peeves.  Too often, code that deals with real-word quantities like volume, voltage, or even time has them represented as floating point numbers with</w:t>
      </w:r>
      <w:r>
        <w:t>—if you’re very lucky—a comment telling the programmer that this functions parameter should represent a voltage in millivolts</w:t>
      </w:r>
      <w:r w:rsidR="003A192E">
        <w:t>, but nothing stops the caller from accidentally passing in a value in volts or from a programmer from misspelling a variable and winding up adding a time in milliseconds to a distance in meters.</w:t>
      </w:r>
    </w:p>
    <w:p w14:paraId="1A16BF12" w14:textId="17E51272" w:rsidR="003A192E" w:rsidRDefault="00BF538C" w:rsidP="00AE5079">
      <w:r>
        <w:t xml:space="preserve">Every programmer has screwed up multiple times misremembering whether a </w:t>
      </w:r>
      <w:r>
        <w:rPr>
          <w:rStyle w:val="Characters"/>
        </w:rPr>
        <w:t>sleep()</w:t>
      </w:r>
      <w:r>
        <w:t xml:space="preserve"> function takes its number in seconds or milliseconds.  Programs have crashed … and so have spacecraft.  People have gotten the wrong radiation therapy dose and died.</w:t>
      </w:r>
    </w:p>
    <w:p w14:paraId="75792058" w14:textId="08542B5D" w:rsidR="00BF538C" w:rsidRDefault="00BF538C" w:rsidP="00AE5079">
      <w:r>
        <w:t xml:space="preserve">This was an embarrassment thirty years ago; it’s inexcusable today.  Physical quantities are very important to scientists and engineers, and it’s crucial that DML takes away the ability to make stupid mistakes.  It doesn’t matter if you said that </w:t>
      </w:r>
      <w:r>
        <w:rPr>
          <w:rStyle w:val="Characters"/>
        </w:rPr>
        <w:t>t</w:t>
      </w:r>
      <w:r>
        <w:t xml:space="preserve"> was </w:t>
      </w:r>
      <w:r>
        <w:rPr>
          <w:rStyle w:val="Characters"/>
        </w:rPr>
        <w:t>20 seconds</w:t>
      </w:r>
      <w:r>
        <w:t xml:space="preserve">.  It’s just a </w:t>
      </w:r>
      <w:r>
        <w:rPr>
          <w:rStyle w:val="Characters"/>
        </w:rPr>
        <w:t>time</w:t>
      </w:r>
      <w:r>
        <w:t xml:space="preserve">, and you can add it to </w:t>
      </w:r>
      <w:r>
        <w:rPr>
          <w:rStyle w:val="Characters"/>
        </w:rPr>
        <w:t>3 hours</w:t>
      </w:r>
      <w:r>
        <w:t xml:space="preserve"> or compare it against </w:t>
      </w:r>
      <w:r>
        <w:rPr>
          <w:rStyle w:val="Characters"/>
        </w:rPr>
        <w:t>0.5 minutes</w:t>
      </w:r>
      <w:r>
        <w:t xml:space="preserve"> without worry.  And you can’t add it to a </w:t>
      </w:r>
      <w:r>
        <w:rPr>
          <w:rStyle w:val="Characters"/>
        </w:rPr>
        <w:t>voltage</w:t>
      </w:r>
      <w:r>
        <w:t xml:space="preserve"> or ask whether it’s less than </w:t>
      </w:r>
      <w:r>
        <w:rPr>
          <w:rStyle w:val="Characters"/>
        </w:rPr>
        <w:t>1mL</w:t>
      </w:r>
      <w:r>
        <w:t>.  The compiler will catch those errors when the program is compiled.</w:t>
      </w:r>
    </w:p>
    <w:p w14:paraId="0685B49D" w14:textId="66A9FD0D" w:rsidR="00C268AD" w:rsidRDefault="00C268AD" w:rsidP="00C268AD">
      <w:pPr>
        <w:pStyle w:val="Heading3"/>
      </w:pPr>
      <w:bookmarkStart w:id="9" w:name="_Toc144415049"/>
      <w:r>
        <w:t>English is better than Computerese</w:t>
      </w:r>
      <w:bookmarkEnd w:id="9"/>
    </w:p>
    <w:p w14:paraId="066087F1" w14:textId="587FA136" w:rsidR="00C268AD" w:rsidRDefault="00AF607F" w:rsidP="00C268AD">
      <w:r>
        <w:rPr>
          <w:lang w:val="en"/>
        </w:rPr>
        <w:t>The programmer’s informal description is almost certainly written largely in some form of a natural language, so approximating it will often mean approximating natural language.  At this point, we can only go so far, but where we can, we should.  Taking English</w:t>
      </w:r>
      <w:r>
        <w:t>—the modern scientific lingua franca and the language I know best—as a model, this means doing things like allowing multi-word names when possible,</w:t>
      </w:r>
      <w:r>
        <w:rPr>
          <w:rStyle w:val="FootnoteReference"/>
        </w:rPr>
        <w:footnoteReference w:id="4"/>
      </w:r>
      <w:r>
        <w:t xml:space="preserve"> so a well can have an associated </w:t>
      </w:r>
      <w:r>
        <w:rPr>
          <w:rStyle w:val="Characters"/>
        </w:rPr>
        <w:t>exit direction</w:t>
      </w:r>
      <w:r>
        <w:t xml:space="preserve"> rather than an </w:t>
      </w:r>
      <w:r>
        <w:rPr>
          <w:rStyle w:val="Characters"/>
        </w:rPr>
        <w:t>exit_dir</w:t>
      </w:r>
      <w:r>
        <w:t xml:space="preserve">.  It means that when asking for a well’s exit direction, instead of saying </w:t>
      </w:r>
      <w:r>
        <w:rPr>
          <w:rStyle w:val="Characters"/>
        </w:rPr>
        <w:t>w.exit_dir</w:t>
      </w:r>
      <w:r>
        <w:t xml:space="preserve">, you can say </w:t>
      </w:r>
      <w:r>
        <w:rPr>
          <w:rStyle w:val="Characters"/>
        </w:rPr>
        <w:t>the well’s exit direction</w:t>
      </w:r>
      <w:r>
        <w:t>.  Often this will mean that a program will contain more characters, but the increase in clarity can more than offset it.</w:t>
      </w:r>
    </w:p>
    <w:p w14:paraId="4387696A" w14:textId="7F98513B" w:rsidR="007E2AE2" w:rsidRDefault="00EE76C3" w:rsidP="00EE76C3">
      <w:pPr>
        <w:pStyle w:val="Heading3"/>
      </w:pPr>
      <w:bookmarkStart w:id="10" w:name="_Toc144415050"/>
      <w:r>
        <w:lastRenderedPageBreak/>
        <w:t>Don’t worry about mistakes users won’t make</w:t>
      </w:r>
      <w:bookmarkEnd w:id="10"/>
    </w:p>
    <w:p w14:paraId="33BD492B" w14:textId="53ADE0D0" w:rsidR="00EE76C3" w:rsidRDefault="00EE76C3" w:rsidP="00EE76C3">
      <w:r>
        <w:rPr>
          <w:lang w:val="en"/>
        </w:rPr>
        <w:t xml:space="preserve">In DML, you can say that a parameter to a function is </w:t>
      </w:r>
      <w:r>
        <w:rPr>
          <w:rStyle w:val="Characters"/>
        </w:rPr>
        <w:t>a drop</w:t>
      </w:r>
      <w:r>
        <w:t xml:space="preserve">.  You can also say that it is </w:t>
      </w:r>
      <w:r>
        <w:rPr>
          <w:rStyle w:val="Characters"/>
        </w:rPr>
        <w:t>an integer</w:t>
      </w:r>
      <w:r>
        <w:t xml:space="preserve">.  So how much complexity </w:t>
      </w:r>
      <w:r w:rsidR="000809C2">
        <w:t>was added to</w:t>
      </w:r>
      <w:r>
        <w:t xml:space="preserve"> the compiler </w:t>
      </w:r>
      <w:r w:rsidR="000809C2">
        <w:t>so that it can</w:t>
      </w:r>
      <w:r>
        <w:t xml:space="preserve"> point out to the programmer that they accidentally said </w:t>
      </w:r>
      <w:r>
        <w:rPr>
          <w:rStyle w:val="Characters"/>
        </w:rPr>
        <w:t>an drop</w:t>
      </w:r>
      <w:r>
        <w:t>?  Zero.  It’s an error that an English speaker is unlikely to make, and if they do make it, the default behavior of not distinguishing between the two is highly unlikely to cause problems.  So we don’t worry about it.  This sort of thing comes up all the time as a language gets closer to a natural language.   What’s important is that you do the right thing with the input you’re likely to get and that you don’t do something wrong if the user makes a simple mistake of the sort that users are likely to make.  But errors you’re unlikely to see aren’t worth spending a lot of time worrying about.</w:t>
      </w:r>
    </w:p>
    <w:p w14:paraId="42790BA6" w14:textId="5E0B5537" w:rsidR="00EE76C3" w:rsidRDefault="002D1A5D" w:rsidP="002D1A5D">
      <w:pPr>
        <w:pStyle w:val="Heading3"/>
      </w:pPr>
      <w:bookmarkStart w:id="11" w:name="_Toc144415051"/>
      <w:r>
        <w:t>The principle of least astonishment</w:t>
      </w:r>
      <w:bookmarkEnd w:id="11"/>
    </w:p>
    <w:p w14:paraId="256DC288" w14:textId="34860E12" w:rsidR="00C242EB" w:rsidRDefault="004412B3" w:rsidP="00C242EB">
      <w:pPr>
        <w:rPr>
          <w:lang w:val="en"/>
        </w:rPr>
      </w:pPr>
      <w:r>
        <w:rPr>
          <w:lang w:val="en"/>
        </w:rPr>
        <w:t xml:space="preserve">This rule dates back at least to the 1960s.  In language design it recognizes that often what a user expects a given bit of syntax to do in one context may well be different from what they expect the same syntax to do in another context, and that in this case, it’s far </w:t>
      </w:r>
      <w:r w:rsidR="00C242EB">
        <w:rPr>
          <w:lang w:val="en"/>
        </w:rPr>
        <w:t>more important</w:t>
      </w:r>
      <w:r>
        <w:rPr>
          <w:lang w:val="en"/>
        </w:rPr>
        <w:t xml:space="preserve"> that the language just do what they expect in each than that it be consistent and surprise them in one.</w:t>
      </w:r>
      <w:r w:rsidR="00C242EB">
        <w:rPr>
          <w:lang w:val="en"/>
        </w:rPr>
        <w:t xml:space="preserve">  Similarly, if a strict adherence to simple rules means that code that obviously should do something is considered ill-formed, that’s a problem.  The language should be changed so that it does what it obviously should</w:t>
      </w:r>
      <w:r w:rsidR="001A0615">
        <w:rPr>
          <w:lang w:val="en"/>
        </w:rPr>
        <w:t xml:space="preserve">, even if that means that a detailed explanation of when it does what may be complex.  If the language designer has done their job, the programmer won’t ever notice most of the inconsistencies because they match their </w:t>
      </w:r>
      <w:r w:rsidR="009C0189">
        <w:rPr>
          <w:lang w:val="en"/>
        </w:rPr>
        <w:t>expectations</w:t>
      </w:r>
      <w:r w:rsidR="001A0615">
        <w:rPr>
          <w:lang w:val="en"/>
        </w:rPr>
        <w:t>.</w:t>
      </w:r>
    </w:p>
    <w:p w14:paraId="0A973FE8" w14:textId="77777777" w:rsidR="00F853B5" w:rsidRDefault="00F853B5" w:rsidP="00F853B5">
      <w:pPr>
        <w:pStyle w:val="Heading3"/>
      </w:pPr>
      <w:bookmarkStart w:id="12" w:name="_Toc144415052"/>
      <w:r>
        <w:t>It's easier to learn a few new things that a lot of them</w:t>
      </w:r>
      <w:bookmarkEnd w:id="12"/>
    </w:p>
    <w:p w14:paraId="677B52BD" w14:textId="4F6D30E7" w:rsidR="00F853B5" w:rsidRDefault="0090294D" w:rsidP="00F853B5">
      <w:pPr>
        <w:rPr>
          <w:lang w:val="en"/>
        </w:rPr>
      </w:pPr>
      <w:r>
        <w:rPr>
          <w:lang w:val="en"/>
        </w:rPr>
        <w:t xml:space="preserve">While the customer may not be a programmer, and while we want to be close to their </w:t>
      </w:r>
      <w:r w:rsidR="00374362">
        <w:rPr>
          <w:lang w:val="en"/>
        </w:rPr>
        <w:t xml:space="preserve">informal description, it’s okay if we introduce notation they’re not familiar with, especially </w:t>
      </w:r>
      <w:r w:rsidR="005C07FB">
        <w:rPr>
          <w:lang w:val="en"/>
        </w:rPr>
        <w:t>when they’re being asked to describe things at a lower level than they’re used to.  But when we do this, it’s important that we don’t do it too often, so when we do introduce something, we should use it as often as possible, so that it becomes second nature.</w:t>
      </w:r>
    </w:p>
    <w:p w14:paraId="0D8287B6" w14:textId="076502D1" w:rsidR="005C07FB" w:rsidRPr="006B3F70" w:rsidRDefault="005C07FB" w:rsidP="00F853B5">
      <w:pPr>
        <w:rPr>
          <w:lang w:val="en"/>
        </w:rPr>
      </w:pPr>
      <w:r>
        <w:rPr>
          <w:lang w:val="en"/>
        </w:rPr>
        <w:t>In DML, it’s common to have a drop go through a sequence of actions.  Move it here, merge it with another drop, walk it around a bit, move it over here, split it, enter this well.</w:t>
      </w:r>
      <w:r w:rsidR="003F09B9">
        <w:rPr>
          <w:lang w:val="en"/>
        </w:rPr>
        <w:t xml:space="preserve">  This isn’t the level a protocol designer thinks at, so DML introduces a notion of </w:t>
      </w:r>
      <w:r w:rsidR="003F09B9">
        <w:rPr>
          <w:i/>
          <w:iCs/>
          <w:lang w:val="en"/>
        </w:rPr>
        <w:t>injection</w:t>
      </w:r>
      <w:r w:rsidR="003F09B9">
        <w:t xml:space="preserve"> (based on Unix shell pipes) in which an object is passed to a function, and the value is passed to another function, and so on.  Once the user has gotten used to the weird (though hopefully evocative) </w:t>
      </w:r>
      <w:r w:rsidR="00D74605">
        <w:t xml:space="preserve"> </w:t>
      </w:r>
      <w:r w:rsidR="003F09B9">
        <w:rPr>
          <w:rStyle w:val="Characters"/>
        </w:rPr>
        <w:t>o : X : Y</w:t>
      </w:r>
      <w:r w:rsidR="003F09B9">
        <w:t xml:space="preserve"> </w:t>
      </w:r>
      <w:r w:rsidR="00D74605">
        <w:t xml:space="preserve"> </w:t>
      </w:r>
      <w:r w:rsidR="003F09B9">
        <w:t xml:space="preserve">syntax, </w:t>
      </w:r>
      <w:r w:rsidR="003F09B9">
        <w:lastRenderedPageBreak/>
        <w:t xml:space="preserve">though, we can exploit the Principle of Least Astonishment to present the user with right-hand-side values that aren’t functions, but whose behavior there is what they expect without thinking about it.  If </w:t>
      </w:r>
      <w:r w:rsidR="003F09B9">
        <w:rPr>
          <w:rStyle w:val="Characters"/>
        </w:rPr>
        <w:t>d</w:t>
      </w:r>
      <w:r w:rsidR="003F09B9">
        <w:t xml:space="preserve"> is a drop, </w:t>
      </w:r>
      <w:r w:rsidR="00D74605">
        <w:t xml:space="preserve"> </w:t>
      </w:r>
      <w:r w:rsidR="003F09B9">
        <w:rPr>
          <w:rStyle w:val="Characters"/>
        </w:rPr>
        <w:t>d : east</w:t>
      </w:r>
      <w:r w:rsidR="003F09B9">
        <w:t xml:space="preserve"> </w:t>
      </w:r>
      <w:r w:rsidR="00D74605">
        <w:t xml:space="preserve"> </w:t>
      </w:r>
      <w:r w:rsidR="003F09B9">
        <w:t xml:space="preserve">moves the drop one pad to the east.  If </w:t>
      </w:r>
      <w:r w:rsidR="003F09B9">
        <w:rPr>
          <w:rStyle w:val="Characters"/>
        </w:rPr>
        <w:t>c</w:t>
      </w:r>
      <w:r w:rsidR="003F09B9">
        <w:t xml:space="preserve"> is some component that can be turned on and off, </w:t>
      </w:r>
      <w:r w:rsidR="00D74605">
        <w:t xml:space="preserve"> </w:t>
      </w:r>
      <w:r w:rsidR="003F09B9">
        <w:rPr>
          <w:rStyle w:val="Characters"/>
        </w:rPr>
        <w:t>c : off</w:t>
      </w:r>
      <w:r w:rsidR="003F09B9">
        <w:t xml:space="preserve"> </w:t>
      </w:r>
      <w:r w:rsidR="00D74605">
        <w:t xml:space="preserve"> </w:t>
      </w:r>
      <w:r w:rsidR="003F09B9">
        <w:t>turns it off.</w:t>
      </w:r>
      <w:r w:rsidR="00004121">
        <w:t xml:space="preserve">  If we’re in the middle of an injection chain moving a drop and we see</w:t>
      </w:r>
      <w:r w:rsidR="00D74605">
        <w:t xml:space="preserve"> </w:t>
      </w:r>
      <w:r w:rsidR="00004121">
        <w:t xml:space="preserve"> </w:t>
      </w:r>
      <w:r w:rsidR="00004121">
        <w:rPr>
          <w:rStyle w:val="Characters"/>
        </w:rPr>
        <w:t xml:space="preserve">print </w:t>
      </w:r>
      <w:r w:rsidR="00004121" w:rsidRPr="00004121">
        <w:rPr>
          <w:rStyle w:val="Characters"/>
          <w:rtl/>
        </w:rPr>
        <w:t>ײ</w:t>
      </w:r>
      <w:r w:rsidR="00004121" w:rsidRPr="00004121">
        <w:rPr>
          <w:rStyle w:val="Characters"/>
        </w:rPr>
        <w:t>We’re at</w:t>
      </w:r>
      <w:r w:rsidR="00004121" w:rsidRPr="00004121">
        <w:rPr>
          <w:rStyle w:val="Characters"/>
          <w:rtl/>
        </w:rPr>
        <w:t>ײ</w:t>
      </w:r>
      <w:r w:rsidR="00004121" w:rsidRPr="00004121">
        <w:rPr>
          <w:rStyle w:val="Characters"/>
        </w:rPr>
        <w:t>, d’s pad</w:t>
      </w:r>
      <w:r w:rsidR="00004121">
        <w:t>, of course it’s going to print that message.</w:t>
      </w:r>
      <w:r w:rsidR="006B3F70">
        <w:t xml:space="preserve">  If a target is </w:t>
      </w:r>
      <w:r w:rsidR="00D74605">
        <w:t xml:space="preserve"> </w:t>
      </w:r>
      <w:r w:rsidR="006B3F70">
        <w:rPr>
          <w:rStyle w:val="Characters"/>
        </w:rPr>
        <w:t>wait for 10 seconds</w:t>
      </w:r>
      <w:r w:rsidR="006B3F70">
        <w:t>, that’s what we’ll do.</w:t>
      </w:r>
    </w:p>
    <w:p w14:paraId="79B7427C" w14:textId="752D99C1" w:rsidR="001A0615" w:rsidRDefault="001A0615" w:rsidP="009C0189">
      <w:pPr>
        <w:pStyle w:val="Heading3"/>
      </w:pPr>
      <w:bookmarkStart w:id="13" w:name="_Toc144415053"/>
      <w:r w:rsidRPr="009C0189">
        <w:t xml:space="preserve">There’s </w:t>
      </w:r>
      <w:r w:rsidR="009C0189">
        <w:t>more than one way to do it</w:t>
      </w:r>
      <w:bookmarkEnd w:id="13"/>
    </w:p>
    <w:p w14:paraId="5989EE3C" w14:textId="44F82904" w:rsidR="009C0189" w:rsidRDefault="009C0189" w:rsidP="009C0189">
      <w:pPr>
        <w:rPr>
          <w:lang w:val="en"/>
        </w:rPr>
      </w:pPr>
      <w:r>
        <w:rPr>
          <w:lang w:val="en"/>
        </w:rPr>
        <w:t>This is one of the guiding principles espoused by Larry Wall in his design of the programming language Perl in the late 1980</w:t>
      </w:r>
      <w:r w:rsidR="00401BC6">
        <w:rPr>
          <w:lang w:val="en"/>
        </w:rPr>
        <w:t>s, and it ties in with several of the principles described above.  Different people will have different ways of describing the same thing, and not only is that okay, but to the extent possible, you should support many of them.</w:t>
      </w:r>
    </w:p>
    <w:p w14:paraId="26A09458" w14:textId="77972741" w:rsidR="00401BC6" w:rsidRDefault="00401BC6" w:rsidP="00CD7D74">
      <w:r>
        <w:rPr>
          <w:lang w:val="en"/>
        </w:rPr>
        <w:t xml:space="preserve">In DML, a heater has a </w:t>
      </w:r>
      <w:r>
        <w:rPr>
          <w:rStyle w:val="Characters"/>
        </w:rPr>
        <w:t>current temperature</w:t>
      </w:r>
      <w:r>
        <w:t xml:space="preserve"> attribute.  Or, if the user prefers, it can be </w:t>
      </w:r>
      <w:r>
        <w:rPr>
          <w:rStyle w:val="Characters"/>
        </w:rPr>
        <w:t>temperature</w:t>
      </w:r>
      <w:r>
        <w:t xml:space="preserve"> or </w:t>
      </w:r>
      <w:r>
        <w:rPr>
          <w:rStyle w:val="Characters"/>
        </w:rPr>
        <w:t>temp</w:t>
      </w:r>
      <w:r>
        <w:t xml:space="preserve"> or </w:t>
      </w:r>
      <w:r>
        <w:rPr>
          <w:rStyle w:val="Characters"/>
        </w:rPr>
        <w:t>current temp</w:t>
      </w:r>
      <w:r>
        <w:t xml:space="preserve">.  You can describe a variable’s type as </w:t>
      </w:r>
      <w:r>
        <w:rPr>
          <w:rStyle w:val="Characters"/>
        </w:rPr>
        <w:t>(eventual) drop</w:t>
      </w:r>
      <w:r>
        <w:t xml:space="preserve"> or </w:t>
      </w:r>
      <w:r>
        <w:rPr>
          <w:rStyle w:val="Characters"/>
        </w:rPr>
        <w:t>eventual drop</w:t>
      </w:r>
      <w:r>
        <w:t xml:space="preserve"> or </w:t>
      </w:r>
      <w:r>
        <w:rPr>
          <w:rStyle w:val="Characters"/>
        </w:rPr>
        <w:t>an (eventual) drop</w:t>
      </w:r>
      <w:r>
        <w:t xml:space="preserve"> or </w:t>
      </w:r>
      <w:r>
        <w:rPr>
          <w:rStyle w:val="Characters"/>
        </w:rPr>
        <w:t>an eventual drop</w:t>
      </w:r>
      <w:r>
        <w:t xml:space="preserve">.  </w:t>
      </w:r>
      <w:r w:rsidR="00CD7D74">
        <w:t xml:space="preserve">You can </w:t>
      </w:r>
      <w:r w:rsidR="00CD7D74">
        <w:rPr>
          <w:rStyle w:val="Characters"/>
        </w:rPr>
        <w:t>repeat until</w:t>
      </w:r>
      <w:r w:rsidR="00CD7D74">
        <w:t xml:space="preserve"> a condition is true, and you can </w:t>
      </w:r>
      <w:r w:rsidR="00CD7D74">
        <w:rPr>
          <w:rStyle w:val="Characters"/>
        </w:rPr>
        <w:t>repeat while</w:t>
      </w:r>
      <w:r w:rsidR="00CD7D74">
        <w:t xml:space="preserve"> its opposite is true.  </w:t>
      </w:r>
      <w:r>
        <w:t xml:space="preserve">You can introduce a function definition with </w:t>
      </w:r>
      <w:r>
        <w:rPr>
          <w:rStyle w:val="Characters"/>
        </w:rPr>
        <w:t>define</w:t>
      </w:r>
      <w:r>
        <w:t xml:space="preserve"> or </w:t>
      </w:r>
      <w:r>
        <w:rPr>
          <w:rStyle w:val="Characters"/>
        </w:rPr>
        <w:t>def</w:t>
      </w:r>
      <w:r>
        <w:t xml:space="preserve"> or </w:t>
      </w:r>
      <w:r>
        <w:rPr>
          <w:rStyle w:val="Characters"/>
        </w:rPr>
        <w:t>macro</w:t>
      </w:r>
      <w:r>
        <w:t xml:space="preserve"> or, depending on the definition, </w:t>
      </w:r>
      <w:r>
        <w:rPr>
          <w:rStyle w:val="Characters"/>
        </w:rPr>
        <w:t>function, func</w:t>
      </w:r>
      <w:r>
        <w:t xml:space="preserve">, </w:t>
      </w:r>
      <w:r>
        <w:rPr>
          <w:rStyle w:val="Characters"/>
        </w:rPr>
        <w:t>procedure</w:t>
      </w:r>
      <w:r>
        <w:t xml:space="preserve">, </w:t>
      </w:r>
      <w:r>
        <w:rPr>
          <w:rStyle w:val="Characters"/>
        </w:rPr>
        <w:t>proc</w:t>
      </w:r>
      <w:r>
        <w:t xml:space="preserve">, or </w:t>
      </w:r>
      <w:r>
        <w:rPr>
          <w:rStyle w:val="Characters"/>
        </w:rPr>
        <w:t>action</w:t>
      </w:r>
      <w:r>
        <w:t xml:space="preserve">.  There are omittable “noise words” all over the place.  You can </w:t>
      </w:r>
      <w:r>
        <w:rPr>
          <w:rStyle w:val="Characters"/>
        </w:rPr>
        <w:t>pause the clock</w:t>
      </w:r>
      <w:r>
        <w:t xml:space="preserve"> or simply </w:t>
      </w:r>
      <w:r>
        <w:rPr>
          <w:rStyle w:val="Characters"/>
        </w:rPr>
        <w:t>pause clock</w:t>
      </w:r>
      <w:r>
        <w:t xml:space="preserve">.  You can refer to the same direction as </w:t>
      </w:r>
      <w:r>
        <w:rPr>
          <w:rStyle w:val="Characters"/>
        </w:rPr>
        <w:t>up</w:t>
      </w:r>
      <w:r>
        <w:t xml:space="preserve"> or </w:t>
      </w:r>
      <w:r>
        <w:rPr>
          <w:rStyle w:val="Characters"/>
        </w:rPr>
        <w:t>north</w:t>
      </w:r>
      <w:r>
        <w:t xml:space="preserve">, and you rotate a direction </w:t>
      </w:r>
      <w:r>
        <w:rPr>
          <w:rStyle w:val="Characters"/>
        </w:rPr>
        <w:t>right</w:t>
      </w:r>
      <w:r>
        <w:t xml:space="preserve"> or </w:t>
      </w:r>
      <w:r>
        <w:rPr>
          <w:rStyle w:val="Characters"/>
        </w:rPr>
        <w:t>clockwise</w:t>
      </w:r>
      <w:r>
        <w:t xml:space="preserve">.  You can ask whether </w:t>
      </w:r>
      <w:r>
        <w:rPr>
          <w:rStyle w:val="Characters"/>
        </w:rPr>
        <w:t>the pad has a drop</w:t>
      </w:r>
      <w:r>
        <w:t xml:space="preserve"> or </w:t>
      </w:r>
      <w:r>
        <w:rPr>
          <w:rStyle w:val="Characters"/>
        </w:rPr>
        <w:t>doesn’t have a drop</w:t>
      </w:r>
      <w:r>
        <w:t xml:space="preserve"> or whether </w:t>
      </w:r>
      <w:r>
        <w:rPr>
          <w:rStyle w:val="Characters"/>
        </w:rPr>
        <w:t>the pad’s drop exists</w:t>
      </w:r>
      <w:r>
        <w:t xml:space="preserve"> or </w:t>
      </w:r>
      <w:r>
        <w:rPr>
          <w:rStyle w:val="Characters"/>
        </w:rPr>
        <w:t>is not missing</w:t>
      </w:r>
      <w:r>
        <w:t xml:space="preserve"> or …  </w:t>
      </w:r>
    </w:p>
    <w:p w14:paraId="1B9898EC" w14:textId="29C296C7" w:rsidR="00401BC6" w:rsidRDefault="00401BC6" w:rsidP="00401BC6">
      <w:r>
        <w:t>When coupled with the principle of least astonishment, this can mean that whatever the programmer tries is (hopefully) likely to do what they want.  And if it doesn’t, it should in a later version.</w:t>
      </w:r>
    </w:p>
    <w:p w14:paraId="591177E5" w14:textId="635C1995" w:rsidR="00FB4378" w:rsidRDefault="00FB4378" w:rsidP="00FB4378">
      <w:pPr>
        <w:pStyle w:val="Heading3"/>
      </w:pPr>
      <w:bookmarkStart w:id="14" w:name="_Toc144415054"/>
      <w:r>
        <w:t>Easy things should be easy, and hard things should be possible</w:t>
      </w:r>
      <w:bookmarkEnd w:id="14"/>
    </w:p>
    <w:p w14:paraId="32EB008A" w14:textId="195AD90C" w:rsidR="00FB4378" w:rsidRDefault="00FB4378" w:rsidP="00FB4378">
      <w:r>
        <w:rPr>
          <w:lang w:val="en"/>
        </w:rPr>
        <w:t xml:space="preserve">This is Larry Wall’s other dictum for Perl.  In the design of DML, I’ve focused more on the first part, trying to prioritize things so that the things that programmers are going to need to do most of the time should be simple to do, and that it’s okay if the rest is ugly or cumbersome.  Indeed it can sometimes be beneficial to say “This thing is dangerous, though sometimes necessary, and I’m going to implement it in such a way that you know you’re doing something dangerous”.  (Of course, the next step is sitting back and figuring out </w:t>
      </w:r>
      <w:r>
        <w:rPr>
          <w:i/>
          <w:iCs/>
          <w:lang w:val="en"/>
        </w:rPr>
        <w:t>why</w:t>
      </w:r>
      <w:r>
        <w:t xml:space="preserve"> the user wants to do that and seeing whether there isn’t a way to support that directly at a higher (and safer) level.)</w:t>
      </w:r>
    </w:p>
    <w:p w14:paraId="600358AB" w14:textId="4B0A8CE9" w:rsidR="00FB4378" w:rsidRDefault="00494A65" w:rsidP="00FB4378">
      <w:r>
        <w:lastRenderedPageBreak/>
        <w:t>Where DML falls short at the moment is the second half of the slogan.  There are a lot of things that I can see users wanting to do with the language that it simply doesn’t support yet.  This is largely due to lack of time, and hopefully it will improve.</w:t>
      </w:r>
    </w:p>
    <w:p w14:paraId="2A00FEF5" w14:textId="734D275D" w:rsidR="00494A65" w:rsidRDefault="00494A65" w:rsidP="00494A65">
      <w:pPr>
        <w:pStyle w:val="Heading3"/>
      </w:pPr>
      <w:bookmarkStart w:id="15" w:name="_Toc144415055"/>
      <w:r>
        <w:t>This isn’t the last version of the language</w:t>
      </w:r>
      <w:bookmarkEnd w:id="15"/>
    </w:p>
    <w:p w14:paraId="236C664D" w14:textId="4E25D383" w:rsidR="00494A65" w:rsidRDefault="00FF7F69" w:rsidP="00494A65">
      <w:pPr>
        <w:rPr>
          <w:lang w:val="en"/>
        </w:rPr>
      </w:pPr>
      <w:r>
        <w:rPr>
          <w:lang w:val="en"/>
        </w:rPr>
        <w:t>All l</w:t>
      </w:r>
      <w:r w:rsidR="001377D2">
        <w:rPr>
          <w:lang w:val="en"/>
        </w:rPr>
        <w:t>anguages evolve over time</w:t>
      </w:r>
      <w:r>
        <w:rPr>
          <w:lang w:val="en"/>
        </w:rPr>
        <w:t>.  It’s okay if this version of the language doesn’t do everything that I want it to.  The next version will be better.  The syntax will be cleaner and less surprising.  It will allow programmers to more simply write things that are hard today and to write things that are simply impossible today.  The compiler will be more efficient, and the code will run faster.</w:t>
      </w:r>
    </w:p>
    <w:p w14:paraId="5C308C85" w14:textId="77777777" w:rsidR="00FF7F69" w:rsidRDefault="00FF7F69" w:rsidP="00494A65">
      <w:pPr>
        <w:rPr>
          <w:lang w:val="en"/>
        </w:rPr>
      </w:pPr>
      <w:r>
        <w:rPr>
          <w:lang w:val="en"/>
        </w:rPr>
        <w:t xml:space="preserve">A corollary of this, however, is that as soon as people start writing programs in a language, it becomes more difficult to make changes that will break their code, so you have to start worrying about backwards compatibility.  </w:t>
      </w:r>
    </w:p>
    <w:p w14:paraId="6CCC9FE5" w14:textId="4C641E2D" w:rsidR="00FF7F69" w:rsidRPr="00FF7F69" w:rsidRDefault="00FF7F69" w:rsidP="00494A65">
      <w:pPr>
        <w:rPr>
          <w:lang w:val="en"/>
        </w:rPr>
      </w:pPr>
      <w:r>
        <w:rPr>
          <w:lang w:val="en"/>
        </w:rPr>
        <w:t xml:space="preserve">This, however, should not be overstated, especially at such an early stage of language design.  When I was in college, I took a class in programming language design from Al Aho of Bell Labs.  He recounted an anecdote about the development of the </w:t>
      </w:r>
      <w:r w:rsidRPr="00FF7F69">
        <w:rPr>
          <w:rStyle w:val="Keyword"/>
        </w:rPr>
        <w:t>make</w:t>
      </w:r>
      <w:r>
        <w:rPr>
          <w:lang w:val="en"/>
        </w:rPr>
        <w:t xml:space="preserve"> utility in 1976, about a decade earlier, and in particular, the syntax of the files that drove it.  According to him, Stuart Feldman threw together a little tool for a project he was working on, and other programmers there soon started using it.  He realized that the syntax of the files was terrible, but it did the job for what he needed, and he was a busy man.  By the time he had a chance to revisit the design some months later, he decided that it was too late to change it: </w:t>
      </w:r>
      <w:r>
        <w:rPr>
          <w:i/>
          <w:iCs/>
          <w:lang w:val="en"/>
        </w:rPr>
        <w:t>dozens</w:t>
      </w:r>
      <w:r>
        <w:t xml:space="preserve"> of people were using it.  And a decade later, tens of thousands of us (at least) were struggling daily with the same awful syntax. </w:t>
      </w:r>
    </w:p>
    <w:p w14:paraId="13D97DF9" w14:textId="3E8F077A" w:rsidR="006C0C27" w:rsidRDefault="00E04F15" w:rsidP="00E04F15">
      <w:pPr>
        <w:pStyle w:val="Heading3"/>
      </w:pPr>
      <w:bookmarkStart w:id="16" w:name="_Toc144415056"/>
      <w:r>
        <w:t>Trade complexity below for simplicity above</w:t>
      </w:r>
      <w:bookmarkEnd w:id="16"/>
    </w:p>
    <w:p w14:paraId="3546F374" w14:textId="3CD90619" w:rsidR="00EE76C3" w:rsidRPr="00EE76C3" w:rsidRDefault="00E04F15" w:rsidP="006A71CD">
      <w:pPr>
        <w:rPr>
          <w:lang w:val="en"/>
        </w:rPr>
      </w:pPr>
      <w:r>
        <w:rPr>
          <w:lang w:val="en"/>
        </w:rPr>
        <w:t>In may systems there’s a tradeoff between the complexity of the interface presented to the user and the complexity of the system that implements the interface.  In almost all cases, it’s worth making the invisible implementation more complex in order to make the user-visible portions simple to use.</w:t>
      </w:r>
    </w:p>
    <w:p w14:paraId="573B5A71" w14:textId="1AF7D616" w:rsidR="008F5E05" w:rsidRDefault="008F5E05" w:rsidP="008F5E05">
      <w:pPr>
        <w:pStyle w:val="Heading2"/>
        <w:rPr>
          <w:lang w:val="en"/>
        </w:rPr>
      </w:pPr>
      <w:bookmarkStart w:id="17" w:name="_Toc144415057"/>
      <w:r>
        <w:rPr>
          <w:lang w:val="en"/>
        </w:rPr>
        <w:t>Rough Spots and Missing Pieces</w:t>
      </w:r>
      <w:bookmarkEnd w:id="17"/>
    </w:p>
    <w:p w14:paraId="5B3CBF8E" w14:textId="41C6B5F1" w:rsidR="00135A47" w:rsidRDefault="00135A47" w:rsidP="00135A47">
      <w:pPr>
        <w:rPr>
          <w:lang w:val="en"/>
        </w:rPr>
      </w:pPr>
      <w:r>
        <w:rPr>
          <w:lang w:val="en"/>
        </w:rPr>
        <w:t>While I’m happy with a lot of DML and its implementation, there is still a fair bit that I’m not happy with.  In no particular order:</w:t>
      </w:r>
    </w:p>
    <w:p w14:paraId="0EB8F587" w14:textId="0BA7EB19" w:rsidR="00135A47" w:rsidRPr="00135A47" w:rsidRDefault="00135A47">
      <w:pPr>
        <w:pStyle w:val="ListParagraph"/>
        <w:numPr>
          <w:ilvl w:val="0"/>
          <w:numId w:val="11"/>
        </w:numPr>
        <w:rPr>
          <w:lang w:val="en"/>
        </w:rPr>
      </w:pPr>
      <w:r>
        <w:rPr>
          <w:lang w:val="en"/>
        </w:rPr>
        <w:lastRenderedPageBreak/>
        <w:t xml:space="preserve">The error messages from the compiler are </w:t>
      </w:r>
      <w:r>
        <w:rPr>
          <w:i/>
          <w:iCs/>
          <w:lang w:val="en"/>
        </w:rPr>
        <w:t>really</w:t>
      </w:r>
      <w:r>
        <w:t xml:space="preserve"> bad.  Most of this has to do with the ANTLR4 tool used to do the parsing, but some of it is due to my not having come up with a coherent method of reporting errors from within the compiler proper.  Code that compiles without error is fine, but if there’s a syntax error, it can be </w:t>
      </w:r>
      <w:r>
        <w:rPr>
          <w:i/>
          <w:iCs/>
        </w:rPr>
        <w:t>very</w:t>
      </w:r>
      <w:r>
        <w:t xml:space="preserve"> difficult for the user to identify where the problem is.</w:t>
      </w:r>
      <w:r>
        <w:rPr>
          <w:rStyle w:val="FootnoteReference"/>
        </w:rPr>
        <w:footnoteReference w:id="5"/>
      </w:r>
      <w:r>
        <w:t xml:space="preserve">  It is apparently possible for ANTLR4 parsers to provide better error messages with support from the compiler-writer (i.e., me), but I haven’t had the chance to put much effort into this.</w:t>
      </w:r>
    </w:p>
    <w:p w14:paraId="326D1130" w14:textId="4272A98E" w:rsidR="00135A47" w:rsidRPr="00F82A1B" w:rsidRDefault="00F82A1B">
      <w:pPr>
        <w:pStyle w:val="ListParagraph"/>
        <w:numPr>
          <w:ilvl w:val="0"/>
          <w:numId w:val="11"/>
        </w:numPr>
        <w:rPr>
          <w:lang w:val="en"/>
        </w:rPr>
      </w:pPr>
      <w:r>
        <w:t>It’s unconscionable that there isn’t yet support for things like sequences or mappings and that there’s no way for users to define their own classes, attributes, and types (especially enumerated types).</w:t>
      </w:r>
    </w:p>
    <w:p w14:paraId="4B074643" w14:textId="6DC5DB27" w:rsidR="00F82A1B" w:rsidRPr="00F853B5" w:rsidRDefault="00F82A1B">
      <w:pPr>
        <w:pStyle w:val="ListParagraph"/>
        <w:numPr>
          <w:ilvl w:val="0"/>
          <w:numId w:val="11"/>
        </w:numPr>
        <w:rPr>
          <w:lang w:val="en"/>
        </w:rPr>
      </w:pPr>
      <w:r>
        <w:t xml:space="preserve">The syntax could (and should) be a lot more natural-language-like.  My intention was to make things to that all names could have spaces in them and that there would be notions of things like adjectives and prepositions.  There are lots of cases where parentheses are still required where they shouldn’t be.  (For example, you have to say </w:t>
      </w:r>
      <w:r>
        <w:rPr>
          <w:rStyle w:val="Characters"/>
        </w:rPr>
        <w:t>w : require(2uL of A)</w:t>
      </w:r>
      <w:r>
        <w:t xml:space="preserve">, where you should simply be able to say </w:t>
      </w:r>
      <w:r>
        <w:rPr>
          <w:rStyle w:val="Characters"/>
        </w:rPr>
        <w:t>w : require 2uL of A</w:t>
      </w:r>
      <w:r>
        <w:t>.)  There are good reasons why I wasn’t able to get around them, but they should go away in the future.</w:t>
      </w:r>
    </w:p>
    <w:p w14:paraId="59636238" w14:textId="3E3940B3" w:rsidR="00F853B5" w:rsidRPr="00F853B5" w:rsidRDefault="00F853B5">
      <w:pPr>
        <w:pStyle w:val="ListParagraph"/>
        <w:numPr>
          <w:ilvl w:val="0"/>
          <w:numId w:val="11"/>
        </w:numPr>
        <w:rPr>
          <w:lang w:val="en"/>
        </w:rPr>
      </w:pPr>
      <w:r>
        <w:t>In particular, it would be very nice to have the ability to use “it” to refer to whatever it is we were just acting on.  This would allow for a more verbose but clearer way of doing what we currently do with injection chains.</w:t>
      </w:r>
    </w:p>
    <w:p w14:paraId="5F1F7579" w14:textId="2097FFB4" w:rsidR="00F853B5" w:rsidRPr="0090294D" w:rsidRDefault="00F853B5">
      <w:pPr>
        <w:pStyle w:val="ListParagraph"/>
        <w:numPr>
          <w:ilvl w:val="0"/>
          <w:numId w:val="11"/>
        </w:numPr>
        <w:rPr>
          <w:lang w:val="en"/>
        </w:rPr>
      </w:pPr>
      <w:r>
        <w:t>I don’t like forcing non-programmers to use braces for blocks.  In my initial PhysL design ideas, blocks were done with bullets and indentation, but it wasn’t clear that that would be (1) easily parsable with ANTLR4 and (2) easily typable by the user.</w:t>
      </w:r>
      <w:r w:rsidR="005565F6">
        <w:t xml:space="preserve">  This should be revisited.</w:t>
      </w:r>
    </w:p>
    <w:p w14:paraId="635805A6" w14:textId="61E77F8E" w:rsidR="0090294D" w:rsidRPr="00F82A1B" w:rsidRDefault="0090294D">
      <w:pPr>
        <w:pStyle w:val="ListParagraph"/>
        <w:numPr>
          <w:ilvl w:val="0"/>
          <w:numId w:val="11"/>
        </w:numPr>
        <w:rPr>
          <w:lang w:val="en"/>
        </w:rPr>
      </w:pPr>
      <w:r>
        <w:t>There really should be a clearer alternative to the current double-bracket parallel block notation.</w:t>
      </w:r>
    </w:p>
    <w:p w14:paraId="2ADD346D" w14:textId="1F76C767" w:rsidR="00F82A1B" w:rsidRPr="00F82A1B" w:rsidRDefault="00F82A1B">
      <w:pPr>
        <w:pStyle w:val="ListParagraph"/>
        <w:numPr>
          <w:ilvl w:val="0"/>
          <w:numId w:val="11"/>
        </w:numPr>
        <w:rPr>
          <w:lang w:val="en"/>
        </w:rPr>
      </w:pPr>
      <w:r>
        <w:t>It’s currently impossible to write overloaded functions, and the lack of this ability makes lots of other things uglier in both the implementation and in user-visible portions.  (For example, there’s a mechanism in there to support built-in overloaded functions, because they’re actually necessary, but they complicate things a great deal.)  I have a partial implementation of this, but I couldn’t get it to work in time.</w:t>
      </w:r>
    </w:p>
    <w:p w14:paraId="6EFFDD1E" w14:textId="4D139C9D" w:rsidR="00F82A1B" w:rsidRPr="00F82A1B" w:rsidRDefault="00F82A1B">
      <w:pPr>
        <w:pStyle w:val="ListParagraph"/>
        <w:numPr>
          <w:ilvl w:val="0"/>
          <w:numId w:val="11"/>
        </w:numPr>
        <w:rPr>
          <w:lang w:val="en"/>
        </w:rPr>
      </w:pPr>
      <w:r>
        <w:lastRenderedPageBreak/>
        <w:t xml:space="preserve">There are a lot of places where the underlying </w:t>
      </w:r>
      <w:r w:rsidR="00AE1659">
        <w:t>HP-DMF</w:t>
      </w:r>
      <w:r>
        <w:t xml:space="preserve"> implementation bleeds through to the user in ways that they should be insulated from.  </w:t>
      </w:r>
    </w:p>
    <w:p w14:paraId="164F19B2" w14:textId="36216402" w:rsidR="00F82A1B" w:rsidRPr="00F82A1B" w:rsidRDefault="00F82A1B">
      <w:pPr>
        <w:pStyle w:val="ListParagraph"/>
        <w:numPr>
          <w:ilvl w:val="0"/>
          <w:numId w:val="11"/>
        </w:numPr>
        <w:rPr>
          <w:lang w:val="en"/>
        </w:rPr>
      </w:pPr>
      <w:r>
        <w:t xml:space="preserve">Interaction with the user is very primitive.  The program can </w:t>
      </w:r>
      <w:r>
        <w:rPr>
          <w:rStyle w:val="Characters"/>
        </w:rPr>
        <w:t>prompt</w:t>
      </w:r>
      <w:r>
        <w:t xml:space="preserve"> the user, putting up a dialog box, but this is essentially just a pause.  There’s no way for the user to provide input that could guide the program.</w:t>
      </w:r>
    </w:p>
    <w:p w14:paraId="65CE0A6B" w14:textId="7AF8C792" w:rsidR="00F82A1B" w:rsidRPr="00F82A1B" w:rsidRDefault="00F82A1B">
      <w:pPr>
        <w:pStyle w:val="ListParagraph"/>
        <w:numPr>
          <w:ilvl w:val="0"/>
          <w:numId w:val="11"/>
        </w:numPr>
        <w:rPr>
          <w:lang w:val="en"/>
        </w:rPr>
      </w:pPr>
      <w:r>
        <w:t>There’s no way to read or write files or communicate with remote sites.</w:t>
      </w:r>
    </w:p>
    <w:p w14:paraId="5A8B1F10" w14:textId="7E2F2491" w:rsidR="00F82A1B" w:rsidRPr="00F82A1B" w:rsidRDefault="00F82A1B">
      <w:pPr>
        <w:pStyle w:val="ListParagraph"/>
        <w:numPr>
          <w:ilvl w:val="0"/>
          <w:numId w:val="11"/>
        </w:numPr>
        <w:rPr>
          <w:lang w:val="en"/>
        </w:rPr>
      </w:pPr>
      <w:r>
        <w:t xml:space="preserve">For Python-level </w:t>
      </w:r>
      <w:r w:rsidR="003C0E99">
        <w:t>HP-DMF</w:t>
      </w:r>
      <w:r>
        <w:t xml:space="preserve"> protocols, it was typically necessary to use things like barriers to do more sophisticated traffic control to prevent drops from deadlocking.  This should be extended to DML.</w:t>
      </w:r>
    </w:p>
    <w:p w14:paraId="6AE3D60E" w14:textId="228DE29A" w:rsidR="00F82A1B" w:rsidRPr="0090294D" w:rsidRDefault="00F82A1B">
      <w:pPr>
        <w:pStyle w:val="ListParagraph"/>
        <w:numPr>
          <w:ilvl w:val="0"/>
          <w:numId w:val="11"/>
        </w:numPr>
        <w:rPr>
          <w:lang w:val="en"/>
        </w:rPr>
      </w:pPr>
      <w:r>
        <w:t xml:space="preserve">Similarly, </w:t>
      </w:r>
      <w:r w:rsidR="00D33847">
        <w:t>HP-DMF</w:t>
      </w:r>
      <w:r>
        <w:t xml:space="preserve"> has a notion of multi-drop mixing and dilution that needs to be exposed in DML in as simple a way as 2-drop merging and mixing.</w:t>
      </w:r>
    </w:p>
    <w:p w14:paraId="4D41C93D" w14:textId="51042D31" w:rsidR="0090294D" w:rsidRPr="005E605A" w:rsidRDefault="0090294D">
      <w:pPr>
        <w:pStyle w:val="ListParagraph"/>
        <w:numPr>
          <w:ilvl w:val="0"/>
          <w:numId w:val="11"/>
        </w:numPr>
        <w:rPr>
          <w:lang w:val="en"/>
        </w:rPr>
      </w:pPr>
      <w:r>
        <w:t xml:space="preserve">Ideally, the language should take care of motion planning in </w:t>
      </w:r>
      <w:r>
        <w:rPr>
          <w:rStyle w:val="Characters"/>
        </w:rPr>
        <w:t>to pad</w:t>
      </w:r>
      <w:r>
        <w:t xml:space="preserve"> expressions so that the user doesn’t have to worry about avoiding dead pads and deadlocking with other drops.  This may imply changes to the underlying </w:t>
      </w:r>
      <w:r w:rsidR="00163DFB">
        <w:t>HP-DMF</w:t>
      </w:r>
      <w:r>
        <w:t xml:space="preserve"> system in which drops actually know their targets so that the system can detect deadlock and figure out how to back out of it.</w:t>
      </w:r>
    </w:p>
    <w:p w14:paraId="7F955B39" w14:textId="21CCA656" w:rsidR="005E605A" w:rsidRPr="00374362" w:rsidRDefault="005E605A">
      <w:pPr>
        <w:pStyle w:val="ListParagraph"/>
        <w:numPr>
          <w:ilvl w:val="0"/>
          <w:numId w:val="11"/>
        </w:numPr>
        <w:rPr>
          <w:lang w:val="en"/>
        </w:rPr>
      </w:pPr>
      <w:r>
        <w:t xml:space="preserve">DML currently can only talk about drops that sit on single pads on the board.  The underlying </w:t>
      </w:r>
      <w:r w:rsidR="00C27BDE">
        <w:t>HP-DMF</w:t>
      </w:r>
      <w:r>
        <w:t xml:space="preserve"> system is able to model </w:t>
      </w:r>
      <w:r>
        <w:rPr>
          <w:i/>
          <w:iCs/>
        </w:rPr>
        <w:t>blobs</w:t>
      </w:r>
      <w:r>
        <w:t xml:space="preserve"> of liquid that may be more than a single drop in size.  These should be supported directly in DML.</w:t>
      </w:r>
    </w:p>
    <w:p w14:paraId="6A64BCF8" w14:textId="52D7474A" w:rsidR="00374362" w:rsidRPr="00600EE8" w:rsidRDefault="00374362">
      <w:pPr>
        <w:pStyle w:val="ListParagraph"/>
        <w:numPr>
          <w:ilvl w:val="0"/>
          <w:numId w:val="11"/>
        </w:numPr>
        <w:rPr>
          <w:lang w:val="en"/>
        </w:rPr>
      </w:pPr>
      <w:r>
        <w:t>It should be possible to do a lot more at a higher level.  There’s no reason why the programmer can’t talk about high-level desires (mix this reagent with that one, heat it for this long at that temperature) and have the compiler figure out what to dispense from where and which heater to use.</w:t>
      </w:r>
      <w:r w:rsidR="008D4445">
        <w:t xml:space="preserve">  But that may be a higher-level language that compiles down to DML.  </w:t>
      </w:r>
    </w:p>
    <w:p w14:paraId="3952CC29" w14:textId="22E1FF02" w:rsidR="00600EE8" w:rsidRPr="00F178FE" w:rsidRDefault="00600EE8">
      <w:pPr>
        <w:pStyle w:val="ListParagraph"/>
        <w:numPr>
          <w:ilvl w:val="0"/>
          <w:numId w:val="11"/>
        </w:numPr>
        <w:rPr>
          <w:lang w:val="en"/>
        </w:rPr>
      </w:pPr>
      <w:r>
        <w:t xml:space="preserve">There’s currently no way to write a parameter declaration for parameters that take functions.  You can do it for variables by using </w:t>
      </w:r>
      <w:r>
        <w:rPr>
          <w:rStyle w:val="Characters"/>
        </w:rPr>
        <w:t>local</w:t>
      </w:r>
      <w:r>
        <w:t>, but you can’t actually specify.</w:t>
      </w:r>
      <w:r w:rsidR="00A93917">
        <w:t xml:space="preserve">  Similarly, you can’t specify the return type for a function that returns a function.</w:t>
      </w:r>
    </w:p>
    <w:p w14:paraId="055DC5A3" w14:textId="0D302199" w:rsidR="00F178FE" w:rsidRPr="00135A47" w:rsidRDefault="00F178FE">
      <w:pPr>
        <w:pStyle w:val="ListParagraph"/>
        <w:numPr>
          <w:ilvl w:val="0"/>
          <w:numId w:val="11"/>
        </w:numPr>
        <w:rPr>
          <w:lang w:val="en"/>
        </w:rPr>
      </w:pPr>
      <w:r>
        <w:t>There needs to be a way to import one file from another (and from the interpreter), with a check to make sure that it isn’t imported twice and we don’t have a cycle.</w:t>
      </w:r>
    </w:p>
    <w:p w14:paraId="6A6E2884" w14:textId="601DC596" w:rsidR="00083C3B" w:rsidRDefault="001460EB" w:rsidP="00A3326D">
      <w:pPr>
        <w:pStyle w:val="Heading1"/>
      </w:pPr>
      <w:r>
        <w:lastRenderedPageBreak/>
        <w:br/>
      </w:r>
      <w:bookmarkStart w:id="18" w:name="_Toc144415058"/>
      <w:r>
        <w:t xml:space="preserve">A </w:t>
      </w:r>
      <w:r w:rsidR="00486C7B">
        <w:t>Tutorial</w:t>
      </w:r>
      <w:r>
        <w:t xml:space="preserve"> Example</w:t>
      </w:r>
      <w:bookmarkEnd w:id="18"/>
    </w:p>
    <w:p w14:paraId="293A5F2E" w14:textId="610A1880" w:rsidR="00D32C81" w:rsidRDefault="00D32C81" w:rsidP="00D32C81">
      <w:r>
        <w:rPr>
          <w:lang w:val="en"/>
        </w:rPr>
        <w:t xml:space="preserve">In this chapter, we’ll look at a worked example.  Note that this is not necessarily a </w:t>
      </w:r>
      <w:r>
        <w:rPr>
          <w:i/>
          <w:iCs/>
          <w:lang w:val="en"/>
        </w:rPr>
        <w:t>realistic</w:t>
      </w:r>
      <w:r>
        <w:t xml:space="preserve"> example, but it demonstrates many of the features of a language that a user is likely to need.</w:t>
      </w:r>
    </w:p>
    <w:p w14:paraId="633D31C3" w14:textId="06CAB0BF" w:rsidR="005B0AB6" w:rsidRDefault="005B0AB6" w:rsidP="00D32C81">
      <w:r>
        <w:t>In this example, we’ll demonstrate dispensing drops, moving them around simultaneously on the board, merging them together and splitting them apart, heating them, using a sensor to take measurements on them, making decisions based on the measurements, and finally, moving drops into wells or extracting them via (manual or robotic) pipetting through an extraction port.</w:t>
      </w:r>
    </w:p>
    <w:p w14:paraId="5E976230" w14:textId="547501C6" w:rsidR="005B0AB6" w:rsidRDefault="005B0AB6" w:rsidP="0063404B">
      <w:pPr>
        <w:pStyle w:val="Heading2"/>
      </w:pPr>
      <w:bookmarkStart w:id="19" w:name="_Toc144415059"/>
      <w:r>
        <w:t>The protocol</w:t>
      </w:r>
      <w:bookmarkEnd w:id="19"/>
    </w:p>
    <w:p w14:paraId="570310D3" w14:textId="7A53204B" w:rsidR="005B0AB6" w:rsidRDefault="005B0AB6" w:rsidP="005B0AB6">
      <w:pPr>
        <w:rPr>
          <w:lang w:val="en"/>
        </w:rPr>
      </w:pPr>
      <w:r>
        <w:rPr>
          <w:lang w:val="en"/>
        </w:rPr>
        <w:t>The protocol we’ll implement involves four reagents: A, B, C, and D.  It is defined informally as</w:t>
      </w:r>
    </w:p>
    <w:p w14:paraId="51AD0A74" w14:textId="1202B0D8" w:rsidR="005B0AB6" w:rsidRDefault="005B0AB6">
      <w:pPr>
        <w:pStyle w:val="ListParagraph"/>
        <w:numPr>
          <w:ilvl w:val="0"/>
          <w:numId w:val="4"/>
        </w:numPr>
        <w:rPr>
          <w:lang w:val="en"/>
        </w:rPr>
      </w:pPr>
      <w:r>
        <w:rPr>
          <w:lang w:val="en"/>
        </w:rPr>
        <w:t>Dispense drops of reagents A and B and merge them together.  Walk the merged drop around for 10 seconds to ensure mixing.</w:t>
      </w:r>
    </w:p>
    <w:p w14:paraId="7FFDC9E8" w14:textId="711271D6" w:rsidR="005B0AB6" w:rsidRDefault="005B0AB6">
      <w:pPr>
        <w:pStyle w:val="ListParagraph"/>
        <w:numPr>
          <w:ilvl w:val="0"/>
          <w:numId w:val="4"/>
        </w:numPr>
        <w:rPr>
          <w:lang w:val="en"/>
        </w:rPr>
      </w:pPr>
      <w:r>
        <w:rPr>
          <w:lang w:val="en"/>
        </w:rPr>
        <w:t>Split the merged drop in two and merge the resulting drops with a drop of reagents C and D respectively.  Mix these drops by “shuttling” (stepping back and forth) 10 times.</w:t>
      </w:r>
    </w:p>
    <w:p w14:paraId="33D20DD9" w14:textId="74FDA0D2" w:rsidR="005B0AB6" w:rsidRDefault="005B0AB6">
      <w:pPr>
        <w:pStyle w:val="ListParagraph"/>
        <w:numPr>
          <w:ilvl w:val="0"/>
          <w:numId w:val="4"/>
        </w:numPr>
        <w:rPr>
          <w:lang w:val="en"/>
        </w:rPr>
      </w:pPr>
      <w:r>
        <w:rPr>
          <w:lang w:val="en"/>
        </w:rPr>
        <w:t>Heat the combined drops at 80</w:t>
      </w:r>
      <w:r>
        <w:rPr>
          <w:rFonts w:ascii="Arial" w:hAnsi="Arial" w:cs="Arial"/>
          <w:lang w:val="en"/>
        </w:rPr>
        <w:t>°</w:t>
      </w:r>
      <w:r>
        <w:rPr>
          <w:lang w:val="en"/>
        </w:rPr>
        <w:t>C for 30 minutes.</w:t>
      </w:r>
    </w:p>
    <w:p w14:paraId="0738E150" w14:textId="31E99738" w:rsidR="005B0AB6" w:rsidRDefault="005B0AB6">
      <w:pPr>
        <w:pStyle w:val="ListParagraph"/>
        <w:numPr>
          <w:ilvl w:val="0"/>
          <w:numId w:val="4"/>
        </w:numPr>
        <w:rPr>
          <w:lang w:val="en"/>
        </w:rPr>
      </w:pPr>
      <w:r>
        <w:rPr>
          <w:lang w:val="en"/>
        </w:rPr>
        <w:t xml:space="preserve">Measure each heated drop using an ESELog sensor.  </w:t>
      </w:r>
    </w:p>
    <w:p w14:paraId="55CFF10E" w14:textId="69C8AAD8" w:rsidR="005B0AB6" w:rsidRDefault="005B0AB6">
      <w:pPr>
        <w:pStyle w:val="ListParagraph"/>
        <w:numPr>
          <w:ilvl w:val="1"/>
          <w:numId w:val="4"/>
        </w:numPr>
        <w:rPr>
          <w:lang w:val="en"/>
        </w:rPr>
      </w:pPr>
      <w:r>
        <w:rPr>
          <w:lang w:val="en"/>
        </w:rPr>
        <w:t>If the mean voltage read on the E1D1 channel is greater than 70V, the drop passes</w:t>
      </w:r>
      <w:r w:rsidR="00EE712F">
        <w:rPr>
          <w:lang w:val="en"/>
        </w:rPr>
        <w:t xml:space="preserve"> and should be preserved for later testing</w:t>
      </w:r>
      <w:r>
        <w:rPr>
          <w:lang w:val="en"/>
        </w:rPr>
        <w:t>.</w:t>
      </w:r>
    </w:p>
    <w:p w14:paraId="68A67EC4" w14:textId="3EC56EE3" w:rsidR="005B0AB6" w:rsidRDefault="005B0AB6">
      <w:pPr>
        <w:pStyle w:val="ListParagraph"/>
        <w:numPr>
          <w:ilvl w:val="1"/>
          <w:numId w:val="4"/>
        </w:numPr>
        <w:rPr>
          <w:lang w:val="en"/>
        </w:rPr>
      </w:pPr>
      <w:r>
        <w:rPr>
          <w:lang w:val="en"/>
        </w:rPr>
        <w:t>Otherwise, the drop fails and is waste.</w:t>
      </w:r>
    </w:p>
    <w:p w14:paraId="169BA4C5" w14:textId="41114CE0" w:rsidR="005B0AB6" w:rsidRDefault="005B0AB6" w:rsidP="0063404B">
      <w:pPr>
        <w:pStyle w:val="Heading2"/>
      </w:pPr>
      <w:bookmarkStart w:id="20" w:name="_Toc144415060"/>
      <w:r>
        <w:lastRenderedPageBreak/>
        <w:t>The board</w:t>
      </w:r>
      <w:bookmarkEnd w:id="20"/>
    </w:p>
    <w:p w14:paraId="29C62C29" w14:textId="45F78032" w:rsidR="005B0AB6" w:rsidRDefault="008F6E1C" w:rsidP="0063404B">
      <w:pPr>
        <w:keepNext/>
        <w:rPr>
          <w:lang w:val="en"/>
        </w:rPr>
      </w:pPr>
      <w:r>
        <w:rPr>
          <w:lang w:val="en"/>
        </w:rPr>
        <w:t>The board to be used is the one shown above, repeated more cleanly here:</w:t>
      </w:r>
    </w:p>
    <w:p w14:paraId="6BD094CB" w14:textId="77777777" w:rsidR="0063404B" w:rsidRDefault="0063404B">
      <w:pPr>
        <w:pStyle w:val="ListParagraph"/>
        <w:numPr>
          <w:ilvl w:val="0"/>
          <w:numId w:val="5"/>
        </w:numPr>
        <w:rPr>
          <w:lang w:val="en"/>
        </w:rPr>
      </w:pPr>
      <w:r>
        <w:rPr>
          <w:noProof/>
          <w:lang w:val="en"/>
        </w:rPr>
        <mc:AlternateContent>
          <mc:Choice Requires="wpc">
            <w:drawing>
              <wp:anchor distT="0" distB="0" distL="114300" distR="114300" simplePos="0" relativeHeight="251658240" behindDoc="0" locked="0" layoutInCell="1" allowOverlap="1" wp14:anchorId="6A2213DD" wp14:editId="4C420EF6">
                <wp:simplePos x="0" y="0"/>
                <wp:positionH relativeFrom="column">
                  <wp:posOffset>274320</wp:posOffset>
                </wp:positionH>
                <wp:positionV relativeFrom="paragraph">
                  <wp:posOffset>0</wp:posOffset>
                </wp:positionV>
                <wp:extent cx="5486400" cy="3200400"/>
                <wp:effectExtent l="0" t="0" r="0" b="0"/>
                <wp:wrapTopAndBottom/>
                <wp:docPr id="1580506393"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982034553" name="Picture 1982034553" descr="A grid with a black rectangular object in the middle&#10;&#10;Description automatically generated"/>
                          <pic:cNvPicPr>
                            <a:picLocks noChangeAspect="1"/>
                          </pic:cNvPicPr>
                        </pic:nvPicPr>
                        <pic:blipFill>
                          <a:blip r:embed="rId18"/>
                          <a:stretch>
                            <a:fillRect/>
                          </a:stretch>
                        </pic:blipFill>
                        <pic:spPr>
                          <a:xfrm>
                            <a:off x="858180" y="240960"/>
                            <a:ext cx="3766820" cy="2806700"/>
                          </a:xfrm>
                          <a:prstGeom prst="rect">
                            <a:avLst/>
                          </a:prstGeom>
                        </pic:spPr>
                      </pic:pic>
                    </wpc:wpc>
                  </a:graphicData>
                </a:graphic>
              </wp:anchor>
            </w:drawing>
          </mc:Choice>
          <mc:Fallback>
            <w:pict>
              <v:group w14:anchorId="0E9E62BD" id="Canvas 10" o:spid="_x0000_s1026" editas="canvas" style="position:absolute;margin-left:21.6pt;margin-top:0;width:6in;height:252pt;z-index:251658240" coordsize="54864,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">
                <v:shape id="_x0000_s1027" type="#_x0000_t75" style="position:absolute;width:54864;height:32004;visibility:visible;mso-wrap-style:square" filled="t">
                  <v:fill o:detectmouseclick="t"/>
                  <v:path o:connecttype="none"/>
                </v:shape>
                <v:shape id="Picture 1982034553" o:spid="_x0000_s1028" type="#_x0000_t75" alt="A grid with a black rectangular object in the middle&#10;&#10;Description automatically generated" style="position:absolute;left:8581;top:2409;width:37669;height:28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">
                  <v:imagedata r:id="rId20" o:title="A grid with a black rectangular object in the middle&#10;&#10;Description automatically generated"/>
                </v:shape>
                <w10:wrap type="topAndBottom"/>
              </v:group>
            </w:pict>
          </mc:Fallback>
        </mc:AlternateContent>
      </w:r>
      <w:r w:rsidRPr="0063404B">
        <w:rPr>
          <w:lang w:val="en"/>
        </w:rPr>
        <w:t>The board contains a 19</w:t>
      </w:r>
      <w:r>
        <w:rPr>
          <w:lang w:val="en"/>
        </w:rPr>
        <w:t>-</w:t>
      </w:r>
      <w:r w:rsidRPr="0063404B">
        <w:rPr>
          <w:lang w:val="en"/>
        </w:rPr>
        <w:t>by</w:t>
      </w:r>
      <w:r>
        <w:rPr>
          <w:lang w:val="en"/>
        </w:rPr>
        <w:t>-</w:t>
      </w:r>
      <w:r w:rsidRPr="0063404B">
        <w:rPr>
          <w:lang w:val="en"/>
        </w:rPr>
        <w:t xml:space="preserve">19 array of pads, </w:t>
      </w:r>
      <w:r>
        <w:rPr>
          <w:lang w:val="en"/>
        </w:rPr>
        <w:t xml:space="preserve">numbered from pad (1, 1) in the low left-hand corner to pad (19, 19) in the upper right-hand corner.  </w:t>
      </w:r>
    </w:p>
    <w:p w14:paraId="1B676E36" w14:textId="1D44CD35" w:rsidR="008F6E1C" w:rsidRDefault="0063404B">
      <w:pPr>
        <w:pStyle w:val="ListParagraph"/>
        <w:numPr>
          <w:ilvl w:val="0"/>
          <w:numId w:val="5"/>
        </w:numPr>
        <w:rPr>
          <w:lang w:val="en"/>
        </w:rPr>
      </w:pPr>
      <w:r>
        <w:rPr>
          <w:lang w:val="en"/>
        </w:rPr>
        <w:t>There is a 5-by-3-pad dead region in the center of the board.  These are pads that cannot be turned on and which, therefore, must be avoided when moving drops.</w:t>
      </w:r>
    </w:p>
    <w:p w14:paraId="6074AC8A" w14:textId="55357F98" w:rsidR="0063404B" w:rsidRDefault="0063404B">
      <w:pPr>
        <w:pStyle w:val="ListParagraph"/>
        <w:numPr>
          <w:ilvl w:val="0"/>
          <w:numId w:val="5"/>
        </w:numPr>
        <w:rPr>
          <w:lang w:val="en"/>
        </w:rPr>
      </w:pPr>
      <w:r>
        <w:rPr>
          <w:lang w:val="en"/>
        </w:rPr>
        <w:t>The board contains eight wells, numbered 1 to 4 from top to bottom on the left-hand side of the board and 5 to 8 from top to bottom on the right-hand side.</w:t>
      </w:r>
    </w:p>
    <w:p w14:paraId="58874758" w14:textId="5B66FE42" w:rsidR="0063404B" w:rsidRDefault="0063404B">
      <w:pPr>
        <w:pStyle w:val="ListParagraph"/>
        <w:numPr>
          <w:ilvl w:val="1"/>
          <w:numId w:val="5"/>
        </w:numPr>
        <w:rPr>
          <w:lang w:val="en"/>
        </w:rPr>
      </w:pPr>
      <w:r>
        <w:rPr>
          <w:lang w:val="en"/>
        </w:rPr>
        <w:t>We will be using wells 3, 4, 7, and 8 as input wells and well 5 as a waste (output) well.</w:t>
      </w:r>
    </w:p>
    <w:p w14:paraId="58AB4C01" w14:textId="3215C5BF" w:rsidR="0063404B" w:rsidRDefault="0063404B">
      <w:pPr>
        <w:pStyle w:val="ListParagraph"/>
        <w:numPr>
          <w:ilvl w:val="0"/>
          <w:numId w:val="5"/>
        </w:numPr>
        <w:rPr>
          <w:lang w:val="en"/>
        </w:rPr>
      </w:pPr>
      <w:r>
        <w:rPr>
          <w:lang w:val="en"/>
        </w:rPr>
        <w:t>The board contains six heating zones, each controlled by a heater, in three columns of two zones each.  The left-most column contains heater number 1 on top and 2 on the bottom, the middle column contains heaters number 3 and 4, and the right-most column contains heaters number 5 and 6.</w:t>
      </w:r>
    </w:p>
    <w:p w14:paraId="27DAAD3B" w14:textId="4ED04978" w:rsidR="0063404B" w:rsidRDefault="0063404B">
      <w:pPr>
        <w:pStyle w:val="ListParagraph"/>
        <w:numPr>
          <w:ilvl w:val="1"/>
          <w:numId w:val="5"/>
        </w:numPr>
        <w:rPr>
          <w:lang w:val="en"/>
        </w:rPr>
      </w:pPr>
      <w:r>
        <w:rPr>
          <w:lang w:val="en"/>
        </w:rPr>
        <w:t>We will be using the heating zone on the bottom in the middle, controlled by heater number 4.</w:t>
      </w:r>
    </w:p>
    <w:p w14:paraId="76136485" w14:textId="057A2054" w:rsidR="0063404B" w:rsidRDefault="0063404B">
      <w:pPr>
        <w:pStyle w:val="ListParagraph"/>
        <w:numPr>
          <w:ilvl w:val="0"/>
          <w:numId w:val="5"/>
        </w:numPr>
        <w:rPr>
          <w:lang w:val="en"/>
        </w:rPr>
      </w:pPr>
      <w:r>
        <w:rPr>
          <w:lang w:val="en"/>
        </w:rPr>
        <w:t>We have available an ESELog sensor, capable of making voltage readings along several channels.  The sensor’s target is configured to be pad (5, 3), shown by an “S” on the figure.</w:t>
      </w:r>
    </w:p>
    <w:p w14:paraId="7E78F7B0" w14:textId="41669A5F" w:rsidR="0063404B" w:rsidRDefault="0063404B">
      <w:pPr>
        <w:pStyle w:val="ListParagraph"/>
        <w:numPr>
          <w:ilvl w:val="0"/>
          <w:numId w:val="5"/>
        </w:numPr>
        <w:rPr>
          <w:lang w:val="en"/>
        </w:rPr>
      </w:pPr>
      <w:r>
        <w:rPr>
          <w:lang w:val="en"/>
        </w:rPr>
        <w:t>The board has three extraction ports, numbered from 1 to 3 from top to bottom.</w:t>
      </w:r>
    </w:p>
    <w:p w14:paraId="6C2E6BEA" w14:textId="48E00504" w:rsidR="0063404B" w:rsidRDefault="0063404B">
      <w:pPr>
        <w:pStyle w:val="ListParagraph"/>
        <w:numPr>
          <w:ilvl w:val="1"/>
          <w:numId w:val="5"/>
        </w:numPr>
        <w:rPr>
          <w:lang w:val="en"/>
        </w:rPr>
      </w:pPr>
      <w:r>
        <w:rPr>
          <w:lang w:val="en"/>
        </w:rPr>
        <w:lastRenderedPageBreak/>
        <w:t>We will be using the middle port, number 2, to extract successful combinations, potentially for further testing later.</w:t>
      </w:r>
    </w:p>
    <w:p w14:paraId="1E2A52DB" w14:textId="3F776DC1" w:rsidR="0063404B" w:rsidRDefault="0063404B">
      <w:pPr>
        <w:pStyle w:val="ListParagraph"/>
        <w:numPr>
          <w:ilvl w:val="0"/>
          <w:numId w:val="5"/>
        </w:numPr>
        <w:rPr>
          <w:lang w:val="en"/>
        </w:rPr>
      </w:pPr>
      <w:r>
        <w:rPr>
          <w:lang w:val="en"/>
        </w:rPr>
        <w:t>The board also has two magnets, numbered 1 and 2 from top to bottom.</w:t>
      </w:r>
    </w:p>
    <w:p w14:paraId="0EE970CF" w14:textId="01998F9D" w:rsidR="0063404B" w:rsidRDefault="0063404B">
      <w:pPr>
        <w:pStyle w:val="ListParagraph"/>
        <w:numPr>
          <w:ilvl w:val="1"/>
          <w:numId w:val="5"/>
        </w:numPr>
        <w:rPr>
          <w:lang w:val="en"/>
        </w:rPr>
      </w:pPr>
      <w:r>
        <w:rPr>
          <w:lang w:val="en"/>
        </w:rPr>
        <w:t>We will not be using them.</w:t>
      </w:r>
    </w:p>
    <w:p w14:paraId="7936FE2A" w14:textId="62F52DAB" w:rsidR="0063404B" w:rsidRDefault="0063404B" w:rsidP="0063404B">
      <w:pPr>
        <w:pStyle w:val="Heading2"/>
      </w:pPr>
      <w:bookmarkStart w:id="21" w:name="_Toc144415061"/>
      <w:r>
        <w:t>The code</w:t>
      </w:r>
      <w:bookmarkEnd w:id="21"/>
    </w:p>
    <w:p w14:paraId="51FAEDD2" w14:textId="29DF8CF3" w:rsidR="0063404B" w:rsidRDefault="0063404B" w:rsidP="0063404B">
      <w:pPr>
        <w:rPr>
          <w:lang w:val="en"/>
        </w:rPr>
      </w:pPr>
      <w:r>
        <w:rPr>
          <w:lang w:val="en"/>
        </w:rPr>
        <w:t xml:space="preserve">Rather than overwhelm the reader with the entirety of the example at once, we’ll build it up step by step.  The entire file, </w:t>
      </w:r>
      <w:r w:rsidRPr="008F6B38">
        <w:rPr>
          <w:b/>
          <w:bCs/>
          <w:lang w:val="en"/>
        </w:rPr>
        <w:t>example.dml</w:t>
      </w:r>
      <w:r>
        <w:rPr>
          <w:lang w:val="en"/>
        </w:rPr>
        <w:t>, will contain three informal sections:</w:t>
      </w:r>
    </w:p>
    <w:p w14:paraId="2874E19E" w14:textId="4B90A684" w:rsidR="0063404B" w:rsidRPr="0063404B" w:rsidRDefault="0063404B">
      <w:pPr>
        <w:pStyle w:val="ListParagraph"/>
        <w:numPr>
          <w:ilvl w:val="0"/>
          <w:numId w:val="6"/>
        </w:numPr>
        <w:rPr>
          <w:lang w:val="en"/>
        </w:rPr>
      </w:pPr>
      <w:r>
        <w:rPr>
          <w:lang w:val="en"/>
        </w:rPr>
        <w:t xml:space="preserve">At the top of the file, we will define the </w:t>
      </w:r>
      <w:r>
        <w:rPr>
          <w:i/>
          <w:iCs/>
          <w:lang w:val="en"/>
        </w:rPr>
        <w:t>parameters</w:t>
      </w:r>
      <w:r>
        <w:t xml:space="preserve"> of the protocol, things like the reagents to use, the well assignment for each reagent, the temperature to incubate at, and the time to walk while mixing.  Putting these together at the top makes them easy to find and modify and means we can avoid using what computer scientists call “magic numbers” in the protocol itself.</w:t>
      </w:r>
    </w:p>
    <w:p w14:paraId="6AF5F14C" w14:textId="3FE0DBCF" w:rsidR="0063404B" w:rsidRPr="0063404B" w:rsidRDefault="0063404B">
      <w:pPr>
        <w:pStyle w:val="ListParagraph"/>
        <w:numPr>
          <w:ilvl w:val="0"/>
          <w:numId w:val="6"/>
        </w:numPr>
        <w:rPr>
          <w:lang w:val="en"/>
        </w:rPr>
      </w:pPr>
      <w:r>
        <w:t>Next we have the definitions for functions that the protocol will want to make use of.</w:t>
      </w:r>
    </w:p>
    <w:p w14:paraId="31E99738" w14:textId="4BCDB7F6" w:rsidR="0063404B" w:rsidRPr="0063404B" w:rsidRDefault="0063404B">
      <w:pPr>
        <w:pStyle w:val="ListParagraph"/>
        <w:numPr>
          <w:ilvl w:val="0"/>
          <w:numId w:val="6"/>
        </w:numPr>
        <w:rPr>
          <w:lang w:val="en"/>
        </w:rPr>
      </w:pPr>
      <w:r>
        <w:t xml:space="preserve">Finally, we have the definition of an action called </w:t>
      </w:r>
      <w:r w:rsidRPr="008F6B38">
        <w:rPr>
          <w:rStyle w:val="Definition"/>
        </w:rPr>
        <w:t>run_protocol</w:t>
      </w:r>
      <w:r>
        <w:t>, which, when run, runs our protocol.  The action will be written so that it can easily be run multiple times.</w:t>
      </w:r>
    </w:p>
    <w:p w14:paraId="26121466" w14:textId="1A22F46E" w:rsidR="0063404B" w:rsidRDefault="0063404B" w:rsidP="001A327A">
      <w:pPr>
        <w:rPr>
          <w:lang w:val="en"/>
        </w:rPr>
      </w:pPr>
      <w:r>
        <w:rPr>
          <w:lang w:val="en"/>
        </w:rPr>
        <w:t>The overall structure of the file will be</w:t>
      </w:r>
    </w:p>
    <w:p w14:paraId="01673E89" w14:textId="378E3185" w:rsidR="00B76860" w:rsidRDefault="00543FFD" w:rsidP="00192CEA">
      <w:pPr>
        <w:pStyle w:val="ExampleFile"/>
      </w:pPr>
      <w:r>
        <w:t>In file</w:t>
      </w:r>
      <w:r w:rsidR="0063404B">
        <w:t xml:space="preserve"> example.dml:</w:t>
      </w:r>
    </w:p>
    <w:p w14:paraId="0C9440B3" w14:textId="3B9294E7" w:rsidR="0063404B" w:rsidRPr="00B76860" w:rsidRDefault="0063404B" w:rsidP="00347BC2">
      <w:pPr>
        <w:pStyle w:val="BlockComment"/>
        <w:shd w:val="clear" w:color="auto" w:fill="D9D9D9" w:themeFill="background1" w:themeFillShade="D9"/>
      </w:pPr>
      <w:r w:rsidRPr="00B76860">
        <w:t>/*****************************</w:t>
      </w:r>
    </w:p>
    <w:p w14:paraId="5FEB1A68" w14:textId="5BD9C983" w:rsidR="0063404B" w:rsidRPr="00B76860" w:rsidRDefault="0063404B" w:rsidP="00347BC2">
      <w:pPr>
        <w:pStyle w:val="BlockComment"/>
        <w:shd w:val="clear" w:color="auto" w:fill="D9D9D9" w:themeFill="background1" w:themeFillShade="D9"/>
      </w:pPr>
      <w:r w:rsidRPr="00B76860">
        <w:t xml:space="preserve"> * Our first protocol</w:t>
      </w:r>
    </w:p>
    <w:p w14:paraId="21A78353" w14:textId="1F5372C0" w:rsidR="0063404B" w:rsidRPr="00B76860" w:rsidRDefault="0063404B" w:rsidP="00347BC2">
      <w:pPr>
        <w:pStyle w:val="BlockComment"/>
        <w:shd w:val="clear" w:color="auto" w:fill="D9D9D9" w:themeFill="background1" w:themeFillShade="D9"/>
      </w:pPr>
      <w:r w:rsidRPr="00B76860">
        <w:t xml:space="preserve"> *</w:t>
      </w:r>
    </w:p>
    <w:p w14:paraId="36C43E85" w14:textId="0EFF114E" w:rsidR="0063404B" w:rsidRPr="00B76860" w:rsidRDefault="0063404B" w:rsidP="00347BC2">
      <w:pPr>
        <w:pStyle w:val="BlockComment"/>
        <w:shd w:val="clear" w:color="auto" w:fill="D9D9D9" w:themeFill="background1" w:themeFillShade="D9"/>
      </w:pPr>
      <w:r w:rsidRPr="00B76860">
        <w:t xml:space="preserve"> * Author: Evan Kirshenbaum</w:t>
      </w:r>
    </w:p>
    <w:p w14:paraId="59B9C8F3" w14:textId="508FDBA5" w:rsidR="0063404B" w:rsidRPr="00B76860" w:rsidRDefault="0063404B" w:rsidP="00347BC2">
      <w:pPr>
        <w:pStyle w:val="BlockComment"/>
        <w:shd w:val="clear" w:color="auto" w:fill="D9D9D9" w:themeFill="background1" w:themeFillShade="D9"/>
      </w:pPr>
      <w:r w:rsidRPr="00B76860">
        <w:t xml:space="preserve"> *****************************/</w:t>
      </w:r>
    </w:p>
    <w:p w14:paraId="78BAC178" w14:textId="77777777" w:rsidR="0063404B" w:rsidRDefault="0063404B" w:rsidP="00347BC2">
      <w:pPr>
        <w:pStyle w:val="Example"/>
        <w:shd w:val="clear" w:color="auto" w:fill="D9D9D9" w:themeFill="background1" w:themeFillShade="D9"/>
      </w:pPr>
    </w:p>
    <w:p w14:paraId="103D3AF8" w14:textId="4EBBE016" w:rsidR="0063404B" w:rsidRPr="0063404B" w:rsidRDefault="0063404B" w:rsidP="00347BC2">
      <w:pPr>
        <w:pStyle w:val="Comment"/>
        <w:shd w:val="clear" w:color="auto" w:fill="D9D9D9" w:themeFill="background1" w:themeFillShade="D9"/>
      </w:pPr>
      <w:r w:rsidRPr="0063404B">
        <w:t>// Protocol parameters</w:t>
      </w:r>
    </w:p>
    <w:p w14:paraId="51526D65" w14:textId="77777777" w:rsidR="0063404B" w:rsidRDefault="0063404B" w:rsidP="00347BC2">
      <w:pPr>
        <w:pStyle w:val="Example"/>
        <w:shd w:val="clear" w:color="auto" w:fill="D9D9D9" w:themeFill="background1" w:themeFillShade="D9"/>
      </w:pPr>
    </w:p>
    <w:p w14:paraId="2CD83B45" w14:textId="38B892BE" w:rsidR="0063404B" w:rsidRDefault="0063404B" w:rsidP="00347BC2">
      <w:pPr>
        <w:pStyle w:val="Comment"/>
        <w:shd w:val="clear" w:color="auto" w:fill="D9D9D9" w:themeFill="background1" w:themeFillShade="D9"/>
      </w:pPr>
      <w:r>
        <w:t>// Helper functions</w:t>
      </w:r>
    </w:p>
    <w:p w14:paraId="0D685384" w14:textId="77777777" w:rsidR="0063404B" w:rsidRDefault="0063404B" w:rsidP="00347BC2">
      <w:pPr>
        <w:pStyle w:val="Example"/>
        <w:shd w:val="clear" w:color="auto" w:fill="D9D9D9" w:themeFill="background1" w:themeFillShade="D9"/>
      </w:pPr>
    </w:p>
    <w:p w14:paraId="7D91E367" w14:textId="5A0D44F6" w:rsidR="0063404B" w:rsidRPr="00192CEA" w:rsidRDefault="0063404B" w:rsidP="00347BC2">
      <w:pPr>
        <w:pStyle w:val="Example"/>
        <w:shd w:val="clear" w:color="auto" w:fill="D9D9D9" w:themeFill="background1" w:themeFillShade="D9"/>
      </w:pPr>
      <w:r w:rsidRPr="00192CEA">
        <w:t>define run_protocol {</w:t>
      </w:r>
    </w:p>
    <w:p w14:paraId="7FC18B95" w14:textId="488A6BBD" w:rsidR="0063404B" w:rsidRDefault="0063404B" w:rsidP="00347BC2">
      <w:pPr>
        <w:pStyle w:val="Comment"/>
        <w:shd w:val="clear" w:color="auto" w:fill="D9D9D9" w:themeFill="background1" w:themeFillShade="D9"/>
      </w:pPr>
      <w:r>
        <w:tab/>
        <w:t>// The body of the protocol</w:t>
      </w:r>
    </w:p>
    <w:p w14:paraId="563DE62C" w14:textId="111C29B6" w:rsidR="0063404B" w:rsidRDefault="0063404B" w:rsidP="00347BC2">
      <w:pPr>
        <w:pStyle w:val="Example"/>
        <w:shd w:val="clear" w:color="auto" w:fill="D9D9D9" w:themeFill="background1" w:themeFillShade="D9"/>
      </w:pPr>
      <w:r>
        <w:t>}</w:t>
      </w:r>
    </w:p>
    <w:p w14:paraId="201E8079" w14:textId="77777777" w:rsidR="00A850E4" w:rsidRPr="000A6CC1" w:rsidRDefault="00A850E4" w:rsidP="00A850E4">
      <w:pPr>
        <w:pStyle w:val="Concept"/>
      </w:pPr>
      <w:bookmarkStart w:id="22" w:name="_Toc144415062"/>
      <w:r w:rsidRPr="000A6CC1">
        <w:t>Comments</w:t>
      </w:r>
      <w:bookmarkEnd w:id="22"/>
    </w:p>
    <w:p w14:paraId="2B838ED1" w14:textId="77777777" w:rsidR="0000409D" w:rsidRDefault="0000409D" w:rsidP="00A850E4">
      <w:r>
        <w:t>At the top of the file, we see the two types of comments available in DML.  People familiar with programming languages like Java and C++ will be familiar with both of them:</w:t>
      </w:r>
    </w:p>
    <w:p w14:paraId="710AA849" w14:textId="77777777" w:rsidR="0000409D" w:rsidRDefault="0000409D">
      <w:pPr>
        <w:pStyle w:val="ListParagraph"/>
        <w:numPr>
          <w:ilvl w:val="0"/>
          <w:numId w:val="7"/>
        </w:numPr>
      </w:pPr>
      <w:r w:rsidRPr="00543FFD">
        <w:rPr>
          <w:i/>
          <w:iCs/>
        </w:rPr>
        <w:t>Block comments</w:t>
      </w:r>
      <w:r>
        <w:t xml:space="preserve"> are introduced by </w:t>
      </w:r>
      <w:r w:rsidRPr="00543FFD">
        <w:rPr>
          <w:rStyle w:val="Characters"/>
        </w:rPr>
        <w:t>/*</w:t>
      </w:r>
      <w:r>
        <w:t xml:space="preserve"> (slash star) and contain all characters up to and including the next following </w:t>
      </w:r>
      <w:r w:rsidRPr="00543FFD">
        <w:rPr>
          <w:rStyle w:val="Characters"/>
        </w:rPr>
        <w:t>*/</w:t>
      </w:r>
      <w:r>
        <w:t xml:space="preserve"> (star slash), even if this runs over multiple lines.  Note that </w:t>
      </w:r>
      <w:r>
        <w:lastRenderedPageBreak/>
        <w:t>these comments do not nest.  That is, if you have code that includes block comments and try to “comment it out” by using a block comment, the new comment will end at the first star-slash it sees.  For this reason, block comments are typically used for information blocks as shown above.</w:t>
      </w:r>
    </w:p>
    <w:p w14:paraId="40E6F9D9" w14:textId="77777777" w:rsidR="0000409D" w:rsidRDefault="0000409D">
      <w:pPr>
        <w:pStyle w:val="ListParagraph"/>
        <w:numPr>
          <w:ilvl w:val="0"/>
          <w:numId w:val="7"/>
        </w:numPr>
      </w:pPr>
      <w:r>
        <w:t xml:space="preserve">The more common </w:t>
      </w:r>
      <w:r w:rsidRPr="00543FFD">
        <w:rPr>
          <w:i/>
          <w:iCs/>
        </w:rPr>
        <w:t>end-of-line comments</w:t>
      </w:r>
      <w:r>
        <w:t xml:space="preserve"> begin with </w:t>
      </w:r>
      <w:r w:rsidRPr="00543FFD">
        <w:rPr>
          <w:rStyle w:val="Characters"/>
        </w:rPr>
        <w:t>//</w:t>
      </w:r>
      <w:r>
        <w:rPr>
          <w:rStyle w:val="CommentChar"/>
        </w:rPr>
        <w:t xml:space="preserve"> </w:t>
      </w:r>
      <w:r>
        <w:t>(slash slash) and run to the end of the line.</w:t>
      </w:r>
    </w:p>
    <w:p w14:paraId="780BC116" w14:textId="77777777" w:rsidR="0000409D" w:rsidRDefault="0000409D" w:rsidP="0000409D">
      <w:r>
        <w:t>In either case, comments are completely ignored by the language.</w:t>
      </w:r>
    </w:p>
    <w:p w14:paraId="099CCF89" w14:textId="61EDA676" w:rsidR="00136B6D" w:rsidRDefault="00A2732C" w:rsidP="000A6CC1">
      <w:pPr>
        <w:pStyle w:val="Concept"/>
      </w:pPr>
      <w:bookmarkStart w:id="23" w:name="_Toc144415063"/>
      <w:r>
        <w:t>Names</w:t>
      </w:r>
      <w:bookmarkEnd w:id="23"/>
    </w:p>
    <w:p w14:paraId="75FB5F3A" w14:textId="1B954CDA" w:rsidR="0000409D" w:rsidRDefault="0000409D" w:rsidP="0000409D">
      <w:pPr>
        <w:spacing w:after="0"/>
      </w:pPr>
      <w:r>
        <w:t>The definition of the protocol action:</w:t>
      </w:r>
    </w:p>
    <w:p w14:paraId="47812630" w14:textId="77777777" w:rsidR="0000409D" w:rsidRPr="00192CEA" w:rsidRDefault="0000409D" w:rsidP="00192CEA">
      <w:pPr>
        <w:pStyle w:val="Example"/>
      </w:pPr>
      <w:r w:rsidRPr="00192CEA">
        <w:t>define run_protocol {</w:t>
      </w:r>
    </w:p>
    <w:p w14:paraId="40A2CB7D" w14:textId="77777777" w:rsidR="0000409D" w:rsidRDefault="0000409D" w:rsidP="00192CEA">
      <w:pPr>
        <w:pStyle w:val="Comment"/>
      </w:pPr>
      <w:r>
        <w:tab/>
        <w:t>// The body of the protocol</w:t>
      </w:r>
    </w:p>
    <w:p w14:paraId="40656243" w14:textId="77777777" w:rsidR="0000409D" w:rsidRDefault="0000409D" w:rsidP="00192CEA">
      <w:pPr>
        <w:pStyle w:val="Example"/>
      </w:pPr>
      <w:r>
        <w:t>}</w:t>
      </w:r>
    </w:p>
    <w:p w14:paraId="0C7774BE" w14:textId="56E3A4F8" w:rsidR="0000409D" w:rsidRDefault="0000409D" w:rsidP="0000409D">
      <w:pPr>
        <w:pStyle w:val="Continuation"/>
        <w:spacing w:before="0"/>
      </w:pPr>
      <w:r>
        <w:t xml:space="preserve">is introduced by the keyword </w:t>
      </w:r>
      <w:r>
        <w:rPr>
          <w:rStyle w:val="Characters"/>
        </w:rPr>
        <w:t>define</w:t>
      </w:r>
      <w:r>
        <w:t xml:space="preserve"> followed by the name of action being defined, in this case “</w:t>
      </w:r>
      <w:r w:rsidRPr="00543FFD">
        <w:rPr>
          <w:rStyle w:val="Definition"/>
        </w:rPr>
        <w:t>run_protocol</w:t>
      </w:r>
      <w:r>
        <w:t>”.  Names in DML can contain letters, digits, and underscores, but they may not begin with a digit and they may not consist solely of a single underscore.  In addition, they may end with a single question mark (</w:t>
      </w:r>
      <w:r>
        <w:rPr>
          <w:rStyle w:val="Characters"/>
        </w:rPr>
        <w:t>?</w:t>
      </w:r>
      <w:r>
        <w:t xml:space="preserve">).  Names in DML are case sensitive, so </w:t>
      </w:r>
      <w:r>
        <w:rPr>
          <w:rStyle w:val="Definition"/>
        </w:rPr>
        <w:t>run_protocol</w:t>
      </w:r>
      <w:r>
        <w:t xml:space="preserve"> is different from </w:t>
      </w:r>
      <w:r>
        <w:rPr>
          <w:rStyle w:val="Definition"/>
        </w:rPr>
        <w:t>Run_Protocol</w:t>
      </w:r>
      <w:r>
        <w:t xml:space="preserve">.  </w:t>
      </w:r>
      <w:r w:rsidR="00B51E7D">
        <w:t>There are a number of keywords that can’t be used as names.</w:t>
      </w:r>
      <w:r w:rsidR="00B51E7D">
        <w:rPr>
          <w:rStyle w:val="FootnoteReference"/>
        </w:rPr>
        <w:footnoteReference w:id="6"/>
      </w:r>
      <w:r w:rsidR="00B51E7D">
        <w:t xml:space="preserve">  The compiler will complain—likely in a very cryptic way—if you try.</w:t>
      </w:r>
    </w:p>
    <w:p w14:paraId="26E6CF7B" w14:textId="77777777" w:rsidR="00BF5992" w:rsidRDefault="00BF5992" w:rsidP="00BF5992">
      <w:pPr>
        <w:pStyle w:val="Concept"/>
      </w:pPr>
      <w:bookmarkStart w:id="24" w:name="_Toc144415064"/>
      <w:r>
        <w:t>Function definitions</w:t>
      </w:r>
      <w:bookmarkEnd w:id="24"/>
    </w:p>
    <w:p w14:paraId="5DC64CAD" w14:textId="7CB5193E" w:rsidR="0000409D" w:rsidRDefault="0000409D" w:rsidP="0000409D">
      <w:r>
        <w:t xml:space="preserve">The </w:t>
      </w:r>
      <w:r>
        <w:rPr>
          <w:rStyle w:val="Characters"/>
        </w:rPr>
        <w:t>define</w:t>
      </w:r>
      <w:r>
        <w:t xml:space="preserve"> keyword is used to define functions (aka “macros”), which may take arguments and may return values when invoked.  A function that takes no arguments and returns no value may be referred to as an </w:t>
      </w:r>
      <w:r>
        <w:rPr>
          <w:i/>
          <w:iCs/>
        </w:rPr>
        <w:t>action</w:t>
      </w:r>
      <w:r>
        <w:t xml:space="preserve">.  </w:t>
      </w:r>
    </w:p>
    <w:p w14:paraId="1B7876C5" w14:textId="77777777" w:rsidR="0000409D" w:rsidRDefault="0000409D" w:rsidP="0000409D">
      <w:r>
        <w:t xml:space="preserve">Following the action name, the body of the action is given as a sequence of </w:t>
      </w:r>
      <w:r w:rsidRPr="00514B37">
        <w:rPr>
          <w:i/>
          <w:iCs/>
        </w:rPr>
        <w:t>statements</w:t>
      </w:r>
      <w:r>
        <w:t xml:space="preserve"> between braces </w:t>
      </w:r>
      <w:r>
        <w:rPr>
          <w:rStyle w:val="Characters"/>
        </w:rPr>
        <w:t>{</w:t>
      </w:r>
      <w:r>
        <w:t xml:space="preserve"> … </w:t>
      </w:r>
      <w:r>
        <w:rPr>
          <w:rStyle w:val="Characters"/>
        </w:rPr>
        <w:t>}</w:t>
      </w:r>
      <w:r>
        <w:t>.  Several types of statements will be shown below.  When the action is invoked, the statements will be executed in sequence.</w:t>
      </w:r>
    </w:p>
    <w:p w14:paraId="5AB5BF8B" w14:textId="3475B80C" w:rsidR="005F4940" w:rsidRDefault="005F4940" w:rsidP="005F4940">
      <w:pPr>
        <w:pStyle w:val="Concept"/>
      </w:pPr>
      <w:bookmarkStart w:id="25" w:name="_Toc144415065"/>
      <w:r>
        <w:t>Whitespace</w:t>
      </w:r>
      <w:bookmarkEnd w:id="25"/>
    </w:p>
    <w:p w14:paraId="424AF68B" w14:textId="1C297EF5" w:rsidR="005F4940" w:rsidRPr="00013F29" w:rsidRDefault="00013F29" w:rsidP="005F4940">
      <w:pPr>
        <w:rPr>
          <w:lang w:val="en"/>
        </w:rPr>
      </w:pPr>
      <w:r>
        <w:rPr>
          <w:lang w:val="en"/>
        </w:rPr>
        <w:t xml:space="preserve">One other thing to note up front is that </w:t>
      </w:r>
      <w:r>
        <w:rPr>
          <w:i/>
          <w:iCs/>
          <w:lang w:val="en"/>
        </w:rPr>
        <w:t>whitespace</w:t>
      </w:r>
      <w:r>
        <w:t>—spaces, tabs, and line breaks</w:t>
      </w:r>
      <w:r w:rsidR="00222144">
        <w:t>—</w:t>
      </w:r>
      <w:r>
        <w:t xml:space="preserve">are (almost) completely ignored.  The only exceptions (that spring to mind) are (1) spaces and tabs within string literals are preserved (line breaks are illegal there) and (2) at least one whitespace character (or, I guess, comment) is required between two words if not having it would be read another way.  </w:t>
      </w:r>
      <w:r>
        <w:lastRenderedPageBreak/>
        <w:t xml:space="preserve">As an example of the second, the </w:t>
      </w:r>
      <w:r>
        <w:rPr>
          <w:rStyle w:val="Characters"/>
        </w:rPr>
        <w:t>define run_protocol</w:t>
      </w:r>
      <w:r>
        <w:t xml:space="preserve"> in the above example could not have been written as </w:t>
      </w:r>
      <w:r>
        <w:rPr>
          <w:rStyle w:val="Characters"/>
        </w:rPr>
        <w:t>definerun_protocol</w:t>
      </w:r>
      <w:r>
        <w:t>, as the compiler would see that as one long name.</w:t>
      </w:r>
    </w:p>
    <w:p w14:paraId="777128F2" w14:textId="4564E541" w:rsidR="0000409D" w:rsidRDefault="0052522C" w:rsidP="0000409D">
      <w:pPr>
        <w:pStyle w:val="Heading3"/>
      </w:pPr>
      <w:bookmarkStart w:id="26" w:name="_Toc144415066"/>
      <w:r>
        <w:t xml:space="preserve">Step 0: </w:t>
      </w:r>
      <w:r w:rsidR="0000409D">
        <w:t>Setting things up</w:t>
      </w:r>
      <w:bookmarkEnd w:id="26"/>
    </w:p>
    <w:p w14:paraId="4B3CD3C2" w14:textId="77777777" w:rsidR="0000409D" w:rsidRDefault="0000409D" w:rsidP="0000409D">
      <w:pPr>
        <w:rPr>
          <w:lang w:val="en"/>
        </w:rPr>
      </w:pPr>
      <w:r>
        <w:rPr>
          <w:lang w:val="en"/>
        </w:rPr>
        <w:t xml:space="preserve">The first thing the protocol will want to do is to ensure that the wells contain the appropriate reagents. </w:t>
      </w:r>
    </w:p>
    <w:p w14:paraId="77949F73" w14:textId="77777777" w:rsidR="0000409D" w:rsidRDefault="0000409D" w:rsidP="00192CEA">
      <w:pPr>
        <w:pStyle w:val="ExampleFile"/>
      </w:pPr>
      <w:r>
        <w:t>In file example.dml:</w:t>
      </w:r>
    </w:p>
    <w:p w14:paraId="1BB60726" w14:textId="77777777" w:rsidR="0000409D" w:rsidRDefault="0000409D" w:rsidP="00347BC2">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r w:rsidRPr="0063404B">
        <w:t>// Protocol parameters</w:t>
      </w:r>
    </w:p>
    <w:p w14:paraId="6963CC8E" w14:textId="77777777" w:rsidR="00192CEA" w:rsidRPr="00192CEA" w:rsidRDefault="00192CEA"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313D06C3" w14:textId="77777777"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reagent A = reagent "A";</w:t>
      </w:r>
    </w:p>
    <w:p w14:paraId="0D392509" w14:textId="77777777"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reagent B = reagent "B";</w:t>
      </w:r>
    </w:p>
    <w:p w14:paraId="644E749A" w14:textId="77777777"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reagent C = reagent "C";</w:t>
      </w:r>
    </w:p>
    <w:p w14:paraId="30DC29D6" w14:textId="77777777" w:rsidR="0000409D"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reagent D = reagent "D";</w:t>
      </w:r>
    </w:p>
    <w:p w14:paraId="1A39D347" w14:textId="77777777" w:rsidR="00192CEA" w:rsidRPr="00192CEA" w:rsidRDefault="00192CEA"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093DD42E" w14:textId="77777777"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well A_well = well #3;</w:t>
      </w:r>
    </w:p>
    <w:p w14:paraId="2401AF98" w14:textId="77777777"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well B_well = well #4;</w:t>
      </w:r>
    </w:p>
    <w:p w14:paraId="6FBA2D9D" w14:textId="77777777"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well C_well = well #7;</w:t>
      </w:r>
    </w:p>
    <w:p w14:paraId="5474C03E" w14:textId="77777777"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well D_well = well #8;</w:t>
      </w:r>
    </w:p>
    <w:p w14:paraId="51B9B710" w14:textId="7CFF459D" w:rsidR="00543FF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well waste_well = well #5;</w:t>
      </w:r>
    </w:p>
    <w:p w14:paraId="3060EE67" w14:textId="77777777"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3997AF4E" w14:textId="77777777"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define run_protocol {</w:t>
      </w:r>
    </w:p>
    <w:p w14:paraId="73480EF5" w14:textId="190185F0"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ab/>
        <w:t>A_well : require(1 drop of A);</w:t>
      </w:r>
    </w:p>
    <w:p w14:paraId="6A3C9B0B" w14:textId="7FC766C0"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ab/>
        <w:t>B_well : require(1 drop of B);</w:t>
      </w:r>
    </w:p>
    <w:p w14:paraId="44BA7D01" w14:textId="230D6254"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ab/>
        <w:t>C_well : require(1 drop of C);</w:t>
      </w:r>
    </w:p>
    <w:p w14:paraId="6C0378E5" w14:textId="11E1B3FE" w:rsidR="0000409D"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ab/>
        <w:t>D_well : require(1 drop of D);</w:t>
      </w:r>
    </w:p>
    <w:p w14:paraId="3E864F60" w14:textId="77777777" w:rsidR="00071A6B" w:rsidRPr="00192CEA" w:rsidRDefault="00071A6B"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51CE45A4" w14:textId="075915ED" w:rsidR="0000409D"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ab/>
        <w:t>waste_well’s reagent = waste;</w:t>
      </w:r>
    </w:p>
    <w:p w14:paraId="170C571C" w14:textId="77777777" w:rsidR="00071A6B" w:rsidRDefault="00071A6B"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04C1D2F5" w14:textId="6C7BCC69" w:rsidR="00071A6B" w:rsidRPr="00192CEA" w:rsidRDefault="00071A6B" w:rsidP="00347BC2">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r>
        <w:tab/>
        <w:t>// more to come</w:t>
      </w:r>
    </w:p>
    <w:p w14:paraId="5AA5D176" w14:textId="77777777" w:rsidR="0000409D" w:rsidRPr="00192CEA" w:rsidRDefault="0000409D"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w:t>
      </w:r>
    </w:p>
    <w:p w14:paraId="76344B6A" w14:textId="7B2FC4EF" w:rsidR="000A6CC1" w:rsidRDefault="000A6CC1" w:rsidP="000A6CC1">
      <w:pPr>
        <w:pStyle w:val="Concept"/>
        <w:rPr>
          <w:lang w:bidi="he-IL"/>
        </w:rPr>
      </w:pPr>
      <w:bookmarkStart w:id="27" w:name="_Toc144415067"/>
      <w:r>
        <w:rPr>
          <w:lang w:bidi="he-IL"/>
        </w:rPr>
        <w:t>Variable declarations</w:t>
      </w:r>
      <w:bookmarkEnd w:id="27"/>
    </w:p>
    <w:p w14:paraId="203CF0BE" w14:textId="25598447" w:rsidR="0000409D" w:rsidRDefault="00A03170" w:rsidP="000A6CC1">
      <w:r>
        <w:rPr>
          <w:lang w:bidi="he-IL"/>
        </w:rPr>
        <w:t xml:space="preserve">In the parameters section, we declare several variables and give them values.  Since these variables are declared at the top level of the file, they are considered to be </w:t>
      </w:r>
      <w:r>
        <w:rPr>
          <w:i/>
          <w:iCs/>
          <w:lang w:bidi="he-IL"/>
        </w:rPr>
        <w:t>global variables</w:t>
      </w:r>
      <w:r>
        <w:t xml:space="preserve"> and can be referenced from anyplace in the file (unless there is another declaration of a variable with the same name that “shadows” one of them).  Variable declarations all have the form</w:t>
      </w:r>
    </w:p>
    <w:p w14:paraId="45C97073" w14:textId="48E49BE3" w:rsidR="00A03170" w:rsidRPr="00A03170" w:rsidRDefault="00A03170" w:rsidP="00A03170">
      <w:pPr>
        <w:pStyle w:val="Example"/>
      </w:pPr>
      <w:r w:rsidRPr="00A03170">
        <w:t>type name = initial-value;</w:t>
      </w:r>
    </w:p>
    <w:p w14:paraId="2DA32A7F" w14:textId="3468CA79" w:rsidR="0091721D" w:rsidRPr="0091721D" w:rsidRDefault="00A03170" w:rsidP="00A03170">
      <w:pPr>
        <w:pStyle w:val="Continuation"/>
      </w:pPr>
      <w:r>
        <w:t xml:space="preserve">where the initial value (and the preceding equal sign) may be omitted.  (If an initial value is not given, you will get an error if you try to use the value of the variable before one has been assigned to it.)  </w:t>
      </w:r>
      <w:r w:rsidR="0091721D">
        <w:t xml:space="preserve">Variable declarations, like all statements that don’t end with </w:t>
      </w:r>
      <w:r w:rsidR="0091721D">
        <w:rPr>
          <w:rStyle w:val="Characters"/>
        </w:rPr>
        <w:t>{</w:t>
      </w:r>
      <w:r w:rsidR="0091721D">
        <w:t xml:space="preserve"> … </w:t>
      </w:r>
      <w:r w:rsidR="0091721D">
        <w:rPr>
          <w:rStyle w:val="Characters"/>
        </w:rPr>
        <w:t>}</w:t>
      </w:r>
      <w:r w:rsidR="0091721D">
        <w:t xml:space="preserve"> blocks, end with a semicolon (</w:t>
      </w:r>
      <w:r w:rsidR="0091721D">
        <w:rPr>
          <w:rStyle w:val="Characters"/>
        </w:rPr>
        <w:t>;</w:t>
      </w:r>
      <w:r w:rsidR="0091721D">
        <w:t>).</w:t>
      </w:r>
    </w:p>
    <w:p w14:paraId="7F07DDCB" w14:textId="2B798BDA" w:rsidR="000A6CC1" w:rsidRDefault="000A6CC1" w:rsidP="000A6CC1">
      <w:pPr>
        <w:pStyle w:val="Concept"/>
      </w:pPr>
      <w:bookmarkStart w:id="28" w:name="_Toc144415068"/>
      <w:r>
        <w:lastRenderedPageBreak/>
        <w:t>Reagents</w:t>
      </w:r>
      <w:bookmarkEnd w:id="28"/>
    </w:p>
    <w:p w14:paraId="6A6BD972" w14:textId="278A4864" w:rsidR="00A03170" w:rsidRDefault="00A03170" w:rsidP="000A6CC1">
      <w:r>
        <w:t>In the case of</w:t>
      </w:r>
    </w:p>
    <w:p w14:paraId="6AC6ABB9" w14:textId="77777777" w:rsidR="00A03170" w:rsidRPr="00192CEA" w:rsidRDefault="00A03170" w:rsidP="00A03170">
      <w:pPr>
        <w:pStyle w:val="Example"/>
      </w:pPr>
      <w:r w:rsidRPr="00192CEA">
        <w:t>reagent A = reagent "A";</w:t>
      </w:r>
    </w:p>
    <w:p w14:paraId="60A7412A" w14:textId="51FFCAF2" w:rsidR="00A03170" w:rsidRDefault="00A03170" w:rsidP="00A03170">
      <w:pPr>
        <w:pStyle w:val="Continuation"/>
      </w:pPr>
      <w:r>
        <w:t xml:space="preserve">the variable being declared is called </w:t>
      </w:r>
      <w:r>
        <w:rPr>
          <w:rStyle w:val="Characters"/>
        </w:rPr>
        <w:t>A</w:t>
      </w:r>
      <w:r>
        <w:t xml:space="preserve"> and its type is </w:t>
      </w:r>
      <w:r>
        <w:rPr>
          <w:rStyle w:val="Characters"/>
        </w:rPr>
        <w:t>reagent</w:t>
      </w:r>
      <w:r>
        <w:t xml:space="preserve">.  The </w:t>
      </w:r>
      <w:r>
        <w:rPr>
          <w:rStyle w:val="Characters"/>
        </w:rPr>
        <w:t>reagent</w:t>
      </w:r>
      <w:r>
        <w:t xml:space="preserve"> type refers to the kind of liquid contained in a drop or well, without respect to its quantity.  The initial value expression says that the initial value of </w:t>
      </w:r>
      <w:r>
        <w:rPr>
          <w:rStyle w:val="Characters"/>
        </w:rPr>
        <w:t>A</w:t>
      </w:r>
      <w:r>
        <w:t xml:space="preserve"> is the reagent whose name is “A”.  Note that if you use the expression </w:t>
      </w:r>
      <w:r>
        <w:rPr>
          <w:rStyle w:val="Characters"/>
        </w:rPr>
        <w:t xml:space="preserve">reagent </w:t>
      </w:r>
      <w:r>
        <w:rPr>
          <w:rStyle w:val="Characters"/>
          <w:rFonts w:ascii="Arial" w:hAnsi="Arial" w:cs="Arial"/>
        </w:rPr>
        <w:t>"</w:t>
      </w:r>
      <w:r>
        <w:rPr>
          <w:rStyle w:val="Characters"/>
        </w:rPr>
        <w:t>A</w:t>
      </w:r>
      <w:r>
        <w:rPr>
          <w:rStyle w:val="Characters"/>
          <w:rFonts w:ascii="Arial" w:hAnsi="Arial" w:cs="Arial"/>
        </w:rPr>
        <w:t>"</w:t>
      </w:r>
      <w:r>
        <w:t xml:space="preserve"> multiple times, you will get the same reagent each time.</w:t>
      </w:r>
    </w:p>
    <w:p w14:paraId="4DF490D9" w14:textId="743F46FB" w:rsidR="00A03170" w:rsidRDefault="00071A6B" w:rsidP="00A03170">
      <w:r>
        <w:t>After declaring the reagents we will use, we declare the wells that we will use to store them.  In</w:t>
      </w:r>
    </w:p>
    <w:p w14:paraId="5DE23AC5" w14:textId="77777777" w:rsidR="00071A6B" w:rsidRPr="00192CEA" w:rsidRDefault="00071A6B" w:rsidP="00071A6B">
      <w:pPr>
        <w:pStyle w:val="Example"/>
      </w:pPr>
      <w:r w:rsidRPr="00192CEA">
        <w:t>well A_well = well #3;</w:t>
      </w:r>
    </w:p>
    <w:p w14:paraId="119AA8B6" w14:textId="3E37F65E" w:rsidR="00071A6B" w:rsidRDefault="00071A6B" w:rsidP="00071A6B">
      <w:pPr>
        <w:pStyle w:val="Continuation"/>
      </w:pPr>
      <w:r>
        <w:t xml:space="preserve">we declare a variable named </w:t>
      </w:r>
      <w:r>
        <w:rPr>
          <w:rStyle w:val="Characters"/>
        </w:rPr>
        <w:t>A_well</w:t>
      </w:r>
      <w:r>
        <w:t xml:space="preserve"> whose type is </w:t>
      </w:r>
      <w:r>
        <w:rPr>
          <w:rStyle w:val="Characters"/>
        </w:rPr>
        <w:t>well</w:t>
      </w:r>
      <w:r>
        <w:t xml:space="preserve"> and which refers to well number 3 on the board.  Note that there is no inherent linkage between the reagent variable being </w:t>
      </w:r>
      <w:r>
        <w:rPr>
          <w:rStyle w:val="Characters"/>
        </w:rPr>
        <w:t>A</w:t>
      </w:r>
      <w:r>
        <w:t xml:space="preserve"> and the well variable being </w:t>
      </w:r>
      <w:r>
        <w:rPr>
          <w:rStyle w:val="Characters"/>
        </w:rPr>
        <w:t>A_well</w:t>
      </w:r>
      <w:r>
        <w:t>.  It will be up to us to make the linkage explicit later on.</w:t>
      </w:r>
    </w:p>
    <w:p w14:paraId="2BE783BD" w14:textId="1B0D67DD" w:rsidR="009F33BE" w:rsidRDefault="009F33BE" w:rsidP="009F33BE">
      <w:pPr>
        <w:pStyle w:val="Concept"/>
      </w:pPr>
      <w:bookmarkStart w:id="29" w:name="_Toc144415069"/>
      <w:r>
        <w:t>Numbered objects</w:t>
      </w:r>
      <w:bookmarkEnd w:id="29"/>
    </w:p>
    <w:p w14:paraId="2327C2AE" w14:textId="0099EB60" w:rsidR="00071A6B" w:rsidRDefault="00071A6B" w:rsidP="00071A6B">
      <w:r>
        <w:t xml:space="preserve">The </w:t>
      </w:r>
      <w:r>
        <w:rPr>
          <w:rStyle w:val="Characters"/>
        </w:rPr>
        <w:t>well #</w:t>
      </w:r>
      <w:r>
        <w:t xml:space="preserve"> syntax (and, similarly, with </w:t>
      </w:r>
      <w:r>
        <w:rPr>
          <w:rStyle w:val="Characters"/>
        </w:rPr>
        <w:t>heater #</w:t>
      </w:r>
      <w:r>
        <w:t xml:space="preserve">, </w:t>
      </w:r>
      <w:r>
        <w:rPr>
          <w:rStyle w:val="Characters"/>
        </w:rPr>
        <w:t>extraction point #</w:t>
      </w:r>
      <w:r>
        <w:t xml:space="preserve">, and so on) is used to identify a particular well.  The argument does not have to be a constant, but can be any integer value, so if we had a variable </w:t>
      </w:r>
      <w:r>
        <w:rPr>
          <w:rStyle w:val="Characters"/>
        </w:rPr>
        <w:t>n</w:t>
      </w:r>
      <w:r>
        <w:t xml:space="preserve"> holding an integer, we could refer to </w:t>
      </w:r>
      <w:r>
        <w:rPr>
          <w:rStyle w:val="Characters"/>
        </w:rPr>
        <w:t>well #n</w:t>
      </w:r>
      <w:r>
        <w:t xml:space="preserve"> or even </w:t>
      </w:r>
      <w:r>
        <w:rPr>
          <w:rStyle w:val="Characters"/>
        </w:rPr>
        <w:t>well #(n+1)</w:t>
      </w:r>
      <w:r>
        <w:t xml:space="preserve">.  In this case, we are specifying that variable </w:t>
      </w:r>
      <w:r>
        <w:rPr>
          <w:rStyle w:val="Characters"/>
        </w:rPr>
        <w:t>A_well</w:t>
      </w:r>
      <w:r>
        <w:t xml:space="preserve"> will refer to the third well from the top on the left-hand side of the board.</w:t>
      </w:r>
    </w:p>
    <w:p w14:paraId="02DC5C9C" w14:textId="6FFA064F" w:rsidR="00904CDD" w:rsidRDefault="00904CDD" w:rsidP="00904CDD">
      <w:pPr>
        <w:pStyle w:val="Concept"/>
      </w:pPr>
      <w:bookmarkStart w:id="30" w:name="_Toc144415070"/>
      <w:r>
        <w:t>Numeric types and literals</w:t>
      </w:r>
      <w:bookmarkEnd w:id="30"/>
    </w:p>
    <w:p w14:paraId="68A0494E" w14:textId="57592D66" w:rsidR="00A94D5B" w:rsidRDefault="00B51E7D" w:rsidP="00B51E7D">
      <w:r>
        <w:t>Since we’ve seen our first literal number here (</w:t>
      </w:r>
      <w:r>
        <w:rPr>
          <w:rStyle w:val="Characters"/>
        </w:rPr>
        <w:t>3</w:t>
      </w:r>
      <w:r>
        <w:t xml:space="preserve">), let’s take a minute to talk about numeric types and literals.  Integers are elements of the </w:t>
      </w:r>
      <w:r>
        <w:rPr>
          <w:rStyle w:val="Characters"/>
        </w:rPr>
        <w:t>int</w:t>
      </w:r>
      <w:r>
        <w:t xml:space="preserve"> </w:t>
      </w:r>
      <w:r w:rsidR="00A94D5B">
        <w:t xml:space="preserve">(or </w:t>
      </w:r>
      <w:r w:rsidR="00A94D5B" w:rsidRPr="00217C98">
        <w:rPr>
          <w:rStyle w:val="Characters"/>
        </w:rPr>
        <w:t>integer</w:t>
      </w:r>
      <w:r w:rsidR="00A94D5B">
        <w:t xml:space="preserve">) </w:t>
      </w:r>
      <w:r w:rsidRPr="00A94D5B">
        <w:t>type</w:t>
      </w:r>
      <w:r>
        <w:t>.  Integer literals are sequences of digits (</w:t>
      </w:r>
      <w:r>
        <w:rPr>
          <w:rStyle w:val="Characters"/>
        </w:rPr>
        <w:t>0</w:t>
      </w:r>
      <w:r>
        <w:t xml:space="preserve"> through </w:t>
      </w:r>
      <w:r>
        <w:rPr>
          <w:rStyle w:val="Characters"/>
        </w:rPr>
        <w:t>9</w:t>
      </w:r>
      <w:r>
        <w:t xml:space="preserve">).  Fore readability, they can also contain underscores, so you can write, e.g., </w:t>
      </w:r>
      <w:r>
        <w:rPr>
          <w:rStyle w:val="Characters"/>
        </w:rPr>
        <w:t>1_000_000</w:t>
      </w:r>
      <w:r>
        <w:t xml:space="preserve"> as equivalent to </w:t>
      </w:r>
      <w:r>
        <w:rPr>
          <w:rStyle w:val="Characters"/>
        </w:rPr>
        <w:t>1000000</w:t>
      </w:r>
      <w:r>
        <w:t>.</w:t>
      </w:r>
      <w:r>
        <w:rPr>
          <w:rStyle w:val="FootnoteReference"/>
        </w:rPr>
        <w:footnoteReference w:id="7"/>
      </w:r>
      <w:r>
        <w:t xml:space="preserve">  Negative literals are specified by preceding them with a minus sign (</w:t>
      </w:r>
      <w:r>
        <w:rPr>
          <w:rStyle w:val="Characters"/>
        </w:rPr>
        <w:t>-</w:t>
      </w:r>
      <w:r>
        <w:t xml:space="preserve">), as </w:t>
      </w:r>
      <w:r>
        <w:rPr>
          <w:rStyle w:val="Characters"/>
        </w:rPr>
        <w:t>-27</w:t>
      </w:r>
      <w:r>
        <w:t xml:space="preserve">.  </w:t>
      </w:r>
    </w:p>
    <w:p w14:paraId="6AC25715" w14:textId="24E4E75D" w:rsidR="00B51E7D" w:rsidRPr="00A94D5B" w:rsidRDefault="00B51E7D" w:rsidP="00A94D5B">
      <w:pPr>
        <w:spacing w:before="240"/>
      </w:pPr>
      <w:r>
        <w:lastRenderedPageBreak/>
        <w:t xml:space="preserve">Real numbers are elements of type </w:t>
      </w:r>
      <w:r>
        <w:rPr>
          <w:rStyle w:val="Characters"/>
        </w:rPr>
        <w:t>real</w:t>
      </w:r>
      <w:r>
        <w:t xml:space="preserve"> (also specifiable as</w:t>
      </w:r>
      <w:r w:rsidR="00830240">
        <w:t xml:space="preserve"> </w:t>
      </w:r>
      <w:r w:rsidR="00830240">
        <w:rPr>
          <w:rStyle w:val="Characters"/>
        </w:rPr>
        <w:t>real number</w:t>
      </w:r>
      <w:r w:rsidR="00830240">
        <w:t xml:space="preserve"> or</w:t>
      </w:r>
      <w:r>
        <w:t xml:space="preserve"> </w:t>
      </w:r>
      <w:r>
        <w:rPr>
          <w:rStyle w:val="Characters"/>
        </w:rPr>
        <w:t>float</w:t>
      </w:r>
      <w:r>
        <w:t xml:space="preserve">).  An </w:t>
      </w:r>
      <w:r>
        <w:rPr>
          <w:rStyle w:val="Characters"/>
        </w:rPr>
        <w:t>int</w:t>
      </w:r>
      <w:r>
        <w:t xml:space="preserve"> can always be provided when a </w:t>
      </w:r>
      <w:r>
        <w:rPr>
          <w:rStyle w:val="Characters"/>
        </w:rPr>
        <w:t>real</w:t>
      </w:r>
      <w:r>
        <w:t xml:space="preserve"> is required.  </w:t>
      </w:r>
      <w:r w:rsidR="00A94D5B">
        <w:t xml:space="preserve">If you need to convert a </w:t>
      </w:r>
      <w:r w:rsidR="00A94D5B">
        <w:rPr>
          <w:rStyle w:val="Characters"/>
        </w:rPr>
        <w:t>real</w:t>
      </w:r>
      <w:r w:rsidR="00A94D5B">
        <w:t xml:space="preserve"> to an </w:t>
      </w:r>
      <w:r w:rsidR="00A94D5B">
        <w:rPr>
          <w:rStyle w:val="Characters"/>
        </w:rPr>
        <w:t>int</w:t>
      </w:r>
      <w:r w:rsidR="00A94D5B">
        <w:t xml:space="preserve">, you can explicitly say </w:t>
      </w:r>
      <w:r w:rsidR="00A94D5B">
        <w:rPr>
          <w:rStyle w:val="Characters"/>
        </w:rPr>
        <w:t>round(x)</w:t>
      </w:r>
      <w:r w:rsidR="00A94D5B">
        <w:t xml:space="preserve">, </w:t>
      </w:r>
      <w:r w:rsidR="00A94D5B">
        <w:rPr>
          <w:rStyle w:val="Characters"/>
        </w:rPr>
        <w:t>floor(x)</w:t>
      </w:r>
      <w:r w:rsidR="00A94D5B">
        <w:t xml:space="preserve">, or </w:t>
      </w:r>
      <w:r w:rsidR="00A94D5B">
        <w:rPr>
          <w:rStyle w:val="Characters"/>
        </w:rPr>
        <w:t>ceil(x)</w:t>
      </w:r>
      <w:r w:rsidR="00994DAB">
        <w:t xml:space="preserve"> to round in the desired direction.</w:t>
      </w:r>
    </w:p>
    <w:p w14:paraId="6292857D" w14:textId="23BDCA3C" w:rsidR="00B51E7D" w:rsidRPr="00B51E7D" w:rsidRDefault="00B51E7D" w:rsidP="00B51E7D">
      <w:r>
        <w:t>Real literals include a decimal point (</w:t>
      </w:r>
      <w:r>
        <w:rPr>
          <w:rStyle w:val="Characters"/>
        </w:rPr>
        <w:t>.</w:t>
      </w:r>
      <w:r>
        <w:t xml:space="preserve">) and must have at least one digit on each side of the decimal point.  Real literals may also end with </w:t>
      </w:r>
      <w:r>
        <w:rPr>
          <w:rStyle w:val="Characters"/>
        </w:rPr>
        <w:t>e</w:t>
      </w:r>
      <w:r>
        <w:t xml:space="preserve"> (or </w:t>
      </w:r>
      <w:r>
        <w:rPr>
          <w:rStyle w:val="Characters"/>
        </w:rPr>
        <w:t>E</w:t>
      </w:r>
      <w:r>
        <w:t xml:space="preserve">) followed by an integer (the </w:t>
      </w:r>
      <w:r>
        <w:rPr>
          <w:i/>
          <w:iCs/>
        </w:rPr>
        <w:t>power</w:t>
      </w:r>
      <w:r>
        <w:t xml:space="preserve">), which specifies that the number should be multiplied by ten raised to the power.  For example, </w:t>
      </w:r>
      <w:r>
        <w:rPr>
          <w:rStyle w:val="Characters"/>
        </w:rPr>
        <w:t>2.0e3</w:t>
      </w:r>
      <w:r>
        <w:t xml:space="preserve"> is another way of writing </w:t>
      </w:r>
      <w:r>
        <w:rPr>
          <w:rStyle w:val="Characters"/>
        </w:rPr>
        <w:t>2_000.0</w:t>
      </w:r>
      <w:r>
        <w:t xml:space="preserve"> and </w:t>
      </w:r>
      <w:r>
        <w:rPr>
          <w:rStyle w:val="Characters"/>
        </w:rPr>
        <w:t>1.5e-2</w:t>
      </w:r>
      <w:r>
        <w:t xml:space="preserve"> is equivalent to </w:t>
      </w:r>
      <w:r>
        <w:rPr>
          <w:rStyle w:val="Characters"/>
        </w:rPr>
        <w:t>0.015</w:t>
      </w:r>
      <w:r>
        <w:t xml:space="preserve">.  If the power is given, the decimal point can be omitted, so </w:t>
      </w:r>
      <w:r>
        <w:rPr>
          <w:rStyle w:val="Characters"/>
        </w:rPr>
        <w:t>2.0e3</w:t>
      </w:r>
      <w:r>
        <w:t xml:space="preserve"> could just have been written as </w:t>
      </w:r>
      <w:r>
        <w:rPr>
          <w:rStyle w:val="Characters"/>
        </w:rPr>
        <w:t>2e3</w:t>
      </w:r>
      <w:r>
        <w:t xml:space="preserve">, but this is still </w:t>
      </w:r>
      <w:r>
        <w:rPr>
          <w:rStyle w:val="Characters"/>
        </w:rPr>
        <w:t>2000.0</w:t>
      </w:r>
      <w:r>
        <w:t xml:space="preserve"> (a </w:t>
      </w:r>
      <w:r>
        <w:rPr>
          <w:rStyle w:val="Characters"/>
        </w:rPr>
        <w:t>real</w:t>
      </w:r>
      <w:r>
        <w:t xml:space="preserve">), not </w:t>
      </w:r>
      <w:r>
        <w:rPr>
          <w:rStyle w:val="Characters"/>
        </w:rPr>
        <w:t>2000</w:t>
      </w:r>
      <w:r>
        <w:t xml:space="preserve"> (an </w:t>
      </w:r>
      <w:r>
        <w:rPr>
          <w:rStyle w:val="Characters"/>
        </w:rPr>
        <w:t>int</w:t>
      </w:r>
      <w:r>
        <w:t xml:space="preserve">). </w:t>
      </w:r>
    </w:p>
    <w:p w14:paraId="19FAFFE8" w14:textId="52E344EC" w:rsidR="00166E2B" w:rsidRDefault="00166E2B" w:rsidP="00166E2B">
      <w:pPr>
        <w:pStyle w:val="Concept"/>
      </w:pPr>
      <w:bookmarkStart w:id="31" w:name="_Toc144415071"/>
      <w:r>
        <w:t>Injections</w:t>
      </w:r>
      <w:bookmarkEnd w:id="31"/>
    </w:p>
    <w:p w14:paraId="581E197B" w14:textId="69CDDF43" w:rsidR="00071A6B" w:rsidRPr="00071A6B" w:rsidRDefault="00071A6B" w:rsidP="00071A6B">
      <w:r>
        <w:t xml:space="preserve">Within the definition of </w:t>
      </w:r>
      <w:r>
        <w:rPr>
          <w:rStyle w:val="Characters"/>
        </w:rPr>
        <w:t>run_protocol</w:t>
      </w:r>
      <w:r>
        <w:t>, we start by saying which reagents are going to be associated with which wells and how much of each we’re going to need:</w:t>
      </w:r>
    </w:p>
    <w:p w14:paraId="70A82060" w14:textId="77777777" w:rsidR="00071A6B" w:rsidRPr="00192CEA" w:rsidRDefault="00071A6B" w:rsidP="00071A6B">
      <w:pPr>
        <w:pStyle w:val="Example"/>
      </w:pPr>
      <w:r w:rsidRPr="00192CEA">
        <w:tab/>
        <w:t>A_well : require(1 drop of A);</w:t>
      </w:r>
    </w:p>
    <w:p w14:paraId="7CEF0459" w14:textId="77777777" w:rsidR="00071A6B" w:rsidRPr="00192CEA" w:rsidRDefault="00071A6B" w:rsidP="00071A6B">
      <w:pPr>
        <w:pStyle w:val="Example"/>
      </w:pPr>
      <w:r w:rsidRPr="00192CEA">
        <w:tab/>
        <w:t>B_well : require(1 drop of B);</w:t>
      </w:r>
    </w:p>
    <w:p w14:paraId="7886C5BC" w14:textId="77777777" w:rsidR="00071A6B" w:rsidRPr="00192CEA" w:rsidRDefault="00071A6B" w:rsidP="00071A6B">
      <w:pPr>
        <w:pStyle w:val="Example"/>
      </w:pPr>
      <w:r w:rsidRPr="00192CEA">
        <w:tab/>
        <w:t>C_well : require(1 drop of C);</w:t>
      </w:r>
    </w:p>
    <w:p w14:paraId="655CC3CB" w14:textId="77777777" w:rsidR="00071A6B" w:rsidRDefault="00071A6B" w:rsidP="00071A6B">
      <w:pPr>
        <w:pStyle w:val="Example"/>
      </w:pPr>
      <w:r w:rsidRPr="00192CEA">
        <w:tab/>
        <w:t>D_well : require(1 drop of D);</w:t>
      </w:r>
    </w:p>
    <w:p w14:paraId="5E3307D5" w14:textId="77777777" w:rsidR="00071A6B" w:rsidRPr="00192CEA" w:rsidRDefault="00071A6B" w:rsidP="00071A6B">
      <w:pPr>
        <w:pStyle w:val="Example"/>
      </w:pPr>
    </w:p>
    <w:p w14:paraId="32D01E62" w14:textId="77777777" w:rsidR="00071A6B" w:rsidRPr="00192CEA" w:rsidRDefault="00071A6B" w:rsidP="00071A6B">
      <w:pPr>
        <w:pStyle w:val="Example"/>
      </w:pPr>
      <w:r w:rsidRPr="00192CEA">
        <w:tab/>
        <w:t>waste_well’s reagent = waste;</w:t>
      </w:r>
    </w:p>
    <w:p w14:paraId="50F7C670" w14:textId="757B3B0D" w:rsidR="00071A6B" w:rsidRDefault="00CF4D2F" w:rsidP="00071A6B">
      <w:pPr>
        <w:pStyle w:val="Continuation"/>
      </w:pPr>
      <w:r>
        <w:t xml:space="preserve">The first four lines make use of a somewhat unusual bit of DML syntax that you’ll use a lot.  Called an </w:t>
      </w:r>
      <w:r>
        <w:rPr>
          <w:i/>
          <w:iCs/>
        </w:rPr>
        <w:t>injection</w:t>
      </w:r>
      <w:r>
        <w:t xml:space="preserve">, an expression of the form </w:t>
      </w:r>
      <w:r>
        <w:rPr>
          <w:rStyle w:val="Characters"/>
        </w:rPr>
        <w:t>X : Y</w:t>
      </w:r>
      <w:r>
        <w:t xml:space="preserve"> (two expressions separated by a colon</w:t>
      </w:r>
      <w:r>
        <w:rPr>
          <w:rStyle w:val="FootnoteReference"/>
        </w:rPr>
        <w:footnoteReference w:id="8"/>
      </w:r>
      <w:r>
        <w:t>) are evaluated as follows:</w:t>
      </w:r>
    </w:p>
    <w:p w14:paraId="6CBD50EF" w14:textId="06CE5342" w:rsidR="00CF4D2F" w:rsidRDefault="00CF4D2F">
      <w:pPr>
        <w:pStyle w:val="ListParagraph"/>
        <w:numPr>
          <w:ilvl w:val="0"/>
          <w:numId w:val="5"/>
        </w:numPr>
      </w:pPr>
      <w:r>
        <w:t xml:space="preserve">First, </w:t>
      </w:r>
      <w:r>
        <w:rPr>
          <w:rStyle w:val="Characters"/>
        </w:rPr>
        <w:t>X</w:t>
      </w:r>
      <w:r>
        <w:t xml:space="preserve"> and </w:t>
      </w:r>
      <w:r>
        <w:rPr>
          <w:rStyle w:val="Characters"/>
        </w:rPr>
        <w:t>Y</w:t>
      </w:r>
      <w:r>
        <w:t xml:space="preserve"> are evaluated (in that order).  The result of evaluating </w:t>
      </w:r>
      <w:r>
        <w:rPr>
          <w:rStyle w:val="Characters"/>
        </w:rPr>
        <w:t>Y</w:t>
      </w:r>
      <w:r>
        <w:t xml:space="preserve"> must be a function that either takes no arguments or that takes a single argument compatible with the result of evaluating </w:t>
      </w:r>
      <w:r>
        <w:rPr>
          <w:rStyle w:val="Characters"/>
        </w:rPr>
        <w:t>X</w:t>
      </w:r>
      <w:r>
        <w:t>.</w:t>
      </w:r>
    </w:p>
    <w:p w14:paraId="41FA3E6B" w14:textId="174332BA" w:rsidR="00CF4D2F" w:rsidRDefault="00CF4D2F">
      <w:pPr>
        <w:pStyle w:val="ListParagraph"/>
        <w:numPr>
          <w:ilvl w:val="0"/>
          <w:numId w:val="5"/>
        </w:numPr>
      </w:pPr>
      <w:r>
        <w:t xml:space="preserve">Next, the result of evaluating </w:t>
      </w:r>
      <w:r>
        <w:rPr>
          <w:rStyle w:val="Characters"/>
        </w:rPr>
        <w:t>Y</w:t>
      </w:r>
      <w:r>
        <w:t xml:space="preserve"> is called, passing in the result of evaluating </w:t>
      </w:r>
      <w:r>
        <w:rPr>
          <w:rStyle w:val="Characters"/>
        </w:rPr>
        <w:t>X</w:t>
      </w:r>
      <w:r>
        <w:t xml:space="preserve"> as its single parameter.  We can say that </w:t>
      </w:r>
      <w:r>
        <w:rPr>
          <w:rStyle w:val="Characters"/>
        </w:rPr>
        <w:t>X</w:t>
      </w:r>
      <w:r>
        <w:t xml:space="preserve"> has been </w:t>
      </w:r>
      <w:r>
        <w:rPr>
          <w:i/>
          <w:iCs/>
        </w:rPr>
        <w:t>injected into</w:t>
      </w:r>
      <w:r>
        <w:t xml:space="preserve"> </w:t>
      </w:r>
      <w:r>
        <w:rPr>
          <w:rStyle w:val="Characters"/>
        </w:rPr>
        <w:t>Y</w:t>
      </w:r>
      <w:r>
        <w:t>.</w:t>
      </w:r>
    </w:p>
    <w:p w14:paraId="2E06F398" w14:textId="0FAF8C17" w:rsidR="00CF4D2F" w:rsidRDefault="00CF4D2F">
      <w:pPr>
        <w:pStyle w:val="ListParagraph"/>
        <w:numPr>
          <w:ilvl w:val="0"/>
          <w:numId w:val="5"/>
        </w:numPr>
      </w:pPr>
      <w:r>
        <w:t xml:space="preserve">If this returns a result, that result becomes the result of the entire injection, otherwise the result is the result of evaluating </w:t>
      </w:r>
      <w:r>
        <w:rPr>
          <w:rStyle w:val="Characters"/>
        </w:rPr>
        <w:t>X</w:t>
      </w:r>
      <w:r>
        <w:t>.</w:t>
      </w:r>
    </w:p>
    <w:p w14:paraId="49E07C0A" w14:textId="6F8A8E04" w:rsidR="00CF4D2F" w:rsidRDefault="00CF4D2F" w:rsidP="00CF4D2F">
      <w:r>
        <w:lastRenderedPageBreak/>
        <w:t>That sounds more complicated than it (typically) is, and most of the time, the obvious reading is going to be the correct one.  In</w:t>
      </w:r>
    </w:p>
    <w:p w14:paraId="0494FA8F" w14:textId="77777777" w:rsidR="00CF4D2F" w:rsidRPr="00192CEA" w:rsidRDefault="00CF4D2F" w:rsidP="00CF4D2F">
      <w:pPr>
        <w:pStyle w:val="Example"/>
      </w:pPr>
      <w:r w:rsidRPr="00192CEA">
        <w:tab/>
        <w:t>A_well : require(1 drop of A);</w:t>
      </w:r>
    </w:p>
    <w:p w14:paraId="439A6823" w14:textId="36CD26D1" w:rsidR="00CF4D2F" w:rsidRDefault="00CF4D2F" w:rsidP="00CF4D2F">
      <w:pPr>
        <w:pStyle w:val="Continuation"/>
      </w:pPr>
      <w:r>
        <w:rPr>
          <w:rStyle w:val="Characters"/>
        </w:rPr>
        <w:t>require(1 drop of A)</w:t>
      </w:r>
      <w:r>
        <w:t xml:space="preserve"> evaluates to something into which a well (e.g., </w:t>
      </w:r>
      <w:r>
        <w:rPr>
          <w:rStyle w:val="Characters"/>
        </w:rPr>
        <w:t>A_well</w:t>
      </w:r>
      <w:r>
        <w:t>) can be injected.</w:t>
      </w:r>
    </w:p>
    <w:p w14:paraId="36655A4C" w14:textId="10C1C57B" w:rsidR="00CF4D2F" w:rsidRDefault="00CF4D2F" w:rsidP="00CF4D2F">
      <w:r>
        <w:t xml:space="preserve">As we will see in just a bit, injections can be combined into longer </w:t>
      </w:r>
      <w:r>
        <w:rPr>
          <w:i/>
          <w:iCs/>
        </w:rPr>
        <w:t>chains</w:t>
      </w:r>
      <w:r>
        <w:t xml:space="preserve">.  In </w:t>
      </w:r>
      <w:r>
        <w:rPr>
          <w:rStyle w:val="Characters"/>
        </w:rPr>
        <w:t>X : Y : X</w:t>
      </w:r>
      <w:r>
        <w:t xml:space="preserve">, (the result of evaluating) </w:t>
      </w:r>
      <w:r>
        <w:rPr>
          <w:rStyle w:val="Characters"/>
        </w:rPr>
        <w:t>X</w:t>
      </w:r>
      <w:r>
        <w:t xml:space="preserve"> is injected into (ditto) </w:t>
      </w:r>
      <w:r>
        <w:rPr>
          <w:rStyle w:val="Characters"/>
        </w:rPr>
        <w:t>Y</w:t>
      </w:r>
      <w:r>
        <w:t xml:space="preserve">, and the result of </w:t>
      </w:r>
      <w:r>
        <w:rPr>
          <w:i/>
          <w:iCs/>
        </w:rPr>
        <w:t>that</w:t>
      </w:r>
      <w:r>
        <w:t xml:space="preserve"> is injected into (still ditto) </w:t>
      </w:r>
      <w:r>
        <w:rPr>
          <w:rStyle w:val="Characters"/>
        </w:rPr>
        <w:t>Z</w:t>
      </w:r>
      <w:r>
        <w:t xml:space="preserve">.  This is most often used </w:t>
      </w:r>
      <w:r w:rsidR="009651E9">
        <w:t xml:space="preserve">to define potentially </w:t>
      </w:r>
      <w:r w:rsidR="00FE76D4">
        <w:t>sequences of actions to be applied to a drop</w:t>
      </w:r>
      <w:r w:rsidR="009651E9">
        <w:t>.</w:t>
      </w:r>
    </w:p>
    <w:p w14:paraId="36424E62" w14:textId="18AF88FB" w:rsidR="00FE76D4" w:rsidRDefault="00FE76D4" w:rsidP="00CF4D2F">
      <w:r>
        <w:t xml:space="preserve">The left-hand side of the colon in </w:t>
      </w:r>
    </w:p>
    <w:p w14:paraId="2FC21898" w14:textId="77777777" w:rsidR="00FE76D4" w:rsidRPr="00192CEA" w:rsidRDefault="00FE76D4" w:rsidP="00FE76D4">
      <w:pPr>
        <w:pStyle w:val="Example"/>
      </w:pPr>
      <w:r w:rsidRPr="00192CEA">
        <w:tab/>
        <w:t>A_well : require(1 drop of A);</w:t>
      </w:r>
    </w:p>
    <w:p w14:paraId="78D9AA05" w14:textId="77777777" w:rsidR="00FE76D4" w:rsidRDefault="00FE76D4" w:rsidP="00FE76D4">
      <w:pPr>
        <w:pStyle w:val="Continuation"/>
      </w:pPr>
      <w:r>
        <w:t xml:space="preserve">is straightforward.  It refers to the current value of </w:t>
      </w:r>
      <w:r>
        <w:rPr>
          <w:rStyle w:val="Characters"/>
        </w:rPr>
        <w:t>A_well</w:t>
      </w:r>
      <w:r>
        <w:t xml:space="preserve">, which, unless somebody changes it, will be well number three.  </w:t>
      </w:r>
    </w:p>
    <w:p w14:paraId="68235371" w14:textId="2B9A8C2B" w:rsidR="00C251DA" w:rsidRDefault="00C251DA" w:rsidP="00C251DA">
      <w:pPr>
        <w:pStyle w:val="Concept"/>
      </w:pPr>
      <w:bookmarkStart w:id="32" w:name="_Toc144415072"/>
      <w:r>
        <w:t>Liquids</w:t>
      </w:r>
      <w:bookmarkEnd w:id="32"/>
    </w:p>
    <w:p w14:paraId="5078F328" w14:textId="77777777" w:rsidR="00DD2BAF" w:rsidRDefault="00FE76D4" w:rsidP="00C251DA">
      <w:r>
        <w:t xml:space="preserve">In </w:t>
      </w:r>
      <w:r w:rsidRPr="00C251DA">
        <w:t>the</w:t>
      </w:r>
      <w:r>
        <w:t xml:space="preserve"> right-hand side, we see an expression </w:t>
      </w:r>
      <w:r>
        <w:rPr>
          <w:rStyle w:val="Characters"/>
        </w:rPr>
        <w:t>1 drop of A</w:t>
      </w:r>
      <w:r>
        <w:t xml:space="preserve">.  This results in a value of type </w:t>
      </w:r>
      <w:r>
        <w:rPr>
          <w:rStyle w:val="Characters"/>
        </w:rPr>
        <w:t>liquid</w:t>
      </w:r>
      <w:r>
        <w:t xml:space="preserve">, which represents a specific quantity of a reagent.  The </w:t>
      </w:r>
      <w:r>
        <w:rPr>
          <w:rStyle w:val="Characters"/>
        </w:rPr>
        <w:t>of</w:t>
      </w:r>
      <w:r>
        <w:t xml:space="preserve"> operator takes two values, the first of type </w:t>
      </w:r>
      <w:r>
        <w:rPr>
          <w:rStyle w:val="Characters"/>
        </w:rPr>
        <w:t>volume</w:t>
      </w:r>
      <w:r>
        <w:t xml:space="preserve"> and the second of type </w:t>
      </w:r>
      <w:r>
        <w:rPr>
          <w:rStyle w:val="Characters"/>
        </w:rPr>
        <w:t>reagent</w:t>
      </w:r>
      <w:r>
        <w:t xml:space="preserve">.  </w:t>
      </w:r>
    </w:p>
    <w:p w14:paraId="17494E07" w14:textId="77777777" w:rsidR="00DD2BAF" w:rsidRDefault="00DD2BAF" w:rsidP="00DD2BAF">
      <w:pPr>
        <w:pStyle w:val="Concept"/>
      </w:pPr>
      <w:bookmarkStart w:id="33" w:name="_Toc144415073"/>
      <w:r>
        <w:t>Physical quantities</w:t>
      </w:r>
      <w:bookmarkEnd w:id="33"/>
    </w:p>
    <w:p w14:paraId="6C037AC7" w14:textId="7DB6A6E6" w:rsidR="00FE76D4" w:rsidRDefault="00FE76D4" w:rsidP="00C251DA">
      <w:r>
        <w:t xml:space="preserve">The volume here, </w:t>
      </w:r>
      <w:r>
        <w:rPr>
          <w:rStyle w:val="Characters"/>
        </w:rPr>
        <w:t>1 drop</w:t>
      </w:r>
      <w:r w:rsidR="00F236A9">
        <w:t>,</w:t>
      </w:r>
      <w:r>
        <w:t xml:space="preserve"> demonstrates the way that DML deals with physical quantities.  A number (either a constant or a computed</w:t>
      </w:r>
      <w:r>
        <w:rPr>
          <w:rStyle w:val="FootnoteReference"/>
        </w:rPr>
        <w:footnoteReference w:id="9"/>
      </w:r>
      <w:r>
        <w:t xml:space="preserve"> value) followed by units represents a quantity of the type specified by the units.  </w:t>
      </w:r>
      <w:r>
        <w:rPr>
          <w:rStyle w:val="Characters"/>
        </w:rPr>
        <w:t>drop</w:t>
      </w:r>
      <w:r>
        <w:t xml:space="preserve"> represents the volume of liquid typically dispensed by a given board, but the units here could equally have been </w:t>
      </w:r>
      <w:r>
        <w:rPr>
          <w:rStyle w:val="Characters"/>
        </w:rPr>
        <w:t>uL</w:t>
      </w:r>
      <w:r>
        <w:t xml:space="preserve">, </w:t>
      </w:r>
      <w:r>
        <w:rPr>
          <w:rStyle w:val="Characters"/>
        </w:rPr>
        <w:t>ml</w:t>
      </w:r>
      <w:r>
        <w:t xml:space="preserve">, </w:t>
      </w:r>
      <w:r>
        <w:rPr>
          <w:rStyle w:val="Characters"/>
        </w:rPr>
        <w:t>microliters</w:t>
      </w:r>
      <w:r>
        <w:t xml:space="preserve"> or any of several other possibilities.  (Try what seems natural.  If it isn’t recognized, it should probably be added.)  Note that the units are only used for specifying the quantity.  They don’t become a part of the value.  So it’s perfectly reasonable to compare or add two </w:t>
      </w:r>
      <w:r>
        <w:rPr>
          <w:rStyle w:val="Characters"/>
        </w:rPr>
        <w:t>volume</w:t>
      </w:r>
      <w:r>
        <w:t>s that were specified using different units.</w:t>
      </w:r>
    </w:p>
    <w:p w14:paraId="1A1D1241" w14:textId="5D429401" w:rsidR="00FE76D4" w:rsidRPr="00DD2BAF" w:rsidRDefault="00FE76D4" w:rsidP="00FE76D4">
      <w:r>
        <w:t xml:space="preserve">In addition to </w:t>
      </w:r>
      <w:r>
        <w:rPr>
          <w:rStyle w:val="Characters"/>
        </w:rPr>
        <w:t>volume</w:t>
      </w:r>
      <w:r>
        <w:t>, the system also</w:t>
      </w:r>
      <w:r w:rsidR="00676596">
        <w:t xml:space="preserve"> currently</w:t>
      </w:r>
      <w:r>
        <w:t xml:space="preserve"> knows about </w:t>
      </w:r>
      <w:r>
        <w:rPr>
          <w:rStyle w:val="Characters"/>
        </w:rPr>
        <w:t>time</w:t>
      </w:r>
      <w:r>
        <w:t xml:space="preserve">, </w:t>
      </w:r>
      <w:r>
        <w:rPr>
          <w:rStyle w:val="Characters"/>
        </w:rPr>
        <w:t>frequency</w:t>
      </w:r>
      <w:r>
        <w:t xml:space="preserve">, </w:t>
      </w:r>
      <w:r>
        <w:rPr>
          <w:rStyle w:val="Characters"/>
        </w:rPr>
        <w:t>voltage</w:t>
      </w:r>
      <w:r>
        <w:t xml:space="preserve">, </w:t>
      </w:r>
      <w:r>
        <w:rPr>
          <w:rStyle w:val="Characters"/>
        </w:rPr>
        <w:t>temperature</w:t>
      </w:r>
      <w:r>
        <w:t xml:space="preserve"> (that is, absolute temperature), and </w:t>
      </w:r>
      <w:r>
        <w:rPr>
          <w:rStyle w:val="Characters"/>
        </w:rPr>
        <w:t>temperature difference</w:t>
      </w:r>
      <w:r>
        <w:t>.</w:t>
      </w:r>
      <w:r w:rsidR="00BD0CBB">
        <w:t xml:space="preserve">  Values of the same </w:t>
      </w:r>
      <w:r w:rsidR="00BD0CBB">
        <w:lastRenderedPageBreak/>
        <w:t>quantity type may be compared against one another (</w:t>
      </w:r>
      <w:r w:rsidR="00BD0CBB">
        <w:rPr>
          <w:rStyle w:val="Characters"/>
        </w:rPr>
        <w:t>v1 &lt; v2</w:t>
      </w:r>
      <w:r w:rsidR="00BD0CBB">
        <w:t xml:space="preserve">), added to or subtracted from one another, and multiplied or divided by </w:t>
      </w:r>
      <w:r w:rsidR="00BD0CBB">
        <w:rPr>
          <w:rStyle w:val="Characters"/>
        </w:rPr>
        <w:t>real</w:t>
      </w:r>
      <w:r w:rsidR="00BD0CBB">
        <w:t xml:space="preserve"> values.  In addition a </w:t>
      </w:r>
      <w:r w:rsidR="00BD0CBB">
        <w:rPr>
          <w:rStyle w:val="Characters"/>
        </w:rPr>
        <w:t>real</w:t>
      </w:r>
      <w:r w:rsidR="00BD0CBB">
        <w:t xml:space="preserve"> value divided by a </w:t>
      </w:r>
      <w:r w:rsidR="00BD0CBB">
        <w:rPr>
          <w:rStyle w:val="Characters"/>
        </w:rPr>
        <w:t>time</w:t>
      </w:r>
      <w:r w:rsidR="00BD0CBB">
        <w:t xml:space="preserve"> becomes a </w:t>
      </w:r>
      <w:r w:rsidR="00BD0CBB">
        <w:rPr>
          <w:rStyle w:val="Characters"/>
        </w:rPr>
        <w:t>frequency</w:t>
      </w:r>
      <w:r w:rsidR="00BD0CBB">
        <w:t xml:space="preserve"> and vice versa.</w:t>
      </w:r>
      <w:r w:rsidR="003F4E62">
        <w:rPr>
          <w:rStyle w:val="FootnoteReference"/>
        </w:rPr>
        <w:footnoteReference w:id="10"/>
      </w:r>
      <w:r w:rsidR="00DD2BAF">
        <w:t xml:space="preserve">  You can get reciprocal units by using </w:t>
      </w:r>
      <w:r w:rsidR="00DD2BAF">
        <w:rPr>
          <w:rStyle w:val="Characters"/>
        </w:rPr>
        <w:t>per</w:t>
      </w:r>
      <w:r w:rsidR="00DD2BAF">
        <w:t xml:space="preserve">.  </w:t>
      </w:r>
      <w:r w:rsidR="00DD2BAF">
        <w:rPr>
          <w:rStyle w:val="Characters"/>
        </w:rPr>
        <w:t>3 per second</w:t>
      </w:r>
      <w:r w:rsidR="00DD2BAF">
        <w:t xml:space="preserve"> is a </w:t>
      </w:r>
      <w:r w:rsidR="00DD2BAF">
        <w:rPr>
          <w:rStyle w:val="Characters"/>
        </w:rPr>
        <w:t>frequency</w:t>
      </w:r>
      <w:r w:rsidR="00DD2BAF">
        <w:t xml:space="preserve"> and is equivalent to </w:t>
      </w:r>
      <w:r w:rsidR="00DD2BAF">
        <w:rPr>
          <w:rStyle w:val="Characters"/>
        </w:rPr>
        <w:t>3 Hz</w:t>
      </w:r>
      <w:r w:rsidR="00DD2BAF">
        <w:t>.</w:t>
      </w:r>
    </w:p>
    <w:p w14:paraId="50B89927" w14:textId="4F8DF16D" w:rsidR="00095FB0" w:rsidRPr="00095FB0" w:rsidRDefault="00095FB0" w:rsidP="00095FB0">
      <w:pPr>
        <w:pStyle w:val="Concept"/>
      </w:pPr>
      <w:bookmarkStart w:id="34" w:name="_Toc144415074"/>
      <w:r w:rsidRPr="00095FB0">
        <w:rPr>
          <w:rStyle w:val="ConceptGlyph"/>
        </w:rPr>
        <w:t>require</w:t>
      </w:r>
      <w:r>
        <w:t xml:space="preserve"> expressions</w:t>
      </w:r>
      <w:bookmarkEnd w:id="34"/>
    </w:p>
    <w:p w14:paraId="643F49C7" w14:textId="5C700690" w:rsidR="0091721D" w:rsidRDefault="0091721D" w:rsidP="00FE76D4">
      <w:r>
        <w:t xml:space="preserve">When applied to a well, the expression </w:t>
      </w:r>
      <w:r>
        <w:rPr>
          <w:rStyle w:val="Characters"/>
        </w:rPr>
        <w:t>require(L)</w:t>
      </w:r>
      <w:r>
        <w:t xml:space="preserve">, for some </w:t>
      </w:r>
      <w:r>
        <w:rPr>
          <w:rStyle w:val="Characters"/>
        </w:rPr>
        <w:t>liquid L</w:t>
      </w:r>
      <w:r>
        <w:t>, goes through the following steps:</w:t>
      </w:r>
    </w:p>
    <w:p w14:paraId="024BEAEA" w14:textId="2B994A8F" w:rsidR="0091721D" w:rsidRDefault="0091721D">
      <w:pPr>
        <w:pStyle w:val="ListParagraph"/>
        <w:numPr>
          <w:ilvl w:val="0"/>
          <w:numId w:val="8"/>
        </w:numPr>
      </w:pPr>
      <w:r>
        <w:t>First, the system checks to see whether the reagent associated with the well is the same as the one in the liquid required.  If it isn’t, the system</w:t>
      </w:r>
      <w:r w:rsidR="00E21E50">
        <w:t>’</w:t>
      </w:r>
      <w:r>
        <w:t>s pipettor</w:t>
      </w:r>
      <w:r w:rsidR="00E21E50">
        <w:rPr>
          <w:rStyle w:val="FootnoteReference"/>
        </w:rPr>
        <w:footnoteReference w:id="11"/>
      </w:r>
      <w:r>
        <w:t xml:space="preserve"> is asked to empty the well.  If a </w:t>
      </w:r>
      <w:r>
        <w:rPr>
          <w:rStyle w:val="Characters"/>
        </w:rPr>
        <w:t>volume</w:t>
      </w:r>
      <w:r>
        <w:t xml:space="preserve"> is passed in rather than a </w:t>
      </w:r>
      <w:r>
        <w:rPr>
          <w:rStyle w:val="Characters"/>
        </w:rPr>
        <w:t>liquid</w:t>
      </w:r>
      <w:r>
        <w:t>, this step is skipped, and the well’s reagent is used.</w:t>
      </w:r>
    </w:p>
    <w:p w14:paraId="786C0AAC" w14:textId="6CFE1845" w:rsidR="0091721D" w:rsidRDefault="0091721D">
      <w:pPr>
        <w:pStyle w:val="ListParagraph"/>
        <w:numPr>
          <w:ilvl w:val="0"/>
          <w:numId w:val="8"/>
        </w:numPr>
      </w:pPr>
      <w:r>
        <w:t>Next, the current contents of the well are checked to see if the volume in the well is sufficient.  If it isn’t, the pipettor is asked to add liquid to the well to reach the desired level.</w:t>
      </w:r>
    </w:p>
    <w:p w14:paraId="15D52A6F" w14:textId="325D13E1" w:rsidR="0091721D" w:rsidRDefault="0091721D" w:rsidP="0091721D">
      <w:r>
        <w:t xml:space="preserve">If we had added a second parameter, a volume, to the </w:t>
      </w:r>
      <w:r>
        <w:rPr>
          <w:rStyle w:val="Characters"/>
        </w:rPr>
        <w:t>require</w:t>
      </w:r>
      <w:r>
        <w:t xml:space="preserve"> call, e.g.,</w:t>
      </w:r>
    </w:p>
    <w:p w14:paraId="38E47A5C" w14:textId="3BB0CD9A" w:rsidR="0091721D" w:rsidRPr="00192CEA" w:rsidRDefault="0091721D" w:rsidP="0091721D">
      <w:pPr>
        <w:pStyle w:val="Example"/>
      </w:pPr>
      <w:r w:rsidRPr="00192CEA">
        <w:tab/>
        <w:t>A_well : require(1 drop of A</w:t>
      </w:r>
      <w:r>
        <w:t>, 10uL</w:t>
      </w:r>
      <w:r w:rsidRPr="00192CEA">
        <w:t>);</w:t>
      </w:r>
    </w:p>
    <w:p w14:paraId="5E99D4D9" w14:textId="0B7FE089" w:rsidR="0091721D" w:rsidRDefault="0091721D" w:rsidP="0091721D">
      <w:pPr>
        <w:pStyle w:val="Continuation"/>
      </w:pPr>
      <w:r>
        <w:t xml:space="preserve">whenever we determine that we have less than a drop of reagent A in the well, the pipettor will be asked to fill it so that it has 10 </w:t>
      </w:r>
      <w:r>
        <w:rPr>
          <w:rFonts w:ascii="Arial" w:hAnsi="Arial" w:cs="Arial"/>
        </w:rPr>
        <w:t>µ</w:t>
      </w:r>
      <w:r>
        <w:t xml:space="preserve">L.  This can be useful if a protocol is going to be run multiple times.  The first time, the pipettor will be asked to add 10 </w:t>
      </w:r>
      <w:r>
        <w:rPr>
          <w:rFonts w:ascii="Arial" w:hAnsi="Arial" w:cs="Arial"/>
        </w:rPr>
        <w:t>µ</w:t>
      </w:r>
      <w:r>
        <w:t xml:space="preserve">L, but the next time there will be more than one drop left, so nothing further will happen until the well gets sufficiently depleted.  </w:t>
      </w:r>
    </w:p>
    <w:p w14:paraId="46C4B336" w14:textId="22DEE728" w:rsidR="0091721D" w:rsidRDefault="0091721D" w:rsidP="0091721D">
      <w:r>
        <w:t>In any case, when the statement is done, well number three will be guaranteed to have at least one drop of reagent A.</w:t>
      </w:r>
      <w:r w:rsidR="0085655B">
        <w:t xml:space="preserve">  Note that the first argument to </w:t>
      </w:r>
      <w:r w:rsidR="0085655B">
        <w:rPr>
          <w:rStyle w:val="Characters"/>
        </w:rPr>
        <w:t>require</w:t>
      </w:r>
      <w:r w:rsidR="0085655B">
        <w:t xml:space="preserve"> does not need to be the amount that will be dispensed.  If the board you’re using can’t dispense from a well unless there is at least, say, 5</w:t>
      </w:r>
      <w:r w:rsidR="0085655B">
        <w:rPr>
          <w:rFonts w:ascii="Times New Roman" w:hAnsi="Times New Roman" w:cs="Times New Roman"/>
        </w:rPr>
        <w:t> </w:t>
      </w:r>
      <w:r w:rsidR="0085655B">
        <w:t xml:space="preserve">µL of reagent in it, use </w:t>
      </w:r>
      <w:r w:rsidR="0085655B">
        <w:rPr>
          <w:rStyle w:val="Characters"/>
        </w:rPr>
        <w:t>5uL</w:t>
      </w:r>
      <w:r w:rsidR="0085655B">
        <w:t xml:space="preserve"> as the </w:t>
      </w:r>
      <w:r w:rsidR="00127C2E">
        <w:t>parameter</w:t>
      </w:r>
      <w:r w:rsidR="0085655B">
        <w:t>.</w:t>
      </w:r>
    </w:p>
    <w:p w14:paraId="0631681F" w14:textId="746E2B15" w:rsidR="00296250" w:rsidRDefault="00296250" w:rsidP="00296250">
      <w:pPr>
        <w:pStyle w:val="Concept"/>
      </w:pPr>
      <w:bookmarkStart w:id="35" w:name="_Toc144415075"/>
      <w:r>
        <w:lastRenderedPageBreak/>
        <w:t>Function calls</w:t>
      </w:r>
      <w:bookmarkEnd w:id="35"/>
    </w:p>
    <w:p w14:paraId="4D930EDD" w14:textId="3A6ABAB6" w:rsidR="00A850E4" w:rsidRDefault="00127C2E" w:rsidP="00A850E4">
      <w:r>
        <w:rPr>
          <w:lang w:val="en"/>
        </w:rPr>
        <w:t xml:space="preserve">To call a function, write the name of the function followed by any arguments the function may take in parentheses and separated by commas, as </w:t>
      </w:r>
      <w:r>
        <w:rPr>
          <w:rStyle w:val="Characters"/>
        </w:rPr>
        <w:t>require(1 drop of A)</w:t>
      </w:r>
      <w:r>
        <w:t xml:space="preserve">, </w:t>
      </w:r>
      <w:r>
        <w:rPr>
          <w:lang w:val="en"/>
        </w:rPr>
        <w:t xml:space="preserve"> </w:t>
      </w:r>
      <w:r>
        <w:rPr>
          <w:rStyle w:val="Characters"/>
        </w:rPr>
        <w:t>f(1, 2V, r)</w:t>
      </w:r>
      <w:r>
        <w:t xml:space="preserve">, or </w:t>
      </w:r>
      <w:r>
        <w:rPr>
          <w:rStyle w:val="Characters"/>
        </w:rPr>
        <w:t>g()</w:t>
      </w:r>
      <w:r>
        <w:t xml:space="preserve">.  If the function is an </w:t>
      </w:r>
      <w:r>
        <w:rPr>
          <w:i/>
          <w:iCs/>
        </w:rPr>
        <w:t>action</w:t>
      </w:r>
      <w:r>
        <w:t xml:space="preserve"> (one that takes no arguments and returns no value), the parentheses are optional when it is used as a statement.</w:t>
      </w:r>
    </w:p>
    <w:p w14:paraId="6E4560BC" w14:textId="3D05BB02" w:rsidR="000A227D" w:rsidRDefault="000A227D" w:rsidP="00A850E4">
      <w:r>
        <w:t>Note that injections are another form of function call, and all injection targets are known to take either no arguments or one argument (the value being injected), so the parentheses are not required (or, for that matter allowed).  In an injection like</w:t>
      </w:r>
    </w:p>
    <w:p w14:paraId="72324D84" w14:textId="77777777" w:rsidR="000A227D" w:rsidRPr="00192CEA" w:rsidRDefault="000A227D" w:rsidP="000A227D">
      <w:pPr>
        <w:pStyle w:val="Example"/>
      </w:pPr>
      <w:r w:rsidRPr="00192CEA">
        <w:tab/>
        <w:t>A_well : require(1 drop of A);</w:t>
      </w:r>
    </w:p>
    <w:p w14:paraId="29312289" w14:textId="11EC986F" w:rsidR="000A227D" w:rsidRDefault="000A227D" w:rsidP="000A227D">
      <w:pPr>
        <w:pStyle w:val="Continuation"/>
      </w:pPr>
      <w:r>
        <w:rPr>
          <w:lang w:val="en"/>
        </w:rPr>
        <w:t xml:space="preserve">the injection target isn’t </w:t>
      </w:r>
      <w:r>
        <w:rPr>
          <w:rStyle w:val="Characters"/>
        </w:rPr>
        <w:t>require</w:t>
      </w:r>
      <w:r>
        <w:t xml:space="preserve">, but rather the result of calling </w:t>
      </w:r>
      <w:r>
        <w:rPr>
          <w:rStyle w:val="Characters"/>
        </w:rPr>
        <w:t>require(1 drop of A)</w:t>
      </w:r>
      <w:r>
        <w:t xml:space="preserve">, which is itself a function that takes a </w:t>
      </w:r>
      <w:r>
        <w:rPr>
          <w:rStyle w:val="Characters"/>
        </w:rPr>
        <w:t>well</w:t>
      </w:r>
      <w:r>
        <w:t>.  Indeed, that statement could have been written as</w:t>
      </w:r>
    </w:p>
    <w:p w14:paraId="4FF24892" w14:textId="18C29754" w:rsidR="000A227D" w:rsidRDefault="000A227D" w:rsidP="000A227D">
      <w:pPr>
        <w:pStyle w:val="Example"/>
      </w:pPr>
      <w:r>
        <w:t>require(1 drop of A)(A_well)</w:t>
      </w:r>
    </w:p>
    <w:p w14:paraId="70C0FA2C" w14:textId="0E543686" w:rsidR="000A227D" w:rsidRDefault="000A227D" w:rsidP="000A227D">
      <w:pPr>
        <w:pStyle w:val="Continuation"/>
      </w:pPr>
      <w:r>
        <w:t>but it wouldn’t have been as easy to read.</w:t>
      </w:r>
    </w:p>
    <w:p w14:paraId="163EA2FE" w14:textId="6187EAD6" w:rsidR="000A227D" w:rsidRPr="00915D7C" w:rsidRDefault="000A227D" w:rsidP="000A227D">
      <w:r>
        <w:t xml:space="preserve">And let that be a warning that I won’t always be telling the full truth here.  When I said that what comes before the parentheses is a name, that doesn’t tell the whole story.  It’s actually any expression that evaluates to a function, and that will, in most cases be a name, but there are a number of functions that take </w:t>
      </w:r>
      <w:r>
        <w:rPr>
          <w:rStyle w:val="Characters"/>
        </w:rPr>
        <w:t>injectable</w:t>
      </w:r>
      <w:r>
        <w:t xml:space="preserve"> parameters (described below), and when those parameters are omitted in a call, the result is a one-argument function</w:t>
      </w:r>
      <w:r w:rsidR="00915D7C">
        <w:t xml:space="preserve"> that is intended to be used as an injection target (as with </w:t>
      </w:r>
      <w:r w:rsidR="00915D7C">
        <w:rPr>
          <w:rStyle w:val="Characters"/>
        </w:rPr>
        <w:t>require</w:t>
      </w:r>
      <w:r w:rsidR="00915D7C">
        <w:t xml:space="preserve"> here), but which can also be used directly.</w:t>
      </w:r>
    </w:p>
    <w:p w14:paraId="52734BE2" w14:textId="3CEE8D7F" w:rsidR="003B4113" w:rsidRPr="003B4113" w:rsidRDefault="003B4113" w:rsidP="003B4113">
      <w:pPr>
        <w:pStyle w:val="Concept"/>
      </w:pPr>
      <w:bookmarkStart w:id="36" w:name="_Toc144415076"/>
      <w:r>
        <w:t xml:space="preserve">The </w:t>
      </w:r>
      <w:r>
        <w:rPr>
          <w:rStyle w:val="ConceptGlyph"/>
        </w:rPr>
        <w:t>waste</w:t>
      </w:r>
      <w:r>
        <w:t xml:space="preserve"> reagent</w:t>
      </w:r>
      <w:bookmarkEnd w:id="36"/>
    </w:p>
    <w:p w14:paraId="6F1FCC32" w14:textId="5C76BE67" w:rsidR="00E21E50" w:rsidRDefault="00E21E50" w:rsidP="0091721D">
      <w:r>
        <w:t>The last statement in this block is different:</w:t>
      </w:r>
    </w:p>
    <w:p w14:paraId="0B71CCF1" w14:textId="46B95E25" w:rsidR="00E21E50" w:rsidRPr="00192CEA" w:rsidRDefault="00E21E50" w:rsidP="00E21E50">
      <w:pPr>
        <w:pStyle w:val="Example"/>
      </w:pPr>
      <w:r w:rsidRPr="00192CEA">
        <w:tab/>
      </w:r>
      <w:r w:rsidR="00F0383A" w:rsidRPr="00192CEA">
        <w:t>waste</w:t>
      </w:r>
      <w:r w:rsidR="009341EE">
        <w:t>_</w:t>
      </w:r>
      <w:r w:rsidR="00F0383A" w:rsidRPr="00192CEA">
        <w:t>well’s</w:t>
      </w:r>
      <w:r w:rsidRPr="00192CEA">
        <w:t xml:space="preserve"> reagent = waste;</w:t>
      </w:r>
    </w:p>
    <w:p w14:paraId="3AA70C86" w14:textId="6ED5D38A" w:rsidR="00E21E50" w:rsidRDefault="009341EE" w:rsidP="00E21E50">
      <w:pPr>
        <w:pStyle w:val="Continuation"/>
      </w:pPr>
      <w:r>
        <w:t xml:space="preserve">For the waste well (well number 5), we don’t actually need anything in there, but we do want to say that anything that goes in there is waste.  </w:t>
      </w:r>
      <w:r>
        <w:rPr>
          <w:rStyle w:val="Characters"/>
        </w:rPr>
        <w:t>waste</w:t>
      </w:r>
      <w:r>
        <w:t xml:space="preserve"> (or </w:t>
      </w:r>
      <w:r>
        <w:rPr>
          <w:rStyle w:val="Characters"/>
        </w:rPr>
        <w:t>waste reagent</w:t>
      </w:r>
      <w:r>
        <w:t xml:space="preserve"> or </w:t>
      </w:r>
      <w:r>
        <w:rPr>
          <w:rStyle w:val="Characters"/>
        </w:rPr>
        <w:t>the waste reagent</w:t>
      </w:r>
      <w:r>
        <w:t xml:space="preserve">) is a special predefined </w:t>
      </w:r>
      <w:r>
        <w:rPr>
          <w:rStyle w:val="Characters"/>
        </w:rPr>
        <w:t>reagent</w:t>
      </w:r>
      <w:r>
        <w:t xml:space="preserve"> value that has the property that whenever its mixed with something else, the result is </w:t>
      </w:r>
      <w:r>
        <w:rPr>
          <w:rStyle w:val="Characters"/>
        </w:rPr>
        <w:t>waste</w:t>
      </w:r>
      <w:r>
        <w:t xml:space="preserve">.  When drops merge together or when drops enter wells, the system keeps track of the reagent of the resulting mixture.  (You can also say things like </w:t>
      </w:r>
      <w:r>
        <w:rPr>
          <w:rStyle w:val="Characters"/>
        </w:rPr>
        <w:t>A+B</w:t>
      </w:r>
      <w:r>
        <w:t xml:space="preserve"> or even </w:t>
      </w:r>
      <w:r>
        <w:rPr>
          <w:rStyle w:val="Characters"/>
        </w:rPr>
        <w:t>A+2*B</w:t>
      </w:r>
      <w:r>
        <w:t xml:space="preserve"> to create combination reagents yourself, but typically you can leave it to the system to keep track of things.)  Normally, when a drop goes into a well whose reagent doesn’t match its </w:t>
      </w:r>
      <w:r>
        <w:lastRenderedPageBreak/>
        <w:t xml:space="preserve">reagent, you will get a warning.  By specifying that the well contains </w:t>
      </w:r>
      <w:r>
        <w:rPr>
          <w:rStyle w:val="Characters"/>
        </w:rPr>
        <w:t>waste</w:t>
      </w:r>
      <w:r>
        <w:t xml:space="preserve">, that warning is suppressed, because anything combined with </w:t>
      </w:r>
      <w:r>
        <w:rPr>
          <w:rStyle w:val="Characters"/>
        </w:rPr>
        <w:t>waste</w:t>
      </w:r>
      <w:r>
        <w:t xml:space="preserve"> is </w:t>
      </w:r>
      <w:r>
        <w:rPr>
          <w:rStyle w:val="Characters"/>
        </w:rPr>
        <w:t>waste</w:t>
      </w:r>
      <w:r>
        <w:t>.</w:t>
      </w:r>
    </w:p>
    <w:p w14:paraId="02F13512" w14:textId="3A0F4DB1" w:rsidR="00DF5BBB" w:rsidRDefault="00DF5BBB" w:rsidP="00DF5BBB">
      <w:pPr>
        <w:pStyle w:val="Concept"/>
      </w:pPr>
      <w:bookmarkStart w:id="37" w:name="_Toc144415077"/>
      <w:r>
        <w:t>Attributes</w:t>
      </w:r>
      <w:bookmarkEnd w:id="37"/>
    </w:p>
    <w:p w14:paraId="1EF8149D" w14:textId="0D8A0512" w:rsidR="009341EE" w:rsidRDefault="009341EE" w:rsidP="009341EE">
      <w:r>
        <w:t xml:space="preserve">This statement also demonstrates the DML notion of </w:t>
      </w:r>
      <w:r>
        <w:rPr>
          <w:i/>
          <w:iCs/>
        </w:rPr>
        <w:t>attributes</w:t>
      </w:r>
      <w:r>
        <w:t xml:space="preserve">.  Many objects have values associated with them, and the way you refer to an attribute </w:t>
      </w:r>
      <w:r>
        <w:rPr>
          <w:rStyle w:val="Characters"/>
        </w:rPr>
        <w:t>attr</w:t>
      </w:r>
      <w:r>
        <w:t xml:space="preserve"> for an object </w:t>
      </w:r>
      <w:r>
        <w:rPr>
          <w:rStyle w:val="Characters"/>
        </w:rPr>
        <w:t>obj</w:t>
      </w:r>
      <w:r>
        <w:t xml:space="preserve"> is to say </w:t>
      </w:r>
      <w:r>
        <w:rPr>
          <w:rStyle w:val="Characters"/>
        </w:rPr>
        <w:t>obj’s attr</w:t>
      </w:r>
      <w:r>
        <w:t>.</w:t>
      </w:r>
      <w:r>
        <w:rPr>
          <w:rStyle w:val="FootnoteReference"/>
        </w:rPr>
        <w:footnoteReference w:id="12"/>
      </w:r>
      <w:r>
        <w:t xml:space="preserve">  In addition to its </w:t>
      </w:r>
      <w:r>
        <w:rPr>
          <w:rStyle w:val="Characters"/>
        </w:rPr>
        <w:t>reagent</w:t>
      </w:r>
      <w:r>
        <w:t xml:space="preserve">, a </w:t>
      </w:r>
      <w:r>
        <w:rPr>
          <w:rStyle w:val="Characters"/>
        </w:rPr>
        <w:t>well</w:t>
      </w:r>
      <w:r>
        <w:t xml:space="preserve"> also has a number of other attributes including </w:t>
      </w:r>
      <w:r>
        <w:rPr>
          <w:rStyle w:val="Characters"/>
        </w:rPr>
        <w:t>number</w:t>
      </w:r>
      <w:r>
        <w:t xml:space="preserve">, </w:t>
      </w:r>
      <w:r>
        <w:rPr>
          <w:rStyle w:val="Characters"/>
        </w:rPr>
        <w:t>gate</w:t>
      </w:r>
      <w:r>
        <w:t xml:space="preserve">, </w:t>
      </w:r>
      <w:r>
        <w:rPr>
          <w:rStyle w:val="Characters"/>
        </w:rPr>
        <w:t>exit pad</w:t>
      </w:r>
      <w:r>
        <w:t xml:space="preserve">, </w:t>
      </w:r>
      <w:r>
        <w:rPr>
          <w:rStyle w:val="Characters"/>
        </w:rPr>
        <w:t>exit direction</w:t>
      </w:r>
      <w:r>
        <w:t xml:space="preserve">, </w:t>
      </w:r>
      <w:r>
        <w:rPr>
          <w:rStyle w:val="Characters"/>
        </w:rPr>
        <w:t>volume</w:t>
      </w:r>
      <w:r>
        <w:t xml:space="preserve">, </w:t>
      </w:r>
      <w:r>
        <w:rPr>
          <w:rStyle w:val="Characters"/>
        </w:rPr>
        <w:t>contents</w:t>
      </w:r>
      <w:r>
        <w:t xml:space="preserve"> (a </w:t>
      </w:r>
      <w:r>
        <w:rPr>
          <w:rStyle w:val="Characters"/>
        </w:rPr>
        <w:t>liquid</w:t>
      </w:r>
      <w:r>
        <w:t xml:space="preserve">), </w:t>
      </w:r>
      <w:r>
        <w:rPr>
          <w:rStyle w:val="Characters"/>
        </w:rPr>
        <w:t>capacity</w:t>
      </w:r>
      <w:r>
        <w:t xml:space="preserve">, and </w:t>
      </w:r>
      <w:r>
        <w:rPr>
          <w:rStyle w:val="Characters"/>
        </w:rPr>
        <w:t>remaining capacity</w:t>
      </w:r>
      <w:r>
        <w:t xml:space="preserve">.  As the foregoing (incomplete) list shows, an attribute name may consist of multiple words.  There may also be multiple ways to refer to the same attribute.  For example, </w:t>
      </w:r>
      <w:r>
        <w:rPr>
          <w:rStyle w:val="Characters"/>
        </w:rPr>
        <w:t>exit direction</w:t>
      </w:r>
      <w:r>
        <w:t xml:space="preserve"> may also be referred to as </w:t>
      </w:r>
      <w:r>
        <w:rPr>
          <w:rStyle w:val="Characters"/>
        </w:rPr>
        <w:t>exit dir</w:t>
      </w:r>
      <w:r>
        <w:t>.</w:t>
      </w:r>
    </w:p>
    <w:p w14:paraId="1C89F30A" w14:textId="0E7FA5A0" w:rsidR="00005532" w:rsidRDefault="00005532" w:rsidP="00005532">
      <w:pPr>
        <w:pStyle w:val="Concept"/>
      </w:pPr>
      <w:bookmarkStart w:id="38" w:name="_Toc144415078"/>
      <w:r>
        <w:t>Assignments</w:t>
      </w:r>
      <w:bookmarkEnd w:id="38"/>
    </w:p>
    <w:p w14:paraId="7113C2B9" w14:textId="0B06BCE9" w:rsidR="009341EE" w:rsidRDefault="009341EE" w:rsidP="009341EE">
      <w:r>
        <w:t xml:space="preserve">The final thing the statement demonstrates is </w:t>
      </w:r>
      <w:r>
        <w:rPr>
          <w:i/>
          <w:iCs/>
        </w:rPr>
        <w:t>assignment</w:t>
      </w:r>
      <w:r>
        <w:t xml:space="preserve">.  An expression </w:t>
      </w:r>
      <w:r>
        <w:rPr>
          <w:rStyle w:val="Characters"/>
        </w:rPr>
        <w:t>v = X</w:t>
      </w:r>
      <w:r>
        <w:t xml:space="preserve"> assigns (the value of) </w:t>
      </w:r>
      <w:r>
        <w:rPr>
          <w:rStyle w:val="Characters"/>
        </w:rPr>
        <w:t>X</w:t>
      </w:r>
      <w:r>
        <w:t xml:space="preserve"> to </w:t>
      </w:r>
      <w:r>
        <w:rPr>
          <w:rStyle w:val="Characters"/>
        </w:rPr>
        <w:t>v</w:t>
      </w:r>
      <w:r>
        <w:t xml:space="preserve">, which may be either a variable or, as here, an attribute of an object.  Note that not all attributes are assignable.  For example a well’s </w:t>
      </w:r>
      <w:r>
        <w:rPr>
          <w:rStyle w:val="Characters"/>
        </w:rPr>
        <w:t>number</w:t>
      </w:r>
      <w:r>
        <w:t xml:space="preserve"> or its </w:t>
      </w:r>
      <w:r>
        <w:rPr>
          <w:rStyle w:val="Characters"/>
        </w:rPr>
        <w:t>capacity</w:t>
      </w:r>
      <w:r>
        <w:t xml:space="preserve"> are constants, and its </w:t>
      </w:r>
      <w:r>
        <w:rPr>
          <w:rStyle w:val="Characters"/>
        </w:rPr>
        <w:t>remaining capacity</w:t>
      </w:r>
      <w:r>
        <w:t xml:space="preserve"> is computed at runtime but not directly assignable.</w:t>
      </w:r>
    </w:p>
    <w:p w14:paraId="1341B930" w14:textId="4017F0A4" w:rsidR="0085655B" w:rsidRDefault="003C2363" w:rsidP="00C76074">
      <w:pPr>
        <w:pStyle w:val="Heading3"/>
      </w:pPr>
      <w:bookmarkStart w:id="39" w:name="_Toc144415079"/>
      <w:r>
        <w:t xml:space="preserve">Step 1: </w:t>
      </w:r>
      <w:r w:rsidR="00C76074">
        <w:t>Mixing</w:t>
      </w:r>
      <w:r w:rsidR="0085655B">
        <w:t xml:space="preserve"> the first drop</w:t>
      </w:r>
      <w:bookmarkEnd w:id="39"/>
    </w:p>
    <w:p w14:paraId="612EC44C" w14:textId="1CBB102D" w:rsidR="006752DD" w:rsidRDefault="006752DD" w:rsidP="0085655B">
      <w:pPr>
        <w:rPr>
          <w:lang w:val="en"/>
        </w:rPr>
      </w:pPr>
      <w:r>
        <w:rPr>
          <w:lang w:val="en"/>
        </w:rPr>
        <w:t>Now that we have the wells set up, we can proceed to step one of the actual protocol:</w:t>
      </w:r>
    </w:p>
    <w:p w14:paraId="13CD8939" w14:textId="77777777" w:rsidR="006752DD" w:rsidRDefault="006752DD">
      <w:pPr>
        <w:pStyle w:val="ListParagraph"/>
        <w:numPr>
          <w:ilvl w:val="0"/>
          <w:numId w:val="9"/>
        </w:numPr>
        <w:rPr>
          <w:lang w:val="en"/>
        </w:rPr>
      </w:pPr>
      <w:r>
        <w:rPr>
          <w:lang w:val="en"/>
        </w:rPr>
        <w:t>Dispense drops of reagents A and B and merge them together.  Walk the merged drop around for 10 seconds to ensure mixing.</w:t>
      </w:r>
    </w:p>
    <w:p w14:paraId="1F11FFEF" w14:textId="604BBF6C" w:rsidR="0085655B" w:rsidRPr="0085655B" w:rsidRDefault="00F42584" w:rsidP="0085655B">
      <w:pPr>
        <w:rPr>
          <w:lang w:val="en"/>
        </w:rPr>
      </w:pPr>
      <w:r>
        <w:rPr>
          <w:lang w:val="en"/>
        </w:rPr>
        <w:t>We’ll do this in two pieces to make it easier to explain what’s going on.  First, we’ll create the merged drop:</w:t>
      </w:r>
    </w:p>
    <w:p w14:paraId="558E604B" w14:textId="77777777" w:rsidR="00CA28EA" w:rsidRDefault="00CA28EA" w:rsidP="00B374D2">
      <w:pPr>
        <w:pStyle w:val="ExampleFile"/>
      </w:pPr>
      <w:r>
        <w:lastRenderedPageBreak/>
        <w:t>In file example.dml:</w:t>
      </w:r>
    </w:p>
    <w:p w14:paraId="5210EEC4" w14:textId="77777777" w:rsidR="00CA28EA" w:rsidRDefault="00CA28EA" w:rsidP="00B374D2">
      <w:pPr>
        <w:pStyle w:val="Comment"/>
        <w:keepNext/>
        <w:pBdr>
          <w:top w:val="single" w:sz="4" w:space="1" w:color="auto"/>
          <w:left w:val="single" w:sz="4" w:space="4" w:color="auto"/>
          <w:bottom w:val="single" w:sz="4" w:space="1" w:color="auto"/>
          <w:right w:val="single" w:sz="4" w:space="4" w:color="auto"/>
        </w:pBdr>
        <w:shd w:val="clear" w:color="auto" w:fill="F2F2F2" w:themeFill="background1" w:themeFillShade="F2"/>
      </w:pPr>
      <w:r w:rsidRPr="0063404B">
        <w:t>// Protocol parameters</w:t>
      </w:r>
    </w:p>
    <w:p w14:paraId="6EA4C704" w14:textId="77777777" w:rsidR="00CA28EA" w:rsidRPr="00192CEA" w:rsidRDefault="00CA28EA"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p>
    <w:p w14:paraId="1740CFDB" w14:textId="355939C0" w:rsidR="006752DD" w:rsidRDefault="006752DD"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pad pComb1 = (5, 4);</w:t>
      </w:r>
    </w:p>
    <w:p w14:paraId="640E4327" w14:textId="77777777" w:rsidR="00CA28EA" w:rsidRPr="00192CEA" w:rsidRDefault="00CA28EA"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p>
    <w:p w14:paraId="12331A2C" w14:textId="77777777" w:rsidR="00CA28EA" w:rsidRDefault="00CA28EA"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define run_protocol {</w:t>
      </w:r>
    </w:p>
    <w:p w14:paraId="013D12FE" w14:textId="6561BD92" w:rsidR="006752DD" w:rsidRDefault="006752DD" w:rsidP="00B374D2">
      <w:pPr>
        <w:pStyle w:val="Comment"/>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t>// stuff we’ve seen already</w:t>
      </w:r>
    </w:p>
    <w:p w14:paraId="592B9595" w14:textId="77777777" w:rsidR="006752DD" w:rsidRDefault="006752DD" w:rsidP="00B374D2">
      <w:pPr>
        <w:pStyle w:val="Comment"/>
        <w:keepNext/>
        <w:pBdr>
          <w:top w:val="single" w:sz="4" w:space="1" w:color="auto"/>
          <w:left w:val="single" w:sz="4" w:space="4" w:color="auto"/>
          <w:bottom w:val="single" w:sz="4" w:space="1" w:color="auto"/>
          <w:right w:val="single" w:sz="4" w:space="4" w:color="auto"/>
        </w:pBdr>
        <w:shd w:val="clear" w:color="auto" w:fill="F2F2F2" w:themeFill="background1" w:themeFillShade="F2"/>
      </w:pPr>
    </w:p>
    <w:p w14:paraId="062D2E58" w14:textId="5C0E71A6" w:rsidR="006752DD" w:rsidRDefault="006752DD"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t>drop d1;</w:t>
      </w:r>
    </w:p>
    <w:p w14:paraId="0E57964D" w14:textId="49D9A6CA" w:rsidR="006752DD" w:rsidRDefault="006752DD"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t>[[</w:t>
      </w:r>
    </w:p>
    <w:p w14:paraId="512DC184" w14:textId="5530BC96" w:rsidR="006752DD" w:rsidRDefault="006752DD"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t xml:space="preserve">d1 = A_well : dispense drop </w:t>
      </w:r>
    </w:p>
    <w:p w14:paraId="6365D1F9" w14:textId="305344E8" w:rsidR="006752DD" w:rsidRDefault="006752DD"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to pComb1</w:t>
      </w:r>
    </w:p>
    <w:p w14:paraId="5435224F" w14:textId="58420B98" w:rsidR="006752DD" w:rsidRDefault="006752DD"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accept merge from south</w:t>
      </w:r>
    </w:p>
    <w:p w14:paraId="15721D46" w14:textId="2D37019A" w:rsidR="006752DD" w:rsidRDefault="006752DD"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55D9C179" w14:textId="19C34A2E" w:rsidR="006752DD" w:rsidRDefault="006752DD" w:rsidP="00B374D2">
      <w:pPr>
        <w:pStyle w:val="Example"/>
        <w:keepNext/>
        <w:keepLines/>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t>B_well : dispense drop</w:t>
      </w:r>
    </w:p>
    <w:p w14:paraId="1DE01DE5" w14:textId="326BF959" w:rsidR="006752DD" w:rsidRDefault="006752DD" w:rsidP="00B374D2">
      <w:pPr>
        <w:pStyle w:val="Example"/>
        <w:keepNext/>
        <w:keepLines/>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to pComb1 + 2 south</w:t>
      </w:r>
    </w:p>
    <w:p w14:paraId="39E792FD" w14:textId="2AB2BCFF" w:rsidR="006752DD" w:rsidRDefault="006752DD" w:rsidP="00B374D2">
      <w:pPr>
        <w:pStyle w:val="Example"/>
        <w:keepNext/>
        <w:keepLines/>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merge into north</w:t>
      </w:r>
    </w:p>
    <w:p w14:paraId="03FEC19D" w14:textId="20CC5C33" w:rsidR="006752DD" w:rsidRDefault="006752DD" w:rsidP="00B374D2">
      <w:pPr>
        <w:pStyle w:val="Example"/>
        <w:keepNext/>
        <w:keepLines/>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5F56655F" w14:textId="14070137" w:rsidR="006752DD" w:rsidRDefault="006752DD"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t xml:space="preserve">]] </w:t>
      </w:r>
    </w:p>
    <w:p w14:paraId="29CFA761" w14:textId="2C6C709E" w:rsidR="00CA28EA" w:rsidRDefault="006752DD" w:rsidP="00B374D2">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1E550DC8" w14:textId="77777777" w:rsidR="00CA28EA" w:rsidRPr="00192CEA" w:rsidRDefault="00CA28EA" w:rsidP="00B374D2">
      <w:pPr>
        <w:pStyle w:val="Comment"/>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t>// more to come</w:t>
      </w:r>
    </w:p>
    <w:p w14:paraId="3FFE6775" w14:textId="77777777" w:rsidR="00CA28EA" w:rsidRDefault="00CA28EA"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w:t>
      </w:r>
    </w:p>
    <w:p w14:paraId="046677B8" w14:textId="674C5720" w:rsidR="00B374D2" w:rsidRPr="00B374D2" w:rsidRDefault="00B374D2" w:rsidP="00B374D2">
      <w:pPr>
        <w:pStyle w:val="Concept"/>
      </w:pPr>
      <w:bookmarkStart w:id="40" w:name="_Toc144415080"/>
      <w:r>
        <w:t>Pads</w:t>
      </w:r>
      <w:bookmarkEnd w:id="40"/>
    </w:p>
    <w:p w14:paraId="2E7D4BA7" w14:textId="2DC547F6" w:rsidR="00F42584" w:rsidRPr="00047ECD" w:rsidRDefault="008B4DB1" w:rsidP="00B374D2">
      <w:r>
        <w:rPr>
          <w:rStyle w:val="Characters"/>
        </w:rPr>
        <w:t>pComb1</w:t>
      </w:r>
      <w:r>
        <w:t xml:space="preserve"> (the first combination pad) is a </w:t>
      </w:r>
      <w:r>
        <w:rPr>
          <w:rStyle w:val="Characters"/>
        </w:rPr>
        <w:t>pad</w:t>
      </w:r>
      <w:r>
        <w:t xml:space="preserve"> which represents where this first merge will take place.  It’s defined as </w:t>
      </w:r>
      <w:r>
        <w:rPr>
          <w:rStyle w:val="Characters"/>
        </w:rPr>
        <w:t>(5,4)</w:t>
      </w:r>
      <w:r>
        <w:t xml:space="preserve">, the pad whose </w:t>
      </w:r>
      <w:r w:rsidRPr="008B4DB1">
        <w:rPr>
          <w:rStyle w:val="Characters"/>
        </w:rPr>
        <w:t>x</w:t>
      </w:r>
      <w:r>
        <w:rPr>
          <w:rStyle w:val="Characters"/>
        </w:rPr>
        <w:t> </w:t>
      </w:r>
      <w:r w:rsidRPr="008B4DB1">
        <w:rPr>
          <w:rStyle w:val="Characters"/>
        </w:rPr>
        <w:t>coordinate</w:t>
      </w:r>
      <w:r>
        <w:t xml:space="preserve"> (or </w:t>
      </w:r>
      <w:r>
        <w:rPr>
          <w:rStyle w:val="Characters"/>
        </w:rPr>
        <w:t>column</w:t>
      </w:r>
      <w:r>
        <w:t xml:space="preserve">) is 5 and whose </w:t>
      </w:r>
      <w:r>
        <w:rPr>
          <w:rStyle w:val="Characters"/>
        </w:rPr>
        <w:t>y coordinate</w:t>
      </w:r>
      <w:r>
        <w:t xml:space="preserve"> (or </w:t>
      </w:r>
      <w:r>
        <w:rPr>
          <w:rStyle w:val="Characters"/>
        </w:rPr>
        <w:t>row</w:t>
      </w:r>
      <w:r>
        <w:t xml:space="preserve">) is 4, remembering that the pad in the lower left corner is </w:t>
      </w:r>
      <w:r>
        <w:rPr>
          <w:rStyle w:val="Characters"/>
        </w:rPr>
        <w:t>(1,1)</w:t>
      </w:r>
      <w:r>
        <w:t>.</w:t>
      </w:r>
      <w:r w:rsidR="00047ECD">
        <w:t xml:space="preserve">  The syntax </w:t>
      </w:r>
      <w:r w:rsidR="00047ECD">
        <w:rPr>
          <w:rStyle w:val="Characters"/>
        </w:rPr>
        <w:t>(x,y)</w:t>
      </w:r>
      <w:r w:rsidR="00047ECD">
        <w:t xml:space="preserve"> specifies a pad at those coordinates, which may, of course, be complicated expressions.</w:t>
      </w:r>
    </w:p>
    <w:p w14:paraId="1728F50B" w14:textId="14DA3C98" w:rsidR="000C0FEE" w:rsidRDefault="000C0FEE" w:rsidP="000C0FEE">
      <w:pPr>
        <w:pStyle w:val="Concept"/>
      </w:pPr>
      <w:bookmarkStart w:id="41" w:name="_Toc144415081"/>
      <w:r>
        <w:t>Drops</w:t>
      </w:r>
      <w:bookmarkEnd w:id="41"/>
    </w:p>
    <w:p w14:paraId="2285CAF2" w14:textId="6310D0D9" w:rsidR="008B4DB1" w:rsidRDefault="008B4DB1" w:rsidP="008B4DB1">
      <w:r>
        <w:t xml:space="preserve">Now </w:t>
      </w:r>
      <w:r w:rsidR="000C0FEE">
        <w:t>let’s</w:t>
      </w:r>
      <w:r>
        <w:t xml:space="preserve"> look at what’s going on in the protocol itself.  First we declare a </w:t>
      </w:r>
      <w:r>
        <w:rPr>
          <w:rStyle w:val="Characters"/>
        </w:rPr>
        <w:t>drop d1</w:t>
      </w:r>
      <w:r>
        <w:t xml:space="preserve">, but we don’t give it a value yet.  A </w:t>
      </w:r>
      <w:r>
        <w:rPr>
          <w:rStyle w:val="Characters"/>
        </w:rPr>
        <w:t>drop</w:t>
      </w:r>
      <w:r>
        <w:t xml:space="preserve"> represents a </w:t>
      </w:r>
      <w:r>
        <w:rPr>
          <w:rStyle w:val="Characters"/>
        </w:rPr>
        <w:t>liquid</w:t>
      </w:r>
      <w:r>
        <w:t xml:space="preserve"> (that is to say a </w:t>
      </w:r>
      <w:r>
        <w:rPr>
          <w:rStyle w:val="Characters"/>
        </w:rPr>
        <w:t>volume</w:t>
      </w:r>
      <w:r>
        <w:t xml:space="preserve"> of a </w:t>
      </w:r>
      <w:r>
        <w:rPr>
          <w:rStyle w:val="Characters"/>
        </w:rPr>
        <w:t>reagent</w:t>
      </w:r>
      <w:r>
        <w:t xml:space="preserve">) at a particular </w:t>
      </w:r>
      <w:r>
        <w:rPr>
          <w:rStyle w:val="Characters"/>
        </w:rPr>
        <w:t>pad</w:t>
      </w:r>
      <w:r>
        <w:t>.  Note that the drop maintains its identity as it moves around the board, although it may lose it when it merges with other drops.</w:t>
      </w:r>
    </w:p>
    <w:p w14:paraId="747C7750" w14:textId="25E52BA3" w:rsidR="00F673D3" w:rsidRPr="00F673D3" w:rsidRDefault="00F673D3" w:rsidP="00F673D3">
      <w:r>
        <w:t xml:space="preserve">Now on to the fun part.  For now, we’ll ignore the funny </w:t>
      </w:r>
      <w:r>
        <w:rPr>
          <w:rStyle w:val="Characters"/>
        </w:rPr>
        <w:t>[[</w:t>
      </w:r>
      <w:r>
        <w:t xml:space="preserve"> … </w:t>
      </w:r>
      <w:r>
        <w:rPr>
          <w:rStyle w:val="Characters"/>
        </w:rPr>
        <w:t>]]</w:t>
      </w:r>
      <w:r>
        <w:t xml:space="preserve"> syntax and look at the two statements between the funny brackets.  The first </w:t>
      </w:r>
    </w:p>
    <w:p w14:paraId="45A3161C" w14:textId="77777777" w:rsidR="00F673D3" w:rsidRDefault="00F673D3" w:rsidP="00F673D3">
      <w:pPr>
        <w:pStyle w:val="Example"/>
        <w:keepNext/>
      </w:pPr>
      <w:r>
        <w:tab/>
      </w:r>
      <w:r>
        <w:tab/>
        <w:t xml:space="preserve">d1 = A_well : dispense drop </w:t>
      </w:r>
    </w:p>
    <w:p w14:paraId="1C94013F" w14:textId="77777777" w:rsidR="00F673D3" w:rsidRDefault="00F673D3" w:rsidP="00F673D3">
      <w:pPr>
        <w:pStyle w:val="Example"/>
        <w:keepNext/>
      </w:pPr>
      <w:r>
        <w:t xml:space="preserve">                  : to pComb1</w:t>
      </w:r>
    </w:p>
    <w:p w14:paraId="750095E4" w14:textId="77777777" w:rsidR="00F673D3" w:rsidRDefault="00F673D3" w:rsidP="00F673D3">
      <w:pPr>
        <w:pStyle w:val="Example"/>
        <w:keepNext/>
      </w:pPr>
      <w:r>
        <w:t xml:space="preserve">                  : accept merge from south</w:t>
      </w:r>
    </w:p>
    <w:p w14:paraId="32833B06" w14:textId="77777777" w:rsidR="00F673D3" w:rsidRDefault="00F673D3" w:rsidP="00F673D3">
      <w:pPr>
        <w:pStyle w:val="Example"/>
      </w:pPr>
      <w:r>
        <w:t xml:space="preserve">                  ;</w:t>
      </w:r>
    </w:p>
    <w:p w14:paraId="4A41457F" w14:textId="77777777" w:rsidR="00F673D3" w:rsidRDefault="00F673D3" w:rsidP="00F673D3">
      <w:pPr>
        <w:pStyle w:val="Continuation"/>
      </w:pPr>
      <w:r>
        <w:t xml:space="preserve">dispenses a drop from </w:t>
      </w:r>
      <w:r>
        <w:rPr>
          <w:rStyle w:val="Characters"/>
        </w:rPr>
        <w:t>A_well</w:t>
      </w:r>
      <w:r>
        <w:t xml:space="preserve">, walks it to the pad specified by </w:t>
      </w:r>
      <w:r>
        <w:rPr>
          <w:rStyle w:val="Characters"/>
        </w:rPr>
        <w:t>pComb1</w:t>
      </w:r>
      <w:r>
        <w:t xml:space="preserve"> (that is, </w:t>
      </w:r>
      <w:r>
        <w:rPr>
          <w:rStyle w:val="Characters"/>
        </w:rPr>
        <w:t>(5,4)</w:t>
      </w:r>
      <w:r>
        <w:t xml:space="preserve">), and waits for a drop to merge with it.  The result of that whole injection chain, the drop resulting from the merge, is assigned to </w:t>
      </w:r>
      <w:r>
        <w:rPr>
          <w:rStyle w:val="Characters"/>
        </w:rPr>
        <w:t>d1</w:t>
      </w:r>
      <w:r>
        <w:t>.</w:t>
      </w:r>
    </w:p>
    <w:p w14:paraId="5E1D37CA" w14:textId="28AFB25D" w:rsidR="003D0A06" w:rsidRDefault="003D0A06" w:rsidP="003D0A06">
      <w:pPr>
        <w:pStyle w:val="Concept"/>
      </w:pPr>
      <w:bookmarkStart w:id="42" w:name="_Toc144415082"/>
      <w:r>
        <w:lastRenderedPageBreak/>
        <w:t>Dispensing drops</w:t>
      </w:r>
      <w:bookmarkEnd w:id="42"/>
    </w:p>
    <w:p w14:paraId="7860C090" w14:textId="175CCC7B" w:rsidR="00005666" w:rsidRDefault="00047ECD" w:rsidP="00047ECD">
      <w:r>
        <w:t xml:space="preserve">Looking more closely, we first see </w:t>
      </w:r>
      <w:r>
        <w:rPr>
          <w:rStyle w:val="Characters"/>
        </w:rPr>
        <w:t>A_well : dispense drop</w:t>
      </w:r>
      <w:r>
        <w:t xml:space="preserve">.  This injects well number three into </w:t>
      </w:r>
      <w:r>
        <w:rPr>
          <w:rStyle w:val="Characters"/>
        </w:rPr>
        <w:t>dispense drop</w:t>
      </w:r>
      <w:r>
        <w:t xml:space="preserve">, the result of which will be a drop containing 1 drop (whatever that means on this board) of reagent A situated at well number three’s </w:t>
      </w:r>
      <w:r w:rsidRPr="00047ECD">
        <w:rPr>
          <w:rStyle w:val="Characters"/>
        </w:rPr>
        <w:t>exit pad</w:t>
      </w:r>
      <w:r>
        <w:t xml:space="preserve">, </w:t>
      </w:r>
      <w:r>
        <w:rPr>
          <w:rStyle w:val="Characters"/>
        </w:rPr>
        <w:t>(1,7)</w:t>
      </w:r>
      <w:r>
        <w:t>.</w:t>
      </w:r>
      <w:r w:rsidR="0007656A">
        <w:t xml:space="preserve">  </w:t>
      </w:r>
    </w:p>
    <w:p w14:paraId="495AFF0C" w14:textId="50378BE3" w:rsidR="001149EB" w:rsidRDefault="001149EB" w:rsidP="001149EB">
      <w:pPr>
        <w:pStyle w:val="Concept"/>
      </w:pPr>
      <w:bookmarkStart w:id="43" w:name="_Toc144415083"/>
      <w:r>
        <w:t>Moving drops</w:t>
      </w:r>
      <w:bookmarkEnd w:id="43"/>
    </w:p>
    <w:p w14:paraId="210435A0" w14:textId="6E5EE3ED" w:rsidR="00047ECD" w:rsidRDefault="0007656A" w:rsidP="00047ECD">
      <w:r>
        <w:t xml:space="preserve">Next, this drop is told to walk to </w:t>
      </w:r>
      <w:r>
        <w:rPr>
          <w:rStyle w:val="Characters"/>
        </w:rPr>
        <w:t>pComb1</w:t>
      </w:r>
      <w:r>
        <w:t xml:space="preserve"> which is the pad at column 5, row 4.  It does this by first walking to row 4 and then to column 5.  If, for some reason, it was important to do the motion in the other order, we could be more specific and say</w:t>
      </w:r>
    </w:p>
    <w:p w14:paraId="3318C34E" w14:textId="654A5863" w:rsidR="0007656A" w:rsidRDefault="0007656A" w:rsidP="0007656A">
      <w:pPr>
        <w:pStyle w:val="Example"/>
      </w:pPr>
      <w:r>
        <w:tab/>
      </w:r>
      <w:r>
        <w:tab/>
      </w:r>
      <w:r>
        <w:tab/>
        <w:t>: to column pComb1’s column</w:t>
      </w:r>
    </w:p>
    <w:p w14:paraId="51BD8B69" w14:textId="42F1F70D" w:rsidR="0007656A" w:rsidRDefault="0007656A" w:rsidP="0007656A">
      <w:pPr>
        <w:pStyle w:val="Example"/>
      </w:pPr>
      <w:r>
        <w:tab/>
      </w:r>
      <w:r>
        <w:tab/>
      </w:r>
      <w:r>
        <w:tab/>
        <w:t>: to row pComb1’s row</w:t>
      </w:r>
    </w:p>
    <w:p w14:paraId="5E004210" w14:textId="77B95BB6" w:rsidR="00D34707" w:rsidRDefault="00005666" w:rsidP="00D34707">
      <w:pPr>
        <w:pStyle w:val="Continuation"/>
      </w:pPr>
      <w:r>
        <w:t xml:space="preserve">The result of this is the same drop that was dispensed, and it is injected into </w:t>
      </w:r>
      <w:r>
        <w:rPr>
          <w:rStyle w:val="Characters"/>
        </w:rPr>
        <w:t>accept merge from south</w:t>
      </w:r>
      <w:r>
        <w:t>.  There are a couple of things to mention here.</w:t>
      </w:r>
    </w:p>
    <w:p w14:paraId="69C8FCDF" w14:textId="4E17EF8E" w:rsidR="009D39E8" w:rsidRDefault="009D39E8" w:rsidP="009D39E8">
      <w:pPr>
        <w:pStyle w:val="Concept"/>
      </w:pPr>
      <w:bookmarkStart w:id="44" w:name="_Toc144415084"/>
      <w:r>
        <w:t>Directions</w:t>
      </w:r>
      <w:bookmarkEnd w:id="44"/>
    </w:p>
    <w:p w14:paraId="251C1911" w14:textId="68218A71" w:rsidR="00005666" w:rsidRDefault="00005666" w:rsidP="00005666">
      <w:r>
        <w:t xml:space="preserve">The first is that directions are a first-class type in DML (called </w:t>
      </w:r>
      <w:r>
        <w:rPr>
          <w:rStyle w:val="Characters"/>
        </w:rPr>
        <w:t>direction</w:t>
      </w:r>
      <w:r>
        <w:t xml:space="preserve"> or simply </w:t>
      </w:r>
      <w:r>
        <w:rPr>
          <w:rStyle w:val="Characters"/>
        </w:rPr>
        <w:t>dir</w:t>
      </w:r>
      <w:r>
        <w:t xml:space="preserve">).  There are two equivalent sets of </w:t>
      </w:r>
      <w:r>
        <w:rPr>
          <w:rStyle w:val="Characters"/>
        </w:rPr>
        <w:t>direction</w:t>
      </w:r>
      <w:r>
        <w:t xml:space="preserve"> constants: </w:t>
      </w:r>
      <w:r>
        <w:rPr>
          <w:rStyle w:val="Characters"/>
        </w:rPr>
        <w:t>north</w:t>
      </w:r>
      <w:r>
        <w:t xml:space="preserve">, </w:t>
      </w:r>
      <w:r>
        <w:rPr>
          <w:rStyle w:val="Characters"/>
        </w:rPr>
        <w:t>south</w:t>
      </w:r>
      <w:r>
        <w:t xml:space="preserve">, </w:t>
      </w:r>
      <w:r>
        <w:rPr>
          <w:rStyle w:val="Characters"/>
        </w:rPr>
        <w:t>east</w:t>
      </w:r>
      <w:r>
        <w:t xml:space="preserve">, </w:t>
      </w:r>
      <w:r>
        <w:rPr>
          <w:rStyle w:val="Characters"/>
        </w:rPr>
        <w:t>west</w:t>
      </w:r>
      <w:r>
        <w:t xml:space="preserve"> and </w:t>
      </w:r>
      <w:r>
        <w:rPr>
          <w:rStyle w:val="Characters"/>
        </w:rPr>
        <w:t>up</w:t>
      </w:r>
      <w:r>
        <w:t xml:space="preserve">, </w:t>
      </w:r>
      <w:r>
        <w:rPr>
          <w:rStyle w:val="Characters"/>
        </w:rPr>
        <w:t>down</w:t>
      </w:r>
      <w:r>
        <w:t xml:space="preserve">, </w:t>
      </w:r>
      <w:r>
        <w:rPr>
          <w:rStyle w:val="Characters"/>
        </w:rPr>
        <w:t>right</w:t>
      </w:r>
      <w:r>
        <w:t xml:space="preserve">, </w:t>
      </w:r>
      <w:r>
        <w:rPr>
          <w:rStyle w:val="Characters"/>
        </w:rPr>
        <w:t>left</w:t>
      </w:r>
      <w:r>
        <w:t xml:space="preserve">.  Use whichever seems more natural and don’t worry about being consistent.  </w:t>
      </w:r>
      <w:r w:rsidR="00401D2E">
        <w:t xml:space="preserve">Given a </w:t>
      </w:r>
      <w:r w:rsidR="00401D2E">
        <w:rPr>
          <w:rStyle w:val="Characters"/>
        </w:rPr>
        <w:t>direction d</w:t>
      </w:r>
      <w:r w:rsidR="00401D2E">
        <w:t xml:space="preserve">, you can also compute </w:t>
      </w:r>
      <w:r w:rsidR="00401D2E">
        <w:rPr>
          <w:rStyle w:val="Characters"/>
        </w:rPr>
        <w:t>d turned around</w:t>
      </w:r>
      <w:r w:rsidR="00401D2E">
        <w:t xml:space="preserve">, </w:t>
      </w:r>
      <w:r w:rsidR="00401D2E">
        <w:rPr>
          <w:rStyle w:val="Characters"/>
        </w:rPr>
        <w:t>d turned right</w:t>
      </w:r>
      <w:r w:rsidR="00401D2E">
        <w:t xml:space="preserve"> (or </w:t>
      </w:r>
      <w:r w:rsidR="00401D2E">
        <w:rPr>
          <w:rStyle w:val="Characters"/>
        </w:rPr>
        <w:t>clockwise</w:t>
      </w:r>
      <w:r w:rsidR="00401D2E">
        <w:t xml:space="preserve">) and </w:t>
      </w:r>
      <w:r w:rsidR="00401D2E">
        <w:rPr>
          <w:rStyle w:val="Characters"/>
        </w:rPr>
        <w:t>d turned left</w:t>
      </w:r>
      <w:r w:rsidR="00401D2E">
        <w:t xml:space="preserve"> (or </w:t>
      </w:r>
      <w:r w:rsidR="00401D2E">
        <w:rPr>
          <w:rStyle w:val="Characters"/>
        </w:rPr>
        <w:t>counterclockwise</w:t>
      </w:r>
      <w:r w:rsidR="00401D2E">
        <w:t>)</w:t>
      </w:r>
      <w:r w:rsidR="00173A7B">
        <w:t xml:space="preserve">.  Each of these results in a new </w:t>
      </w:r>
      <w:r w:rsidR="00173A7B">
        <w:rPr>
          <w:rStyle w:val="Characters"/>
        </w:rPr>
        <w:t>direction</w:t>
      </w:r>
      <w:r w:rsidR="00173A7B">
        <w:t>.</w:t>
      </w:r>
    </w:p>
    <w:p w14:paraId="44D1FE2B" w14:textId="0F2641AC" w:rsidR="004D7CE7" w:rsidRDefault="004D7CE7" w:rsidP="004D7CE7">
      <w:pPr>
        <w:pStyle w:val="Concept"/>
      </w:pPr>
      <w:bookmarkStart w:id="45" w:name="_Toc144415085"/>
      <w:r>
        <w:t>Merging drops</w:t>
      </w:r>
      <w:bookmarkEnd w:id="45"/>
    </w:p>
    <w:p w14:paraId="40D19234" w14:textId="5EFA566A" w:rsidR="00173A7B" w:rsidRDefault="009C31F4" w:rsidP="00005666">
      <w:r>
        <w:t xml:space="preserve">Now that we know what </w:t>
      </w:r>
      <w:r>
        <w:rPr>
          <w:rStyle w:val="Characters"/>
        </w:rPr>
        <w:t>south</w:t>
      </w:r>
      <w:r>
        <w:t xml:space="preserve"> means (although it was probably already clear), let’s look at what </w:t>
      </w:r>
      <w:r>
        <w:rPr>
          <w:rStyle w:val="Characters"/>
        </w:rPr>
        <w:t>accept merge from south</w:t>
      </w:r>
      <w:r>
        <w:t xml:space="preserve"> means.  </w:t>
      </w:r>
    </w:p>
    <w:p w14:paraId="7D2CC879" w14:textId="6CCAA02A" w:rsidR="009C31F4" w:rsidRDefault="009C31F4" w:rsidP="00005666">
      <w:r>
        <w:t xml:space="preserve">Basically, it means that it’s going to wait for a drop on the pad two pads to the south of it (i.e., in our case, a pad at </w:t>
      </w:r>
      <w:r>
        <w:rPr>
          <w:rStyle w:val="Characters"/>
        </w:rPr>
        <w:t>(5,2)</w:t>
      </w:r>
      <w:r>
        <w:t xml:space="preserve"> to indicate that it desires to merge into it.  The other drop will indicate this by moving to the drop and injecting the drop into </w:t>
      </w:r>
      <w:r>
        <w:rPr>
          <w:rStyle w:val="Characters"/>
        </w:rPr>
        <w:t>merge into north</w:t>
      </w:r>
      <w:r>
        <w:t xml:space="preserve">.  Why </w:t>
      </w:r>
      <w:r>
        <w:rPr>
          <w:i/>
          <w:iCs/>
        </w:rPr>
        <w:t>two</w:t>
      </w:r>
      <w:r>
        <w:t xml:space="preserve"> pads to the south?  Well, to prevent drops from running into one another and accidentally merging, DML assumes that the underlying system requires that drops maintain an empty pad on all sides (including diagonally).  This allows the system to provide at least a primitive traffic control so that </w:t>
      </w:r>
      <w:r>
        <w:lastRenderedPageBreak/>
        <w:t>in most cases drops can move around the board without worrying about one another, yielding when necessary.</w:t>
      </w:r>
      <w:r>
        <w:rPr>
          <w:rStyle w:val="FootnoteReference"/>
        </w:rPr>
        <w:footnoteReference w:id="13"/>
      </w:r>
    </w:p>
    <w:p w14:paraId="76B2C5C3" w14:textId="4A5DCB99" w:rsidR="00C32909" w:rsidRDefault="00C32909" w:rsidP="00005666">
      <w:r>
        <w:t xml:space="preserve">In any case, when both drops are in position and have indicated their desire to merge, the one invoking </w:t>
      </w:r>
      <w:r>
        <w:rPr>
          <w:rStyle w:val="Characters"/>
        </w:rPr>
        <w:t>merge into</w:t>
      </w:r>
      <w:r>
        <w:t xml:space="preserve"> is absorbed by the one invoking </w:t>
      </w:r>
      <w:r>
        <w:rPr>
          <w:rStyle w:val="Characters"/>
        </w:rPr>
        <w:t>accept merge from</w:t>
      </w:r>
      <w:r>
        <w:t xml:space="preserve">, and the resulting larger drop will be at the pad of the one invoking </w:t>
      </w:r>
      <w:r>
        <w:rPr>
          <w:rStyle w:val="Characters"/>
        </w:rPr>
        <w:t>accept merge from</w:t>
      </w:r>
      <w:r>
        <w:t xml:space="preserve"> (and will, in fact, be the identical drop).</w:t>
      </w:r>
    </w:p>
    <w:p w14:paraId="78B30E41" w14:textId="2BF57936" w:rsidR="00C32909" w:rsidRDefault="00C32909" w:rsidP="00005666">
      <w:r>
        <w:t xml:space="preserve">So we’ve got a drop of A in position.  So all we need is a drop of B to get in position and be injected into </w:t>
      </w:r>
      <w:r>
        <w:rPr>
          <w:rStyle w:val="Characters"/>
        </w:rPr>
        <w:t>merge into north</w:t>
      </w:r>
      <w:r>
        <w:t>.  This is exactly what the second statement does:</w:t>
      </w:r>
    </w:p>
    <w:p w14:paraId="6C6C8292" w14:textId="77777777" w:rsidR="00C32909" w:rsidRDefault="00C32909" w:rsidP="00C32909">
      <w:pPr>
        <w:pStyle w:val="Example"/>
        <w:keepNext/>
        <w:keepLines/>
      </w:pPr>
      <w:r>
        <w:tab/>
      </w:r>
      <w:r>
        <w:tab/>
        <w:t>B_well : dispense drop</w:t>
      </w:r>
    </w:p>
    <w:p w14:paraId="19DA11CE" w14:textId="77777777" w:rsidR="00C32909" w:rsidRDefault="00C32909" w:rsidP="00C32909">
      <w:pPr>
        <w:pStyle w:val="Example"/>
        <w:keepNext/>
        <w:keepLines/>
      </w:pPr>
      <w:r>
        <w:t xml:space="preserve">             : to pComb1 + 2 south</w:t>
      </w:r>
    </w:p>
    <w:p w14:paraId="5DE9BB90" w14:textId="77777777" w:rsidR="00C32909" w:rsidRDefault="00C32909" w:rsidP="00C32909">
      <w:pPr>
        <w:pStyle w:val="Example"/>
        <w:keepNext/>
        <w:keepLines/>
      </w:pPr>
      <w:r>
        <w:t xml:space="preserve">             : merge into north</w:t>
      </w:r>
    </w:p>
    <w:p w14:paraId="6ACD7833" w14:textId="77777777" w:rsidR="00C32909" w:rsidRDefault="00C32909" w:rsidP="00C32909">
      <w:pPr>
        <w:pStyle w:val="Example"/>
        <w:keepLines/>
      </w:pPr>
      <w:r>
        <w:t xml:space="preserve">             ;</w:t>
      </w:r>
    </w:p>
    <w:p w14:paraId="672430F0" w14:textId="6E28FB49" w:rsidR="00C32909" w:rsidRPr="0086012E" w:rsidRDefault="00C32909" w:rsidP="00595B44">
      <w:pPr>
        <w:pStyle w:val="Continuation"/>
      </w:pPr>
      <w:r>
        <w:t xml:space="preserve">The only thing that’s new here is that instead of moving </w:t>
      </w:r>
      <w:r>
        <w:rPr>
          <w:rStyle w:val="Characters"/>
        </w:rPr>
        <w:t>to pComb1</w:t>
      </w:r>
      <w:r>
        <w:t xml:space="preserve">, this drop moves </w:t>
      </w:r>
      <w:r>
        <w:rPr>
          <w:rStyle w:val="Characters"/>
        </w:rPr>
        <w:t>to pComb1 + 2 south</w:t>
      </w:r>
      <w:r>
        <w:t xml:space="preserve">.  As is, hopefully, obvious, this is the pad two rows below </w:t>
      </w:r>
      <w:r>
        <w:rPr>
          <w:rStyle w:val="Characters"/>
        </w:rPr>
        <w:t>pComb1</w:t>
      </w:r>
      <w:r>
        <w:t xml:space="preserve">.  </w:t>
      </w:r>
      <w:r w:rsidR="00595B44">
        <w:t xml:space="preserve">The value of </w:t>
      </w:r>
      <w:r w:rsidR="00595B44">
        <w:rPr>
          <w:rStyle w:val="Characters"/>
        </w:rPr>
        <w:t>2 south</w:t>
      </w:r>
      <w:r w:rsidR="00595B44">
        <w:t xml:space="preserve"> is of type </w:t>
      </w:r>
      <w:r w:rsidR="00595B44">
        <w:rPr>
          <w:rStyle w:val="Characters"/>
        </w:rPr>
        <w:t>delta</w:t>
      </w:r>
      <w:r w:rsidR="00595B44">
        <w:t>, which represents a number of steps in a direction.</w:t>
      </w:r>
      <w:r w:rsidR="003436E6">
        <w:t xml:space="preserve">  This could also have been written as </w:t>
      </w:r>
      <w:r w:rsidR="003436E6">
        <w:rPr>
          <w:rStyle w:val="Characters"/>
        </w:rPr>
        <w:t>south 2</w:t>
      </w:r>
      <w:r w:rsidR="00595B44">
        <w:rPr>
          <w:rStyle w:val="FootnoteReference"/>
        </w:rPr>
        <w:footnoteReference w:id="14"/>
      </w:r>
      <w:r w:rsidR="00595B44">
        <w:t xml:space="preserve">  If the direction isn’t a constant, you can use the slightly more awkward </w:t>
      </w:r>
      <w:r w:rsidR="00595B44">
        <w:rPr>
          <w:rStyle w:val="Characters"/>
        </w:rPr>
        <w:t>2 in direction d</w:t>
      </w:r>
      <w:r w:rsidR="00595B44">
        <w:t xml:space="preserve"> (or </w:t>
      </w:r>
      <w:r w:rsidR="00595B44">
        <w:rPr>
          <w:rStyle w:val="Characters"/>
        </w:rPr>
        <w:t>in dir</w:t>
      </w:r>
      <w:r w:rsidR="00595B44">
        <w:t>).</w:t>
      </w:r>
      <w:r w:rsidR="0086012E">
        <w:t xml:space="preserve">  Note that any time you need a </w:t>
      </w:r>
      <w:r w:rsidR="0086012E">
        <w:rPr>
          <w:rStyle w:val="Characters"/>
        </w:rPr>
        <w:t>delta</w:t>
      </w:r>
      <w:r w:rsidR="0086012E">
        <w:t xml:space="preserve">, you can pass in a </w:t>
      </w:r>
      <w:r w:rsidR="0086012E">
        <w:rPr>
          <w:rStyle w:val="Characters"/>
        </w:rPr>
        <w:t>direction</w:t>
      </w:r>
      <w:r w:rsidR="0086012E">
        <w:t xml:space="preserve">.  </w:t>
      </w:r>
      <w:r w:rsidR="0086012E">
        <w:rPr>
          <w:rStyle w:val="Characters"/>
        </w:rPr>
        <w:t>south</w:t>
      </w:r>
      <w:r w:rsidR="0086012E">
        <w:t xml:space="preserve"> is equivalent to </w:t>
      </w:r>
      <w:r w:rsidR="0086012E">
        <w:rPr>
          <w:rStyle w:val="Characters"/>
        </w:rPr>
        <w:t>1 south</w:t>
      </w:r>
      <w:r w:rsidR="0086012E">
        <w:t>.</w:t>
      </w:r>
    </w:p>
    <w:p w14:paraId="639B5CE8" w14:textId="5C2D0E19" w:rsidR="00595B44" w:rsidRDefault="00CA3EE6" w:rsidP="00595B44">
      <w:r>
        <w:t xml:space="preserve">One other thing to note is that the result of </w:t>
      </w:r>
      <w:r>
        <w:rPr>
          <w:rStyle w:val="Characters"/>
        </w:rPr>
        <w:t>merge into south</w:t>
      </w:r>
      <w:r>
        <w:t xml:space="preserve"> is </w:t>
      </w:r>
      <w:r>
        <w:rPr>
          <w:i/>
          <w:iCs/>
        </w:rPr>
        <w:t>also</w:t>
      </w:r>
      <w:r>
        <w:t xml:space="preserve"> the merged drop.  That is, both </w:t>
      </w:r>
      <w:r>
        <w:rPr>
          <w:rStyle w:val="Characters"/>
        </w:rPr>
        <w:t>accept merge from</w:t>
      </w:r>
      <w:r>
        <w:t xml:space="preserve"> and </w:t>
      </w:r>
      <w:r>
        <w:rPr>
          <w:rStyle w:val="Characters"/>
        </w:rPr>
        <w:t>merge into</w:t>
      </w:r>
      <w:r>
        <w:t xml:space="preserve"> get the same drop as the value.  Because of this, you can extend the injection chain of either one to encompass more actions.  </w:t>
      </w:r>
      <w:r>
        <w:rPr>
          <w:b/>
          <w:bCs/>
        </w:rPr>
        <w:t>But!</w:t>
      </w:r>
      <w:r>
        <w:t xml:space="preserve"> It is almost certainly a really bad idea to do this for both of them.  Which one you continue with (if either) will depend on what makes sense in your protocol (that is, does it make more sense to accept the merge and then keep moving or to merge into the other drop and keep moving).  But don’t do both.</w:t>
      </w:r>
    </w:p>
    <w:p w14:paraId="05785513" w14:textId="3A8E9A6B" w:rsidR="00CA3EE6" w:rsidRDefault="00577F29" w:rsidP="00595B44">
      <w:r>
        <w:lastRenderedPageBreak/>
        <w:t>So we dispense a drop of A, move it into position.  Then we dispense a drop of B and move it into position.  Then we merge the two.</w:t>
      </w:r>
    </w:p>
    <w:p w14:paraId="0D716616" w14:textId="100DC6F0" w:rsidR="00F45C9E" w:rsidRDefault="0060105A" w:rsidP="00F45C9E">
      <w:pPr>
        <w:pStyle w:val="Concept"/>
      </w:pPr>
      <w:bookmarkStart w:id="46" w:name="_Toc144415086"/>
      <w:r>
        <w:t>Simultaneous</w:t>
      </w:r>
      <w:r w:rsidR="00F45C9E">
        <w:t xml:space="preserve"> execution</w:t>
      </w:r>
      <w:bookmarkEnd w:id="46"/>
    </w:p>
    <w:p w14:paraId="26D70A01" w14:textId="5D47255E" w:rsidR="00577F29" w:rsidRDefault="00577F29" w:rsidP="00595B44">
      <w:r>
        <w:t xml:space="preserve">Well, almost.  Here’s where we address the mysterious </w:t>
      </w:r>
      <w:r>
        <w:rPr>
          <w:rStyle w:val="Characters"/>
        </w:rPr>
        <w:t>[[</w:t>
      </w:r>
      <w:r>
        <w:t xml:space="preserve"> … </w:t>
      </w:r>
      <w:r>
        <w:rPr>
          <w:rStyle w:val="Characters"/>
        </w:rPr>
        <w:t>]]</w:t>
      </w:r>
      <w:r>
        <w:t xml:space="preserve"> syntax.  The actual code is</w:t>
      </w:r>
    </w:p>
    <w:p w14:paraId="55BAAAF7" w14:textId="77777777" w:rsidR="00577F29" w:rsidRDefault="00577F29" w:rsidP="00577F29">
      <w:pPr>
        <w:pStyle w:val="Example"/>
      </w:pPr>
      <w:r>
        <w:tab/>
        <w:t>[[</w:t>
      </w:r>
    </w:p>
    <w:p w14:paraId="753DB3F2" w14:textId="77777777" w:rsidR="00577F29" w:rsidRDefault="00577F29" w:rsidP="00577F29">
      <w:pPr>
        <w:pStyle w:val="Example"/>
        <w:keepNext/>
      </w:pPr>
      <w:r>
        <w:tab/>
      </w:r>
      <w:r>
        <w:tab/>
        <w:t xml:space="preserve">d1 = A_well : dispense drop </w:t>
      </w:r>
    </w:p>
    <w:p w14:paraId="5B2D5288" w14:textId="77777777" w:rsidR="00577F29" w:rsidRDefault="00577F29" w:rsidP="00577F29">
      <w:pPr>
        <w:pStyle w:val="Example"/>
        <w:keepNext/>
      </w:pPr>
      <w:r>
        <w:t xml:space="preserve">                  : to pComb1</w:t>
      </w:r>
    </w:p>
    <w:p w14:paraId="74C422EA" w14:textId="77777777" w:rsidR="00577F29" w:rsidRDefault="00577F29" w:rsidP="00577F29">
      <w:pPr>
        <w:pStyle w:val="Example"/>
        <w:keepNext/>
      </w:pPr>
      <w:r>
        <w:t xml:space="preserve">                  : accept merge from south</w:t>
      </w:r>
    </w:p>
    <w:p w14:paraId="237C6059" w14:textId="77777777" w:rsidR="00577F29" w:rsidRDefault="00577F29" w:rsidP="00577F29">
      <w:pPr>
        <w:pStyle w:val="Example"/>
      </w:pPr>
      <w:r>
        <w:t xml:space="preserve">                  ;</w:t>
      </w:r>
    </w:p>
    <w:p w14:paraId="7588FB30" w14:textId="77777777" w:rsidR="00577F29" w:rsidRDefault="00577F29" w:rsidP="00577F29">
      <w:pPr>
        <w:pStyle w:val="Example"/>
        <w:keepNext/>
        <w:keepLines/>
      </w:pPr>
      <w:r>
        <w:tab/>
      </w:r>
      <w:r>
        <w:tab/>
        <w:t>B_well : dispense drop</w:t>
      </w:r>
    </w:p>
    <w:p w14:paraId="23195DDF" w14:textId="77777777" w:rsidR="00577F29" w:rsidRDefault="00577F29" w:rsidP="00577F29">
      <w:pPr>
        <w:pStyle w:val="Example"/>
        <w:keepNext/>
        <w:keepLines/>
      </w:pPr>
      <w:r>
        <w:t xml:space="preserve">             : to pComb1 + 2 south</w:t>
      </w:r>
    </w:p>
    <w:p w14:paraId="1F32EA30" w14:textId="77777777" w:rsidR="00577F29" w:rsidRDefault="00577F29" w:rsidP="00577F29">
      <w:pPr>
        <w:pStyle w:val="Example"/>
        <w:keepNext/>
        <w:keepLines/>
      </w:pPr>
      <w:r>
        <w:t xml:space="preserve">             : merge into north</w:t>
      </w:r>
    </w:p>
    <w:p w14:paraId="7F4EF36C" w14:textId="77777777" w:rsidR="00577F29" w:rsidRDefault="00577F29" w:rsidP="00577F29">
      <w:pPr>
        <w:pStyle w:val="Example"/>
        <w:keepLines/>
      </w:pPr>
      <w:r>
        <w:t xml:space="preserve">             ;</w:t>
      </w:r>
    </w:p>
    <w:p w14:paraId="12DD7B16" w14:textId="77777777" w:rsidR="00577F29" w:rsidRDefault="00577F29" w:rsidP="00577F29">
      <w:pPr>
        <w:pStyle w:val="Example"/>
      </w:pPr>
      <w:r>
        <w:tab/>
        <w:t xml:space="preserve">]] </w:t>
      </w:r>
    </w:p>
    <w:p w14:paraId="0A62A6EC" w14:textId="29D41E74" w:rsidR="00577F29" w:rsidRDefault="00577F29" w:rsidP="00577F29">
      <w:pPr>
        <w:pStyle w:val="Continuation"/>
      </w:pPr>
      <w:r>
        <w:t xml:space="preserve">The </w:t>
      </w:r>
      <w:r>
        <w:rPr>
          <w:rStyle w:val="Characters"/>
        </w:rPr>
        <w:t>[[</w:t>
      </w:r>
      <w:r>
        <w:t xml:space="preserve"> … </w:t>
      </w:r>
      <w:r>
        <w:rPr>
          <w:rStyle w:val="Characters"/>
        </w:rPr>
        <w:t>]]</w:t>
      </w:r>
      <w:r>
        <w:t xml:space="preserve"> is called a </w:t>
      </w:r>
      <w:r>
        <w:rPr>
          <w:i/>
          <w:iCs/>
        </w:rPr>
        <w:t>parallel block</w:t>
      </w:r>
      <w:r>
        <w:t xml:space="preserve">, and it says that all of the statements within it are to be executed </w:t>
      </w:r>
      <w:r>
        <w:rPr>
          <w:i/>
          <w:iCs/>
        </w:rPr>
        <w:t>at the same time</w:t>
      </w:r>
      <w:r>
        <w:t>.  So both drops are dispensed, both walk into position, and each informs the other that its ready to merge.  The parallel block as a whole ends when all of its statements are done.</w:t>
      </w:r>
    </w:p>
    <w:p w14:paraId="30028939" w14:textId="202C9D05" w:rsidR="00577F29" w:rsidRDefault="000D1B06" w:rsidP="00577F29">
      <w:r>
        <w:t xml:space="preserve">In my explanation of </w:t>
      </w:r>
      <w:r>
        <w:rPr>
          <w:rStyle w:val="Characters"/>
        </w:rPr>
        <w:t>accept merge</w:t>
      </w:r>
      <w:r>
        <w:t xml:space="preserve"> above, I said that the drop waits for another drop to get into position and call </w:t>
      </w:r>
      <w:r>
        <w:rPr>
          <w:rStyle w:val="Characters"/>
        </w:rPr>
        <w:t>merge into</w:t>
      </w:r>
      <w:r>
        <w:t xml:space="preserve">.  That’s not quite true.  Because we expect that, as in this example, the drops will be moving at the same time, it doesn’t matter which of the two drops gets into position first.  It will work equally well if the </w:t>
      </w:r>
      <w:r>
        <w:rPr>
          <w:rStyle w:val="Characters"/>
        </w:rPr>
        <w:t>merge into</w:t>
      </w:r>
      <w:r>
        <w:t xml:space="preserve"> drop gets there before the </w:t>
      </w:r>
      <w:r>
        <w:rPr>
          <w:rStyle w:val="Characters"/>
        </w:rPr>
        <w:t>accept merge from</w:t>
      </w:r>
      <w:r>
        <w:t xml:space="preserve"> drop.  Whichever gets there first will wait for the other.</w:t>
      </w:r>
    </w:p>
    <w:p w14:paraId="71D691AB" w14:textId="208B0A9B" w:rsidR="008D3ACE" w:rsidRDefault="00F500A3" w:rsidP="008D3ACE">
      <w:pPr>
        <w:rPr>
          <w:lang w:val="en"/>
        </w:rPr>
      </w:pPr>
      <w:r>
        <w:t xml:space="preserve">Now that we have the merged drop (which will contain </w:t>
      </w:r>
      <w:r>
        <w:rPr>
          <w:rStyle w:val="Characters"/>
        </w:rPr>
        <w:t>2 drops of A+B</w:t>
      </w:r>
      <w:r>
        <w:t xml:space="preserve">) in </w:t>
      </w:r>
      <w:r>
        <w:rPr>
          <w:rStyle w:val="Characters"/>
        </w:rPr>
        <w:t>d1</w:t>
      </w:r>
      <w:r>
        <w:t xml:space="preserve">, we need to handle the second part of the step:  </w:t>
      </w:r>
      <w:r w:rsidR="008D3ACE">
        <w:t>“</w:t>
      </w:r>
      <w:r>
        <w:rPr>
          <w:lang w:val="en"/>
        </w:rPr>
        <w:t>Walk the merged drop around for 10 seconds to ensure mixing.</w:t>
      </w:r>
      <w:r w:rsidR="008D3ACE">
        <w:rPr>
          <w:lang w:val="en"/>
        </w:rPr>
        <w:t>”</w:t>
      </w:r>
    </w:p>
    <w:p w14:paraId="18F40C1C" w14:textId="75200E98" w:rsidR="00F500A3" w:rsidRPr="00F500A3" w:rsidRDefault="00A74A71" w:rsidP="00577F29">
      <w:r>
        <w:t>A caveat here.  The method we’ll use is perhaps a bit more verbose that what I would probably use, but it allows me to explain some more features of DML:</w:t>
      </w:r>
    </w:p>
    <w:p w14:paraId="3E63E4F5" w14:textId="77777777" w:rsidR="00F42584" w:rsidRDefault="00F42584" w:rsidP="00F703CB">
      <w:pPr>
        <w:pStyle w:val="ExampleFile"/>
      </w:pPr>
      <w:r>
        <w:lastRenderedPageBreak/>
        <w:t>In file example.dml:</w:t>
      </w:r>
    </w:p>
    <w:p w14:paraId="1953679E"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rsidRPr="0063404B">
        <w:t>// Protocol parameters</w:t>
      </w:r>
    </w:p>
    <w:p w14:paraId="2FBADF5B" w14:textId="77777777" w:rsidR="00F42584" w:rsidRPr="00192CEA"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p>
    <w:p w14:paraId="33A68B53" w14:textId="77777777" w:rsidR="00F42584" w:rsidRPr="008D3ACE"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rsidRPr="008D3ACE">
        <w:t>time walk_time = 10s;</w:t>
      </w:r>
    </w:p>
    <w:p w14:paraId="173BABB2"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p>
    <w:p w14:paraId="67369C82"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define square(int len) -&gt; path {</w:t>
      </w:r>
    </w:p>
    <w:p w14:paraId="351F270E"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t xml:space="preserve">return left len </w:t>
      </w:r>
    </w:p>
    <w:p w14:paraId="072A1948"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tab/>
        <w:t xml:space="preserve"> : down len </w:t>
      </w:r>
    </w:p>
    <w:p w14:paraId="7518A6C9"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right len </w:t>
      </w:r>
    </w:p>
    <w:p w14:paraId="4E3A5BA7" w14:textId="77777777" w:rsidR="0086012E"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tab/>
        <w:t xml:space="preserve"> : up len</w:t>
      </w:r>
    </w:p>
    <w:p w14:paraId="4DC35FBC" w14:textId="0E9C9625" w:rsidR="00F42584" w:rsidRDefault="0086012E"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tab/>
        <w:t xml:space="preserve"> </w:t>
      </w:r>
      <w:r w:rsidR="00F42584">
        <w:t>;</w:t>
      </w:r>
    </w:p>
    <w:p w14:paraId="5B3C8CBB"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w:t>
      </w:r>
    </w:p>
    <w:p w14:paraId="3CEFCF2E" w14:textId="77777777" w:rsidR="00F42584" w:rsidRPr="00192CEA"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p>
    <w:p w14:paraId="56EBEB1B"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define run_protocol {</w:t>
      </w:r>
    </w:p>
    <w:p w14:paraId="33A74B05"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t>// stuff we’ve seen already</w:t>
      </w:r>
    </w:p>
    <w:p w14:paraId="57F0C682" w14:textId="136BC544"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4AFC57AC" w14:textId="77777777" w:rsidR="00F42584" w:rsidRPr="008D3ACE"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rsidRPr="008D3ACE">
        <w:tab/>
        <w:t>path walk_to_mix = square(3);</w:t>
      </w:r>
    </w:p>
    <w:p w14:paraId="4DBC3148"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t>repeat for walk_time {</w:t>
      </w:r>
    </w:p>
    <w:p w14:paraId="47BB8227"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t>d1 : walk_to_mix;</w:t>
      </w:r>
    </w:p>
    <w:p w14:paraId="7F7CFAB0"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t>}</w:t>
      </w:r>
    </w:p>
    <w:p w14:paraId="78AA410C" w14:textId="77777777" w:rsidR="00F42584"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p>
    <w:p w14:paraId="368E672A" w14:textId="77777777" w:rsidR="00F42584" w:rsidRPr="00192CEA" w:rsidRDefault="00F42584" w:rsidP="00F703CB">
      <w:pPr>
        <w:pStyle w:val="Example"/>
        <w:keepNext/>
        <w:pBdr>
          <w:top w:val="single" w:sz="4" w:space="1" w:color="auto"/>
          <w:left w:val="single" w:sz="4" w:space="4" w:color="auto"/>
          <w:bottom w:val="single" w:sz="4" w:space="1" w:color="auto"/>
          <w:right w:val="single" w:sz="4" w:space="4" w:color="auto"/>
        </w:pBdr>
        <w:shd w:val="clear" w:color="auto" w:fill="F2F2F2" w:themeFill="background1" w:themeFillShade="F2"/>
      </w:pPr>
      <w:r>
        <w:tab/>
        <w:t>// more to come</w:t>
      </w:r>
    </w:p>
    <w:p w14:paraId="10188F33" w14:textId="77777777" w:rsidR="00F42584" w:rsidRPr="00192CEA" w:rsidRDefault="00F4258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w:t>
      </w:r>
    </w:p>
    <w:p w14:paraId="0563CCAF" w14:textId="7A3BBCC4" w:rsidR="00F703CB" w:rsidRPr="00F703CB" w:rsidRDefault="00F703CB" w:rsidP="00F703CB">
      <w:pPr>
        <w:pStyle w:val="Concept"/>
      </w:pPr>
      <w:bookmarkStart w:id="47" w:name="_Toc144415087"/>
      <w:r>
        <w:t>Time</w:t>
      </w:r>
      <w:bookmarkEnd w:id="47"/>
    </w:p>
    <w:p w14:paraId="6E45597E" w14:textId="4490E311" w:rsidR="00F42584" w:rsidRDefault="00976815" w:rsidP="00F703CB">
      <w:r>
        <w:t xml:space="preserve">First, we give ourselves a variable, </w:t>
      </w:r>
      <w:r>
        <w:rPr>
          <w:rStyle w:val="Characters"/>
        </w:rPr>
        <w:t>walk_time</w:t>
      </w:r>
      <w:r>
        <w:t xml:space="preserve"> that will hold the amount of time to walk.  Making it a variable at the top of the file makes it easy to find if we find ourselves wanting to change it later.  The variable is of type </w:t>
      </w:r>
      <w:r>
        <w:rPr>
          <w:rStyle w:val="Characters"/>
        </w:rPr>
        <w:t>time</w:t>
      </w:r>
      <w:r>
        <w:t xml:space="preserve"> and has a value of </w:t>
      </w:r>
      <w:r>
        <w:rPr>
          <w:rStyle w:val="Characters"/>
        </w:rPr>
        <w:t>10s</w:t>
      </w:r>
      <w:r>
        <w:t xml:space="preserve">.  As per usual, the </w:t>
      </w:r>
      <w:r>
        <w:rPr>
          <w:rStyle w:val="Characters"/>
        </w:rPr>
        <w:t>s</w:t>
      </w:r>
      <w:r>
        <w:t xml:space="preserve"> could have been </w:t>
      </w:r>
      <w:r>
        <w:rPr>
          <w:rStyle w:val="Characters"/>
        </w:rPr>
        <w:t>sec</w:t>
      </w:r>
      <w:r>
        <w:t xml:space="preserve"> or </w:t>
      </w:r>
      <w:r>
        <w:rPr>
          <w:rStyle w:val="Characters"/>
        </w:rPr>
        <w:t>secs</w:t>
      </w:r>
      <w:r>
        <w:t xml:space="preserve"> or </w:t>
      </w:r>
      <w:r>
        <w:rPr>
          <w:rStyle w:val="Characters"/>
        </w:rPr>
        <w:t>seconds</w:t>
      </w:r>
      <w:r>
        <w:t>, and we could have specified milliseconds, minutes or hours.</w:t>
      </w:r>
    </w:p>
    <w:p w14:paraId="722D4ACC" w14:textId="6770488E" w:rsidR="0086012E" w:rsidRDefault="0086012E" w:rsidP="0086012E">
      <w:r>
        <w:t xml:space="preserve">The next thing is to decide what we mean by “walk around”.  What we’ll do here is to walk the drop along a square path, and just to be unnecessarily flexible, we’ll write a </w:t>
      </w:r>
      <w:r>
        <w:rPr>
          <w:i/>
          <w:iCs/>
        </w:rPr>
        <w:t>helper function</w:t>
      </w:r>
      <w:r>
        <w:t xml:space="preserve"> to allow us to specify how big that square should be:</w:t>
      </w:r>
    </w:p>
    <w:p w14:paraId="60657184" w14:textId="77777777" w:rsidR="0086012E" w:rsidRDefault="0086012E" w:rsidP="0086012E">
      <w:pPr>
        <w:pStyle w:val="Example"/>
        <w:keepNext/>
      </w:pPr>
      <w:r>
        <w:t>define square(int len) -&gt; path {</w:t>
      </w:r>
    </w:p>
    <w:p w14:paraId="2EC0B995" w14:textId="77777777" w:rsidR="0086012E" w:rsidRDefault="0086012E" w:rsidP="0086012E">
      <w:pPr>
        <w:pStyle w:val="Example"/>
        <w:keepNext/>
      </w:pPr>
      <w:r>
        <w:tab/>
        <w:t xml:space="preserve">return left len </w:t>
      </w:r>
    </w:p>
    <w:p w14:paraId="329C60CC" w14:textId="77777777" w:rsidR="0086012E" w:rsidRDefault="0086012E" w:rsidP="0086012E">
      <w:pPr>
        <w:pStyle w:val="Example"/>
        <w:keepNext/>
      </w:pPr>
      <w:r>
        <w:tab/>
      </w:r>
      <w:r>
        <w:tab/>
      </w:r>
      <w:r>
        <w:tab/>
        <w:t xml:space="preserve"> : down len </w:t>
      </w:r>
    </w:p>
    <w:p w14:paraId="343A3984" w14:textId="77777777" w:rsidR="0086012E" w:rsidRDefault="0086012E" w:rsidP="0086012E">
      <w:pPr>
        <w:pStyle w:val="Example"/>
        <w:keepNext/>
      </w:pPr>
      <w:r>
        <w:t xml:space="preserve">          : right len </w:t>
      </w:r>
    </w:p>
    <w:p w14:paraId="38BD5AC4" w14:textId="77777777" w:rsidR="0086012E" w:rsidRDefault="0086012E" w:rsidP="0086012E">
      <w:pPr>
        <w:pStyle w:val="Example"/>
        <w:keepNext/>
      </w:pPr>
      <w:r>
        <w:tab/>
      </w:r>
      <w:r>
        <w:tab/>
      </w:r>
      <w:r>
        <w:tab/>
        <w:t xml:space="preserve"> : up len</w:t>
      </w:r>
    </w:p>
    <w:p w14:paraId="534FD490" w14:textId="77777777" w:rsidR="0086012E" w:rsidRDefault="0086012E" w:rsidP="0086012E">
      <w:pPr>
        <w:pStyle w:val="Example"/>
        <w:keepNext/>
      </w:pPr>
      <w:r>
        <w:tab/>
      </w:r>
      <w:r>
        <w:tab/>
      </w:r>
      <w:r>
        <w:tab/>
        <w:t xml:space="preserve"> ;</w:t>
      </w:r>
    </w:p>
    <w:p w14:paraId="389A7D77" w14:textId="77777777" w:rsidR="0086012E" w:rsidRDefault="0086012E" w:rsidP="0086012E">
      <w:pPr>
        <w:pStyle w:val="Example"/>
      </w:pPr>
      <w:r>
        <w:t>}</w:t>
      </w:r>
    </w:p>
    <w:p w14:paraId="7B124F58" w14:textId="2A08C7F1" w:rsidR="0050672E" w:rsidRDefault="00A44359" w:rsidP="0050672E">
      <w:pPr>
        <w:pStyle w:val="Concept"/>
      </w:pPr>
      <w:bookmarkStart w:id="48" w:name="_Toc144415088"/>
      <w:r>
        <w:t>Declaring function parameters</w:t>
      </w:r>
      <w:bookmarkEnd w:id="48"/>
    </w:p>
    <w:p w14:paraId="64DD7298" w14:textId="37636479" w:rsidR="000962E2" w:rsidRDefault="000962E2" w:rsidP="0050672E">
      <w:r>
        <w:t xml:space="preserve">This defines a function named </w:t>
      </w:r>
      <w:r>
        <w:rPr>
          <w:rStyle w:val="Characters"/>
        </w:rPr>
        <w:t>square</w:t>
      </w:r>
      <w:r>
        <w:t xml:space="preserve"> that takes a single parameter, an integer (</w:t>
      </w:r>
      <w:r>
        <w:rPr>
          <w:rStyle w:val="Characters"/>
        </w:rPr>
        <w:t>int)</w:t>
      </w:r>
      <w:r>
        <w:t xml:space="preserve"> named </w:t>
      </w:r>
      <w:r>
        <w:rPr>
          <w:rStyle w:val="Characters"/>
        </w:rPr>
        <w:t>len</w:t>
      </w:r>
      <w:r>
        <w:t>.   As in most programming languages, parameters are specified as a comma-separated list between parentheses.  If there are no parameters, the parentheses are optional.</w:t>
      </w:r>
    </w:p>
    <w:p w14:paraId="54DD10AA" w14:textId="7DAE6524" w:rsidR="0036263F" w:rsidRDefault="0036263F" w:rsidP="0036263F">
      <w:r>
        <w:lastRenderedPageBreak/>
        <w:t xml:space="preserve">The definition of </w:t>
      </w:r>
      <w:r>
        <w:rPr>
          <w:rStyle w:val="Characters"/>
        </w:rPr>
        <w:t>square</w:t>
      </w:r>
      <w:r>
        <w:t xml:space="preserve"> shows one common way of declaring a parameter by writing a type (</w:t>
      </w:r>
      <w:r>
        <w:rPr>
          <w:rStyle w:val="Characters"/>
        </w:rPr>
        <w:t>int</w:t>
      </w:r>
      <w:r>
        <w:t>) followed by the name of the parameter (</w:t>
      </w:r>
      <w:r>
        <w:rPr>
          <w:rStyle w:val="Characters"/>
        </w:rPr>
        <w:t>len</w:t>
      </w:r>
      <w:r>
        <w:t xml:space="preserve">).  This declares a new variable whose value will be the actual value passed in when the function is called.  If there is already a variable or function named </w:t>
      </w:r>
      <w:r>
        <w:rPr>
          <w:rStyle w:val="Characters"/>
        </w:rPr>
        <w:t>len</w:t>
      </w:r>
      <w:r>
        <w:t xml:space="preserve"> in the enclosing scope (typically at global level), this one will shadow it, which means that within the function the outer one will not be available, and modifications to the parameter will not affect the outer one.  Note that a shadowing parameter—or, indeed, any shadowing declaration—does not need to be the same type as the name that is shadowed.</w:t>
      </w:r>
    </w:p>
    <w:p w14:paraId="1A280CE8" w14:textId="1C69AB36" w:rsidR="006E0AE3" w:rsidRDefault="006E0AE3" w:rsidP="006E0AE3">
      <w:pPr>
        <w:pStyle w:val="Concept"/>
      </w:pPr>
      <w:bookmarkStart w:id="49" w:name="_Toc144415089"/>
      <w:r>
        <w:t>Unnamed parameters</w:t>
      </w:r>
      <w:bookmarkEnd w:id="49"/>
    </w:p>
    <w:p w14:paraId="5101DDB6" w14:textId="149B0553" w:rsidR="0036263F" w:rsidRDefault="0036263F" w:rsidP="0036263F">
      <w:r>
        <w:t xml:space="preserve">Alternatively, the parameter can be declared without introducing a name.  This can be done in two ways.  First, you can give a number rather than a name following the type.  If a parameter is declared as, e.g., </w:t>
      </w:r>
      <w:r>
        <w:rPr>
          <w:rStyle w:val="Characters"/>
        </w:rPr>
        <w:t>pad 1</w:t>
      </w:r>
      <w:r>
        <w:t xml:space="preserve"> then uses within the body must also be </w:t>
      </w:r>
      <w:r>
        <w:rPr>
          <w:rStyle w:val="Characters"/>
        </w:rPr>
        <w:t>pad 1</w:t>
      </w:r>
      <w:r>
        <w:t xml:space="preserve">.  This syntax is sometimes clearer when there are multiple parameters of a given type and there isn’t really a good name to give them.  The other alternative, when there’s only one such parameter is to simply declare the parameter as </w:t>
      </w:r>
      <w:r>
        <w:rPr>
          <w:rStyle w:val="Characters"/>
        </w:rPr>
        <w:t>a drop</w:t>
      </w:r>
      <w:r>
        <w:t xml:space="preserve"> (or just </w:t>
      </w:r>
      <w:r>
        <w:rPr>
          <w:rStyle w:val="Characters"/>
        </w:rPr>
        <w:t>drop</w:t>
      </w:r>
      <w:r>
        <w:t xml:space="preserve">).  In this case, uses of the parameter will be </w:t>
      </w:r>
      <w:r>
        <w:rPr>
          <w:rStyle w:val="Characters"/>
        </w:rPr>
        <w:t>the drop</w:t>
      </w:r>
      <w:r>
        <w:t xml:space="preserve"> or </w:t>
      </w:r>
      <w:r>
        <w:rPr>
          <w:rStyle w:val="Characters"/>
        </w:rPr>
        <w:t>drop</w:t>
      </w:r>
      <w:r>
        <w:t>.  We will see an example of this below.</w:t>
      </w:r>
    </w:p>
    <w:p w14:paraId="2B3E768F" w14:textId="0ED969DA" w:rsidR="006468C7" w:rsidRDefault="006468C7" w:rsidP="006468C7">
      <w:pPr>
        <w:pStyle w:val="Concept"/>
      </w:pPr>
      <w:bookmarkStart w:id="50" w:name="_Toc144415090"/>
      <w:r>
        <w:t>Declaring function return types</w:t>
      </w:r>
      <w:bookmarkEnd w:id="50"/>
    </w:p>
    <w:p w14:paraId="479E9D02" w14:textId="473259ED" w:rsidR="004B4BD0" w:rsidRPr="004B4BD0" w:rsidRDefault="004B4BD0" w:rsidP="004B4BD0">
      <w:pPr>
        <w:pStyle w:val="Concept"/>
      </w:pPr>
      <w:bookmarkStart w:id="51" w:name="_Toc144415091"/>
      <w:r>
        <w:t>Return statements</w:t>
      </w:r>
      <w:bookmarkEnd w:id="51"/>
    </w:p>
    <w:p w14:paraId="4F42F3B2" w14:textId="64F878C8" w:rsidR="0036263F" w:rsidRDefault="0036263F" w:rsidP="0036263F">
      <w:r>
        <w:t xml:space="preserve">If, as with </w:t>
      </w:r>
      <w:r>
        <w:rPr>
          <w:rStyle w:val="Characters"/>
        </w:rPr>
        <w:t>square</w:t>
      </w:r>
      <w:r>
        <w:t>, a function returns a value, the type of that value must be specified after the (optional) parameter block following an dash-greater (</w:t>
      </w:r>
      <w:r>
        <w:rPr>
          <w:rStyle w:val="Characters"/>
        </w:rPr>
        <w:t>-&gt;</w:t>
      </w:r>
      <w:r>
        <w:t xml:space="preserve">) arrow.  If there is no return value, this is omitted.  If there is a return type, all control paths in the function must include a </w:t>
      </w:r>
      <w:r>
        <w:rPr>
          <w:rStyle w:val="Characters"/>
        </w:rPr>
        <w:t>return</w:t>
      </w:r>
      <w:r>
        <w:t xml:space="preserve"> statement specifying a value of that type.  If there is no return type, </w:t>
      </w:r>
      <w:r>
        <w:rPr>
          <w:rStyle w:val="Characters"/>
        </w:rPr>
        <w:t>return</w:t>
      </w:r>
      <w:r>
        <w:t xml:space="preserve"> statements are optional and may not specify a value.</w:t>
      </w:r>
    </w:p>
    <w:p w14:paraId="2DAD6240" w14:textId="6C3A0C3A" w:rsidR="00F95AE4" w:rsidRDefault="00F95AE4" w:rsidP="00F95AE4">
      <w:pPr>
        <w:pStyle w:val="Concept"/>
      </w:pPr>
      <w:bookmarkStart w:id="52" w:name="_Toc144415092"/>
      <w:r>
        <w:t>Paths</w:t>
      </w:r>
      <w:bookmarkEnd w:id="52"/>
    </w:p>
    <w:p w14:paraId="1A818152" w14:textId="51E73371" w:rsidR="004177DC" w:rsidRDefault="004177DC" w:rsidP="0036263F">
      <w:r>
        <w:t xml:space="preserve">In the case of </w:t>
      </w:r>
      <w:r>
        <w:rPr>
          <w:rStyle w:val="Characters"/>
        </w:rPr>
        <w:t>square</w:t>
      </w:r>
      <w:r>
        <w:t xml:space="preserve">, the function returns a </w:t>
      </w:r>
      <w:r>
        <w:rPr>
          <w:rStyle w:val="Characters"/>
        </w:rPr>
        <w:t>path</w:t>
      </w:r>
      <w:r>
        <w:t xml:space="preserve"> (also called a </w:t>
      </w:r>
      <w:r>
        <w:rPr>
          <w:rStyle w:val="Characters"/>
        </w:rPr>
        <w:t>motion</w:t>
      </w:r>
      <w:r>
        <w:t xml:space="preserve">).  This is essentially anything that a </w:t>
      </w:r>
      <w:r>
        <w:rPr>
          <w:rStyle w:val="Characters"/>
        </w:rPr>
        <w:t>drop</w:t>
      </w:r>
      <w:r>
        <w:t xml:space="preserve"> could be injected into where the result of the injection would be a </w:t>
      </w:r>
      <w:r>
        <w:rPr>
          <w:rStyle w:val="Characters"/>
        </w:rPr>
        <w:t>drop</w:t>
      </w:r>
      <w:r>
        <w:t xml:space="preserve">. </w:t>
      </w:r>
    </w:p>
    <w:p w14:paraId="0F0FF31C" w14:textId="5A991FD7" w:rsidR="004177DC" w:rsidRPr="004177DC" w:rsidRDefault="004177DC" w:rsidP="0036263F">
      <w:r>
        <w:t>Following the header, the body of the function is specified as a sequence of statements within braces (</w:t>
      </w:r>
      <w:r>
        <w:rPr>
          <w:rStyle w:val="Characters"/>
        </w:rPr>
        <w:t>{</w:t>
      </w:r>
      <w:r>
        <w:t xml:space="preserve"> … </w:t>
      </w:r>
      <w:r>
        <w:rPr>
          <w:rStyle w:val="Characters"/>
        </w:rPr>
        <w:t>}</w:t>
      </w:r>
      <w:r>
        <w:t xml:space="preserve">).  In this case, the body contains a single </w:t>
      </w:r>
      <w:r>
        <w:rPr>
          <w:rStyle w:val="Characters"/>
        </w:rPr>
        <w:t>return</w:t>
      </w:r>
      <w:r>
        <w:t xml:space="preserve"> statement that returns a </w:t>
      </w:r>
      <w:r>
        <w:rPr>
          <w:rStyle w:val="Characters"/>
        </w:rPr>
        <w:t>path</w:t>
      </w:r>
      <w:r>
        <w:t xml:space="preserve"> that says to go </w:t>
      </w:r>
      <w:r>
        <w:rPr>
          <w:rStyle w:val="Characters"/>
        </w:rPr>
        <w:t>left</w:t>
      </w:r>
      <w:r>
        <w:t xml:space="preserve"> then </w:t>
      </w:r>
      <w:r>
        <w:rPr>
          <w:rStyle w:val="Characters"/>
        </w:rPr>
        <w:t>down</w:t>
      </w:r>
      <w:r>
        <w:t xml:space="preserve"> then </w:t>
      </w:r>
      <w:r>
        <w:rPr>
          <w:rStyle w:val="Characters"/>
        </w:rPr>
        <w:t>right</w:t>
      </w:r>
      <w:r>
        <w:t xml:space="preserve"> then </w:t>
      </w:r>
      <w:r>
        <w:rPr>
          <w:rStyle w:val="Characters"/>
        </w:rPr>
        <w:t>up</w:t>
      </w:r>
      <w:r>
        <w:t xml:space="preserve">, each time traveling </w:t>
      </w:r>
      <w:r>
        <w:rPr>
          <w:rStyle w:val="Characters"/>
        </w:rPr>
        <w:t>len</w:t>
      </w:r>
      <w:r>
        <w:t xml:space="preserve"> steps, so we wind up right back where we started:</w:t>
      </w:r>
    </w:p>
    <w:p w14:paraId="25567D9E" w14:textId="77777777" w:rsidR="004177DC" w:rsidRDefault="004177DC" w:rsidP="004177DC">
      <w:pPr>
        <w:pStyle w:val="Example"/>
        <w:keepNext/>
      </w:pPr>
      <w:r>
        <w:tab/>
        <w:t xml:space="preserve">return left len </w:t>
      </w:r>
    </w:p>
    <w:p w14:paraId="021DE9A6" w14:textId="77777777" w:rsidR="004177DC" w:rsidRDefault="004177DC" w:rsidP="004177DC">
      <w:pPr>
        <w:pStyle w:val="Example"/>
        <w:keepNext/>
      </w:pPr>
      <w:r>
        <w:tab/>
      </w:r>
      <w:r>
        <w:tab/>
      </w:r>
      <w:r>
        <w:tab/>
        <w:t xml:space="preserve"> : down len </w:t>
      </w:r>
    </w:p>
    <w:p w14:paraId="50993136" w14:textId="77777777" w:rsidR="004177DC" w:rsidRDefault="004177DC" w:rsidP="004177DC">
      <w:pPr>
        <w:pStyle w:val="Example"/>
        <w:keepNext/>
      </w:pPr>
      <w:r>
        <w:t xml:space="preserve">          : right len </w:t>
      </w:r>
    </w:p>
    <w:p w14:paraId="2001CF65" w14:textId="77777777" w:rsidR="004177DC" w:rsidRDefault="004177DC" w:rsidP="004177DC">
      <w:pPr>
        <w:pStyle w:val="Example"/>
        <w:keepNext/>
      </w:pPr>
      <w:r>
        <w:tab/>
      </w:r>
      <w:r>
        <w:tab/>
      </w:r>
      <w:r>
        <w:tab/>
        <w:t xml:space="preserve"> : up len</w:t>
      </w:r>
    </w:p>
    <w:p w14:paraId="007E19F5" w14:textId="77777777" w:rsidR="004177DC" w:rsidRDefault="004177DC" w:rsidP="004177DC">
      <w:pPr>
        <w:pStyle w:val="Example"/>
      </w:pPr>
      <w:r>
        <w:tab/>
      </w:r>
      <w:r>
        <w:tab/>
      </w:r>
      <w:r>
        <w:tab/>
        <w:t xml:space="preserve"> ;</w:t>
      </w:r>
    </w:p>
    <w:p w14:paraId="68B4D7A3" w14:textId="34174C88" w:rsidR="004177DC" w:rsidRDefault="004177DC" w:rsidP="004177DC">
      <w:pPr>
        <w:pStyle w:val="Continuation"/>
      </w:pPr>
      <w:r>
        <w:lastRenderedPageBreak/>
        <w:t xml:space="preserve">Or does it?  If I’ve done my job, hopefully you’re saying “Of course it does.”  But based on how I described how injections work above, it shouldn’t.  After all </w:t>
      </w:r>
      <w:r>
        <w:rPr>
          <w:rStyle w:val="Characters"/>
        </w:rPr>
        <w:t>left len</w:t>
      </w:r>
      <w:r>
        <w:t xml:space="preserve"> is a </w:t>
      </w:r>
      <w:r>
        <w:rPr>
          <w:rStyle w:val="Characters"/>
        </w:rPr>
        <w:t>delta</w:t>
      </w:r>
      <w:r>
        <w:t xml:space="preserve">, and injecting that </w:t>
      </w:r>
      <w:r>
        <w:rPr>
          <w:rStyle w:val="Characters"/>
        </w:rPr>
        <w:t>delta</w:t>
      </w:r>
      <w:r>
        <w:t xml:space="preserve"> into </w:t>
      </w:r>
      <w:r>
        <w:rPr>
          <w:rStyle w:val="Characters"/>
        </w:rPr>
        <w:t>down len</w:t>
      </w:r>
      <w:r>
        <w:t xml:space="preserve"> doesn’t make a lot of sense.</w:t>
      </w:r>
    </w:p>
    <w:p w14:paraId="2089A8CC" w14:textId="11DF6438" w:rsidR="00827F1C" w:rsidRDefault="00827F1C" w:rsidP="00827F1C">
      <w:pPr>
        <w:pStyle w:val="Concept"/>
      </w:pPr>
      <w:bookmarkStart w:id="53" w:name="_Toc144415093"/>
      <w:r>
        <w:t>Compound injections</w:t>
      </w:r>
      <w:bookmarkEnd w:id="53"/>
    </w:p>
    <w:p w14:paraId="74901200" w14:textId="148F25BB" w:rsidR="004177DC" w:rsidRDefault="004177DC" w:rsidP="004177DC">
      <w:r>
        <w:t>Except it does.  (At least to me.)  So what actually happens is that if you write an injection where the second part can</w:t>
      </w:r>
      <w:r w:rsidR="00A147F4">
        <w:t>’t</w:t>
      </w:r>
      <w:r>
        <w:t xml:space="preserve"> take the first but </w:t>
      </w:r>
      <w:r>
        <w:rPr>
          <w:i/>
          <w:iCs/>
        </w:rPr>
        <w:t>can</w:t>
      </w:r>
      <w:r>
        <w:t xml:space="preserve"> take the result of something injected into the first, what you get is a new injection target that passes the injected object into the first and then passes the result into the second.  And that’s what’s going on here.  We don’t actually do any injecting, but rather we create a compound injection that can be used later.</w:t>
      </w:r>
    </w:p>
    <w:p w14:paraId="480CC58B" w14:textId="0BB2F93C" w:rsidR="001010B1" w:rsidRPr="001010B1" w:rsidRDefault="001010B1" w:rsidP="004177DC">
      <w:r>
        <w:t xml:space="preserve">Now that we have </w:t>
      </w:r>
      <w:r>
        <w:rPr>
          <w:rStyle w:val="Characters"/>
        </w:rPr>
        <w:t>square</w:t>
      </w:r>
      <w:r>
        <w:t xml:space="preserve"> defined, let’s use it within </w:t>
      </w:r>
      <w:r>
        <w:rPr>
          <w:rStyle w:val="Characters"/>
        </w:rPr>
        <w:t>run_protocol</w:t>
      </w:r>
      <w:r>
        <w:t xml:space="preserve">.  First we call </w:t>
      </w:r>
      <w:r>
        <w:rPr>
          <w:rStyle w:val="Characters"/>
        </w:rPr>
        <w:t>square</w:t>
      </w:r>
      <w:r>
        <w:t xml:space="preserve">, passing in a parameter telling how big a square we want.  We store the resulting </w:t>
      </w:r>
      <w:r>
        <w:rPr>
          <w:rStyle w:val="Characters"/>
        </w:rPr>
        <w:t>path</w:t>
      </w:r>
      <w:r>
        <w:t xml:space="preserve"> in a local variable:</w:t>
      </w:r>
    </w:p>
    <w:p w14:paraId="798EA1E0" w14:textId="77777777" w:rsidR="001010B1" w:rsidRDefault="001010B1" w:rsidP="001010B1">
      <w:pPr>
        <w:pStyle w:val="Example"/>
      </w:pPr>
      <w:r w:rsidRPr="008D3ACE">
        <w:tab/>
        <w:t>path walk_to_mix = square(3);</w:t>
      </w:r>
    </w:p>
    <w:p w14:paraId="2FA75936" w14:textId="5CEB986E" w:rsidR="00F6501D" w:rsidRDefault="00F6501D" w:rsidP="00F6501D">
      <w:pPr>
        <w:pStyle w:val="Concept"/>
      </w:pPr>
      <w:bookmarkStart w:id="54" w:name="_Toc144415094"/>
      <w:r>
        <w:t>Loops</w:t>
      </w:r>
      <w:bookmarkEnd w:id="54"/>
    </w:p>
    <w:p w14:paraId="17A37634" w14:textId="10CD50F4" w:rsidR="001010B1" w:rsidRPr="001010B1" w:rsidRDefault="001010B1" w:rsidP="00F6501D">
      <w:r>
        <w:t xml:space="preserve">Next we use that path to walk the drop </w:t>
      </w:r>
      <w:r>
        <w:rPr>
          <w:rStyle w:val="Characters"/>
        </w:rPr>
        <w:t>d1</w:t>
      </w:r>
      <w:r>
        <w:t xml:space="preserve"> for the given amount of time (</w:t>
      </w:r>
      <w:r>
        <w:rPr>
          <w:rStyle w:val="Characters"/>
        </w:rPr>
        <w:t>walk_time</w:t>
      </w:r>
      <w:r>
        <w:t>):</w:t>
      </w:r>
    </w:p>
    <w:p w14:paraId="6FE50B21" w14:textId="77777777" w:rsidR="001010B1" w:rsidRDefault="001010B1" w:rsidP="001010B1">
      <w:pPr>
        <w:pStyle w:val="Example"/>
      </w:pPr>
      <w:r>
        <w:tab/>
        <w:t>repeat for walk_time {</w:t>
      </w:r>
    </w:p>
    <w:p w14:paraId="40E8DB76" w14:textId="77777777" w:rsidR="001010B1" w:rsidRDefault="001010B1" w:rsidP="001010B1">
      <w:pPr>
        <w:pStyle w:val="Example"/>
      </w:pPr>
      <w:r>
        <w:tab/>
      </w:r>
      <w:r>
        <w:tab/>
        <w:t>d1 : walk_to_mix;</w:t>
      </w:r>
    </w:p>
    <w:p w14:paraId="40381C0D" w14:textId="77777777" w:rsidR="001010B1" w:rsidRDefault="001010B1" w:rsidP="001010B1">
      <w:pPr>
        <w:pStyle w:val="Example"/>
      </w:pPr>
      <w:r>
        <w:tab/>
        <w:t>}</w:t>
      </w:r>
    </w:p>
    <w:p w14:paraId="51F974B0" w14:textId="56493BE2" w:rsidR="00B51E7D" w:rsidRDefault="00B51E7D" w:rsidP="00B51E7D">
      <w:pPr>
        <w:pStyle w:val="Continuation"/>
      </w:pPr>
      <w:r>
        <w:t xml:space="preserve">This type of statement is called a </w:t>
      </w:r>
      <w:r>
        <w:rPr>
          <w:i/>
          <w:iCs/>
        </w:rPr>
        <w:t>loop</w:t>
      </w:r>
      <w:r>
        <w:t xml:space="preserve">, and it is used to perform a sequence of actions potentially more than once.  The loop has two parts: its </w:t>
      </w:r>
      <w:r>
        <w:rPr>
          <w:i/>
          <w:iCs/>
        </w:rPr>
        <w:t>header</w:t>
      </w:r>
      <w:r>
        <w:t xml:space="preserve">, introduced by the </w:t>
      </w:r>
      <w:r>
        <w:rPr>
          <w:rStyle w:val="Characters"/>
        </w:rPr>
        <w:t>repeat</w:t>
      </w:r>
      <w:r>
        <w:t xml:space="preserve"> keyword and its </w:t>
      </w:r>
      <w:r>
        <w:rPr>
          <w:i/>
          <w:iCs/>
        </w:rPr>
        <w:t>body</w:t>
      </w:r>
      <w:r>
        <w:t>, signified by a block of statements enclosed in braces (</w:t>
      </w:r>
      <w:r>
        <w:rPr>
          <w:rStyle w:val="Characters"/>
        </w:rPr>
        <w:t>{</w:t>
      </w:r>
      <w:r w:rsidR="002D2089" w:rsidRPr="00653377">
        <w:t xml:space="preserve"> </w:t>
      </w:r>
      <w:r>
        <w:t>…</w:t>
      </w:r>
      <w:r w:rsidR="002D2089">
        <w:t xml:space="preserve"> </w:t>
      </w:r>
      <w:r>
        <w:rPr>
          <w:rStyle w:val="Characters"/>
        </w:rPr>
        <w:t>}</w:t>
      </w:r>
      <w:r>
        <w:t>) or double brackets (</w:t>
      </w:r>
      <w:r>
        <w:rPr>
          <w:rStyle w:val="Characters"/>
        </w:rPr>
        <w:t>[[</w:t>
      </w:r>
      <w:r w:rsidR="002D2089" w:rsidRPr="00653377">
        <w:t xml:space="preserve"> </w:t>
      </w:r>
      <w:r>
        <w:t>…</w:t>
      </w:r>
      <w:r w:rsidR="002D2089">
        <w:t xml:space="preserve"> </w:t>
      </w:r>
      <w:r>
        <w:rPr>
          <w:rStyle w:val="Characters"/>
        </w:rPr>
        <w:t>]]</w:t>
      </w:r>
      <w:r>
        <w:t xml:space="preserve">).  In this example, the body of the loop consists of a single statement, an injection in which </w:t>
      </w:r>
      <w:r>
        <w:rPr>
          <w:rStyle w:val="Characters"/>
        </w:rPr>
        <w:t>d1</w:t>
      </w:r>
      <w:r>
        <w:t xml:space="preserve"> is passed to the path we got from calling </w:t>
      </w:r>
      <w:r>
        <w:rPr>
          <w:rStyle w:val="Characters"/>
        </w:rPr>
        <w:t>square(3)</w:t>
      </w:r>
      <w:r>
        <w:t>, causing the drop to be walked around a 3-by-3 square.</w:t>
      </w:r>
    </w:p>
    <w:p w14:paraId="0295F17F" w14:textId="2E873C33" w:rsidR="00B51E7D" w:rsidRDefault="00B51E7D" w:rsidP="00B51E7D">
      <w:r>
        <w:t>The loop</w:t>
      </w:r>
      <w:r w:rsidR="00601C25">
        <w:t>’</w:t>
      </w:r>
      <w:r>
        <w:t xml:space="preserve">s header specifies when the loop should stop repeating.  In detail, what happens when a </w:t>
      </w:r>
      <w:r>
        <w:rPr>
          <w:rStyle w:val="Characters"/>
        </w:rPr>
        <w:t>repeat</w:t>
      </w:r>
      <w:r>
        <w:t xml:space="preserve"> loop is executed is as follows:</w:t>
      </w:r>
    </w:p>
    <w:p w14:paraId="51FC6D85" w14:textId="3B8485D3" w:rsidR="00B51E7D" w:rsidRDefault="00B51E7D">
      <w:pPr>
        <w:pStyle w:val="ListParagraph"/>
        <w:numPr>
          <w:ilvl w:val="0"/>
          <w:numId w:val="10"/>
        </w:numPr>
      </w:pPr>
      <w:r>
        <w:t>The header is checked to see whether the body should be executed.  It’s possible that the answer may be no even on the first check.  If the answer is no, the loop is done.</w:t>
      </w:r>
    </w:p>
    <w:p w14:paraId="6B73F82E" w14:textId="5A245BFF" w:rsidR="00B51E7D" w:rsidRDefault="00B51E7D">
      <w:pPr>
        <w:pStyle w:val="ListParagraph"/>
        <w:numPr>
          <w:ilvl w:val="0"/>
          <w:numId w:val="10"/>
        </w:numPr>
      </w:pPr>
      <w:r>
        <w:t>The statements in the body are executed sequentially (for a body specified with braces) or simultaneously (for a body specified with double brackets).</w:t>
      </w:r>
    </w:p>
    <w:p w14:paraId="1704F4D0" w14:textId="138A50BE" w:rsidR="00B51E7D" w:rsidRDefault="00B51E7D">
      <w:pPr>
        <w:pStyle w:val="ListParagraph"/>
        <w:numPr>
          <w:ilvl w:val="0"/>
          <w:numId w:val="10"/>
        </w:numPr>
      </w:pPr>
      <w:r>
        <w:t>Then we go back to step 1 to check to see whether we should execute the body again.</w:t>
      </w:r>
    </w:p>
    <w:p w14:paraId="3DCE6591" w14:textId="1E73C601" w:rsidR="00B51E7D" w:rsidRDefault="00B51E7D" w:rsidP="00B51E7D">
      <w:r>
        <w:t>There are several different types of loop headers available, covering commonly needed scenarios:</w:t>
      </w:r>
    </w:p>
    <w:p w14:paraId="00B3F8F1" w14:textId="12FA2093" w:rsidR="00B51E7D" w:rsidRDefault="00B51E7D">
      <w:pPr>
        <w:pStyle w:val="ListParagraph"/>
        <w:numPr>
          <w:ilvl w:val="0"/>
          <w:numId w:val="5"/>
        </w:numPr>
      </w:pPr>
      <w:r>
        <w:rPr>
          <w:rStyle w:val="Characters"/>
        </w:rPr>
        <w:lastRenderedPageBreak/>
        <w:t>repeat for 10 minutes</w:t>
      </w:r>
      <w:r>
        <w:t xml:space="preserve"> stops looping after ten minutes have passed.  Note that the length of time is computed once when the loop is entered, so if you write </w:t>
      </w:r>
      <w:r>
        <w:rPr>
          <w:rStyle w:val="Characters"/>
        </w:rPr>
        <w:t>repeat for t</w:t>
      </w:r>
      <w:r>
        <w:t xml:space="preserve"> and </w:t>
      </w:r>
      <w:r>
        <w:rPr>
          <w:rStyle w:val="Characters"/>
        </w:rPr>
        <w:t>t</w:t>
      </w:r>
      <w:r>
        <w:t xml:space="preserve"> is 10 seconds, the loop will end after ten seconds even if </w:t>
      </w:r>
      <w:r>
        <w:rPr>
          <w:rStyle w:val="Characters"/>
        </w:rPr>
        <w:t>t</w:t>
      </w:r>
      <w:r>
        <w:t xml:space="preserve"> is changed to be </w:t>
      </w:r>
      <w:r>
        <w:rPr>
          <w:rStyle w:val="Characters"/>
        </w:rPr>
        <w:t>1hr</w:t>
      </w:r>
      <w:r>
        <w:t xml:space="preserve"> before that time is up.  If the amount of time is zero (or negative), the loop is never entered.  Note also that header is only checked once the body is done executing, so if the body of a </w:t>
      </w:r>
      <w:r>
        <w:rPr>
          <w:rStyle w:val="Characters"/>
        </w:rPr>
        <w:t>repeat for 5 seconds</w:t>
      </w:r>
      <w:r>
        <w:t xml:space="preserve"> loop takes fifteen seconds to execute, it won’t be cut off when the five seconds is up.</w:t>
      </w:r>
    </w:p>
    <w:p w14:paraId="1E8F1A0D" w14:textId="497C9FD8" w:rsidR="00B51E7D" w:rsidRDefault="00B51E7D">
      <w:pPr>
        <w:pStyle w:val="ListParagraph"/>
        <w:numPr>
          <w:ilvl w:val="0"/>
          <w:numId w:val="5"/>
        </w:numPr>
      </w:pPr>
      <w:r>
        <w:rPr>
          <w:rStyle w:val="Characters"/>
        </w:rPr>
        <w:t>repeat 5 times</w:t>
      </w:r>
      <w:r>
        <w:t xml:space="preserve"> runs the body the given number of times, which must be an integer (</w:t>
      </w:r>
      <w:r>
        <w:rPr>
          <w:rStyle w:val="Characters"/>
        </w:rPr>
        <w:t>int</w:t>
      </w:r>
      <w:r>
        <w:t xml:space="preserve">).  If the number is not positive, the body is never run.  As with time-based loops, the number is evaluated once and stored, so if you say </w:t>
      </w:r>
      <w:r>
        <w:rPr>
          <w:rStyle w:val="Characters"/>
        </w:rPr>
        <w:t>repeat n times</w:t>
      </w:r>
      <w:r>
        <w:t xml:space="preserve">, and </w:t>
      </w:r>
      <w:r>
        <w:rPr>
          <w:rStyle w:val="Characters"/>
        </w:rPr>
        <w:t>n</w:t>
      </w:r>
      <w:r>
        <w:t xml:space="preserve"> is ten when the loop is entered, the body will be executed ten times even if </w:t>
      </w:r>
      <w:r>
        <w:rPr>
          <w:rStyle w:val="Characters"/>
        </w:rPr>
        <w:t>n</w:t>
      </w:r>
      <w:r>
        <w:t xml:space="preserve"> is changed to 100 before it’s done.</w:t>
      </w:r>
    </w:p>
    <w:p w14:paraId="5FAE319D" w14:textId="4D0A720A" w:rsidR="00FE0DAE" w:rsidRDefault="00FE0DAE">
      <w:pPr>
        <w:pStyle w:val="ListParagraph"/>
        <w:numPr>
          <w:ilvl w:val="0"/>
          <w:numId w:val="5"/>
        </w:numPr>
      </w:pPr>
      <w:r>
        <w:rPr>
          <w:rStyle w:val="Characters"/>
        </w:rPr>
        <w:t>repeat until end_ts</w:t>
      </w:r>
      <w:r>
        <w:t xml:space="preserve"> runs the loop body until the </w:t>
      </w:r>
      <w:r>
        <w:rPr>
          <w:i/>
          <w:iCs/>
        </w:rPr>
        <w:t>wall-clock</w:t>
      </w:r>
      <w:r>
        <w:t xml:space="preserve"> </w:t>
      </w:r>
      <w:r>
        <w:rPr>
          <w:i/>
          <w:iCs/>
        </w:rPr>
        <w:t>time</w:t>
      </w:r>
      <w:r>
        <w:t xml:space="preserve"> gets to (or passes) </w:t>
      </w:r>
      <w:r>
        <w:rPr>
          <w:rStyle w:val="Characters"/>
        </w:rPr>
        <w:t>end_ts</w:t>
      </w:r>
      <w:r>
        <w:t xml:space="preserve">, which must be a value of type </w:t>
      </w:r>
      <w:r>
        <w:rPr>
          <w:rStyle w:val="Characters"/>
        </w:rPr>
        <w:t>timestamp</w:t>
      </w:r>
      <w:r>
        <w:t xml:space="preserve">.  Values of this type are typically acquired by evaluating </w:t>
      </w:r>
      <w:r>
        <w:rPr>
          <w:rStyle w:val="Characters"/>
        </w:rPr>
        <w:t>time now</w:t>
      </w:r>
      <w:r>
        <w:t xml:space="preserve"> (or </w:t>
      </w:r>
      <w:r>
        <w:rPr>
          <w:rStyle w:val="Characters"/>
        </w:rPr>
        <w:t>current time</w:t>
      </w:r>
      <w:r>
        <w:t xml:space="preserve">) and possibly adding or subtracting values of type </w:t>
      </w:r>
      <w:r>
        <w:rPr>
          <w:rStyle w:val="Characters"/>
        </w:rPr>
        <w:t>time</w:t>
      </w:r>
      <w:r>
        <w:t xml:space="preserve"> (e.g., </w:t>
      </w:r>
      <w:r>
        <w:rPr>
          <w:rStyle w:val="Characters"/>
        </w:rPr>
        <w:t>time now + 1 hour</w:t>
      </w:r>
      <w:r>
        <w:t>).</w:t>
      </w:r>
    </w:p>
    <w:p w14:paraId="41440F00" w14:textId="790889AB" w:rsidR="00B51E7D" w:rsidRPr="00B51E7D" w:rsidRDefault="00B51E7D">
      <w:pPr>
        <w:pStyle w:val="ListParagraph"/>
        <w:numPr>
          <w:ilvl w:val="0"/>
          <w:numId w:val="5"/>
        </w:numPr>
        <w:rPr>
          <w:rStyle w:val="Characters"/>
          <w:rFonts w:ascii="Georgia" w:hAnsi="Georgia" w:cstheme="minorBidi"/>
          <w:b w:val="0"/>
          <w:sz w:val="22"/>
          <w:lang w:val="en-US"/>
        </w:rPr>
      </w:pPr>
      <w:r>
        <w:rPr>
          <w:rStyle w:val="Characters"/>
        </w:rPr>
        <w:t>repeat until n_found &gt;= 10</w:t>
      </w:r>
      <w:r>
        <w:t xml:space="preserve"> continues looping until the expression </w:t>
      </w:r>
      <w:r>
        <w:rPr>
          <w:rStyle w:val="Characters"/>
        </w:rPr>
        <w:t>n_found &gt;= 10</w:t>
      </w:r>
      <w:r>
        <w:t xml:space="preserve"> evaluates to </w:t>
      </w:r>
      <w:r>
        <w:rPr>
          <w:rStyle w:val="Characters"/>
        </w:rPr>
        <w:t>true</w:t>
      </w:r>
      <w:r>
        <w:t xml:space="preserve">.  Unlike the </w:t>
      </w:r>
      <w:r>
        <w:rPr>
          <w:rStyle w:val="Characters"/>
        </w:rPr>
        <w:t>repeat for</w:t>
      </w:r>
      <w:r>
        <w:t xml:space="preserve"> and </w:t>
      </w:r>
      <w:r>
        <w:rPr>
          <w:rStyle w:val="Characters"/>
        </w:rPr>
        <w:t>repeat … times</w:t>
      </w:r>
      <w:r>
        <w:t xml:space="preserve"> forms, here the expression is evaluated before each entry to the loop (including the first), so changes to </w:t>
      </w:r>
      <w:r>
        <w:rPr>
          <w:rStyle w:val="Characters"/>
        </w:rPr>
        <w:t>n_found</w:t>
      </w:r>
      <w:r>
        <w:t xml:space="preserve"> will be noticed.  The provided expression must return a value of type </w:t>
      </w:r>
      <w:r>
        <w:rPr>
          <w:rStyle w:val="Characters"/>
        </w:rPr>
        <w:t>bool</w:t>
      </w:r>
      <w:r>
        <w:t xml:space="preserve"> (Boolean), either </w:t>
      </w:r>
      <w:r>
        <w:rPr>
          <w:rStyle w:val="Characters"/>
        </w:rPr>
        <w:t>true</w:t>
      </w:r>
      <w:r>
        <w:t xml:space="preserve"> or </w:t>
      </w:r>
      <w:r>
        <w:rPr>
          <w:rStyle w:val="Characters"/>
        </w:rPr>
        <w:t>false.</w:t>
      </w:r>
      <w:r>
        <w:rPr>
          <w:rStyle w:val="FootnoteReference"/>
          <w:rFonts w:ascii="Courier New" w:hAnsi="Courier New" w:cs="Courier New"/>
          <w:b/>
          <w:sz w:val="20"/>
          <w:lang w:val="en"/>
        </w:rPr>
        <w:footnoteReference w:id="15"/>
      </w:r>
    </w:p>
    <w:p w14:paraId="29D996BB" w14:textId="46403C80" w:rsidR="00976815" w:rsidRDefault="00B51E7D">
      <w:pPr>
        <w:pStyle w:val="ListParagraph"/>
        <w:numPr>
          <w:ilvl w:val="0"/>
          <w:numId w:val="5"/>
        </w:numPr>
      </w:pPr>
      <w:r>
        <w:rPr>
          <w:rStyle w:val="Characters"/>
        </w:rPr>
        <w:t>repeat while n_found &lt; 10</w:t>
      </w:r>
      <w:r>
        <w:t xml:space="preserve"> is identical to the prior example.  Whereas a </w:t>
      </w:r>
      <w:r>
        <w:rPr>
          <w:rStyle w:val="Characters"/>
        </w:rPr>
        <w:t>repeat until</w:t>
      </w:r>
      <w:r>
        <w:t xml:space="preserve"> loop executes its body until the condition is </w:t>
      </w:r>
      <w:r>
        <w:rPr>
          <w:rStyle w:val="Characters"/>
        </w:rPr>
        <w:t>true</w:t>
      </w:r>
      <w:r>
        <w:t xml:space="preserve">, a </w:t>
      </w:r>
      <w:r>
        <w:rPr>
          <w:rStyle w:val="Characters"/>
        </w:rPr>
        <w:t>repeat while</w:t>
      </w:r>
      <w:r>
        <w:t xml:space="preserve"> loop executes its body until the condition is </w:t>
      </w:r>
      <w:r>
        <w:rPr>
          <w:rStyle w:val="Characters"/>
        </w:rPr>
        <w:t>false</w:t>
      </w:r>
      <w:r>
        <w:t>.</w:t>
      </w:r>
    </w:p>
    <w:p w14:paraId="0A88AD71" w14:textId="5F9AD513" w:rsidR="00B51E7D" w:rsidRDefault="00B51E7D">
      <w:pPr>
        <w:pStyle w:val="ListParagraph"/>
        <w:numPr>
          <w:ilvl w:val="0"/>
          <w:numId w:val="5"/>
        </w:numPr>
      </w:pPr>
      <w:r>
        <w:rPr>
          <w:rStyle w:val="Characters"/>
        </w:rPr>
        <w:t>repeat with int n = 1 to n_iters</w:t>
      </w:r>
      <w:r>
        <w:t xml:space="preserve"> creates a new variable </w:t>
      </w:r>
      <w:r>
        <w:rPr>
          <w:rStyle w:val="Characters"/>
        </w:rPr>
        <w:t>n</w:t>
      </w:r>
      <w:r>
        <w:t xml:space="preserve"> and initializes it to one (or whatever value follows the equals sign).  This variable will be available within the loop body.  It then evaluates and stores the final value (</w:t>
      </w:r>
      <w:r>
        <w:rPr>
          <w:rStyle w:val="Characters"/>
        </w:rPr>
        <w:t>n_iters</w:t>
      </w:r>
      <w:r>
        <w:t xml:space="preserve"> in this case).  When the header is checked, the body will be executed unless the value of the variable is greater than the final value.  (Note that it is acceptable for the loop body to assign a new value to the variable.  This will be reflected in the next test.)  After the body is executed, the variable is incremented by its </w:t>
      </w:r>
      <w:r>
        <w:rPr>
          <w:i/>
          <w:iCs/>
        </w:rPr>
        <w:t>step size</w:t>
      </w:r>
      <w:r>
        <w:t xml:space="preserve">, which will be one unless another value is specified with a </w:t>
      </w:r>
      <w:r>
        <w:rPr>
          <w:rStyle w:val="Characters"/>
        </w:rPr>
        <w:lastRenderedPageBreak/>
        <w:t>by</w:t>
      </w:r>
      <w:r>
        <w:t xml:space="preserve"> clause.  For example, </w:t>
      </w:r>
      <w:r>
        <w:rPr>
          <w:rStyle w:val="Characters"/>
        </w:rPr>
        <w:t>repeat with real x = 0 to 1 by 0.2</w:t>
      </w:r>
      <w:r>
        <w:t xml:space="preserve"> will repeat the loop with </w:t>
      </w:r>
      <w:r>
        <w:rPr>
          <w:rStyle w:val="Characters"/>
        </w:rPr>
        <w:t>x</w:t>
      </w:r>
      <w:r>
        <w:t xml:space="preserve"> taking values 0.0, 0.2, 0.4, 0.6, 0.8, and 1.0.</w:t>
      </w:r>
    </w:p>
    <w:p w14:paraId="0B084094" w14:textId="695380F1" w:rsidR="00B51E7D" w:rsidRDefault="00B51E7D">
      <w:pPr>
        <w:pStyle w:val="ListParagraph"/>
        <w:numPr>
          <w:ilvl w:val="1"/>
          <w:numId w:val="5"/>
        </w:numPr>
      </w:pPr>
      <w:r>
        <w:t xml:space="preserve">If the </w:t>
      </w:r>
      <w:r>
        <w:rPr>
          <w:rStyle w:val="Characters"/>
        </w:rPr>
        <w:t>to</w:t>
      </w:r>
      <w:r>
        <w:t xml:space="preserve"> in a </w:t>
      </w:r>
      <w:r>
        <w:rPr>
          <w:rStyle w:val="Characters"/>
        </w:rPr>
        <w:t>repeat with</w:t>
      </w:r>
      <w:r>
        <w:t xml:space="preserve"> header is replaced by </w:t>
      </w:r>
      <w:r>
        <w:rPr>
          <w:rStyle w:val="Characters"/>
        </w:rPr>
        <w:t>down to</w:t>
      </w:r>
      <w:r>
        <w:t xml:space="preserve">, </w:t>
      </w:r>
      <w:r w:rsidR="001115E0">
        <w:t>the variable is decremented (rather than incremented) by the step size, and the body executes unless the value of the variable is less than (rather than greater than) the final value.</w:t>
      </w:r>
    </w:p>
    <w:p w14:paraId="25733BBA" w14:textId="77777777" w:rsidR="002611BB" w:rsidRDefault="001115E0">
      <w:pPr>
        <w:pStyle w:val="ListParagraph"/>
        <w:numPr>
          <w:ilvl w:val="1"/>
          <w:numId w:val="5"/>
        </w:numPr>
      </w:pPr>
      <w:r>
        <w:t>If no type is specified, instead of creating a new variable, a variable that already exists in the surrounding scope is used.</w:t>
      </w:r>
      <w:r w:rsidR="002611BB">
        <w:t xml:space="preserve">  In this case the equals sign and initial value may be omitted and the variable will start from its current value.  </w:t>
      </w:r>
    </w:p>
    <w:p w14:paraId="0CCBF547" w14:textId="12BA668E" w:rsidR="001115E0" w:rsidRDefault="002611BB">
      <w:pPr>
        <w:pStyle w:val="ListParagraph"/>
        <w:numPr>
          <w:ilvl w:val="1"/>
          <w:numId w:val="5"/>
        </w:numPr>
      </w:pPr>
      <w:r>
        <w:t xml:space="preserve">For clarity, especially when no initial value is specified, the keyword </w:t>
      </w:r>
      <w:r>
        <w:rPr>
          <w:rStyle w:val="Characters"/>
        </w:rPr>
        <w:t>to</w:t>
      </w:r>
      <w:r>
        <w:t xml:space="preserve"> may be replaced by </w:t>
      </w:r>
      <w:r>
        <w:rPr>
          <w:rStyle w:val="Characters"/>
        </w:rPr>
        <w:t>up to</w:t>
      </w:r>
      <w:r>
        <w:t>.</w:t>
      </w:r>
    </w:p>
    <w:p w14:paraId="4E60F51F" w14:textId="09F70073" w:rsidR="00B20AA0" w:rsidRPr="00B20AA0" w:rsidRDefault="00B20AA0" w:rsidP="00B20AA0">
      <w:pPr>
        <w:pStyle w:val="Concept"/>
      </w:pPr>
      <w:bookmarkStart w:id="55" w:name="_Toc144415095"/>
      <w:r>
        <w:rPr>
          <w:rStyle w:val="ConceptGlyph"/>
        </w:rPr>
        <w:t>exit</w:t>
      </w:r>
      <w:r>
        <w:t xml:space="preserve"> statements</w:t>
      </w:r>
      <w:bookmarkEnd w:id="55"/>
    </w:p>
    <w:p w14:paraId="15B1B451" w14:textId="26A2CB60" w:rsidR="002611BB" w:rsidRDefault="00917451" w:rsidP="002611BB">
      <w:r>
        <w:t xml:space="preserve">Within a loop body, an </w:t>
      </w:r>
      <w:r>
        <w:rPr>
          <w:rStyle w:val="Characters"/>
        </w:rPr>
        <w:t>exit</w:t>
      </w:r>
      <w:r>
        <w:t xml:space="preserve"> statement tells the system that the loop is finished and should be exited immediately without checking whether to go around again:</w:t>
      </w:r>
    </w:p>
    <w:p w14:paraId="5BCFE634" w14:textId="467577D4" w:rsidR="00917451" w:rsidRDefault="00917451" w:rsidP="00917451">
      <w:pPr>
        <w:pStyle w:val="Example"/>
        <w:keepNext/>
      </w:pPr>
      <w:r>
        <w:t>repeat for 1 hour {</w:t>
      </w:r>
    </w:p>
    <w:p w14:paraId="56CD9159" w14:textId="36A00BCD" w:rsidR="00917451" w:rsidRDefault="00917451" w:rsidP="00917451">
      <w:pPr>
        <w:pStyle w:val="Comment"/>
        <w:keepNext/>
      </w:pPr>
      <w:r>
        <w:tab/>
        <w:t>// Do stuff</w:t>
      </w:r>
    </w:p>
    <w:p w14:paraId="1A4E1173" w14:textId="0076485F" w:rsidR="00917451" w:rsidRDefault="00917451" w:rsidP="00917451">
      <w:pPr>
        <w:pStyle w:val="Example"/>
        <w:keepNext/>
      </w:pPr>
      <w:r>
        <w:tab/>
        <w:t>if saw_an_error {</w:t>
      </w:r>
    </w:p>
    <w:p w14:paraId="32DA2EB1" w14:textId="34C4F505" w:rsidR="00917451" w:rsidRDefault="00917451" w:rsidP="00917451">
      <w:pPr>
        <w:pStyle w:val="Example"/>
        <w:keepNext/>
      </w:pPr>
      <w:r>
        <w:tab/>
      </w:r>
      <w:r>
        <w:tab/>
        <w:t>exit;</w:t>
      </w:r>
    </w:p>
    <w:p w14:paraId="352C12D0" w14:textId="3795445C" w:rsidR="00917451" w:rsidRDefault="00917451" w:rsidP="00917451">
      <w:pPr>
        <w:pStyle w:val="Example"/>
        <w:keepNext/>
      </w:pPr>
      <w:r>
        <w:tab/>
        <w:t>}</w:t>
      </w:r>
    </w:p>
    <w:p w14:paraId="27610ADB" w14:textId="577AC057" w:rsidR="00917451" w:rsidRDefault="00917451" w:rsidP="00917451">
      <w:pPr>
        <w:pStyle w:val="Comment"/>
        <w:keepNext/>
      </w:pPr>
      <w:r>
        <w:tab/>
        <w:t>// Do more stuff</w:t>
      </w:r>
    </w:p>
    <w:p w14:paraId="6196DA80" w14:textId="4F2CF966" w:rsidR="00917451" w:rsidRPr="00917451" w:rsidRDefault="00917451" w:rsidP="00917451">
      <w:pPr>
        <w:pStyle w:val="Example"/>
      </w:pPr>
      <w:r>
        <w:t>}</w:t>
      </w:r>
    </w:p>
    <w:p w14:paraId="6398C7EE" w14:textId="6DC52403" w:rsidR="00134C98" w:rsidRDefault="00134C98" w:rsidP="00134C98">
      <w:pPr>
        <w:pStyle w:val="Concept"/>
      </w:pPr>
      <w:bookmarkStart w:id="56" w:name="_Toc144415096"/>
      <w:r>
        <w:t>Named loops</w:t>
      </w:r>
      <w:bookmarkEnd w:id="56"/>
    </w:p>
    <w:p w14:paraId="450D95B4" w14:textId="0EDD8735" w:rsidR="00917451" w:rsidRDefault="00917451" w:rsidP="00134C98">
      <w:r>
        <w:t xml:space="preserve">If </w:t>
      </w:r>
      <w:r w:rsidR="00415D19">
        <w:t>the loop is nested within another loop</w:t>
      </w:r>
    </w:p>
    <w:p w14:paraId="7587CDEB" w14:textId="69665AFC" w:rsidR="00415D19" w:rsidRDefault="00415D19" w:rsidP="00415D19">
      <w:pPr>
        <w:pStyle w:val="Example"/>
      </w:pPr>
      <w:r>
        <w:t>repeat n times {</w:t>
      </w:r>
    </w:p>
    <w:p w14:paraId="51B7304C" w14:textId="35E261D7" w:rsidR="00415D19" w:rsidRDefault="00415D19" w:rsidP="00415D19">
      <w:pPr>
        <w:pStyle w:val="Example"/>
      </w:pPr>
      <w:r>
        <w:tab/>
        <w:t>repeat for 10 minutes {</w:t>
      </w:r>
    </w:p>
    <w:p w14:paraId="5F2D1D00" w14:textId="6E3C9290" w:rsidR="00415D19" w:rsidRDefault="00415D19" w:rsidP="00415D19">
      <w:pPr>
        <w:pStyle w:val="Comment"/>
      </w:pPr>
      <w:r>
        <w:tab/>
      </w:r>
      <w:r>
        <w:tab/>
        <w:t>// Do stuff</w:t>
      </w:r>
    </w:p>
    <w:p w14:paraId="194419DD" w14:textId="76E4E84B" w:rsidR="00415D19" w:rsidRDefault="00415D19" w:rsidP="00415D19">
      <w:pPr>
        <w:pStyle w:val="Example"/>
      </w:pPr>
      <w:r>
        <w:tab/>
      </w:r>
      <w:r>
        <w:tab/>
        <w:t>If saw_an_error {</w:t>
      </w:r>
    </w:p>
    <w:p w14:paraId="7627BB92" w14:textId="3AEE2F5C" w:rsidR="00415D19" w:rsidRDefault="00415D19" w:rsidP="00415D19">
      <w:pPr>
        <w:pStyle w:val="Example"/>
      </w:pPr>
      <w:r>
        <w:tab/>
      </w:r>
      <w:r>
        <w:tab/>
      </w:r>
      <w:r>
        <w:tab/>
        <w:t>exit;</w:t>
      </w:r>
    </w:p>
    <w:p w14:paraId="77A14186" w14:textId="0A9B624F" w:rsidR="00415D19" w:rsidRDefault="00415D19" w:rsidP="00415D19">
      <w:pPr>
        <w:pStyle w:val="Example"/>
      </w:pPr>
      <w:r>
        <w:tab/>
      </w:r>
      <w:r>
        <w:tab/>
        <w:t>}</w:t>
      </w:r>
    </w:p>
    <w:p w14:paraId="1BAAE813" w14:textId="51B34D25" w:rsidR="00415D19" w:rsidRDefault="00415D19" w:rsidP="00415D19">
      <w:pPr>
        <w:pStyle w:val="Comment"/>
      </w:pPr>
      <w:r>
        <w:tab/>
      </w:r>
      <w:r>
        <w:tab/>
        <w:t>// Do more stuff</w:t>
      </w:r>
    </w:p>
    <w:p w14:paraId="5E54ED82" w14:textId="400DED6F" w:rsidR="00415D19" w:rsidRDefault="00415D19" w:rsidP="00415D19">
      <w:pPr>
        <w:pStyle w:val="Example"/>
      </w:pPr>
      <w:r>
        <w:tab/>
        <w:t>}</w:t>
      </w:r>
    </w:p>
    <w:p w14:paraId="695DAC90" w14:textId="4EAB54FA" w:rsidR="00415D19" w:rsidRDefault="00415D19" w:rsidP="00415D19">
      <w:pPr>
        <w:pStyle w:val="Example"/>
      </w:pPr>
      <w:r>
        <w:t>}</w:t>
      </w:r>
    </w:p>
    <w:p w14:paraId="31F675AD" w14:textId="26A9F941" w:rsidR="00415D19" w:rsidRDefault="00415D19" w:rsidP="00415D19">
      <w:pPr>
        <w:pStyle w:val="Continuation"/>
      </w:pPr>
      <w:r>
        <w:t xml:space="preserve">only the inner loop is exited and control passes to the following statement.  If you want to exit out of multiple loops, you can add a </w:t>
      </w:r>
      <w:r>
        <w:rPr>
          <w:i/>
          <w:iCs/>
        </w:rPr>
        <w:t>loop tag</w:t>
      </w:r>
      <w:r>
        <w:t xml:space="preserve"> and specify it in the </w:t>
      </w:r>
      <w:r>
        <w:rPr>
          <w:rStyle w:val="Characters"/>
        </w:rPr>
        <w:t>exit</w:t>
      </w:r>
      <w:r>
        <w:t xml:space="preserve"> statement.  A loop tag is a name enclosed in brackets (</w:t>
      </w:r>
      <w:r>
        <w:rPr>
          <w:rStyle w:val="Characters"/>
        </w:rPr>
        <w:t>[</w:t>
      </w:r>
      <w:r>
        <w:t xml:space="preserve"> … </w:t>
      </w:r>
      <w:r>
        <w:rPr>
          <w:rStyle w:val="Characters"/>
        </w:rPr>
        <w:t>]</w:t>
      </w:r>
      <w:r>
        <w:t xml:space="preserve">) that precedes the </w:t>
      </w:r>
      <w:r>
        <w:rPr>
          <w:rStyle w:val="Characters"/>
        </w:rPr>
        <w:t>repeat</w:t>
      </w:r>
      <w:r>
        <w:t xml:space="preserve"> keyword, as in</w:t>
      </w:r>
    </w:p>
    <w:p w14:paraId="1F43058A" w14:textId="7AE5C149" w:rsidR="00415D19" w:rsidRDefault="00415D19" w:rsidP="00415D19">
      <w:pPr>
        <w:pStyle w:val="Example"/>
      </w:pPr>
      <w:r>
        <w:t>[outer_loop]</w:t>
      </w:r>
    </w:p>
    <w:p w14:paraId="6AD7ED09" w14:textId="7C2B2BFA" w:rsidR="00415D19" w:rsidRDefault="00415D19" w:rsidP="00415D19">
      <w:pPr>
        <w:pStyle w:val="Example"/>
      </w:pPr>
      <w:r>
        <w:t>repeat n times {</w:t>
      </w:r>
    </w:p>
    <w:p w14:paraId="78AD716B" w14:textId="77777777" w:rsidR="00415D19" w:rsidRDefault="00415D19" w:rsidP="00415D19">
      <w:pPr>
        <w:pStyle w:val="Example"/>
      </w:pPr>
      <w:r>
        <w:tab/>
        <w:t>repeat for 10 minutes {</w:t>
      </w:r>
    </w:p>
    <w:p w14:paraId="30E51F84" w14:textId="77777777" w:rsidR="00415D19" w:rsidRDefault="00415D19" w:rsidP="00415D19">
      <w:pPr>
        <w:pStyle w:val="Comment"/>
      </w:pPr>
      <w:r>
        <w:lastRenderedPageBreak/>
        <w:tab/>
      </w:r>
      <w:r>
        <w:tab/>
        <w:t>// Do stuff</w:t>
      </w:r>
    </w:p>
    <w:p w14:paraId="60F6D85A" w14:textId="77777777" w:rsidR="00415D19" w:rsidRDefault="00415D19" w:rsidP="00415D19">
      <w:pPr>
        <w:pStyle w:val="Example"/>
      </w:pPr>
      <w:r>
        <w:tab/>
      </w:r>
      <w:r>
        <w:tab/>
        <w:t>If saw_an_error {</w:t>
      </w:r>
    </w:p>
    <w:p w14:paraId="78D6E6E2" w14:textId="5B9C6D88" w:rsidR="00415D19" w:rsidRDefault="00415D19" w:rsidP="00415D19">
      <w:pPr>
        <w:pStyle w:val="Example"/>
      </w:pPr>
      <w:r>
        <w:tab/>
      </w:r>
      <w:r>
        <w:tab/>
      </w:r>
      <w:r>
        <w:tab/>
        <w:t>exit outer_loop;</w:t>
      </w:r>
    </w:p>
    <w:p w14:paraId="67646569" w14:textId="77777777" w:rsidR="00415D19" w:rsidRDefault="00415D19" w:rsidP="00415D19">
      <w:pPr>
        <w:pStyle w:val="Example"/>
      </w:pPr>
      <w:r>
        <w:tab/>
      </w:r>
      <w:r>
        <w:tab/>
        <w:t>}</w:t>
      </w:r>
    </w:p>
    <w:p w14:paraId="119349FC" w14:textId="77777777" w:rsidR="00415D19" w:rsidRDefault="00415D19" w:rsidP="00415D19">
      <w:pPr>
        <w:pStyle w:val="Comment"/>
      </w:pPr>
      <w:r>
        <w:tab/>
      </w:r>
      <w:r>
        <w:tab/>
        <w:t>// Do more stuff</w:t>
      </w:r>
    </w:p>
    <w:p w14:paraId="5A89FE0B" w14:textId="77777777" w:rsidR="00415D19" w:rsidRDefault="00415D19" w:rsidP="00415D19">
      <w:pPr>
        <w:pStyle w:val="Example"/>
      </w:pPr>
      <w:r>
        <w:tab/>
        <w:t>}</w:t>
      </w:r>
    </w:p>
    <w:p w14:paraId="7AE3E05B" w14:textId="77777777" w:rsidR="00415D19" w:rsidRDefault="00415D19" w:rsidP="00415D19">
      <w:pPr>
        <w:pStyle w:val="Example"/>
      </w:pPr>
      <w:r>
        <w:t>}</w:t>
      </w:r>
    </w:p>
    <w:p w14:paraId="1CFE0378" w14:textId="081A0527" w:rsidR="00264859" w:rsidRDefault="003C2363" w:rsidP="00264859">
      <w:pPr>
        <w:pStyle w:val="Heading3"/>
      </w:pPr>
      <w:bookmarkStart w:id="57" w:name="_Toc144415097"/>
      <w:r>
        <w:t xml:space="preserve">Step 2: </w:t>
      </w:r>
      <w:r w:rsidR="00241E84">
        <w:t>Mixing with the other two reagents</w:t>
      </w:r>
      <w:bookmarkEnd w:id="57"/>
    </w:p>
    <w:p w14:paraId="639DB2E1" w14:textId="5093F019" w:rsidR="00241E84" w:rsidRDefault="00241E84" w:rsidP="00241E84">
      <w:r>
        <w:rPr>
          <w:lang w:val="en"/>
        </w:rPr>
        <w:t xml:space="preserve">At this point, </w:t>
      </w:r>
      <w:r>
        <w:rPr>
          <w:rStyle w:val="Characters"/>
        </w:rPr>
        <w:t>d1</w:t>
      </w:r>
      <w:r>
        <w:t xml:space="preserve"> contains a double-sized drop of a mixture of reagents A and B (that is, </w:t>
      </w:r>
      <w:r>
        <w:rPr>
          <w:rStyle w:val="Characters"/>
        </w:rPr>
        <w:t>2 drops of A+B</w:t>
      </w:r>
      <w:r>
        <w:t xml:space="preserve">) and is sitting on pad </w:t>
      </w:r>
      <w:r>
        <w:rPr>
          <w:rStyle w:val="Characters"/>
        </w:rPr>
        <w:t>(5,4)</w:t>
      </w:r>
      <w:r>
        <w:t>.  We’re ready to move on to step two of the protocol:</w:t>
      </w:r>
    </w:p>
    <w:p w14:paraId="5105ABDF" w14:textId="77777777" w:rsidR="00241E84" w:rsidRDefault="00241E84">
      <w:pPr>
        <w:pStyle w:val="ListParagraph"/>
        <w:numPr>
          <w:ilvl w:val="0"/>
          <w:numId w:val="9"/>
        </w:numPr>
        <w:rPr>
          <w:lang w:val="en"/>
        </w:rPr>
      </w:pPr>
      <w:r>
        <w:rPr>
          <w:lang w:val="en"/>
        </w:rPr>
        <w:t>Split the merged drop in two and merge the resulting drops with a drop of reagents C and D respectively.  Mix these drops by “shuttling” (stepping back and forth) 10 times.</w:t>
      </w:r>
    </w:p>
    <w:p w14:paraId="75121C26" w14:textId="42C13F6E" w:rsidR="00241E84" w:rsidRDefault="003C0D94" w:rsidP="003C0D94">
      <w:pPr>
        <w:pStyle w:val="Continuation"/>
        <w:rPr>
          <w:lang w:val="en"/>
        </w:rPr>
      </w:pPr>
      <w:r>
        <w:rPr>
          <w:lang w:val="en"/>
        </w:rPr>
        <w:t>Here’s the code to do this:</w:t>
      </w:r>
    </w:p>
    <w:p w14:paraId="4A89C4E2" w14:textId="77777777" w:rsidR="003C0D94" w:rsidRDefault="003C0D94" w:rsidP="003C0D94">
      <w:pPr>
        <w:pStyle w:val="ExampleFile"/>
      </w:pPr>
      <w:r>
        <w:t>In file example.dml:</w:t>
      </w:r>
    </w:p>
    <w:p w14:paraId="2252E5F3" w14:textId="77777777" w:rsidR="003C0D94" w:rsidRDefault="003C0D94" w:rsidP="00347BC2">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r w:rsidRPr="0063404B">
        <w:t>// Protocol parameters</w:t>
      </w:r>
    </w:p>
    <w:p w14:paraId="614C5891" w14:textId="77777777" w:rsidR="003C0D94" w:rsidRPr="00192CEA"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00CB516C" w14:textId="3FE31500"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pad pComb2 = (10, 6);</w:t>
      </w:r>
    </w:p>
    <w:p w14:paraId="05EA0F17" w14:textId="2E602702"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pad pComb3 = (10, 2);</w:t>
      </w:r>
    </w:p>
    <w:p w14:paraId="2CDA8BE1"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64E4A26D" w14:textId="7CDA469A"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3C0D94">
        <w:t xml:space="preserve">int n_shuttles = </w:t>
      </w:r>
      <w:r>
        <w:t>10</w:t>
      </w:r>
      <w:r w:rsidRPr="003C0D94">
        <w:t>;</w:t>
      </w:r>
    </w:p>
    <w:p w14:paraId="7F1E2D2D"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05B21EAC" w14:textId="1DD08972"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define shuttle(an injectable drop</w:t>
      </w:r>
      <w:r w:rsidR="00347BC2">
        <w:t>, int n</w:t>
      </w:r>
      <w:r>
        <w:t>) {</w:t>
      </w:r>
    </w:p>
    <w:p w14:paraId="1D4F64C2" w14:textId="1388D3A5"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repeat n times {</w:t>
      </w:r>
    </w:p>
    <w:p w14:paraId="09D929C4"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the drop : east : west;</w:t>
      </w:r>
    </w:p>
    <w:p w14:paraId="6B23FC06"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4A93E529" w14:textId="65175889"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w:t>
      </w:r>
    </w:p>
    <w:p w14:paraId="012F647E" w14:textId="77777777" w:rsidR="00485B63" w:rsidRPr="00192CEA" w:rsidRDefault="00485B63"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7F5197EE"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define run_protocol {</w:t>
      </w:r>
    </w:p>
    <w:p w14:paraId="783E7699" w14:textId="77777777" w:rsidR="003C0D94" w:rsidRDefault="003C0D94" w:rsidP="00347BC2">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r>
        <w:tab/>
        <w:t>// stuff we’ve seen already</w:t>
      </w:r>
    </w:p>
    <w:p w14:paraId="5E1C42C1" w14:textId="77777777" w:rsidR="003C0D94" w:rsidRDefault="003C0D94" w:rsidP="00347BC2">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p>
    <w:p w14:paraId="01F98033" w14:textId="5E1ABD2B"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r w:rsidR="006206A4">
        <w:t>(eventual)</w:t>
      </w:r>
      <w:r>
        <w:t xml:space="preserve"> drop d2;</w:t>
      </w:r>
    </w:p>
    <w:p w14:paraId="5BB7C532"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3415077F"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d1 : split to south as d2</w:t>
      </w:r>
    </w:p>
    <w:p w14:paraId="25CD5A65"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to pComb2</w:t>
      </w:r>
    </w:p>
    <w:p w14:paraId="5211A490"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accept merge from right</w:t>
      </w:r>
    </w:p>
    <w:p w14:paraId="09E31A48" w14:textId="2A022ADA"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shuttle</w:t>
      </w:r>
      <w:r w:rsidR="00347BC2">
        <w:t>(n_shuttles)</w:t>
      </w:r>
    </w:p>
    <w:p w14:paraId="6873FA32"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4452394A"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d2 : to pComb3</w:t>
      </w:r>
    </w:p>
    <w:p w14:paraId="216C9FA8"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accept merge from right</w:t>
      </w:r>
    </w:p>
    <w:p w14:paraId="5F35A65A" w14:textId="72760DE4"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shuttle</w:t>
      </w:r>
      <w:r w:rsidR="00347BC2">
        <w:t>(n_shuttles)</w:t>
      </w:r>
    </w:p>
    <w:p w14:paraId="283BBEFC"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171A9FCB"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C_well : dispense drop</w:t>
      </w:r>
    </w:p>
    <w:p w14:paraId="7370E4D7"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to pComb2 + 2 right</w:t>
      </w:r>
    </w:p>
    <w:p w14:paraId="4D0811DA"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lastRenderedPageBreak/>
        <w:t xml:space="preserve">              : merge into left</w:t>
      </w:r>
    </w:p>
    <w:p w14:paraId="49A1BAE0"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w:t>
      </w:r>
    </w:p>
    <w:p w14:paraId="5C8B05AE"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D_well : dispense drop</w:t>
      </w:r>
    </w:p>
    <w:p w14:paraId="5C65CA09"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to pComb3 + 2 right</w:t>
      </w:r>
    </w:p>
    <w:p w14:paraId="4804B5B4"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merge into left</w:t>
      </w:r>
    </w:p>
    <w:p w14:paraId="77BB8C95"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w:t>
      </w:r>
    </w:p>
    <w:p w14:paraId="5978183B" w14:textId="710D3A4B"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7F089239" w14:textId="77777777" w:rsidR="003C0D94" w:rsidRPr="00347BC2"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06DE8EB2" w14:textId="77777777" w:rsidR="003C0D94" w:rsidRPr="00192CEA" w:rsidRDefault="003C0D94" w:rsidP="00347BC2">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r>
        <w:tab/>
        <w:t>// more to come</w:t>
      </w:r>
    </w:p>
    <w:p w14:paraId="2314EB0D" w14:textId="77777777" w:rsidR="003C0D94" w:rsidRDefault="003C0D94" w:rsidP="00347BC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w:t>
      </w:r>
    </w:p>
    <w:p w14:paraId="56BD5783" w14:textId="2E71385C" w:rsidR="003C0D94" w:rsidRDefault="003C0D94" w:rsidP="003C0D94">
      <w:pPr>
        <w:pStyle w:val="Continuation"/>
        <w:rPr>
          <w:lang w:val="en"/>
        </w:rPr>
      </w:pPr>
      <w:r>
        <w:rPr>
          <w:lang w:val="en"/>
        </w:rPr>
        <w:t>We start out by defining parameter variables for the places that the two mixtures take place:</w:t>
      </w:r>
    </w:p>
    <w:p w14:paraId="2CE2C465" w14:textId="77777777" w:rsidR="003C0D94" w:rsidRDefault="003C0D94" w:rsidP="003C0D94">
      <w:pPr>
        <w:pStyle w:val="Example"/>
      </w:pPr>
      <w:r>
        <w:t>pad pComb2 = (10, 6);</w:t>
      </w:r>
    </w:p>
    <w:p w14:paraId="129517E2" w14:textId="77777777" w:rsidR="003C0D94" w:rsidRDefault="003C0D94" w:rsidP="003C0D94">
      <w:pPr>
        <w:pStyle w:val="Example"/>
      </w:pPr>
      <w:r>
        <w:t>pad pComb3 = (10, 2);</w:t>
      </w:r>
    </w:p>
    <w:p w14:paraId="3E7F6A21" w14:textId="4DA45313" w:rsidR="003C0D94" w:rsidRDefault="003C0D94" w:rsidP="003C0D94">
      <w:pPr>
        <w:pStyle w:val="Continuation"/>
        <w:rPr>
          <w:lang w:val="en"/>
        </w:rPr>
      </w:pPr>
      <w:r>
        <w:rPr>
          <w:lang w:val="en"/>
        </w:rPr>
        <w:t>These are in the lower middle heating zone (zone number four), so the drops will be in position to be heated in the next step.  We also create a parameter variable for the number of times we want to shuttle the drops:</w:t>
      </w:r>
    </w:p>
    <w:p w14:paraId="57562A0B" w14:textId="77777777" w:rsidR="003C0D94" w:rsidRDefault="003C0D94" w:rsidP="003C0D94">
      <w:pPr>
        <w:pStyle w:val="Example"/>
      </w:pPr>
      <w:r w:rsidRPr="003C0D94">
        <w:t xml:space="preserve">int n_shuttles = </w:t>
      </w:r>
      <w:r>
        <w:t>10</w:t>
      </w:r>
      <w:r w:rsidRPr="003C0D94">
        <w:t>;</w:t>
      </w:r>
    </w:p>
    <w:p w14:paraId="32E735FB" w14:textId="583E1F27" w:rsidR="003C0D94" w:rsidRDefault="00485B63" w:rsidP="003C0D94">
      <w:pPr>
        <w:pStyle w:val="Continuation"/>
      </w:pPr>
      <w:r>
        <w:rPr>
          <w:lang w:val="en"/>
        </w:rPr>
        <w:t xml:space="preserve">To define what it means to shuttle a drop, this time we’ll write a function that does it (rather than, as we did with </w:t>
      </w:r>
      <w:r>
        <w:rPr>
          <w:rStyle w:val="Characters"/>
        </w:rPr>
        <w:t>square</w:t>
      </w:r>
      <w:r>
        <w:t xml:space="preserve">, a function that returns a </w:t>
      </w:r>
      <w:r>
        <w:rPr>
          <w:rStyle w:val="Characters"/>
        </w:rPr>
        <w:t>path</w:t>
      </w:r>
      <w:r>
        <w:t xml:space="preserve"> that does it):</w:t>
      </w:r>
    </w:p>
    <w:p w14:paraId="580D3E23" w14:textId="13F26582" w:rsidR="00485B63" w:rsidRDefault="00485B63" w:rsidP="00485B63">
      <w:pPr>
        <w:pStyle w:val="Example"/>
      </w:pPr>
      <w:r>
        <w:t>define shuttle(an injectable drop</w:t>
      </w:r>
      <w:r w:rsidR="00BA2FB0">
        <w:t>, int n</w:t>
      </w:r>
      <w:r>
        <w:t>) {</w:t>
      </w:r>
    </w:p>
    <w:p w14:paraId="0F159843" w14:textId="7F520E5B" w:rsidR="00485B63" w:rsidRDefault="00485B63" w:rsidP="00485B63">
      <w:pPr>
        <w:pStyle w:val="Example"/>
      </w:pPr>
      <w:r>
        <w:t xml:space="preserve">    repeat n times {</w:t>
      </w:r>
    </w:p>
    <w:p w14:paraId="4A7F0A1F" w14:textId="77777777" w:rsidR="00485B63" w:rsidRDefault="00485B63" w:rsidP="00485B63">
      <w:pPr>
        <w:pStyle w:val="Example"/>
      </w:pPr>
      <w:r>
        <w:t xml:space="preserve">       the drop : east : west;</w:t>
      </w:r>
    </w:p>
    <w:p w14:paraId="06B4218E" w14:textId="77777777" w:rsidR="00485B63" w:rsidRDefault="00485B63" w:rsidP="00485B63">
      <w:pPr>
        <w:pStyle w:val="Example"/>
      </w:pPr>
      <w:r>
        <w:t xml:space="preserve">    }</w:t>
      </w:r>
    </w:p>
    <w:p w14:paraId="4777F357" w14:textId="77777777" w:rsidR="00485B63" w:rsidRPr="00192CEA" w:rsidRDefault="00485B63" w:rsidP="00485B63">
      <w:pPr>
        <w:pStyle w:val="Example"/>
      </w:pPr>
      <w:r>
        <w:t xml:space="preserve"> }</w:t>
      </w:r>
    </w:p>
    <w:p w14:paraId="48D03AF7" w14:textId="3B0CE873" w:rsidR="00485B63" w:rsidRDefault="00BA2FB0" w:rsidP="00485B63">
      <w:pPr>
        <w:pStyle w:val="Continuation"/>
      </w:pPr>
      <w:r>
        <w:t xml:space="preserve">Most of this should already be familiar.  We’re defining a function named </w:t>
      </w:r>
      <w:r>
        <w:rPr>
          <w:rStyle w:val="Characters"/>
        </w:rPr>
        <w:t>shuttle</w:t>
      </w:r>
      <w:r>
        <w:t xml:space="preserve"> that takes two arguments, a </w:t>
      </w:r>
      <w:r>
        <w:rPr>
          <w:rStyle w:val="Characters"/>
        </w:rPr>
        <w:t>drop</w:t>
      </w:r>
      <w:r>
        <w:t xml:space="preserve"> to shuttle and the number of times to repeat (</w:t>
      </w:r>
      <w:r>
        <w:rPr>
          <w:rStyle w:val="Characters"/>
        </w:rPr>
        <w:t>n</w:t>
      </w:r>
      <w:r>
        <w:t xml:space="preserve">, an </w:t>
      </w:r>
      <w:r>
        <w:rPr>
          <w:rStyle w:val="Characters"/>
        </w:rPr>
        <w:t>int</w:t>
      </w:r>
      <w:r>
        <w:t xml:space="preserve">), and returns no value.  Within its body it performs a loop, repeating the loop body </w:t>
      </w:r>
      <w:r>
        <w:rPr>
          <w:rStyle w:val="Characters"/>
        </w:rPr>
        <w:t>n</w:t>
      </w:r>
      <w:r>
        <w:t xml:space="preserve"> times, and within the loop body, we have an injection chain that takes its drop parameter and steps it once to the east (that is, right) and once to the west (left).  </w:t>
      </w:r>
    </w:p>
    <w:p w14:paraId="65296E34" w14:textId="687996EF" w:rsidR="00BA2FB0" w:rsidRDefault="00BA2FB0" w:rsidP="00BA2FB0">
      <w:r>
        <w:t>There are, however two new bits of DML syntax used in this function definition.</w:t>
      </w:r>
    </w:p>
    <w:p w14:paraId="02E3B0F3" w14:textId="4A5EC9F0" w:rsidR="00BA2FB0" w:rsidRDefault="00BA2FB0" w:rsidP="00BA2FB0">
      <w:r>
        <w:t xml:space="preserve">First, the function is so simple that there’s really no reason to give its parameter a name.  All that’s important is that it takes a drop, and so, as mentioned above, we can simply say that its first parameter is </w:t>
      </w:r>
      <w:r>
        <w:rPr>
          <w:rStyle w:val="Characters"/>
        </w:rPr>
        <w:t>a drop</w:t>
      </w:r>
      <w:r>
        <w:t xml:space="preserve">.  (We could also have simply said </w:t>
      </w:r>
      <w:r>
        <w:rPr>
          <w:rStyle w:val="Characters"/>
        </w:rPr>
        <w:t>drop</w:t>
      </w:r>
      <w:r>
        <w:t xml:space="preserve">.)  Within the body this parameter can be referred to </w:t>
      </w:r>
      <w:r w:rsidR="009F149F">
        <w:t>as</w:t>
      </w:r>
      <w:r>
        <w:t xml:space="preserve"> </w:t>
      </w:r>
      <w:r>
        <w:rPr>
          <w:rStyle w:val="Characters"/>
        </w:rPr>
        <w:t>the drop</w:t>
      </w:r>
      <w:r>
        <w:t xml:space="preserve"> (as is done here) or just </w:t>
      </w:r>
      <w:r>
        <w:rPr>
          <w:rStyle w:val="Characters"/>
        </w:rPr>
        <w:t>drop</w:t>
      </w:r>
      <w:r>
        <w:t>.</w:t>
      </w:r>
    </w:p>
    <w:p w14:paraId="419EBDA3" w14:textId="10B47EEF" w:rsidR="009F149F" w:rsidRDefault="009F149F" w:rsidP="009F149F">
      <w:pPr>
        <w:pStyle w:val="Concept"/>
      </w:pPr>
      <w:bookmarkStart w:id="58" w:name="_Toc144415098"/>
      <w:r>
        <w:lastRenderedPageBreak/>
        <w:t>Injectable parameters</w:t>
      </w:r>
      <w:bookmarkEnd w:id="58"/>
    </w:p>
    <w:p w14:paraId="5E169A18" w14:textId="2BCF0FD2" w:rsidR="00BA2FB0" w:rsidRDefault="00C56E94" w:rsidP="00BA2FB0">
      <w:r>
        <w:t xml:space="preserve">Second, the </w:t>
      </w:r>
      <w:r>
        <w:rPr>
          <w:rStyle w:val="Characters"/>
        </w:rPr>
        <w:t>drop</w:t>
      </w:r>
      <w:r>
        <w:t xml:space="preserve"> parameter is specified not merely as </w:t>
      </w:r>
      <w:r>
        <w:rPr>
          <w:rStyle w:val="Characters"/>
        </w:rPr>
        <w:t>a drop</w:t>
      </w:r>
      <w:r>
        <w:t xml:space="preserve">, but more specifically </w:t>
      </w:r>
      <w:r>
        <w:rPr>
          <w:rStyle w:val="Characters"/>
        </w:rPr>
        <w:t>an injectable drop</w:t>
      </w:r>
      <w:r>
        <w:t xml:space="preserve">.  We want to be able to use </w:t>
      </w:r>
      <w:r>
        <w:rPr>
          <w:rStyle w:val="Characters"/>
        </w:rPr>
        <w:t>shuttle</w:t>
      </w:r>
      <w:r>
        <w:t xml:space="preserve"> as an injection target, saying things like</w:t>
      </w:r>
    </w:p>
    <w:p w14:paraId="76D8B0C9" w14:textId="5B8F03BB" w:rsidR="00C56E94" w:rsidRDefault="00C56E94" w:rsidP="00C56E94">
      <w:pPr>
        <w:pStyle w:val="Example"/>
      </w:pPr>
      <w:r>
        <w:t>d : shuttle(5);</w:t>
      </w:r>
    </w:p>
    <w:p w14:paraId="648C42C2" w14:textId="0AED7AB2" w:rsidR="00C56E94" w:rsidRDefault="00C56E94" w:rsidP="00C56E94">
      <w:pPr>
        <w:pStyle w:val="Continuation"/>
      </w:pPr>
      <w:r>
        <w:t xml:space="preserve">for some </w:t>
      </w:r>
      <w:r>
        <w:rPr>
          <w:rStyle w:val="Characters"/>
        </w:rPr>
        <w:t>drop</w:t>
      </w:r>
      <w:r>
        <w:t xml:space="preserve"> </w:t>
      </w:r>
      <w:r>
        <w:rPr>
          <w:rStyle w:val="Characters"/>
        </w:rPr>
        <w:t>d</w:t>
      </w:r>
      <w:r>
        <w:t xml:space="preserve">.  By adding the </w:t>
      </w:r>
      <w:r>
        <w:rPr>
          <w:rStyle w:val="Characters"/>
        </w:rPr>
        <w:t>injectable</w:t>
      </w:r>
      <w:r>
        <w:t xml:space="preserve"> keyword preceding a parameter’s type, we’re saying that if all of the other parameters are specified, what we get back is something that a value of that type can be injected into.  Without the </w:t>
      </w:r>
      <w:r>
        <w:rPr>
          <w:rStyle w:val="Characters"/>
        </w:rPr>
        <w:t>injectable</w:t>
      </w:r>
      <w:r>
        <w:t xml:space="preserve"> keyword, we have a function that takes two arguments, and we can say</w:t>
      </w:r>
    </w:p>
    <w:p w14:paraId="12C349F7" w14:textId="0A39AAEF" w:rsidR="00C56E94" w:rsidRDefault="00C56E94" w:rsidP="00C56E94">
      <w:pPr>
        <w:pStyle w:val="Example"/>
      </w:pPr>
      <w:r>
        <w:t>shuttle(d, 5);</w:t>
      </w:r>
    </w:p>
    <w:p w14:paraId="1F2CD1F3" w14:textId="128FD6BD" w:rsidR="00C56E94" w:rsidRDefault="00C56E94" w:rsidP="00C56E94">
      <w:pPr>
        <w:pStyle w:val="Continuation"/>
      </w:pPr>
      <w:r>
        <w:t xml:space="preserve">but we can’t use this in as the target of an injection.  With the </w:t>
      </w:r>
      <w:r>
        <w:rPr>
          <w:rStyle w:val="Characters"/>
        </w:rPr>
        <w:t>injectable</w:t>
      </w:r>
      <w:r>
        <w:t xml:space="preserve"> keyword, </w:t>
      </w:r>
      <w:r>
        <w:rPr>
          <w:rStyle w:val="Characters"/>
        </w:rPr>
        <w:t>shuttle(d,5)</w:t>
      </w:r>
      <w:r>
        <w:t xml:space="preserve"> will still work, but we can also say simply </w:t>
      </w:r>
      <w:r>
        <w:rPr>
          <w:rStyle w:val="Characters"/>
        </w:rPr>
        <w:t>shuttle(5)</w:t>
      </w:r>
      <w:r>
        <w:t xml:space="preserve"> to get something that a drop can be passed to.</w:t>
      </w:r>
    </w:p>
    <w:p w14:paraId="37C13FBF" w14:textId="599296B4" w:rsidR="00C56E94" w:rsidRDefault="00C56E94" w:rsidP="00C56E94">
      <w:r>
        <w:t xml:space="preserve">There can only be one </w:t>
      </w:r>
      <w:r>
        <w:rPr>
          <w:rStyle w:val="Characters"/>
        </w:rPr>
        <w:t>injectable</w:t>
      </w:r>
      <w:r>
        <w:t xml:space="preserve"> parameter, but it doesn’t need to be the first one.  Note that if the function only takes one parameter, </w:t>
      </w:r>
      <w:r w:rsidR="00347BC2">
        <w:t xml:space="preserve">that parameter is automatically </w:t>
      </w:r>
      <w:r w:rsidR="00347BC2">
        <w:rPr>
          <w:rStyle w:val="Characters"/>
        </w:rPr>
        <w:t>injectable</w:t>
      </w:r>
      <w:r w:rsidR="00347BC2">
        <w:t>.</w:t>
      </w:r>
    </w:p>
    <w:p w14:paraId="250823B7" w14:textId="7DD5F8A3" w:rsidR="00347BC2" w:rsidRDefault="00347BC2" w:rsidP="00C56E94">
      <w:r>
        <w:t xml:space="preserve">Given that, let’s take a look at this part of </w:t>
      </w:r>
      <w:r>
        <w:rPr>
          <w:rStyle w:val="Characters"/>
        </w:rPr>
        <w:t>run_protocol</w:t>
      </w:r>
      <w:r>
        <w:t>:</w:t>
      </w:r>
    </w:p>
    <w:p w14:paraId="7F60BD2F" w14:textId="65D350FA" w:rsidR="00347BC2" w:rsidRPr="00347BC2" w:rsidRDefault="00347BC2" w:rsidP="00347BC2">
      <w:pPr>
        <w:pStyle w:val="Example"/>
      </w:pPr>
      <w:r w:rsidRPr="00347BC2">
        <w:t xml:space="preserve">    </w:t>
      </w:r>
      <w:r w:rsidR="006206A4">
        <w:t>(eventual)</w:t>
      </w:r>
      <w:r w:rsidRPr="00347BC2">
        <w:t xml:space="preserve"> drop d2;</w:t>
      </w:r>
    </w:p>
    <w:p w14:paraId="3D46A597" w14:textId="77777777" w:rsidR="00347BC2" w:rsidRPr="00347BC2" w:rsidRDefault="00347BC2" w:rsidP="00347BC2">
      <w:pPr>
        <w:pStyle w:val="Example"/>
      </w:pPr>
      <w:r w:rsidRPr="00347BC2">
        <w:t xml:space="preserve">    [[</w:t>
      </w:r>
    </w:p>
    <w:p w14:paraId="5A4B72E3" w14:textId="77777777" w:rsidR="00347BC2" w:rsidRPr="00347BC2" w:rsidRDefault="00347BC2" w:rsidP="00347BC2">
      <w:pPr>
        <w:pStyle w:val="Example"/>
      </w:pPr>
      <w:r w:rsidRPr="00347BC2">
        <w:t xml:space="preserve">       d1 : split to south as d2</w:t>
      </w:r>
    </w:p>
    <w:p w14:paraId="1B8350EC" w14:textId="77777777" w:rsidR="00347BC2" w:rsidRPr="00347BC2" w:rsidRDefault="00347BC2" w:rsidP="00347BC2">
      <w:pPr>
        <w:pStyle w:val="Example"/>
      </w:pPr>
      <w:r w:rsidRPr="00347BC2">
        <w:t xml:space="preserve">          : to pComb2</w:t>
      </w:r>
    </w:p>
    <w:p w14:paraId="17C43B23" w14:textId="77777777" w:rsidR="00347BC2" w:rsidRPr="00347BC2" w:rsidRDefault="00347BC2" w:rsidP="00347BC2">
      <w:pPr>
        <w:pStyle w:val="Example"/>
      </w:pPr>
      <w:r w:rsidRPr="00347BC2">
        <w:t xml:space="preserve">          : accept merge from right</w:t>
      </w:r>
    </w:p>
    <w:p w14:paraId="5E1D798A" w14:textId="077F8B46" w:rsidR="00347BC2" w:rsidRPr="00347BC2" w:rsidRDefault="00347BC2" w:rsidP="00347BC2">
      <w:pPr>
        <w:pStyle w:val="Example"/>
      </w:pPr>
      <w:r w:rsidRPr="00347BC2">
        <w:t xml:space="preserve">          : shuttle</w:t>
      </w:r>
      <w:r w:rsidR="00FA43E4">
        <w:t>(n_shuttles)</w:t>
      </w:r>
    </w:p>
    <w:p w14:paraId="2BCC9C71" w14:textId="77777777" w:rsidR="00347BC2" w:rsidRPr="00347BC2" w:rsidRDefault="00347BC2" w:rsidP="00347BC2">
      <w:pPr>
        <w:pStyle w:val="Example"/>
      </w:pPr>
      <w:r w:rsidRPr="00347BC2">
        <w:t xml:space="preserve">          ;</w:t>
      </w:r>
    </w:p>
    <w:p w14:paraId="639A77CF" w14:textId="77777777" w:rsidR="00347BC2" w:rsidRPr="00347BC2" w:rsidRDefault="00347BC2" w:rsidP="00347BC2">
      <w:pPr>
        <w:pStyle w:val="Example"/>
      </w:pPr>
      <w:r w:rsidRPr="00347BC2">
        <w:t xml:space="preserve">       d2 : to pComb3</w:t>
      </w:r>
    </w:p>
    <w:p w14:paraId="37F33B75" w14:textId="77777777" w:rsidR="00347BC2" w:rsidRPr="00347BC2" w:rsidRDefault="00347BC2" w:rsidP="00347BC2">
      <w:pPr>
        <w:pStyle w:val="Example"/>
      </w:pPr>
      <w:r w:rsidRPr="00347BC2">
        <w:t xml:space="preserve">          : accept merge from right</w:t>
      </w:r>
    </w:p>
    <w:p w14:paraId="093CC9A1" w14:textId="17815BA3" w:rsidR="00347BC2" w:rsidRPr="00347BC2" w:rsidRDefault="00347BC2" w:rsidP="00347BC2">
      <w:pPr>
        <w:pStyle w:val="Example"/>
      </w:pPr>
      <w:r w:rsidRPr="00347BC2">
        <w:t xml:space="preserve">          : shuttle</w:t>
      </w:r>
      <w:r w:rsidR="00FA43E4">
        <w:t>(n_shuttles)</w:t>
      </w:r>
    </w:p>
    <w:p w14:paraId="7C0FDBF5" w14:textId="77777777" w:rsidR="00347BC2" w:rsidRPr="00347BC2" w:rsidRDefault="00347BC2" w:rsidP="00347BC2">
      <w:pPr>
        <w:pStyle w:val="Example"/>
      </w:pPr>
      <w:r w:rsidRPr="00347BC2">
        <w:t xml:space="preserve">          ;</w:t>
      </w:r>
    </w:p>
    <w:p w14:paraId="0776483C" w14:textId="77777777" w:rsidR="00347BC2" w:rsidRPr="00347BC2" w:rsidRDefault="00347BC2" w:rsidP="00347BC2">
      <w:pPr>
        <w:pStyle w:val="Example"/>
      </w:pPr>
      <w:r w:rsidRPr="00347BC2">
        <w:t xml:space="preserve">       C_well : dispense drop</w:t>
      </w:r>
    </w:p>
    <w:p w14:paraId="5FBDCD95" w14:textId="77777777" w:rsidR="00347BC2" w:rsidRPr="00347BC2" w:rsidRDefault="00347BC2" w:rsidP="00347BC2">
      <w:pPr>
        <w:pStyle w:val="Example"/>
      </w:pPr>
      <w:r w:rsidRPr="00347BC2">
        <w:t xml:space="preserve">              : to pComb2 + 2 right</w:t>
      </w:r>
    </w:p>
    <w:p w14:paraId="0F84B848" w14:textId="77777777" w:rsidR="00347BC2" w:rsidRPr="00347BC2" w:rsidRDefault="00347BC2" w:rsidP="00347BC2">
      <w:pPr>
        <w:pStyle w:val="Example"/>
      </w:pPr>
      <w:r w:rsidRPr="00347BC2">
        <w:t xml:space="preserve">              : merge into left</w:t>
      </w:r>
    </w:p>
    <w:p w14:paraId="719E4BE3" w14:textId="77777777" w:rsidR="00347BC2" w:rsidRPr="00347BC2" w:rsidRDefault="00347BC2" w:rsidP="00347BC2">
      <w:pPr>
        <w:pStyle w:val="Example"/>
      </w:pPr>
      <w:r w:rsidRPr="00347BC2">
        <w:t xml:space="preserve">              ;  </w:t>
      </w:r>
    </w:p>
    <w:p w14:paraId="60D24A56" w14:textId="77777777" w:rsidR="00347BC2" w:rsidRPr="00347BC2" w:rsidRDefault="00347BC2" w:rsidP="00347BC2">
      <w:pPr>
        <w:pStyle w:val="Example"/>
      </w:pPr>
      <w:r w:rsidRPr="00347BC2">
        <w:t xml:space="preserve">       D_well : dispense drop</w:t>
      </w:r>
    </w:p>
    <w:p w14:paraId="7E7A9D48" w14:textId="77777777" w:rsidR="00347BC2" w:rsidRPr="00347BC2" w:rsidRDefault="00347BC2" w:rsidP="00347BC2">
      <w:pPr>
        <w:pStyle w:val="Example"/>
      </w:pPr>
      <w:r w:rsidRPr="00347BC2">
        <w:t xml:space="preserve">              : to pComb3 + 2 right</w:t>
      </w:r>
    </w:p>
    <w:p w14:paraId="40F0BD68" w14:textId="77777777" w:rsidR="00347BC2" w:rsidRPr="00347BC2" w:rsidRDefault="00347BC2" w:rsidP="00347BC2">
      <w:pPr>
        <w:pStyle w:val="Example"/>
      </w:pPr>
      <w:r w:rsidRPr="00347BC2">
        <w:t xml:space="preserve">              : merge into left</w:t>
      </w:r>
    </w:p>
    <w:p w14:paraId="6E9F0822" w14:textId="77777777" w:rsidR="00347BC2" w:rsidRPr="00347BC2" w:rsidRDefault="00347BC2" w:rsidP="00347BC2">
      <w:pPr>
        <w:pStyle w:val="Example"/>
      </w:pPr>
      <w:r w:rsidRPr="00347BC2">
        <w:t xml:space="preserve">              ;  </w:t>
      </w:r>
    </w:p>
    <w:p w14:paraId="6607F9E2" w14:textId="77777777" w:rsidR="00347BC2" w:rsidRPr="00347BC2" w:rsidRDefault="00347BC2" w:rsidP="00347BC2">
      <w:pPr>
        <w:pStyle w:val="Example"/>
      </w:pPr>
      <w:r w:rsidRPr="00347BC2">
        <w:t xml:space="preserve">    ]]</w:t>
      </w:r>
    </w:p>
    <w:p w14:paraId="48D22B65" w14:textId="3C300A27" w:rsidR="00347BC2" w:rsidRDefault="00347BC2" w:rsidP="00347BC2">
      <w:pPr>
        <w:pStyle w:val="Continuation"/>
      </w:pPr>
      <w:r>
        <w:t xml:space="preserve">Again, most of this should be familiar.  We have a parallel block that specifies motion for four drops that will all take place at the same time.   One of the drops is drop </w:t>
      </w:r>
      <w:r>
        <w:rPr>
          <w:rStyle w:val="Characters"/>
        </w:rPr>
        <w:t>d1</w:t>
      </w:r>
      <w:r>
        <w:t xml:space="preserve">, which we created </w:t>
      </w:r>
      <w:r>
        <w:lastRenderedPageBreak/>
        <w:t xml:space="preserve">previously, two are dispensed from </w:t>
      </w:r>
      <w:r>
        <w:rPr>
          <w:rStyle w:val="Characters"/>
        </w:rPr>
        <w:t>C_well</w:t>
      </w:r>
      <w:r>
        <w:t xml:space="preserve"> and </w:t>
      </w:r>
      <w:r>
        <w:rPr>
          <w:rStyle w:val="Characters"/>
        </w:rPr>
        <w:t>D_well</w:t>
      </w:r>
      <w:r>
        <w:t xml:space="preserve"> respectively, and the fourth, </w:t>
      </w:r>
      <w:r>
        <w:rPr>
          <w:rStyle w:val="Characters"/>
        </w:rPr>
        <w:t>d2</w:t>
      </w:r>
      <w:r>
        <w:t xml:space="preserve">, we’ll get to in a bit.  </w:t>
      </w:r>
      <w:r w:rsidR="00FA43E4">
        <w:t xml:space="preserve">Each of these drops moves into position to merge, two of them calling </w:t>
      </w:r>
      <w:r w:rsidR="00FA43E4">
        <w:rPr>
          <w:rStyle w:val="Characters"/>
        </w:rPr>
        <w:t>accept merge</w:t>
      </w:r>
      <w:r w:rsidR="00FA43E4">
        <w:t xml:space="preserve"> and the other two calling </w:t>
      </w:r>
      <w:r w:rsidR="00FA43E4">
        <w:rPr>
          <w:rStyle w:val="Characters"/>
        </w:rPr>
        <w:t>merge into</w:t>
      </w:r>
      <w:r w:rsidR="00FA43E4">
        <w:t xml:space="preserve">.  The targets of the two merges go on to call </w:t>
      </w:r>
      <w:r w:rsidR="00FA43E4">
        <w:rPr>
          <w:rStyle w:val="Characters"/>
        </w:rPr>
        <w:t>shuttle</w:t>
      </w:r>
      <w:r w:rsidR="00FA43E4">
        <w:t xml:space="preserve"> passing in the value of parameter variable </w:t>
      </w:r>
      <w:r w:rsidR="00FA43E4">
        <w:rPr>
          <w:rStyle w:val="Characters"/>
        </w:rPr>
        <w:t>n_shuttles</w:t>
      </w:r>
      <w:r w:rsidR="00FA43E4">
        <w:t xml:space="preserve"> to tell it how many times to walk back and forth.  The block as a whole ends when all four movement chains have finished.</w:t>
      </w:r>
    </w:p>
    <w:p w14:paraId="63352A75" w14:textId="68E5E808" w:rsidR="00707CFB" w:rsidRDefault="00707CFB" w:rsidP="00707CFB">
      <w:pPr>
        <w:pStyle w:val="Concept"/>
      </w:pPr>
      <w:bookmarkStart w:id="59" w:name="_Toc144415099"/>
      <w:r>
        <w:t>Splitting drops</w:t>
      </w:r>
      <w:bookmarkEnd w:id="59"/>
    </w:p>
    <w:p w14:paraId="02D41157" w14:textId="578D4FA4" w:rsidR="00FA43E4" w:rsidRPr="006206A4" w:rsidRDefault="006206A4" w:rsidP="00FA43E4">
      <w:r>
        <w:t xml:space="preserve">If you look at the movement of drop </w:t>
      </w:r>
      <w:r>
        <w:rPr>
          <w:rStyle w:val="Characters"/>
        </w:rPr>
        <w:t>d1</w:t>
      </w:r>
      <w:r>
        <w:t xml:space="preserve">, you’ll see that it has an extra step.  Recall that at this point </w:t>
      </w:r>
      <w:r>
        <w:rPr>
          <w:rStyle w:val="Characters"/>
        </w:rPr>
        <w:t>d1</w:t>
      </w:r>
      <w:r>
        <w:t xml:space="preserve"> is a double-sized drop, being the combination of a drop of A and a drop of B.  We want to split this into two normal-sized drops (of the same mixture), and we do this by saying </w:t>
      </w:r>
      <w:r>
        <w:rPr>
          <w:rStyle w:val="Characters"/>
        </w:rPr>
        <w:t>split to south</w:t>
      </w:r>
      <w:r>
        <w:t xml:space="preserve">.  When this is done, instead of having a double-sized drop at </w:t>
      </w:r>
      <w:r>
        <w:rPr>
          <w:rStyle w:val="Characters"/>
        </w:rPr>
        <w:t>(5,4)</w:t>
      </w:r>
      <w:r>
        <w:t xml:space="preserve">, we now have two normal-sized drops, one at </w:t>
      </w:r>
      <w:r>
        <w:rPr>
          <w:rStyle w:val="Characters"/>
        </w:rPr>
        <w:t>(5,4)</w:t>
      </w:r>
      <w:r>
        <w:t xml:space="preserve"> and the other two pads below it at </w:t>
      </w:r>
      <w:r>
        <w:rPr>
          <w:rStyle w:val="Characters"/>
        </w:rPr>
        <w:t>(5,2)</w:t>
      </w:r>
      <w:r>
        <w:t>.</w:t>
      </w:r>
    </w:p>
    <w:p w14:paraId="7AA61DE9" w14:textId="0D64B36E" w:rsidR="006915EC" w:rsidRPr="006915EC" w:rsidRDefault="006915EC" w:rsidP="006915EC">
      <w:pPr>
        <w:pStyle w:val="Concept"/>
      </w:pPr>
      <w:bookmarkStart w:id="60" w:name="_Toc144415100"/>
      <w:r>
        <w:rPr>
          <w:rStyle w:val="ConceptGlyph"/>
        </w:rPr>
        <w:t>(eventual)</w:t>
      </w:r>
      <w:r>
        <w:t xml:space="preserve"> variables</w:t>
      </w:r>
      <w:bookmarkEnd w:id="60"/>
    </w:p>
    <w:p w14:paraId="216E3D4E" w14:textId="22498CAA" w:rsidR="00B73935" w:rsidRDefault="000A78B6" w:rsidP="003C0D94">
      <w:r>
        <w:rPr>
          <w:lang w:val="en"/>
        </w:rPr>
        <w:t xml:space="preserve">Now let’s look at the tricky bit.  </w:t>
      </w:r>
      <w:r>
        <w:t xml:space="preserve">Variable </w:t>
      </w:r>
      <w:r>
        <w:rPr>
          <w:rStyle w:val="Characters"/>
        </w:rPr>
        <w:t>d2</w:t>
      </w:r>
      <w:r>
        <w:t xml:space="preserve"> is declared to not hold a </w:t>
      </w:r>
      <w:r>
        <w:rPr>
          <w:rStyle w:val="Characters"/>
        </w:rPr>
        <w:t>drop</w:t>
      </w:r>
      <w:r>
        <w:t xml:space="preserve">, but rather an </w:t>
      </w:r>
      <w:r>
        <w:rPr>
          <w:rStyle w:val="Characters"/>
        </w:rPr>
        <w:t>(eventual) drop</w:t>
      </w:r>
      <w:r w:rsidR="00B73935">
        <w:t>:</w:t>
      </w:r>
      <w:r>
        <w:rPr>
          <w:rStyle w:val="FootnoteReference"/>
        </w:rPr>
        <w:footnoteReference w:id="16"/>
      </w:r>
      <w:r w:rsidR="00B73935">
        <w:t xml:space="preserve">  </w:t>
      </w:r>
    </w:p>
    <w:p w14:paraId="11613DA9" w14:textId="77777777" w:rsidR="00B73935" w:rsidRPr="00347BC2" w:rsidRDefault="00B73935" w:rsidP="00B73935">
      <w:pPr>
        <w:pStyle w:val="Example"/>
      </w:pPr>
      <w:r w:rsidRPr="00347BC2">
        <w:t xml:space="preserve">    </w:t>
      </w:r>
      <w:r>
        <w:t>(eventual)</w:t>
      </w:r>
      <w:r w:rsidRPr="00347BC2">
        <w:t xml:space="preserve"> drop d2;</w:t>
      </w:r>
    </w:p>
    <w:p w14:paraId="1BC1A782" w14:textId="69A1CAE7" w:rsidR="003C0D94" w:rsidRDefault="00B73935" w:rsidP="00B73935">
      <w:pPr>
        <w:pStyle w:val="Continuation"/>
      </w:pPr>
      <w:r>
        <w:t>When you try to use the value of a normal variable and that variable hasn’t yet been assigned a value, the system will complain and the program will stop.  For an “eventual” variable, on the other hand, if you try to use it before it is set, that thread of control will simply pause until some other thread of control assigns it a value.  So within the parallel block, when we say</w:t>
      </w:r>
    </w:p>
    <w:p w14:paraId="1939C597" w14:textId="77777777" w:rsidR="00B73935" w:rsidRPr="00347BC2" w:rsidRDefault="00B73935" w:rsidP="00B73935">
      <w:pPr>
        <w:pStyle w:val="Example"/>
      </w:pPr>
      <w:r w:rsidRPr="00347BC2">
        <w:t xml:space="preserve">       d2 : to pComb3</w:t>
      </w:r>
    </w:p>
    <w:p w14:paraId="585DE2EF" w14:textId="77777777" w:rsidR="00B73935" w:rsidRPr="00347BC2" w:rsidRDefault="00B73935" w:rsidP="00B73935">
      <w:pPr>
        <w:pStyle w:val="Example"/>
      </w:pPr>
      <w:r w:rsidRPr="00347BC2">
        <w:t xml:space="preserve">          : accept merge from right</w:t>
      </w:r>
    </w:p>
    <w:p w14:paraId="24D7C3B1" w14:textId="77777777" w:rsidR="00B73935" w:rsidRPr="00347BC2" w:rsidRDefault="00B73935" w:rsidP="00B73935">
      <w:pPr>
        <w:pStyle w:val="Example"/>
      </w:pPr>
      <w:r w:rsidRPr="00347BC2">
        <w:t xml:space="preserve">          : shuttle</w:t>
      </w:r>
      <w:r>
        <w:t>(n_shuttles)</w:t>
      </w:r>
    </w:p>
    <w:p w14:paraId="047B211D" w14:textId="77777777" w:rsidR="00B73935" w:rsidRPr="00347BC2" w:rsidRDefault="00B73935" w:rsidP="00B73935">
      <w:pPr>
        <w:pStyle w:val="Example"/>
      </w:pPr>
      <w:r w:rsidRPr="00347BC2">
        <w:t xml:space="preserve">          ;</w:t>
      </w:r>
    </w:p>
    <w:p w14:paraId="13098C4C" w14:textId="1B01F531" w:rsidR="00B73935" w:rsidRDefault="00B73935" w:rsidP="00B73935">
      <w:pPr>
        <w:pStyle w:val="Continuation"/>
      </w:pPr>
      <w:r>
        <w:t xml:space="preserve">nothing will happen until and unless someone running in parallel gives </w:t>
      </w:r>
      <w:r>
        <w:rPr>
          <w:rStyle w:val="Characters"/>
        </w:rPr>
        <w:t>d2</w:t>
      </w:r>
      <w:r>
        <w:t xml:space="preserve"> a value.  This can be done using an assignment statement such as </w:t>
      </w:r>
    </w:p>
    <w:p w14:paraId="28C62995" w14:textId="20513B5B" w:rsidR="00B73935" w:rsidRDefault="00B73935" w:rsidP="00B73935">
      <w:pPr>
        <w:pStyle w:val="Example"/>
      </w:pPr>
      <w:r>
        <w:t>d2 = the pad’s drop;</w:t>
      </w:r>
    </w:p>
    <w:p w14:paraId="6CB396FA" w14:textId="30D4D011" w:rsidR="00B73935" w:rsidRDefault="00B73935" w:rsidP="00B73935">
      <w:pPr>
        <w:pStyle w:val="Continuation"/>
      </w:pPr>
      <w:r>
        <w:t xml:space="preserve">or it can be done, as here, by adding an </w:t>
      </w:r>
      <w:r>
        <w:rPr>
          <w:rStyle w:val="Characters"/>
        </w:rPr>
        <w:t>as</w:t>
      </w:r>
      <w:r>
        <w:t xml:space="preserve"> clause to a </w:t>
      </w:r>
      <w:r>
        <w:rPr>
          <w:rStyle w:val="Characters"/>
        </w:rPr>
        <w:t>split to</w:t>
      </w:r>
      <w:r>
        <w:t xml:space="preserve"> expression:</w:t>
      </w:r>
    </w:p>
    <w:p w14:paraId="48CABBF2" w14:textId="77777777" w:rsidR="00B73935" w:rsidRPr="00347BC2" w:rsidRDefault="00B73935" w:rsidP="00B73935">
      <w:pPr>
        <w:pStyle w:val="Example"/>
      </w:pPr>
      <w:r w:rsidRPr="00347BC2">
        <w:t xml:space="preserve">       d1 : split to south as d2</w:t>
      </w:r>
    </w:p>
    <w:p w14:paraId="24991020" w14:textId="77777777" w:rsidR="00B73935" w:rsidRPr="00347BC2" w:rsidRDefault="00B73935" w:rsidP="00B73935">
      <w:pPr>
        <w:pStyle w:val="Example"/>
      </w:pPr>
      <w:r w:rsidRPr="00347BC2">
        <w:t xml:space="preserve">          : to pComb2</w:t>
      </w:r>
    </w:p>
    <w:p w14:paraId="1F0C73F8" w14:textId="77777777" w:rsidR="00B73935" w:rsidRPr="00347BC2" w:rsidRDefault="00B73935" w:rsidP="00B73935">
      <w:pPr>
        <w:pStyle w:val="Example"/>
      </w:pPr>
      <w:r w:rsidRPr="00347BC2">
        <w:lastRenderedPageBreak/>
        <w:t xml:space="preserve">          : accept merge from right</w:t>
      </w:r>
    </w:p>
    <w:p w14:paraId="3BC9AA7D" w14:textId="77777777" w:rsidR="00B73935" w:rsidRPr="00347BC2" w:rsidRDefault="00B73935" w:rsidP="00B73935">
      <w:pPr>
        <w:pStyle w:val="Example"/>
      </w:pPr>
      <w:r w:rsidRPr="00347BC2">
        <w:t xml:space="preserve">          : shuttle</w:t>
      </w:r>
      <w:r>
        <w:t>(n_shuttles)</w:t>
      </w:r>
    </w:p>
    <w:p w14:paraId="429E5C7F" w14:textId="77777777" w:rsidR="00B73935" w:rsidRPr="00347BC2" w:rsidRDefault="00B73935" w:rsidP="00B73935">
      <w:pPr>
        <w:pStyle w:val="Example"/>
      </w:pPr>
      <w:r w:rsidRPr="00347BC2">
        <w:t xml:space="preserve">          ;</w:t>
      </w:r>
    </w:p>
    <w:p w14:paraId="0C758517" w14:textId="010F6067" w:rsidR="00B73935" w:rsidRPr="00B73935" w:rsidRDefault="00B73935" w:rsidP="00B73935">
      <w:pPr>
        <w:pStyle w:val="Continuation"/>
      </w:pPr>
      <w:r>
        <w:t xml:space="preserve">As noted above, this </w:t>
      </w:r>
      <w:r>
        <w:rPr>
          <w:rStyle w:val="Characters"/>
        </w:rPr>
        <w:t>split</w:t>
      </w:r>
      <w:r>
        <w:t xml:space="preserve"> </w:t>
      </w:r>
      <w:r>
        <w:rPr>
          <w:rStyle w:val="Characters"/>
        </w:rPr>
        <w:t>to</w:t>
      </w:r>
      <w:r>
        <w:t xml:space="preserve"> expression will result in a new drop being formed at </w:t>
      </w:r>
      <w:r>
        <w:rPr>
          <w:rStyle w:val="Characters"/>
        </w:rPr>
        <w:t>(5,2)</w:t>
      </w:r>
      <w:r>
        <w:t xml:space="preserve">, but by adding </w:t>
      </w:r>
      <w:r>
        <w:rPr>
          <w:rStyle w:val="Characters"/>
        </w:rPr>
        <w:t>as d2</w:t>
      </w:r>
      <w:r>
        <w:t xml:space="preserve">, it says that that drop should be assigned to the variable </w:t>
      </w:r>
      <w:r>
        <w:rPr>
          <w:rStyle w:val="Characters"/>
        </w:rPr>
        <w:t>d2</w:t>
      </w:r>
      <w:r>
        <w:t xml:space="preserve">.  As soon as this happens, the injection of </w:t>
      </w:r>
      <w:r>
        <w:rPr>
          <w:rStyle w:val="Characters"/>
        </w:rPr>
        <w:t>d2</w:t>
      </w:r>
      <w:r>
        <w:t xml:space="preserve"> into </w:t>
      </w:r>
      <w:r>
        <w:rPr>
          <w:rStyle w:val="Characters"/>
        </w:rPr>
        <w:t>to pComb3</w:t>
      </w:r>
      <w:r>
        <w:t xml:space="preserve"> is able to happen and does.</w:t>
      </w:r>
    </w:p>
    <w:p w14:paraId="749380ED" w14:textId="71790F10" w:rsidR="00264859" w:rsidRDefault="00B73935" w:rsidP="00264859">
      <w:r>
        <w:rPr>
          <w:lang w:val="en"/>
        </w:rPr>
        <w:t xml:space="preserve">When all of this is done, there will be two drops on the board.  </w:t>
      </w:r>
      <w:r>
        <w:rPr>
          <w:rStyle w:val="Characters"/>
        </w:rPr>
        <w:t>d1</w:t>
      </w:r>
      <w:r>
        <w:t xml:space="preserve"> will hold </w:t>
      </w:r>
      <w:r>
        <w:rPr>
          <w:rStyle w:val="Characters"/>
        </w:rPr>
        <w:t>1 drop of A+B+2*C</w:t>
      </w:r>
      <w:r>
        <w:rPr>
          <w:rStyle w:val="FootnoteReference"/>
          <w:rFonts w:ascii="Courier New" w:hAnsi="Courier New" w:cs="Courier New"/>
          <w:b/>
          <w:sz w:val="20"/>
          <w:lang w:val="en"/>
        </w:rPr>
        <w:footnoteReference w:id="17"/>
      </w:r>
      <w:r>
        <w:t xml:space="preserve"> and </w:t>
      </w:r>
      <w:r>
        <w:rPr>
          <w:rStyle w:val="Characters"/>
        </w:rPr>
        <w:t>d2</w:t>
      </w:r>
      <w:r>
        <w:t xml:space="preserve"> will hold </w:t>
      </w:r>
      <w:r>
        <w:rPr>
          <w:rStyle w:val="Characters"/>
        </w:rPr>
        <w:t>1 drop of A+B+2*D</w:t>
      </w:r>
      <w:r>
        <w:t>.</w:t>
      </w:r>
    </w:p>
    <w:p w14:paraId="66E8FA9A" w14:textId="1374F296" w:rsidR="00E62899" w:rsidRDefault="003C2363" w:rsidP="00E62899">
      <w:pPr>
        <w:pStyle w:val="Heading3"/>
      </w:pPr>
      <w:bookmarkStart w:id="61" w:name="_Toc144415101"/>
      <w:r>
        <w:t xml:space="preserve">Step 3: </w:t>
      </w:r>
      <w:r w:rsidR="00E62899">
        <w:t>Heating the drops</w:t>
      </w:r>
      <w:bookmarkEnd w:id="61"/>
    </w:p>
    <w:p w14:paraId="2F4275EC" w14:textId="3CF6AC22" w:rsidR="00E62899" w:rsidRDefault="003C2363" w:rsidP="00E62899">
      <w:pPr>
        <w:rPr>
          <w:lang w:val="en"/>
        </w:rPr>
      </w:pPr>
      <w:r>
        <w:rPr>
          <w:lang w:val="en"/>
        </w:rPr>
        <w:t xml:space="preserve">Now that we </w:t>
      </w:r>
      <w:r w:rsidRPr="00F20F53">
        <w:t>have</w:t>
      </w:r>
      <w:r>
        <w:rPr>
          <w:lang w:val="en"/>
        </w:rPr>
        <w:t xml:space="preserve"> the two drops, we’re ready </w:t>
      </w:r>
      <w:r w:rsidR="00F20F53">
        <w:rPr>
          <w:lang w:val="en"/>
        </w:rPr>
        <w:t>to move on to step 3:</w:t>
      </w:r>
    </w:p>
    <w:p w14:paraId="25F2FA2E" w14:textId="77777777" w:rsidR="00F20F53" w:rsidRDefault="00F20F53">
      <w:pPr>
        <w:pStyle w:val="ListParagraph"/>
        <w:numPr>
          <w:ilvl w:val="0"/>
          <w:numId w:val="9"/>
        </w:numPr>
        <w:rPr>
          <w:lang w:val="en"/>
        </w:rPr>
      </w:pPr>
      <w:r>
        <w:rPr>
          <w:lang w:val="en"/>
        </w:rPr>
        <w:t>Heat the combined drops at 80</w:t>
      </w:r>
      <w:r>
        <w:rPr>
          <w:rFonts w:ascii="Arial" w:hAnsi="Arial" w:cs="Arial"/>
          <w:lang w:val="en"/>
        </w:rPr>
        <w:t>°</w:t>
      </w:r>
      <w:r>
        <w:rPr>
          <w:lang w:val="en"/>
        </w:rPr>
        <w:t>C for 30 minutes.</w:t>
      </w:r>
    </w:p>
    <w:p w14:paraId="772C239C" w14:textId="22CFCD27" w:rsidR="00F20F53" w:rsidRDefault="003F4E62" w:rsidP="00F20F53">
      <w:pPr>
        <w:rPr>
          <w:lang w:val="en"/>
        </w:rPr>
      </w:pPr>
      <w:r>
        <w:rPr>
          <w:lang w:val="en"/>
        </w:rPr>
        <w:t>To be able to show off … er, “explain” … more features of DML, we’ll do this in an elaborate manner that gives the user periodic feedback about how much time is remaining.</w:t>
      </w:r>
    </w:p>
    <w:p w14:paraId="4D4D624B" w14:textId="77777777" w:rsidR="003F4E62" w:rsidRDefault="003F4E62" w:rsidP="003F4E62">
      <w:pPr>
        <w:pStyle w:val="ExampleFile"/>
      </w:pPr>
      <w:r>
        <w:t>In file example.dml:</w:t>
      </w:r>
    </w:p>
    <w:p w14:paraId="2CC0C76A" w14:textId="77777777" w:rsidR="003F4E62" w:rsidRDefault="003F4E62" w:rsidP="003F4E62">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r w:rsidRPr="0063404B">
        <w:t>// Protocol parameters</w:t>
      </w:r>
    </w:p>
    <w:p w14:paraId="7AAF041F" w14:textId="77777777" w:rsidR="003F4E62" w:rsidRPr="00192CEA"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2E6B3473"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3F4E62">
        <w:t>heater incubator = pComb2's heater;</w:t>
      </w:r>
    </w:p>
    <w:p w14:paraId="7A8F6910"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temperature incubation_temp = 80C;</w:t>
      </w:r>
    </w:p>
    <w:p w14:paraId="7A7B715A" w14:textId="6487FE68"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time incubation_time = 30 minutes;</w:t>
      </w:r>
    </w:p>
    <w:p w14:paraId="6C68319F"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410F0BE9"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define incubate { </w:t>
      </w:r>
    </w:p>
    <w:p w14:paraId="7948AF66"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incubator's target = incubation_temp;</w:t>
      </w:r>
    </w:p>
    <w:p w14:paraId="747DE060"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wait until incubator is ready;</w:t>
      </w:r>
    </w:p>
    <w:p w14:paraId="1C15BAB0"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6BC646F9"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print "Incubating at", incubation_temp, </w:t>
      </w:r>
    </w:p>
    <w:p w14:paraId="08A7B680" w14:textId="422945E5"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tab/>
      </w:r>
      <w:r>
        <w:tab/>
        <w:t xml:space="preserve">"for", (incubation_time : in </w:t>
      </w:r>
      <w:r w:rsidR="009A6440">
        <w:t>H:M:S</w:t>
      </w:r>
      <w:r>
        <w:t>)</w:t>
      </w:r>
      <w:r w:rsidR="004D2E60">
        <w:t>+</w:t>
      </w:r>
      <w:r>
        <w:t>".";</w:t>
      </w:r>
    </w:p>
    <w:p w14:paraId="251107B2"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1960FE2D"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timestamp end_at = time now + incubation_time;</w:t>
      </w:r>
    </w:p>
    <w:p w14:paraId="3903B4E7"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5E3FD05E" w14:textId="2864ABFB"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time pause_length = 1 </w:t>
      </w:r>
      <w:r w:rsidR="009946DA">
        <w:t>minute</w:t>
      </w:r>
      <w:r>
        <w:t>;</w:t>
      </w:r>
    </w:p>
    <w:p w14:paraId="512986CE"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412572D0"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repeat until end_at {</w:t>
      </w:r>
    </w:p>
    <w:p w14:paraId="54B27791"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time remaining = time until(end_at);</w:t>
      </w:r>
    </w:p>
    <w:p w14:paraId="5DA1E5FE" w14:textId="6E264620"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print time now+":", (remaining : in </w:t>
      </w:r>
      <w:r w:rsidR="009A6440">
        <w:t>M:S</w:t>
      </w:r>
      <w:r>
        <w:t>), "left.";</w:t>
      </w:r>
    </w:p>
    <w:p w14:paraId="270125D4"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lastRenderedPageBreak/>
        <w:t xml:space="preserve">       </w:t>
      </w:r>
    </w:p>
    <w:p w14:paraId="7022BBBC"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time t = remaining if remaining &lt; pause_length </w:t>
      </w:r>
    </w:p>
    <w:p w14:paraId="721506B6" w14:textId="30898FE5"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tab/>
      </w:r>
      <w:r>
        <w:tab/>
      </w:r>
      <w:r>
        <w:tab/>
      </w:r>
      <w:r>
        <w:tab/>
        <w:t>else pause_length;</w:t>
      </w:r>
    </w:p>
    <w:p w14:paraId="2BAF6602"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wait for t;</w:t>
      </w:r>
    </w:p>
    <w:p w14:paraId="02E9382B"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481C6A24"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incubator : off;</w:t>
      </w:r>
    </w:p>
    <w:p w14:paraId="1B28BB97" w14:textId="09196A1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w:t>
      </w:r>
    </w:p>
    <w:p w14:paraId="28FA7AB8"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7CE35DCD" w14:textId="15098330"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define run_protocol {</w:t>
      </w:r>
    </w:p>
    <w:p w14:paraId="39928A84" w14:textId="77777777" w:rsidR="003F4E62" w:rsidRDefault="003F4E62" w:rsidP="003F4E62">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r>
        <w:tab/>
        <w:t>// stuff we’ve seen already</w:t>
      </w:r>
    </w:p>
    <w:p w14:paraId="45D8CC55" w14:textId="77777777" w:rsidR="003F4E62" w:rsidRDefault="003F4E62" w:rsidP="003F4E62">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p>
    <w:p w14:paraId="30750EFC" w14:textId="2DC6BD1A" w:rsidR="0049072F" w:rsidRDefault="0049072F"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ab/>
      </w:r>
      <w:r w:rsidRPr="0049072F">
        <w:t>incubate;</w:t>
      </w:r>
    </w:p>
    <w:p w14:paraId="7DAD92EA" w14:textId="77777777" w:rsidR="003F4E62" w:rsidRPr="00347BC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06EA0CE7" w14:textId="77777777" w:rsidR="003F4E62" w:rsidRPr="00192CEA" w:rsidRDefault="003F4E62" w:rsidP="003F4E62">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r>
        <w:tab/>
        <w:t>// more to come</w:t>
      </w:r>
    </w:p>
    <w:p w14:paraId="5BFDB0FD" w14:textId="77777777" w:rsidR="003F4E62" w:rsidRDefault="003F4E62" w:rsidP="003F4E62">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w:t>
      </w:r>
    </w:p>
    <w:p w14:paraId="1811FE46" w14:textId="3821AAAD" w:rsidR="003F4E62" w:rsidRDefault="005C7762" w:rsidP="005C7762">
      <w:pPr>
        <w:pStyle w:val="Continuation"/>
        <w:rPr>
          <w:lang w:val="en"/>
        </w:rPr>
      </w:pPr>
      <w:r>
        <w:rPr>
          <w:lang w:val="en"/>
        </w:rPr>
        <w:t>As usual, we start out by declaring variables to hold the values that parameterize the protocol:</w:t>
      </w:r>
    </w:p>
    <w:p w14:paraId="194FBE12" w14:textId="77777777" w:rsidR="000372D5" w:rsidRPr="000372D5" w:rsidRDefault="000372D5" w:rsidP="000372D5">
      <w:pPr>
        <w:pStyle w:val="Example"/>
      </w:pPr>
      <w:r w:rsidRPr="000372D5">
        <w:t>heater incubator = pComb2's heater;</w:t>
      </w:r>
    </w:p>
    <w:p w14:paraId="233B693F" w14:textId="77777777" w:rsidR="000372D5" w:rsidRPr="000372D5" w:rsidRDefault="000372D5" w:rsidP="000372D5">
      <w:pPr>
        <w:pStyle w:val="Example"/>
      </w:pPr>
      <w:r w:rsidRPr="000372D5">
        <w:t>temperature incubation_temp = 80C;</w:t>
      </w:r>
    </w:p>
    <w:p w14:paraId="67F325A8" w14:textId="595C9E97" w:rsidR="000372D5" w:rsidRDefault="000372D5" w:rsidP="000372D5">
      <w:pPr>
        <w:pStyle w:val="Example"/>
      </w:pPr>
      <w:r w:rsidRPr="000372D5">
        <w:t>time incubation_time = 30 minutes;</w:t>
      </w:r>
    </w:p>
    <w:p w14:paraId="0B85011F" w14:textId="5EA8D0A5" w:rsidR="000372D5" w:rsidRDefault="001D602F" w:rsidP="000372D5">
      <w:pPr>
        <w:pStyle w:val="Continuation"/>
      </w:pPr>
      <w:r>
        <w:t xml:space="preserve">We could specify the value of </w:t>
      </w:r>
      <w:r>
        <w:rPr>
          <w:rStyle w:val="Characters"/>
        </w:rPr>
        <w:t>heater</w:t>
      </w:r>
      <w:r>
        <w:t xml:space="preserve"> as </w:t>
      </w:r>
      <w:r>
        <w:rPr>
          <w:rStyle w:val="Characters"/>
        </w:rPr>
        <w:t>heater #4</w:t>
      </w:r>
      <w:r>
        <w:t xml:space="preserve">, but instead we’ll use the heater associated with the pad we plan on sitting on, </w:t>
      </w:r>
      <w:r>
        <w:rPr>
          <w:rStyle w:val="Characters"/>
        </w:rPr>
        <w:t>pComb2</w:t>
      </w:r>
      <w:r>
        <w:t xml:space="preserve">.  If for some reason there is no heater associated with this pad, you’ll get an error at run time.  </w:t>
      </w:r>
    </w:p>
    <w:p w14:paraId="4E523AA1" w14:textId="2E5F1B1F" w:rsidR="005D28C6" w:rsidRPr="005D28C6" w:rsidRDefault="005D28C6" w:rsidP="005D28C6">
      <w:pPr>
        <w:pStyle w:val="Concept"/>
      </w:pPr>
      <w:bookmarkStart w:id="62" w:name="_Toc144415102"/>
      <w:r>
        <w:rPr>
          <w:rStyle w:val="ConceptGlyph"/>
        </w:rPr>
        <w:t>(maybe)</w:t>
      </w:r>
      <w:r>
        <w:t xml:space="preserve"> values</w:t>
      </w:r>
      <w:bookmarkEnd w:id="62"/>
    </w:p>
    <w:p w14:paraId="02AC00E0" w14:textId="18ECC51A" w:rsidR="001D602F" w:rsidRDefault="001D602F" w:rsidP="001D602F">
      <w:r>
        <w:t xml:space="preserve">The </w:t>
      </w:r>
      <w:r>
        <w:rPr>
          <w:rStyle w:val="Characters"/>
        </w:rPr>
        <w:t>heater</w:t>
      </w:r>
      <w:r>
        <w:t xml:space="preserve"> (or </w:t>
      </w:r>
      <w:r>
        <w:rPr>
          <w:rStyle w:val="Characters"/>
        </w:rPr>
        <w:t>heating zone</w:t>
      </w:r>
      <w:r>
        <w:t xml:space="preserve">) attribute associated with a </w:t>
      </w:r>
      <w:r>
        <w:rPr>
          <w:rStyle w:val="Characters"/>
        </w:rPr>
        <w:t>pad</w:t>
      </w:r>
      <w:r>
        <w:t xml:space="preserve"> actually returns an object of type </w:t>
      </w:r>
      <w:r>
        <w:rPr>
          <w:rStyle w:val="Characters"/>
        </w:rPr>
        <w:t>(maybe) heater</w:t>
      </w:r>
      <w:r>
        <w:t xml:space="preserve"> rather than of type </w:t>
      </w:r>
      <w:r>
        <w:rPr>
          <w:rStyle w:val="Characters"/>
        </w:rPr>
        <w:t>heater</w:t>
      </w:r>
      <w:r>
        <w:t xml:space="preserve">.  (The parentheses are optional.)  This means that the actual value is either a </w:t>
      </w:r>
      <w:r>
        <w:rPr>
          <w:rStyle w:val="Characters"/>
        </w:rPr>
        <w:t>heater</w:t>
      </w:r>
      <w:r>
        <w:t xml:space="preserve"> or the special value </w:t>
      </w:r>
      <w:r>
        <w:rPr>
          <w:rStyle w:val="Characters"/>
        </w:rPr>
        <w:t>missing</w:t>
      </w:r>
      <w:r>
        <w:t xml:space="preserve"> (or </w:t>
      </w:r>
      <w:r>
        <w:rPr>
          <w:rStyle w:val="Characters"/>
        </w:rPr>
        <w:t>none</w:t>
      </w:r>
      <w:r>
        <w:t xml:space="preserve">).  As noted above, if you try to use a </w:t>
      </w:r>
      <w:r>
        <w:rPr>
          <w:rStyle w:val="Characters"/>
        </w:rPr>
        <w:t>(maybe) heater</w:t>
      </w:r>
      <w:r>
        <w:t xml:space="preserve"> as a </w:t>
      </w:r>
      <w:r>
        <w:rPr>
          <w:rStyle w:val="Characters"/>
        </w:rPr>
        <w:t>heater</w:t>
      </w:r>
      <w:r>
        <w:t xml:space="preserve">—the most common use case—and the actual value is </w:t>
      </w:r>
      <w:r>
        <w:rPr>
          <w:rStyle w:val="Characters"/>
        </w:rPr>
        <w:t>missing</w:t>
      </w:r>
      <w:r>
        <w:t xml:space="preserve">, you’ll get an error.  If you want to check whether a </w:t>
      </w:r>
      <w:r>
        <w:rPr>
          <w:rStyle w:val="Characters"/>
        </w:rPr>
        <w:t>pad</w:t>
      </w:r>
      <w:r>
        <w:t xml:space="preserve"> </w:t>
      </w:r>
      <w:r>
        <w:rPr>
          <w:rStyle w:val="Characters"/>
        </w:rPr>
        <w:t>p</w:t>
      </w:r>
      <w:r>
        <w:t xml:space="preserve"> has a </w:t>
      </w:r>
      <w:r>
        <w:rPr>
          <w:rStyle w:val="Characters"/>
        </w:rPr>
        <w:t>heater</w:t>
      </w:r>
      <w:r>
        <w:t>, there are several ways to ask the question.  First, you can ask directly about the attribute:</w:t>
      </w:r>
    </w:p>
    <w:p w14:paraId="2DDB690D" w14:textId="66E86353" w:rsidR="001D602F" w:rsidRDefault="001D602F" w:rsidP="001D602F">
      <w:pPr>
        <w:pStyle w:val="Example"/>
      </w:pPr>
      <w:r>
        <w:t>if p has a heater { … }</w:t>
      </w:r>
    </w:p>
    <w:p w14:paraId="47763501" w14:textId="6A3B9617" w:rsidR="001D602F" w:rsidRDefault="001D602F" w:rsidP="001D602F">
      <w:pPr>
        <w:pStyle w:val="Example"/>
      </w:pPr>
      <w:r>
        <w:t>if p does not have a heater { … }</w:t>
      </w:r>
    </w:p>
    <w:p w14:paraId="7481F6D3" w14:textId="1EA0BF6E" w:rsidR="001D602F" w:rsidRDefault="001D602F" w:rsidP="001D602F">
      <w:pPr>
        <w:pStyle w:val="Example"/>
      </w:pPr>
      <w:r>
        <w:t>if p doesn’t have a heater { … }</w:t>
      </w:r>
    </w:p>
    <w:p w14:paraId="176F796A" w14:textId="0C503209" w:rsidR="001D602F" w:rsidRDefault="001D602F" w:rsidP="001D602F">
      <w:pPr>
        <w:pStyle w:val="Continuation"/>
      </w:pPr>
      <w:r>
        <w:t>Alternatively, you can ask about the value itself:</w:t>
      </w:r>
    </w:p>
    <w:p w14:paraId="574B5FD5" w14:textId="681995B1" w:rsidR="001D602F" w:rsidRDefault="001D602F" w:rsidP="001D602F">
      <w:pPr>
        <w:pStyle w:val="Example"/>
      </w:pPr>
      <w:r>
        <w:t>if p’s heater exists { … }</w:t>
      </w:r>
    </w:p>
    <w:p w14:paraId="0E2EA04C" w14:textId="27119294" w:rsidR="001D602F" w:rsidRDefault="001D602F" w:rsidP="001D602F">
      <w:pPr>
        <w:pStyle w:val="Example"/>
      </w:pPr>
      <w:r>
        <w:t>if p’s heater does not exist { … }</w:t>
      </w:r>
    </w:p>
    <w:p w14:paraId="38380A08" w14:textId="2A7C0879" w:rsidR="001D602F" w:rsidRDefault="001D602F" w:rsidP="001D602F">
      <w:pPr>
        <w:pStyle w:val="Example"/>
      </w:pPr>
      <w:r>
        <w:t>if p’s heater doesn’t exist { … }</w:t>
      </w:r>
    </w:p>
    <w:p w14:paraId="61498870" w14:textId="028B1CD3" w:rsidR="001D602F" w:rsidRDefault="001D602F" w:rsidP="001D602F">
      <w:pPr>
        <w:pStyle w:val="Example"/>
      </w:pPr>
      <w:r>
        <w:t>if p’s heater is missing { … }</w:t>
      </w:r>
    </w:p>
    <w:p w14:paraId="60BE7C8B" w14:textId="33D185E1" w:rsidR="001D602F" w:rsidRDefault="001D602F" w:rsidP="001D602F">
      <w:pPr>
        <w:pStyle w:val="Example"/>
      </w:pPr>
      <w:r>
        <w:t>if p’s heater is not missing { … }</w:t>
      </w:r>
    </w:p>
    <w:p w14:paraId="3B127053" w14:textId="617E7D02" w:rsidR="001D602F" w:rsidRDefault="001D602F" w:rsidP="001D602F">
      <w:pPr>
        <w:pStyle w:val="Example"/>
      </w:pPr>
      <w:r>
        <w:t>if p’s heater isn’t missing { … }</w:t>
      </w:r>
    </w:p>
    <w:p w14:paraId="65F3AF6C" w14:textId="186357C1" w:rsidR="001D602F" w:rsidRDefault="00D76A96" w:rsidP="001D602F">
      <w:pPr>
        <w:pStyle w:val="Continuation"/>
      </w:pPr>
      <w:r>
        <w:lastRenderedPageBreak/>
        <w:t xml:space="preserve">The latter set are valid any time you have a </w:t>
      </w:r>
      <w:r>
        <w:rPr>
          <w:rStyle w:val="Characters"/>
        </w:rPr>
        <w:t>(maybe)</w:t>
      </w:r>
      <w:r>
        <w:t xml:space="preserve"> value, which can also be used for function parameters and variable declarations.  For example, you can say</w:t>
      </w:r>
    </w:p>
    <w:p w14:paraId="227EC541" w14:textId="7648D9BD" w:rsidR="00D76A96" w:rsidRDefault="00D76A96" w:rsidP="00D76A96">
      <w:pPr>
        <w:pStyle w:val="Example"/>
        <w:keepNext/>
      </w:pPr>
      <w:r>
        <w:t>define use_if_real(maybe heater h) {</w:t>
      </w:r>
    </w:p>
    <w:p w14:paraId="42080854" w14:textId="6A4FE490" w:rsidR="00D76A96" w:rsidRDefault="00D76A96" w:rsidP="00D76A96">
      <w:pPr>
        <w:pStyle w:val="Example"/>
        <w:keepNext/>
      </w:pPr>
      <w:r>
        <w:tab/>
        <w:t>if h doesn’t exist {</w:t>
      </w:r>
    </w:p>
    <w:p w14:paraId="4203D104" w14:textId="09843A54" w:rsidR="00D76A96" w:rsidRDefault="00D76A96" w:rsidP="00D76A96">
      <w:pPr>
        <w:pStyle w:val="Example"/>
        <w:keepNext/>
      </w:pPr>
      <w:r>
        <w:tab/>
      </w:r>
      <w:r>
        <w:tab/>
        <w:t xml:space="preserve">print </w:t>
      </w:r>
      <w:r>
        <w:rPr>
          <w:rFonts w:ascii="Arial" w:hAnsi="Arial" w:cs="Arial"/>
          <w:rtl/>
          <w:lang w:bidi="he-IL"/>
        </w:rPr>
        <w:t>ײ</w:t>
      </w:r>
      <w:r>
        <w:t>Not a real heater</w:t>
      </w:r>
      <w:r>
        <w:rPr>
          <w:rFonts w:ascii="Arial" w:hAnsi="Arial" w:cs="Arial"/>
          <w:rtl/>
          <w:lang w:bidi="he-IL"/>
        </w:rPr>
        <w:t>ײ</w:t>
      </w:r>
      <w:r>
        <w:t>;</w:t>
      </w:r>
    </w:p>
    <w:p w14:paraId="6E5AE363" w14:textId="080415CB" w:rsidR="00D76A96" w:rsidRDefault="00D76A96" w:rsidP="00D76A96">
      <w:pPr>
        <w:pStyle w:val="Example"/>
        <w:keepNext/>
      </w:pPr>
      <w:r>
        <w:tab/>
      </w:r>
      <w:r>
        <w:tab/>
        <w:t>return;</w:t>
      </w:r>
    </w:p>
    <w:p w14:paraId="479977D9" w14:textId="0D6663CB" w:rsidR="00D76A96" w:rsidRDefault="00D76A96" w:rsidP="00D76A96">
      <w:pPr>
        <w:pStyle w:val="Comment"/>
        <w:keepNext/>
      </w:pPr>
      <w:r>
        <w:tab/>
        <w:t>// Do the work</w:t>
      </w:r>
    </w:p>
    <w:p w14:paraId="5EA91ECF" w14:textId="23C827E5" w:rsidR="00D76A96" w:rsidRDefault="00D76A96" w:rsidP="00D76A96">
      <w:pPr>
        <w:pStyle w:val="Example"/>
      </w:pPr>
      <w:r>
        <w:t>}</w:t>
      </w:r>
    </w:p>
    <w:p w14:paraId="3E8BE62F" w14:textId="75B82491" w:rsidR="00D76A96" w:rsidRPr="00D76A96" w:rsidRDefault="00D76A96" w:rsidP="00D76A96">
      <w:pPr>
        <w:pStyle w:val="Continuation"/>
      </w:pPr>
      <w:r>
        <w:t xml:space="preserve">and pass in </w:t>
      </w:r>
      <w:r>
        <w:rPr>
          <w:rStyle w:val="Characters"/>
        </w:rPr>
        <w:t>p’s heater</w:t>
      </w:r>
      <w:r>
        <w:t xml:space="preserve"> without worrying.</w:t>
      </w:r>
    </w:p>
    <w:p w14:paraId="64447F71" w14:textId="5E60A9ED" w:rsidR="00EA6C46" w:rsidRDefault="00EA6C46" w:rsidP="00EA6C46">
      <w:pPr>
        <w:pStyle w:val="Concept"/>
      </w:pPr>
      <w:bookmarkStart w:id="63" w:name="_Toc144415103"/>
      <w:r>
        <w:t>Temperature literals</w:t>
      </w:r>
      <w:bookmarkEnd w:id="63"/>
    </w:p>
    <w:p w14:paraId="172E3C39" w14:textId="6EB30144" w:rsidR="00347738" w:rsidRDefault="00D76A96" w:rsidP="00EA6C46">
      <w:r>
        <w:t xml:space="preserve">For the incubation temperature, we set it equal to </w:t>
      </w:r>
      <w:r>
        <w:rPr>
          <w:rStyle w:val="Characters"/>
        </w:rPr>
        <w:t>80C</w:t>
      </w:r>
      <w:r>
        <w:t xml:space="preserve">.  Temperatures (both absolute and relative) can be specified with a trailing </w:t>
      </w:r>
      <w:r>
        <w:rPr>
          <w:rStyle w:val="Characters"/>
        </w:rPr>
        <w:t>C</w:t>
      </w:r>
      <w:r>
        <w:t xml:space="preserve"> for Celsius or </w:t>
      </w:r>
      <w:r>
        <w:rPr>
          <w:rStyle w:val="Characters"/>
        </w:rPr>
        <w:t>F</w:t>
      </w:r>
      <w:r>
        <w:t xml:space="preserve"> for Fahrenheit.  The system figures out from context whether it’s a </w:t>
      </w:r>
      <w:r>
        <w:rPr>
          <w:rStyle w:val="Characters"/>
        </w:rPr>
        <w:t>temperature</w:t>
      </w:r>
      <w:r>
        <w:t xml:space="preserve"> (or </w:t>
      </w:r>
      <w:r>
        <w:rPr>
          <w:rStyle w:val="Characters"/>
        </w:rPr>
        <w:t>temp</w:t>
      </w:r>
      <w:r>
        <w:t xml:space="preserve"> or </w:t>
      </w:r>
      <w:r>
        <w:rPr>
          <w:rStyle w:val="Characters"/>
        </w:rPr>
        <w:t>temperature point</w:t>
      </w:r>
      <w:r>
        <w:t xml:space="preserve"> or </w:t>
      </w:r>
      <w:r>
        <w:rPr>
          <w:rStyle w:val="Characters"/>
        </w:rPr>
        <w:t>temp point</w:t>
      </w:r>
      <w:r>
        <w:t xml:space="preserve">) or a </w:t>
      </w:r>
      <w:r>
        <w:rPr>
          <w:rStyle w:val="Characters"/>
        </w:rPr>
        <w:t>temperature difference</w:t>
      </w:r>
      <w:r>
        <w:t xml:space="preserve"> (or </w:t>
      </w:r>
      <w:r>
        <w:rPr>
          <w:rStyle w:val="Characters"/>
        </w:rPr>
        <w:t>temperature diff</w:t>
      </w:r>
      <w:r>
        <w:t xml:space="preserve"> or </w:t>
      </w:r>
      <w:r>
        <w:rPr>
          <w:rStyle w:val="Characters"/>
        </w:rPr>
        <w:t>temperature delta</w:t>
      </w:r>
      <w:r>
        <w:t xml:space="preserve"> or </w:t>
      </w:r>
      <w:r>
        <w:rPr>
          <w:rStyle w:val="Characters"/>
        </w:rPr>
        <w:t>temp difference</w:t>
      </w:r>
      <w:r>
        <w:t xml:space="preserve"> or …).</w:t>
      </w:r>
      <w:r>
        <w:rPr>
          <w:rStyle w:val="FootnoteReference"/>
        </w:rPr>
        <w:footnoteReference w:id="18"/>
      </w:r>
      <w:r>
        <w:t xml:space="preserve">  This even works with things like</w:t>
      </w:r>
    </w:p>
    <w:p w14:paraId="2FE862F1" w14:textId="75F84167" w:rsidR="00D76A96" w:rsidRDefault="00D76A96" w:rsidP="00D76A96">
      <w:pPr>
        <w:pStyle w:val="Example"/>
      </w:pPr>
      <w:r w:rsidRPr="00D76A96">
        <w:t xml:space="preserve">temperature t = </w:t>
      </w:r>
      <w:r>
        <w:t>80C + 5C;</w:t>
      </w:r>
    </w:p>
    <w:p w14:paraId="2C5B4396" w14:textId="36681DD5" w:rsidR="00D76A96" w:rsidRDefault="00D76A96" w:rsidP="00D76A96">
      <w:pPr>
        <w:pStyle w:val="Continuation"/>
      </w:pPr>
      <w:r>
        <w:t xml:space="preserve">Here, the </w:t>
      </w:r>
      <w:r>
        <w:rPr>
          <w:rStyle w:val="Characters"/>
        </w:rPr>
        <w:t>80C</w:t>
      </w:r>
      <w:r>
        <w:t xml:space="preserve"> will be taken to be a </w:t>
      </w:r>
      <w:r>
        <w:rPr>
          <w:rStyle w:val="Characters"/>
        </w:rPr>
        <w:t>temperature</w:t>
      </w:r>
      <w:r>
        <w:t xml:space="preserve"> and the </w:t>
      </w:r>
      <w:r>
        <w:rPr>
          <w:rStyle w:val="Characters"/>
        </w:rPr>
        <w:t>5C</w:t>
      </w:r>
      <w:r>
        <w:t xml:space="preserve"> will be taken to be a </w:t>
      </w:r>
      <w:r>
        <w:rPr>
          <w:rStyle w:val="Characters"/>
        </w:rPr>
        <w:t>temperature difference</w:t>
      </w:r>
      <w:r>
        <w:t xml:space="preserve">, and the result will be </w:t>
      </w:r>
      <w:r>
        <w:rPr>
          <w:rStyle w:val="Characters"/>
        </w:rPr>
        <w:t>85C</w:t>
      </w:r>
      <w:r>
        <w:t xml:space="preserve">, a </w:t>
      </w:r>
      <w:r>
        <w:rPr>
          <w:rStyle w:val="Characters"/>
        </w:rPr>
        <w:t>temperature</w:t>
      </w:r>
      <w:r>
        <w:t xml:space="preserve">.  Of course, you can freely mix temperature systems.  </w:t>
      </w:r>
      <w:r>
        <w:rPr>
          <w:rStyle w:val="Characters"/>
        </w:rPr>
        <w:t>50F + 10C</w:t>
      </w:r>
      <w:r>
        <w:t xml:space="preserve"> will either be </w:t>
      </w:r>
      <w:r>
        <w:rPr>
          <w:rStyle w:val="Characters"/>
        </w:rPr>
        <w:t>20C</w:t>
      </w:r>
      <w:r>
        <w:t xml:space="preserve"> as a </w:t>
      </w:r>
      <w:r>
        <w:rPr>
          <w:rStyle w:val="Characters"/>
        </w:rPr>
        <w:t>temperature</w:t>
      </w:r>
      <w:r>
        <w:t xml:space="preserve"> or about </w:t>
      </w:r>
      <w:r>
        <w:rPr>
          <w:rStyle w:val="Characters"/>
        </w:rPr>
        <w:t>37.8C</w:t>
      </w:r>
      <w:r>
        <w:t xml:space="preserve"> as a </w:t>
      </w:r>
      <w:r>
        <w:rPr>
          <w:rStyle w:val="Characters"/>
        </w:rPr>
        <w:t>temperature difference</w:t>
      </w:r>
      <w:r>
        <w:t xml:space="preserve">.  (Note that if you add two temperature constants directly like that, the second one will always be taken to be a </w:t>
      </w:r>
      <w:r>
        <w:rPr>
          <w:rStyle w:val="Characters"/>
        </w:rPr>
        <w:t>temperature difference</w:t>
      </w:r>
      <w:r>
        <w:t>.</w:t>
      </w:r>
      <w:r w:rsidR="00CB5B3A">
        <w:t xml:space="preserve">  Also, if you directly compare two temperature constants, they will be taken to be </w:t>
      </w:r>
      <w:r w:rsidR="00CB5B3A">
        <w:rPr>
          <w:rStyle w:val="Characters"/>
        </w:rPr>
        <w:t>temperature</w:t>
      </w:r>
      <w:r w:rsidR="00CB5B3A">
        <w:t>s.</w:t>
      </w:r>
      <w:r>
        <w:t>)</w:t>
      </w:r>
    </w:p>
    <w:p w14:paraId="26263CF7" w14:textId="25F25F7D" w:rsidR="00A44120" w:rsidRDefault="00A44120" w:rsidP="00A44120">
      <w:pPr>
        <w:pStyle w:val="Concept"/>
      </w:pPr>
      <w:bookmarkStart w:id="64" w:name="_Toc144415104"/>
      <w:r>
        <w:t>Actions at statement level</w:t>
      </w:r>
      <w:bookmarkEnd w:id="64"/>
    </w:p>
    <w:p w14:paraId="18098AAC" w14:textId="131EF83F" w:rsidR="005C0CE9" w:rsidRDefault="009D1F83" w:rsidP="005C0CE9">
      <w:r>
        <w:t xml:space="preserve">Inside </w:t>
      </w:r>
      <w:r>
        <w:rPr>
          <w:rStyle w:val="Characters"/>
        </w:rPr>
        <w:t>run_protocol</w:t>
      </w:r>
      <w:r>
        <w:t>, this step is trivial:</w:t>
      </w:r>
    </w:p>
    <w:p w14:paraId="6CF79A5C" w14:textId="77777777" w:rsidR="009D1F83" w:rsidRPr="009D1F83" w:rsidRDefault="009D1F83" w:rsidP="009D1F83">
      <w:pPr>
        <w:pStyle w:val="Example"/>
      </w:pPr>
      <w:r>
        <w:tab/>
      </w:r>
      <w:r w:rsidRPr="0049072F">
        <w:t>incubate;</w:t>
      </w:r>
    </w:p>
    <w:p w14:paraId="54D594AB" w14:textId="1806126B" w:rsidR="007A3C4B" w:rsidRPr="007A3C4B" w:rsidRDefault="007A3C4B" w:rsidP="009D1F83">
      <w:pPr>
        <w:pStyle w:val="Continuation"/>
      </w:pPr>
      <w:r>
        <w:t xml:space="preserve">but there is one subtlety that may not be apparent—and hopefully isn’t.  As in most programming languages, a function is invoked by following it with a list of values in parentheses, e.g., </w:t>
      </w:r>
      <w:r>
        <w:rPr>
          <w:rStyle w:val="Characters"/>
        </w:rPr>
        <w:t>square(3)</w:t>
      </w:r>
      <w:r>
        <w:t xml:space="preserve"> above.  But here, we’re not saying </w:t>
      </w:r>
      <w:r>
        <w:rPr>
          <w:rStyle w:val="Characters"/>
        </w:rPr>
        <w:t>incubate()</w:t>
      </w:r>
      <w:r>
        <w:t xml:space="preserve"> (although we could), but rather simply </w:t>
      </w:r>
      <w:r>
        <w:rPr>
          <w:rStyle w:val="Characters"/>
        </w:rPr>
        <w:t>incubate</w:t>
      </w:r>
      <w:r>
        <w:t xml:space="preserve">.  Recall that earlier we noted that a function that takes no arguments and returns no result, like </w:t>
      </w:r>
      <w:r>
        <w:rPr>
          <w:rStyle w:val="Characters"/>
        </w:rPr>
        <w:lastRenderedPageBreak/>
        <w:t>incubate</w:t>
      </w:r>
      <w:r>
        <w:t xml:space="preserve">, is called an </w:t>
      </w:r>
      <w:r>
        <w:rPr>
          <w:i/>
          <w:iCs/>
        </w:rPr>
        <w:t>action</w:t>
      </w:r>
      <w:r>
        <w:t xml:space="preserve">.  When the value of an expression used as a statement is an action, the action is immediately evaluated.  </w:t>
      </w:r>
    </w:p>
    <w:p w14:paraId="270360F3" w14:textId="6B070636" w:rsidR="009D1F83" w:rsidRDefault="001E0713" w:rsidP="009D1F83">
      <w:pPr>
        <w:pStyle w:val="Continuation"/>
      </w:pPr>
      <w:r>
        <w:t>With that out of the way,</w:t>
      </w:r>
      <w:r w:rsidR="009D1F83">
        <w:t xml:space="preserve"> all the work happens within the new action </w:t>
      </w:r>
      <w:r w:rsidR="009D1F83">
        <w:rPr>
          <w:rStyle w:val="Characters"/>
        </w:rPr>
        <w:t>incubate</w:t>
      </w:r>
      <w:r w:rsidR="009D1F83">
        <w:t>:</w:t>
      </w:r>
    </w:p>
    <w:p w14:paraId="594B0E82" w14:textId="77777777" w:rsidR="009D1F83" w:rsidRPr="009D1F83" w:rsidRDefault="009D1F83" w:rsidP="009D1F83">
      <w:pPr>
        <w:pStyle w:val="Example"/>
      </w:pPr>
      <w:r w:rsidRPr="009D1F83">
        <w:t xml:space="preserve">define incubate { </w:t>
      </w:r>
    </w:p>
    <w:p w14:paraId="2F7875A2" w14:textId="77777777" w:rsidR="009D1F83" w:rsidRPr="009D1F83" w:rsidRDefault="009D1F83" w:rsidP="009D1F83">
      <w:pPr>
        <w:pStyle w:val="Example"/>
      </w:pPr>
      <w:r w:rsidRPr="009D1F83">
        <w:t xml:space="preserve">    incubator's target = incubation_temp;</w:t>
      </w:r>
    </w:p>
    <w:p w14:paraId="3B458A9D" w14:textId="77777777" w:rsidR="009D1F83" w:rsidRPr="009D1F83" w:rsidRDefault="009D1F83" w:rsidP="009D1F83">
      <w:pPr>
        <w:pStyle w:val="Example"/>
      </w:pPr>
      <w:r w:rsidRPr="009D1F83">
        <w:t xml:space="preserve">    wait until incubator is ready;</w:t>
      </w:r>
    </w:p>
    <w:p w14:paraId="75E37CCD" w14:textId="77777777" w:rsidR="009D1F83" w:rsidRPr="009D1F83" w:rsidRDefault="009D1F83" w:rsidP="009D1F83">
      <w:pPr>
        <w:pStyle w:val="Example"/>
      </w:pPr>
    </w:p>
    <w:p w14:paraId="3337C786" w14:textId="77777777" w:rsidR="009D1F83" w:rsidRPr="009D1F83" w:rsidRDefault="009D1F83" w:rsidP="009D1F83">
      <w:pPr>
        <w:pStyle w:val="Example"/>
      </w:pPr>
      <w:r w:rsidRPr="009D1F83">
        <w:t xml:space="preserve">    print "Incubating at", incubation_temp, </w:t>
      </w:r>
    </w:p>
    <w:p w14:paraId="7DEE2DAD" w14:textId="1CE31843" w:rsidR="009D1F83" w:rsidRPr="009D1F83" w:rsidRDefault="009D1F83" w:rsidP="009D1F83">
      <w:pPr>
        <w:pStyle w:val="Example"/>
      </w:pPr>
      <w:r w:rsidRPr="009D1F83">
        <w:tab/>
      </w:r>
      <w:r w:rsidRPr="009D1F83">
        <w:tab/>
      </w:r>
      <w:r w:rsidRPr="009D1F83">
        <w:tab/>
      </w:r>
      <w:r w:rsidRPr="009D1F83">
        <w:tab/>
        <w:t xml:space="preserve">"for", (incubation_time : in </w:t>
      </w:r>
      <w:r w:rsidR="009A6440">
        <w:t>H:M:S</w:t>
      </w:r>
      <w:r w:rsidRPr="009D1F83">
        <w:t>), ".";</w:t>
      </w:r>
    </w:p>
    <w:p w14:paraId="355B496C" w14:textId="77777777" w:rsidR="009D1F83" w:rsidRPr="009D1F83" w:rsidRDefault="009D1F83" w:rsidP="009D1F83">
      <w:pPr>
        <w:pStyle w:val="Example"/>
      </w:pPr>
      <w:r w:rsidRPr="009D1F83">
        <w:t xml:space="preserve">    </w:t>
      </w:r>
    </w:p>
    <w:p w14:paraId="0A1C8C94" w14:textId="77777777" w:rsidR="009D1F83" w:rsidRPr="009D1F83" w:rsidRDefault="009D1F83" w:rsidP="009D1F83">
      <w:pPr>
        <w:pStyle w:val="Example"/>
      </w:pPr>
      <w:r w:rsidRPr="009D1F83">
        <w:t xml:space="preserve">    timestamp end_at = time now + incubation_time;</w:t>
      </w:r>
    </w:p>
    <w:p w14:paraId="0449C32A" w14:textId="77777777" w:rsidR="009D1F83" w:rsidRPr="009D1F83" w:rsidRDefault="009D1F83" w:rsidP="009D1F83">
      <w:pPr>
        <w:pStyle w:val="Example"/>
      </w:pPr>
      <w:r w:rsidRPr="009D1F83">
        <w:t xml:space="preserve">    </w:t>
      </w:r>
    </w:p>
    <w:p w14:paraId="1CD0DAFB" w14:textId="682E12BC" w:rsidR="009D1F83" w:rsidRPr="009D1F83" w:rsidRDefault="009D1F83" w:rsidP="009D1F83">
      <w:pPr>
        <w:pStyle w:val="Example"/>
      </w:pPr>
      <w:r w:rsidRPr="009D1F83">
        <w:t xml:space="preserve">    time pause_length = 1 </w:t>
      </w:r>
      <w:r w:rsidR="009946DA">
        <w:t>minute</w:t>
      </w:r>
      <w:r w:rsidRPr="009D1F83">
        <w:t>;</w:t>
      </w:r>
    </w:p>
    <w:p w14:paraId="136D95EB" w14:textId="77777777" w:rsidR="009D1F83" w:rsidRPr="009D1F83" w:rsidRDefault="009D1F83" w:rsidP="009D1F83">
      <w:pPr>
        <w:pStyle w:val="Example"/>
      </w:pPr>
      <w:r w:rsidRPr="009D1F83">
        <w:t xml:space="preserve">    </w:t>
      </w:r>
    </w:p>
    <w:p w14:paraId="6E1D1DD4" w14:textId="77777777" w:rsidR="009D1F83" w:rsidRPr="009D1F83" w:rsidRDefault="009D1F83" w:rsidP="009D1F83">
      <w:pPr>
        <w:pStyle w:val="Example"/>
      </w:pPr>
      <w:r w:rsidRPr="009D1F83">
        <w:t xml:space="preserve">    repeat until end_at {</w:t>
      </w:r>
    </w:p>
    <w:p w14:paraId="6E0E3677" w14:textId="77777777" w:rsidR="009D1F83" w:rsidRPr="009D1F83" w:rsidRDefault="009D1F83" w:rsidP="009D1F83">
      <w:pPr>
        <w:pStyle w:val="Example"/>
      </w:pPr>
      <w:r w:rsidRPr="009D1F83">
        <w:t xml:space="preserve">       time remaining = time until(end_at);</w:t>
      </w:r>
    </w:p>
    <w:p w14:paraId="324C552A" w14:textId="26267F8B" w:rsidR="009D1F83" w:rsidRPr="009D1F83" w:rsidRDefault="009D1F83" w:rsidP="009D1F83">
      <w:pPr>
        <w:pStyle w:val="Example"/>
      </w:pPr>
      <w:r w:rsidRPr="009D1F83">
        <w:t xml:space="preserve">       print time now+":", (remaining : in </w:t>
      </w:r>
      <w:r w:rsidR="009A6440">
        <w:t>M:S</w:t>
      </w:r>
      <w:r w:rsidRPr="009D1F83">
        <w:t>), "left.";</w:t>
      </w:r>
    </w:p>
    <w:p w14:paraId="356BEF52" w14:textId="77777777" w:rsidR="009D1F83" w:rsidRPr="009D1F83" w:rsidRDefault="009D1F83" w:rsidP="009D1F83">
      <w:pPr>
        <w:pStyle w:val="Example"/>
      </w:pPr>
      <w:r w:rsidRPr="009D1F83">
        <w:t xml:space="preserve">       </w:t>
      </w:r>
    </w:p>
    <w:p w14:paraId="08C8E613" w14:textId="77777777" w:rsidR="009D1F83" w:rsidRPr="009D1F83" w:rsidRDefault="009D1F83" w:rsidP="009D1F83">
      <w:pPr>
        <w:pStyle w:val="Example"/>
      </w:pPr>
      <w:r w:rsidRPr="009D1F83">
        <w:t xml:space="preserve">       time t = remaining if remaining &lt; pause_length </w:t>
      </w:r>
    </w:p>
    <w:p w14:paraId="1E2F0CBE" w14:textId="77777777" w:rsidR="009D1F83" w:rsidRPr="009D1F83" w:rsidRDefault="009D1F83" w:rsidP="009D1F83">
      <w:pPr>
        <w:pStyle w:val="Example"/>
      </w:pPr>
      <w:r w:rsidRPr="009D1F83">
        <w:tab/>
      </w:r>
      <w:r w:rsidRPr="009D1F83">
        <w:tab/>
      </w:r>
      <w:r w:rsidRPr="009D1F83">
        <w:tab/>
      </w:r>
      <w:r w:rsidRPr="009D1F83">
        <w:tab/>
      </w:r>
      <w:r w:rsidRPr="009D1F83">
        <w:tab/>
      </w:r>
      <w:r w:rsidRPr="009D1F83">
        <w:tab/>
        <w:t>else pause_length;</w:t>
      </w:r>
    </w:p>
    <w:p w14:paraId="0E08A473" w14:textId="77777777" w:rsidR="009D1F83" w:rsidRPr="009D1F83" w:rsidRDefault="009D1F83" w:rsidP="009D1F83">
      <w:pPr>
        <w:pStyle w:val="Example"/>
      </w:pPr>
      <w:r w:rsidRPr="009D1F83">
        <w:t xml:space="preserve">       wait for t;</w:t>
      </w:r>
    </w:p>
    <w:p w14:paraId="7C9997EE" w14:textId="77777777" w:rsidR="009D1F83" w:rsidRPr="009D1F83" w:rsidRDefault="009D1F83" w:rsidP="009D1F83">
      <w:pPr>
        <w:pStyle w:val="Example"/>
      </w:pPr>
      <w:r w:rsidRPr="009D1F83">
        <w:t xml:space="preserve">    }</w:t>
      </w:r>
    </w:p>
    <w:p w14:paraId="2B668298" w14:textId="77777777" w:rsidR="009D1F83" w:rsidRPr="009D1F83" w:rsidRDefault="009D1F83" w:rsidP="009D1F83">
      <w:pPr>
        <w:pStyle w:val="Example"/>
      </w:pPr>
      <w:r w:rsidRPr="009D1F83">
        <w:t xml:space="preserve">    incubator : off;</w:t>
      </w:r>
    </w:p>
    <w:p w14:paraId="400CA364" w14:textId="77777777" w:rsidR="009D1F83" w:rsidRPr="009D1F83" w:rsidRDefault="009D1F83" w:rsidP="009D1F83">
      <w:pPr>
        <w:pStyle w:val="Example"/>
      </w:pPr>
      <w:r w:rsidRPr="009D1F83">
        <w:t>}</w:t>
      </w:r>
    </w:p>
    <w:p w14:paraId="74BBD69B" w14:textId="59B349D3" w:rsidR="004306C7" w:rsidRDefault="004306C7" w:rsidP="004306C7">
      <w:pPr>
        <w:pStyle w:val="Concept"/>
      </w:pPr>
      <w:bookmarkStart w:id="65" w:name="_Toc144415105"/>
      <w:r>
        <w:t>Heaters</w:t>
      </w:r>
      <w:bookmarkEnd w:id="65"/>
    </w:p>
    <w:p w14:paraId="3EF62EDA" w14:textId="3088373C" w:rsidR="009D1F83" w:rsidRDefault="009D1F83" w:rsidP="004306C7">
      <w:r>
        <w:t>We’ll walk through this step by step.</w:t>
      </w:r>
      <w:r w:rsidR="00555920">
        <w:t xml:space="preserve">  First, we tell the </w:t>
      </w:r>
      <w:r w:rsidR="00555920">
        <w:rPr>
          <w:rStyle w:val="Characters"/>
        </w:rPr>
        <w:t>heater</w:t>
      </w:r>
      <w:r w:rsidR="00555920">
        <w:t xml:space="preserve"> what temperature we want it to go to:</w:t>
      </w:r>
    </w:p>
    <w:p w14:paraId="32AC0967" w14:textId="77777777" w:rsidR="00555920" w:rsidRPr="009D1F83" w:rsidRDefault="00555920" w:rsidP="00555920">
      <w:pPr>
        <w:pStyle w:val="Example"/>
      </w:pPr>
      <w:r w:rsidRPr="009D1F83">
        <w:t xml:space="preserve">    incubator's target = incubation_temp;</w:t>
      </w:r>
    </w:p>
    <w:p w14:paraId="0DE1926C" w14:textId="6063D292" w:rsidR="00555920" w:rsidRDefault="00555920" w:rsidP="00555920">
      <w:pPr>
        <w:pStyle w:val="Continuation"/>
      </w:pPr>
      <w:r>
        <w:t xml:space="preserve">Heaters are characterized by a number of attributes: </w:t>
      </w:r>
      <w:r>
        <w:rPr>
          <w:rStyle w:val="Characters"/>
        </w:rPr>
        <w:t>current temperature</w:t>
      </w:r>
      <w:r>
        <w:t xml:space="preserve"> (or simply </w:t>
      </w:r>
      <w:r>
        <w:rPr>
          <w:rStyle w:val="Characters"/>
        </w:rPr>
        <w:t>temperature</w:t>
      </w:r>
      <w:r>
        <w:t>)</w:t>
      </w:r>
      <w:r>
        <w:rPr>
          <w:rStyle w:val="Characters"/>
        </w:rPr>
        <w:t>, maximum temperature</w:t>
      </w:r>
      <w:r>
        <w:t xml:space="preserve">, and </w:t>
      </w:r>
      <w:r>
        <w:rPr>
          <w:rStyle w:val="Characters"/>
        </w:rPr>
        <w:t>minimum temperature</w:t>
      </w:r>
      <w:r>
        <w:rPr>
          <w:rStyle w:val="FootnoteReference"/>
          <w:rFonts w:ascii="Courier New" w:hAnsi="Courier New" w:cs="Courier New"/>
          <w:b/>
          <w:sz w:val="20"/>
          <w:lang w:val="en"/>
        </w:rPr>
        <w:footnoteReference w:id="19"/>
      </w:r>
      <w:r>
        <w:t xml:space="preserve"> as well as their </w:t>
      </w:r>
      <w:r>
        <w:rPr>
          <w:rStyle w:val="Characters"/>
        </w:rPr>
        <w:t>target temperature</w:t>
      </w:r>
      <w:r>
        <w:t xml:space="preserve"> (or simply </w:t>
      </w:r>
      <w:r>
        <w:rPr>
          <w:rStyle w:val="Characters"/>
        </w:rPr>
        <w:t>target</w:t>
      </w:r>
      <w:r>
        <w:t>), which is the temperature the user has requested the heater go to.  This last is the only one a program can modify.</w:t>
      </w:r>
      <w:r w:rsidR="00143EC4">
        <w:t xml:space="preserve">  The target is actually a </w:t>
      </w:r>
      <w:r w:rsidR="00143EC4">
        <w:rPr>
          <w:rStyle w:val="Characters"/>
        </w:rPr>
        <w:t>(maybe) temperature</w:t>
      </w:r>
      <w:r w:rsidR="00143EC4">
        <w:t xml:space="preserve">.  If the value is </w:t>
      </w:r>
      <w:r w:rsidR="00143EC4">
        <w:rPr>
          <w:rStyle w:val="Characters"/>
        </w:rPr>
        <w:t>missing</w:t>
      </w:r>
      <w:r w:rsidR="00143EC4">
        <w:t xml:space="preserve">, then the heater is </w:t>
      </w:r>
      <w:r w:rsidR="000277DE">
        <w:t>to go to the ambient temperature.</w:t>
      </w:r>
    </w:p>
    <w:p w14:paraId="3AFEF5F4" w14:textId="7EB419D8" w:rsidR="000277DE" w:rsidRPr="00435B01" w:rsidRDefault="000277DE" w:rsidP="000277DE">
      <w:r>
        <w:lastRenderedPageBreak/>
        <w:t xml:space="preserve">Note that when we set a </w:t>
      </w:r>
      <w:r w:rsidRPr="00435B01">
        <w:t>heater’s</w:t>
      </w:r>
      <w:r>
        <w:t xml:space="preserve"> </w:t>
      </w:r>
      <w:r>
        <w:rPr>
          <w:rStyle w:val="Characters"/>
        </w:rPr>
        <w:t>target temperature</w:t>
      </w:r>
      <w:r>
        <w:t xml:space="preserve">, this doesn’t necessarily mean that it will need to heat up.  If </w:t>
      </w:r>
      <w:r w:rsidR="00435B01">
        <w:t xml:space="preserve">the heater’s </w:t>
      </w:r>
      <w:r w:rsidR="00435B01">
        <w:rPr>
          <w:rStyle w:val="Characters"/>
        </w:rPr>
        <w:t>current temperature</w:t>
      </w:r>
      <w:r w:rsidR="00435B01">
        <w:t xml:space="preserve"> is already above the desired target, the heater will turn off until it cools off to the desired point.</w:t>
      </w:r>
    </w:p>
    <w:p w14:paraId="7630471F" w14:textId="23B27400" w:rsidR="00DF7210" w:rsidRPr="00DF7210" w:rsidRDefault="00DF7210" w:rsidP="00DF7210">
      <w:pPr>
        <w:pStyle w:val="Concept"/>
      </w:pPr>
      <w:bookmarkStart w:id="66" w:name="_Toc144415106"/>
      <w:r>
        <w:t>Testing properties (</w:t>
      </w:r>
      <w:r>
        <w:rPr>
          <w:rStyle w:val="ConceptGlyph"/>
        </w:rPr>
        <w:t>is</w:t>
      </w:r>
      <w:r>
        <w:t xml:space="preserve"> expressions)</w:t>
      </w:r>
      <w:bookmarkEnd w:id="66"/>
    </w:p>
    <w:p w14:paraId="5EEADA77" w14:textId="6623603F" w:rsidR="000277DE" w:rsidRDefault="000277DE" w:rsidP="000277DE">
      <w:r>
        <w:t>Once we tell the heater to set its temperature, we wait until it gets there:</w:t>
      </w:r>
    </w:p>
    <w:p w14:paraId="51E8AA44" w14:textId="77777777" w:rsidR="000277DE" w:rsidRPr="009D1F83" w:rsidRDefault="000277DE" w:rsidP="000277DE">
      <w:pPr>
        <w:pStyle w:val="Example"/>
      </w:pPr>
      <w:r w:rsidRPr="009D1F83">
        <w:t xml:space="preserve">    wait until incubator is ready;</w:t>
      </w:r>
    </w:p>
    <w:p w14:paraId="4EC86F97" w14:textId="466C9DDF" w:rsidR="00407213" w:rsidRPr="00407213" w:rsidRDefault="00435B01" w:rsidP="000277DE">
      <w:pPr>
        <w:pStyle w:val="Continuation"/>
      </w:pPr>
      <w:r>
        <w:t xml:space="preserve">An expression of the form </w:t>
      </w:r>
      <w:r>
        <w:rPr>
          <w:rStyle w:val="Characters"/>
        </w:rPr>
        <w:t>X</w:t>
      </w:r>
      <w:r>
        <w:t xml:space="preserve"> </w:t>
      </w:r>
      <w:r w:rsidRPr="00407213">
        <w:rPr>
          <w:rStyle w:val="Characters"/>
        </w:rPr>
        <w:t>is</w:t>
      </w:r>
      <w:r>
        <w:t xml:space="preserve"> </w:t>
      </w:r>
      <w:r>
        <w:rPr>
          <w:rStyle w:val="Characters"/>
        </w:rPr>
        <w:t>Y</w:t>
      </w:r>
      <w:r>
        <w:t xml:space="preserve"> requires that </w:t>
      </w:r>
      <w:r>
        <w:rPr>
          <w:rStyle w:val="Characters"/>
        </w:rPr>
        <w:t>Y</w:t>
      </w:r>
      <w:r>
        <w:t xml:space="preserve"> is a </w:t>
      </w:r>
      <w:r>
        <w:rPr>
          <w:i/>
          <w:iCs/>
        </w:rPr>
        <w:t>property</w:t>
      </w:r>
      <w:r>
        <w:t xml:space="preserve">, a function that can take </w:t>
      </w:r>
      <w:r>
        <w:rPr>
          <w:rStyle w:val="Characters"/>
        </w:rPr>
        <w:t>X</w:t>
      </w:r>
      <w:r>
        <w:t xml:space="preserve"> and return a Boolean (</w:t>
      </w:r>
      <w:r>
        <w:rPr>
          <w:rStyle w:val="Characters"/>
        </w:rPr>
        <w:t>bool</w:t>
      </w:r>
      <w:r>
        <w:t xml:space="preserve">) value.  </w:t>
      </w:r>
      <w:r w:rsidR="00407213">
        <w:t xml:space="preserve">You can use </w:t>
      </w:r>
      <w:r w:rsidR="00407213">
        <w:rPr>
          <w:rStyle w:val="Characters"/>
        </w:rPr>
        <w:t>X is not Y</w:t>
      </w:r>
      <w:r w:rsidR="00407213">
        <w:t xml:space="preserve"> or </w:t>
      </w:r>
      <w:r w:rsidR="00407213">
        <w:rPr>
          <w:rStyle w:val="Characters"/>
        </w:rPr>
        <w:t>X isn’t Y</w:t>
      </w:r>
      <w:r w:rsidR="00407213">
        <w:t xml:space="preserve"> (or, of course, </w:t>
      </w:r>
      <w:r w:rsidR="00407213">
        <w:rPr>
          <w:rStyle w:val="Characters"/>
        </w:rPr>
        <w:t>not X is Y</w:t>
      </w:r>
      <w:r w:rsidR="00407213">
        <w:t>) to ask the opposite question.</w:t>
      </w:r>
    </w:p>
    <w:p w14:paraId="70A48B5B" w14:textId="722D4BF8" w:rsidR="000277DE" w:rsidRDefault="00435B01" w:rsidP="000277DE">
      <w:pPr>
        <w:pStyle w:val="Continuation"/>
      </w:pPr>
      <w:r>
        <w:t xml:space="preserve">Heaters have two defined properties: </w:t>
      </w:r>
      <w:r>
        <w:rPr>
          <w:rStyle w:val="Characters"/>
        </w:rPr>
        <w:t>ready</w:t>
      </w:r>
      <w:r>
        <w:t xml:space="preserve"> is true if the heater is maintaining its temperature at or near its designated target, which is not </w:t>
      </w:r>
      <w:r>
        <w:rPr>
          <w:rStyle w:val="Characters"/>
        </w:rPr>
        <w:t>missing</w:t>
      </w:r>
      <w:r>
        <w:t xml:space="preserve">.  </w:t>
      </w:r>
      <w:r>
        <w:rPr>
          <w:rStyle w:val="Characters"/>
        </w:rPr>
        <w:t>ambient</w:t>
      </w:r>
      <w:r>
        <w:t xml:space="preserve"> is true if the heater’s target is </w:t>
      </w:r>
      <w:r>
        <w:rPr>
          <w:rStyle w:val="Characters"/>
        </w:rPr>
        <w:t>missing</w:t>
      </w:r>
      <w:r>
        <w:t xml:space="preserve"> and its current temperature is below some </w:t>
      </w:r>
      <w:r w:rsidR="007A69F5">
        <w:t xml:space="preserve">(possibly dynamic) </w:t>
      </w:r>
      <w:r>
        <w:t>threshold set by the board.</w:t>
      </w:r>
    </w:p>
    <w:p w14:paraId="58A6A481" w14:textId="365EE658" w:rsidR="00DF7210" w:rsidRPr="00DF7210" w:rsidRDefault="00DF7210" w:rsidP="00DF7210">
      <w:pPr>
        <w:pStyle w:val="Concept"/>
      </w:pPr>
      <w:bookmarkStart w:id="67" w:name="_Toc144415107"/>
      <w:r>
        <w:rPr>
          <w:rStyle w:val="ConceptGlyph"/>
        </w:rPr>
        <w:t>wait</w:t>
      </w:r>
      <w:r>
        <w:t xml:space="preserve"> expressions</w:t>
      </w:r>
      <w:bookmarkEnd w:id="67"/>
    </w:p>
    <w:p w14:paraId="713652E0" w14:textId="7DDE6A72" w:rsidR="00821264" w:rsidRDefault="00821264" w:rsidP="00821264">
      <w:r>
        <w:t xml:space="preserve">A statement of the form </w:t>
      </w:r>
      <w:r>
        <w:rPr>
          <w:rStyle w:val="Characters"/>
        </w:rPr>
        <w:t>wait until condition;</w:t>
      </w:r>
      <w:r>
        <w:t xml:space="preserve"> pauses the current thread of control until </w:t>
      </w:r>
      <w:r>
        <w:rPr>
          <w:rStyle w:val="Characters"/>
        </w:rPr>
        <w:t>condition</w:t>
      </w:r>
      <w:r>
        <w:t xml:space="preserve"> is </w:t>
      </w:r>
      <w:r>
        <w:rPr>
          <w:rStyle w:val="Characters"/>
        </w:rPr>
        <w:t>true</w:t>
      </w:r>
      <w:r>
        <w:t>.  The condition is re-checked after each tick of the board’s clock.</w:t>
      </w:r>
      <w:r>
        <w:rPr>
          <w:rStyle w:val="FootnoteReference"/>
        </w:rPr>
        <w:footnoteReference w:id="20"/>
      </w:r>
    </w:p>
    <w:p w14:paraId="34A82FB8" w14:textId="3C50D645" w:rsidR="00290A8F" w:rsidRPr="00290A8F" w:rsidRDefault="00290A8F" w:rsidP="00290A8F">
      <w:pPr>
        <w:pStyle w:val="Concept"/>
      </w:pPr>
      <w:bookmarkStart w:id="68" w:name="_Toc144415108"/>
      <w:r>
        <w:rPr>
          <w:rStyle w:val="ConceptGlyph"/>
        </w:rPr>
        <w:t>print</w:t>
      </w:r>
      <w:r>
        <w:t xml:space="preserve"> expressions</w:t>
      </w:r>
      <w:bookmarkEnd w:id="68"/>
    </w:p>
    <w:p w14:paraId="36AA5F13" w14:textId="7D11F31A" w:rsidR="00745935" w:rsidRDefault="00745935" w:rsidP="00821264">
      <w:r>
        <w:t>Now that the heater is at the temperature we want, we’ll notify the user that we’ll probably be here for a while:</w:t>
      </w:r>
    </w:p>
    <w:p w14:paraId="4CF58B89" w14:textId="77777777" w:rsidR="00745935" w:rsidRDefault="00745935" w:rsidP="00745935">
      <w:pPr>
        <w:pStyle w:val="Example"/>
      </w:pPr>
      <w:r>
        <w:t xml:space="preserve">    print "Incubating at", incubation_temp, </w:t>
      </w:r>
    </w:p>
    <w:p w14:paraId="02F6EED9" w14:textId="66A59D94" w:rsidR="00745935" w:rsidRDefault="00745935" w:rsidP="00745935">
      <w:pPr>
        <w:pStyle w:val="Example"/>
      </w:pPr>
      <w:r>
        <w:tab/>
      </w:r>
      <w:r>
        <w:tab/>
      </w:r>
      <w:r>
        <w:tab/>
      </w:r>
      <w:r>
        <w:tab/>
        <w:t xml:space="preserve">"for", (incubation_time : in </w:t>
      </w:r>
      <w:r w:rsidR="00816FE8">
        <w:t>H:M:S</w:t>
      </w:r>
      <w:r>
        <w:t>)+".";</w:t>
      </w:r>
    </w:p>
    <w:p w14:paraId="1041264E" w14:textId="77777777" w:rsidR="00745935" w:rsidRPr="00821264" w:rsidRDefault="00745935" w:rsidP="00821264"/>
    <w:p w14:paraId="69508482" w14:textId="77777777" w:rsidR="00D877B3" w:rsidRDefault="00D877B3" w:rsidP="00D877B3">
      <w:r>
        <w:t xml:space="preserve">When used as a statement, a </w:t>
      </w:r>
      <w:r>
        <w:rPr>
          <w:rStyle w:val="Characters"/>
        </w:rPr>
        <w:t>print</w:t>
      </w:r>
      <w:r>
        <w:t xml:space="preserve"> expression takes one or more values, separated by commas, and prints them, separated by spaces.  The values can be of any type.  In this example, we see four values.  </w:t>
      </w:r>
    </w:p>
    <w:p w14:paraId="6F405C8A" w14:textId="15FC24F3" w:rsidR="00DA72E2" w:rsidRDefault="00DA72E2" w:rsidP="00DA72E2">
      <w:pPr>
        <w:pStyle w:val="Concept"/>
      </w:pPr>
      <w:bookmarkStart w:id="69" w:name="_Toc144415109"/>
      <w:r>
        <w:lastRenderedPageBreak/>
        <w:t>String literals</w:t>
      </w:r>
      <w:bookmarkEnd w:id="69"/>
    </w:p>
    <w:p w14:paraId="07A74C77" w14:textId="7AE58E0D" w:rsidR="00D877B3" w:rsidRDefault="00D877B3" w:rsidP="00D877B3">
      <w:r>
        <w:t xml:space="preserve">The first and third arguments here are string literals (that is, literals of the </w:t>
      </w:r>
      <w:r>
        <w:rPr>
          <w:rStyle w:val="Characters"/>
        </w:rPr>
        <w:t>string</w:t>
      </w:r>
      <w:r>
        <w:t xml:space="preserve"> type), which are written as sequences of characters between double quotes (</w:t>
      </w:r>
      <w:r w:rsidRPr="00D877B3">
        <w:rPr>
          <w:rStyle w:val="Characters"/>
        </w:rPr>
        <w:t>"</w:t>
      </w:r>
      <w:r>
        <w:t xml:space="preserve"> … </w:t>
      </w:r>
      <w:r w:rsidRPr="00D877B3">
        <w:rPr>
          <w:rStyle w:val="Characters"/>
        </w:rPr>
        <w:t>"</w:t>
      </w:r>
      <w:r>
        <w:t>)</w:t>
      </w:r>
      <w:r w:rsidR="00D7102E">
        <w:rPr>
          <w:rStyle w:val="FootnoteReference"/>
        </w:rPr>
        <w:footnoteReference w:id="21"/>
      </w:r>
      <w:r>
        <w:t xml:space="preserve">  The characters that make up a string can be any character except double quotes or line break characters (carriage returns or newlines).   Within the string literal, you can also include various </w:t>
      </w:r>
      <w:r>
        <w:rPr>
          <w:i/>
          <w:iCs/>
        </w:rPr>
        <w:t>escape sequences</w:t>
      </w:r>
      <w:r>
        <w:t>, each of which begins with a backslash (</w:t>
      </w:r>
      <w:r>
        <w:rPr>
          <w:rStyle w:val="Characters"/>
        </w:rPr>
        <w:t>\</w:t>
      </w:r>
      <w:r>
        <w:t xml:space="preserve">):  </w:t>
      </w:r>
      <w:r>
        <w:rPr>
          <w:rStyle w:val="Characters"/>
        </w:rPr>
        <w:t>\t</w:t>
      </w:r>
      <w:r>
        <w:t xml:space="preserve"> represents a tab character, </w:t>
      </w:r>
      <w:r>
        <w:rPr>
          <w:rStyle w:val="Characters"/>
        </w:rPr>
        <w:t>\n</w:t>
      </w:r>
      <w:r>
        <w:t xml:space="preserve"> represents a newline, </w:t>
      </w:r>
      <w:r>
        <w:rPr>
          <w:rStyle w:val="Characters"/>
        </w:rPr>
        <w:t>\r</w:t>
      </w:r>
      <w:r>
        <w:t xml:space="preserve"> represents a carriage return, and </w:t>
      </w:r>
      <w:r>
        <w:rPr>
          <w:rStyle w:val="Characters"/>
        </w:rPr>
        <w:t>\</w:t>
      </w:r>
      <w:r w:rsidRPr="00D877B3">
        <w:rPr>
          <w:rStyle w:val="Characters"/>
        </w:rPr>
        <w:t>"</w:t>
      </w:r>
      <w:r>
        <w:t xml:space="preserve"> represents a double quote.  In addition, </w:t>
      </w:r>
      <w:r>
        <w:rPr>
          <w:rStyle w:val="Characters"/>
        </w:rPr>
        <w:t>\u</w:t>
      </w:r>
      <w:r>
        <w:t xml:space="preserve"> followed by exactly four hexadecimal characters represents the Unicode character with that code.  For example, </w:t>
      </w:r>
      <w:r>
        <w:rPr>
          <w:rStyle w:val="Characters"/>
        </w:rPr>
        <w:t>\u05D0</w:t>
      </w:r>
      <w:r>
        <w:t xml:space="preserve"> represents the Hebrew letter aleph (</w:t>
      </w:r>
      <w:r w:rsidRPr="00D877B3">
        <w:rPr>
          <w:rStyle w:val="Characters"/>
          <w:rFonts w:hint="cs"/>
          <w:rtl/>
          <w:lang w:bidi="he-IL"/>
        </w:rPr>
        <w:t>א</w:t>
      </w:r>
      <w:r w:rsidRPr="00D877B3">
        <w:t>)</w:t>
      </w:r>
      <w:r>
        <w:t>.</w:t>
      </w:r>
    </w:p>
    <w:p w14:paraId="3EE4B215" w14:textId="33FCED8B" w:rsidR="004E1922" w:rsidRDefault="004E1922" w:rsidP="004E1922">
      <w:pPr>
        <w:pStyle w:val="Concept"/>
      </w:pPr>
      <w:bookmarkStart w:id="70" w:name="_Toc144415110"/>
      <w:r>
        <w:t>Formatted quantities</w:t>
      </w:r>
      <w:r w:rsidR="008909AB">
        <w:t xml:space="preserve"> and quantities as numbers in a given unit</w:t>
      </w:r>
      <w:bookmarkEnd w:id="70"/>
    </w:p>
    <w:p w14:paraId="1A9A5BB3" w14:textId="63879677" w:rsidR="00D877B3" w:rsidRPr="0014244F" w:rsidRDefault="00D877B3" w:rsidP="00F40B20">
      <w:r>
        <w:t xml:space="preserve">For the final argument, we want to print a </w:t>
      </w:r>
      <w:r>
        <w:rPr>
          <w:rStyle w:val="Characters"/>
        </w:rPr>
        <w:t>time</w:t>
      </w:r>
      <w:r>
        <w:t xml:space="preserve"> value, but instead of printing it as a single number followed by units, say </w:t>
      </w:r>
      <w:r>
        <w:rPr>
          <w:rStyle w:val="Characters"/>
        </w:rPr>
        <w:t>30 min</w:t>
      </w:r>
      <w:r>
        <w:t xml:space="preserve"> or </w:t>
      </w:r>
      <w:r>
        <w:rPr>
          <w:rStyle w:val="Characters"/>
        </w:rPr>
        <w:t>1,800 sec</w:t>
      </w:r>
      <w:r>
        <w:t xml:space="preserve">, we want to format it as </w:t>
      </w:r>
      <w:r>
        <w:rPr>
          <w:rStyle w:val="Characters"/>
        </w:rPr>
        <w:t>H:M:S</w:t>
      </w:r>
      <w:r>
        <w:t xml:space="preserve">.  To do this, we can use </w:t>
      </w:r>
      <w:r>
        <w:rPr>
          <w:rStyle w:val="Characters"/>
        </w:rPr>
        <w:t xml:space="preserve">in </w:t>
      </w:r>
      <w:r w:rsidR="00816FE8">
        <w:rPr>
          <w:rStyle w:val="Characters"/>
        </w:rPr>
        <w:t>H:M:S</w:t>
      </w:r>
      <w:r>
        <w:t>, either as a function (</w:t>
      </w:r>
      <w:r>
        <w:rPr>
          <w:rStyle w:val="Characters"/>
        </w:rPr>
        <w:t>in</w:t>
      </w:r>
      <w:r w:rsidR="00816FE8">
        <w:rPr>
          <w:rStyle w:val="Characters"/>
        </w:rPr>
        <w:t xml:space="preserve"> H:M:S</w:t>
      </w:r>
      <w:r>
        <w:rPr>
          <w:rStyle w:val="Characters"/>
        </w:rPr>
        <w:t>(incubation</w:t>
      </w:r>
      <w:r w:rsidR="00A47038">
        <w:rPr>
          <w:rStyle w:val="Characters"/>
        </w:rPr>
        <w:t>_</w:t>
      </w:r>
      <w:r>
        <w:rPr>
          <w:rStyle w:val="Characters"/>
        </w:rPr>
        <w:t>time)</w:t>
      </w:r>
      <w:r>
        <w:t xml:space="preserve">) or, as we do here, as an injection target.  This function returns a </w:t>
      </w:r>
      <w:r>
        <w:rPr>
          <w:rStyle w:val="Characters"/>
        </w:rPr>
        <w:t>string</w:t>
      </w:r>
      <w:r>
        <w:t xml:space="preserve">, so the result will be </w:t>
      </w:r>
      <w:r w:rsidRPr="00D877B3">
        <w:rPr>
          <w:rStyle w:val="Characters"/>
        </w:rPr>
        <w:t>"</w:t>
      </w:r>
      <w:r>
        <w:rPr>
          <w:rStyle w:val="Characters"/>
        </w:rPr>
        <w:t>0:30:00</w:t>
      </w:r>
      <w:r w:rsidRPr="00D877B3">
        <w:rPr>
          <w:rStyle w:val="Characters"/>
        </w:rPr>
        <w:t>"</w:t>
      </w:r>
      <w:r>
        <w:t xml:space="preserve">.  </w:t>
      </w:r>
      <w:r w:rsidR="00A47038">
        <w:t xml:space="preserve">Other available formats are </w:t>
      </w:r>
      <w:r w:rsidR="00A47038">
        <w:rPr>
          <w:rStyle w:val="Characters"/>
        </w:rPr>
        <w:t>in</w:t>
      </w:r>
      <w:r w:rsidR="00816FE8">
        <w:rPr>
          <w:rStyle w:val="Characters"/>
        </w:rPr>
        <w:t xml:space="preserve"> H:M</w:t>
      </w:r>
      <w:r w:rsidR="00A47038">
        <w:t xml:space="preserve"> and </w:t>
      </w:r>
      <w:r w:rsidR="00A47038">
        <w:rPr>
          <w:rStyle w:val="Characters"/>
        </w:rPr>
        <w:t xml:space="preserve">in </w:t>
      </w:r>
      <w:r w:rsidR="00816FE8">
        <w:rPr>
          <w:rStyle w:val="Characters"/>
        </w:rPr>
        <w:t>M:S</w:t>
      </w:r>
      <w:r w:rsidR="00A47038">
        <w:t xml:space="preserve">.  If we had wanted to get it formatted as a </w:t>
      </w:r>
      <w:r w:rsidR="00A47038">
        <w:rPr>
          <w:rStyle w:val="Characters"/>
        </w:rPr>
        <w:t>string</w:t>
      </w:r>
      <w:r w:rsidR="00A47038">
        <w:t xml:space="preserve"> in units of our choice, we could say, e.g., </w:t>
      </w:r>
      <w:r w:rsidR="00A47038">
        <w:rPr>
          <w:rStyle w:val="Characters"/>
        </w:rPr>
        <w:t>incubation_time as a string in hours</w:t>
      </w:r>
      <w:r w:rsidR="00A47038">
        <w:t xml:space="preserve">, which would return something like </w:t>
      </w:r>
      <w:r w:rsidR="00A47038" w:rsidRPr="00D877B3">
        <w:rPr>
          <w:rStyle w:val="Characters"/>
        </w:rPr>
        <w:t>"</w:t>
      </w:r>
      <w:r w:rsidR="00A47038">
        <w:rPr>
          <w:rStyle w:val="Characters"/>
        </w:rPr>
        <w:t>0.5 hr</w:t>
      </w:r>
      <w:r w:rsidR="00A47038" w:rsidRPr="00D877B3">
        <w:rPr>
          <w:rStyle w:val="Characters"/>
        </w:rPr>
        <w:t>"</w:t>
      </w:r>
      <w:r w:rsidR="00A47038">
        <w:t xml:space="preserve">.  If we just want it as a number in the units of our choice we could say, e.g., </w:t>
      </w:r>
      <w:r w:rsidR="00A47038">
        <w:rPr>
          <w:rStyle w:val="Characters"/>
        </w:rPr>
        <w:t>incubation_time’s magnitude in seconds</w:t>
      </w:r>
      <w:r w:rsidR="00A47038">
        <w:t xml:space="preserve">, which would return </w:t>
      </w:r>
      <w:r w:rsidR="00A47038">
        <w:rPr>
          <w:rStyle w:val="Characters"/>
        </w:rPr>
        <w:t>1,800.0</w:t>
      </w:r>
      <w:r w:rsidR="0014244F">
        <w:t xml:space="preserve"> as a </w:t>
      </w:r>
      <w:r w:rsidR="0014244F">
        <w:rPr>
          <w:rStyle w:val="Characters"/>
        </w:rPr>
        <w:t>real</w:t>
      </w:r>
      <w:r w:rsidR="0014244F">
        <w:t xml:space="preserve">.  Both </w:t>
      </w:r>
      <w:r w:rsidR="0014244F">
        <w:rPr>
          <w:rStyle w:val="Characters"/>
        </w:rPr>
        <w:t>as a string in</w:t>
      </w:r>
      <w:r w:rsidR="0014244F">
        <w:t xml:space="preserve"> and </w:t>
      </w:r>
      <w:r w:rsidR="0014244F">
        <w:rPr>
          <w:rStyle w:val="Characters"/>
        </w:rPr>
        <w:t>’s magnitude in</w:t>
      </w:r>
      <w:r w:rsidR="0014244F">
        <w:t xml:space="preserve"> work for any physical quantity, as long as the units match the type.</w:t>
      </w:r>
    </w:p>
    <w:p w14:paraId="47F41679" w14:textId="34188807" w:rsidR="00EF645F" w:rsidRDefault="00EF645F" w:rsidP="00EF645F">
      <w:pPr>
        <w:pStyle w:val="Concept"/>
      </w:pPr>
      <w:bookmarkStart w:id="71" w:name="_Toc144415111"/>
      <w:r>
        <w:t>String concatenations</w:t>
      </w:r>
      <w:bookmarkEnd w:id="71"/>
    </w:p>
    <w:p w14:paraId="1C198346" w14:textId="3D74E14D" w:rsidR="00D877B3" w:rsidRDefault="00D877B3" w:rsidP="00D877B3">
      <w:r>
        <w:t xml:space="preserve">We also want to end the line with a period.  If we were to simply add "." as a fifth argument, the </w:t>
      </w:r>
      <w:r>
        <w:rPr>
          <w:rStyle w:val="Characters"/>
        </w:rPr>
        <w:t>print</w:t>
      </w:r>
      <w:r>
        <w:t xml:space="preserve"> would print a space between the time and the period, so instead, we concatenate the period to the time representation.  When the plus (</w:t>
      </w:r>
      <w:r>
        <w:rPr>
          <w:rStyle w:val="Characters"/>
        </w:rPr>
        <w:t>+</w:t>
      </w:r>
      <w:r>
        <w:t>) operator is used between a string and any value (in either order), the result is the concatenation of the two values, converted to strings if necessary.</w:t>
      </w:r>
    </w:p>
    <w:p w14:paraId="480C543D" w14:textId="721BA8E6" w:rsidR="002259CE" w:rsidRDefault="002259CE" w:rsidP="002259CE">
      <w:pPr>
        <w:pStyle w:val="Concept"/>
      </w:pPr>
      <w:bookmarkStart w:id="72" w:name="_Toc144415112"/>
      <w:r>
        <w:t>Parentheses for grouping</w:t>
      </w:r>
      <w:bookmarkEnd w:id="72"/>
    </w:p>
    <w:p w14:paraId="279D6B68" w14:textId="75B32597" w:rsidR="002259CE" w:rsidRDefault="002259CE" w:rsidP="002259CE">
      <w:r>
        <w:rPr>
          <w:lang w:val="en"/>
        </w:rPr>
        <w:t>Somewhat surprisingly, it took this long to get an opportunity to point out that in DML, as in pretty much the rest of the world, parentheses (</w:t>
      </w:r>
      <w:r>
        <w:rPr>
          <w:rStyle w:val="Characters"/>
        </w:rPr>
        <w:t>(</w:t>
      </w:r>
      <w:r>
        <w:t xml:space="preserve"> … </w:t>
      </w:r>
      <w:r>
        <w:rPr>
          <w:rStyle w:val="Characters"/>
        </w:rPr>
        <w:t>)</w:t>
      </w:r>
      <w:r>
        <w:t>) are used to make sure that things group together correctly.   In</w:t>
      </w:r>
    </w:p>
    <w:p w14:paraId="32EEA835" w14:textId="77777777" w:rsidR="002259CE" w:rsidRDefault="002259CE" w:rsidP="002259CE">
      <w:pPr>
        <w:pStyle w:val="Example"/>
      </w:pPr>
      <w:r>
        <w:lastRenderedPageBreak/>
        <w:t xml:space="preserve">    print "Incubating at", incubation_temp, </w:t>
      </w:r>
    </w:p>
    <w:p w14:paraId="08B7CFBA" w14:textId="77777777" w:rsidR="002259CE" w:rsidRDefault="002259CE" w:rsidP="002259CE">
      <w:pPr>
        <w:pStyle w:val="Example"/>
      </w:pPr>
      <w:r>
        <w:tab/>
      </w:r>
      <w:r>
        <w:tab/>
      </w:r>
      <w:r>
        <w:tab/>
      </w:r>
      <w:r>
        <w:tab/>
        <w:t>"for", (incubation_time : in H:M:S)+".";</w:t>
      </w:r>
    </w:p>
    <w:p w14:paraId="4D8BA600" w14:textId="36EE8FAF" w:rsidR="002259CE" w:rsidRDefault="002259CE" w:rsidP="002259CE">
      <w:pPr>
        <w:pStyle w:val="Continuation"/>
      </w:pPr>
      <w:r>
        <w:t xml:space="preserve">the parentheses around </w:t>
      </w:r>
      <w:r>
        <w:rPr>
          <w:rStyle w:val="Characters"/>
        </w:rPr>
        <w:t>incubation_time : in H:M:S</w:t>
      </w:r>
      <w:r>
        <w:t xml:space="preserve"> are needed, because if they had been omitted, the statement would bind try to do the concatenation before the injection, as if it had been written as</w:t>
      </w:r>
    </w:p>
    <w:p w14:paraId="70AAF459" w14:textId="77777777" w:rsidR="002259CE" w:rsidRDefault="002259CE" w:rsidP="002259CE">
      <w:pPr>
        <w:pStyle w:val="Example"/>
      </w:pPr>
      <w:r>
        <w:t xml:space="preserve">    print "Incubating at", incubation_temp, </w:t>
      </w:r>
    </w:p>
    <w:p w14:paraId="696CE434" w14:textId="72C515E0" w:rsidR="002259CE" w:rsidRDefault="002259CE" w:rsidP="002259CE">
      <w:pPr>
        <w:pStyle w:val="Example"/>
      </w:pPr>
      <w:r>
        <w:tab/>
      </w:r>
      <w:r>
        <w:tab/>
      </w:r>
      <w:r>
        <w:tab/>
      </w:r>
      <w:r>
        <w:tab/>
        <w:t>"for", incubation_time : (in H:M:S + ".");</w:t>
      </w:r>
    </w:p>
    <w:p w14:paraId="79868BED" w14:textId="1085B28F" w:rsidR="002259CE" w:rsidRPr="002259CE" w:rsidRDefault="002259CE" w:rsidP="007C46D8">
      <w:pPr>
        <w:pStyle w:val="Continuation"/>
      </w:pPr>
      <w:r>
        <w:t>which would not have worked at all, but which would luckily have been caught at compile time.</w:t>
      </w:r>
    </w:p>
    <w:p w14:paraId="39C1FC17" w14:textId="471D6D46" w:rsidR="00E22A49" w:rsidRPr="00E22A49" w:rsidRDefault="00E22A49" w:rsidP="00E22A49">
      <w:pPr>
        <w:pStyle w:val="Concept"/>
      </w:pPr>
      <w:bookmarkStart w:id="73" w:name="_Toc144415113"/>
      <w:r>
        <w:rPr>
          <w:rStyle w:val="ConceptGlyph"/>
        </w:rPr>
        <w:t>print</w:t>
      </w:r>
      <w:r>
        <w:t xml:space="preserve"> expressions as injection targets</w:t>
      </w:r>
      <w:bookmarkEnd w:id="73"/>
    </w:p>
    <w:p w14:paraId="3DFD9948" w14:textId="451E62D2" w:rsidR="00B66E0B" w:rsidRDefault="000D091B" w:rsidP="000D091B">
      <w:r>
        <w:t xml:space="preserve">The above description of what </w:t>
      </w:r>
      <w:r>
        <w:rPr>
          <w:rStyle w:val="Characters"/>
        </w:rPr>
        <w:t>print</w:t>
      </w:r>
      <w:r>
        <w:t xml:space="preserve"> does, while correct when it is used as a statement as we have here, is a bit of a fib.  What actually happens is that when it is evaluated, it returns an action that, when invoked, prints the values.  Since an action returned as the value of an expression used as a statement is immediately invoked, the two characterizations are the same.  Doing it in this two-step process, however, means that a </w:t>
      </w:r>
      <w:r>
        <w:rPr>
          <w:rStyle w:val="Characters"/>
        </w:rPr>
        <w:t>print</w:t>
      </w:r>
      <w:r>
        <w:t xml:space="preserve"> expression can </w:t>
      </w:r>
      <w:r w:rsidR="00B66E0B">
        <w:t>be used as part of an injection chain, as in</w:t>
      </w:r>
    </w:p>
    <w:p w14:paraId="1EB6FF33" w14:textId="77777777" w:rsidR="00B66E0B" w:rsidRDefault="00B66E0B" w:rsidP="00B66E0B">
      <w:pPr>
        <w:pStyle w:val="Example"/>
      </w:pPr>
      <w:r>
        <w:t xml:space="preserve">d : east 2 </w:t>
      </w:r>
    </w:p>
    <w:p w14:paraId="124C8C4A" w14:textId="3AC4F785" w:rsidR="00B66E0B" w:rsidRDefault="00B66E0B" w:rsidP="00B66E0B">
      <w:pPr>
        <w:pStyle w:val="Example"/>
      </w:pPr>
      <w:r>
        <w:t xml:space="preserve">  : print "The drop is now at", d’s pad </w:t>
      </w:r>
    </w:p>
    <w:p w14:paraId="47BB1763" w14:textId="65ABAF64" w:rsidR="00B66E0B" w:rsidRDefault="00B66E0B" w:rsidP="00B66E0B">
      <w:pPr>
        <w:pStyle w:val="Example"/>
      </w:pPr>
      <w:r>
        <w:t xml:space="preserve">  : north 2;</w:t>
      </w:r>
    </w:p>
    <w:p w14:paraId="69507D03" w14:textId="4E5868BB" w:rsidR="00B66E0B" w:rsidRDefault="00B66E0B" w:rsidP="00B66E0B">
      <w:pPr>
        <w:pStyle w:val="Continuation"/>
      </w:pPr>
      <w:r>
        <w:t xml:space="preserve">which will print the  </w:t>
      </w:r>
      <w:r>
        <w:rPr>
          <w:rStyle w:val="Characters"/>
        </w:rPr>
        <w:t>d’s</w:t>
      </w:r>
      <w:r>
        <w:t xml:space="preserve"> location after it has moved east and before it has moved north.  (That is, both the printing takes place at that time and the value printed is the drop’s location at that time.)</w:t>
      </w:r>
    </w:p>
    <w:p w14:paraId="153F50D8" w14:textId="294BA5DE" w:rsidR="00D12772" w:rsidRDefault="00D12772" w:rsidP="00D12772">
      <w:r>
        <w:t>Now we wait:</w:t>
      </w:r>
    </w:p>
    <w:p w14:paraId="5042F2A2" w14:textId="77777777" w:rsidR="00D12772" w:rsidRPr="009D1F83" w:rsidRDefault="00D12772" w:rsidP="00D12772">
      <w:pPr>
        <w:pStyle w:val="Example"/>
      </w:pPr>
      <w:r w:rsidRPr="009D1F83">
        <w:t xml:space="preserve">    timestamp end_at = time now + incubation_time;</w:t>
      </w:r>
    </w:p>
    <w:p w14:paraId="33631ECF" w14:textId="77777777" w:rsidR="00D12772" w:rsidRPr="009D1F83" w:rsidRDefault="00D12772" w:rsidP="00D12772">
      <w:pPr>
        <w:pStyle w:val="Example"/>
      </w:pPr>
      <w:r w:rsidRPr="009D1F83">
        <w:t xml:space="preserve">    </w:t>
      </w:r>
    </w:p>
    <w:p w14:paraId="7CA1B321" w14:textId="77B94411" w:rsidR="00D12772" w:rsidRPr="009D1F83" w:rsidRDefault="00D12772" w:rsidP="00D12772">
      <w:pPr>
        <w:pStyle w:val="Example"/>
      </w:pPr>
      <w:r w:rsidRPr="009D1F83">
        <w:t xml:space="preserve">    time pause_length = 1 </w:t>
      </w:r>
      <w:r>
        <w:t>minute</w:t>
      </w:r>
      <w:r w:rsidRPr="009D1F83">
        <w:t>;</w:t>
      </w:r>
    </w:p>
    <w:p w14:paraId="6261E136" w14:textId="77777777" w:rsidR="00D12772" w:rsidRPr="009D1F83" w:rsidRDefault="00D12772" w:rsidP="00D12772">
      <w:pPr>
        <w:pStyle w:val="Example"/>
      </w:pPr>
      <w:r w:rsidRPr="009D1F83">
        <w:t xml:space="preserve">    </w:t>
      </w:r>
    </w:p>
    <w:p w14:paraId="6009C7EE" w14:textId="77777777" w:rsidR="00D12772" w:rsidRPr="009D1F83" w:rsidRDefault="00D12772" w:rsidP="00D12772">
      <w:pPr>
        <w:pStyle w:val="Example"/>
      </w:pPr>
      <w:r w:rsidRPr="009D1F83">
        <w:t xml:space="preserve">    repeat until end_at {</w:t>
      </w:r>
    </w:p>
    <w:p w14:paraId="7247E434" w14:textId="77777777" w:rsidR="00D12772" w:rsidRPr="009D1F83" w:rsidRDefault="00D12772" w:rsidP="00D12772">
      <w:pPr>
        <w:pStyle w:val="Example"/>
      </w:pPr>
      <w:r w:rsidRPr="009D1F83">
        <w:t xml:space="preserve">       time remaining = time until(end_at);</w:t>
      </w:r>
    </w:p>
    <w:p w14:paraId="4B0A8A90" w14:textId="5BFBA1D2" w:rsidR="00D12772" w:rsidRPr="009D1F83" w:rsidRDefault="00D12772" w:rsidP="00D12772">
      <w:pPr>
        <w:pStyle w:val="Example"/>
      </w:pPr>
      <w:r w:rsidRPr="009D1F83">
        <w:t xml:space="preserve">       print time now+":", (remaining : in </w:t>
      </w:r>
      <w:r w:rsidR="00816FE8">
        <w:t>M:S</w:t>
      </w:r>
      <w:r w:rsidRPr="009D1F83">
        <w:t>), "left.";</w:t>
      </w:r>
    </w:p>
    <w:p w14:paraId="6E7290E6" w14:textId="77777777" w:rsidR="00D12772" w:rsidRPr="009D1F83" w:rsidRDefault="00D12772" w:rsidP="00D12772">
      <w:pPr>
        <w:pStyle w:val="Example"/>
      </w:pPr>
      <w:r w:rsidRPr="009D1F83">
        <w:t xml:space="preserve">       </w:t>
      </w:r>
    </w:p>
    <w:p w14:paraId="3C2DB88C" w14:textId="77777777" w:rsidR="00D12772" w:rsidRPr="009D1F83" w:rsidRDefault="00D12772" w:rsidP="00D12772">
      <w:pPr>
        <w:pStyle w:val="Example"/>
      </w:pPr>
      <w:r w:rsidRPr="009D1F83">
        <w:t xml:space="preserve">       time t = remaining if remaining &lt; pause_length </w:t>
      </w:r>
    </w:p>
    <w:p w14:paraId="410DA967" w14:textId="77777777" w:rsidR="00D12772" w:rsidRPr="009D1F83" w:rsidRDefault="00D12772" w:rsidP="00D12772">
      <w:pPr>
        <w:pStyle w:val="Example"/>
      </w:pPr>
      <w:r w:rsidRPr="009D1F83">
        <w:tab/>
      </w:r>
      <w:r w:rsidRPr="009D1F83">
        <w:tab/>
      </w:r>
      <w:r w:rsidRPr="009D1F83">
        <w:tab/>
      </w:r>
      <w:r w:rsidRPr="009D1F83">
        <w:tab/>
      </w:r>
      <w:r w:rsidRPr="009D1F83">
        <w:tab/>
      </w:r>
      <w:r w:rsidRPr="009D1F83">
        <w:tab/>
        <w:t>else pause_length;</w:t>
      </w:r>
    </w:p>
    <w:p w14:paraId="4428A664" w14:textId="77777777" w:rsidR="00D12772" w:rsidRPr="009D1F83" w:rsidRDefault="00D12772" w:rsidP="00D12772">
      <w:pPr>
        <w:pStyle w:val="Example"/>
      </w:pPr>
      <w:r w:rsidRPr="009D1F83">
        <w:t xml:space="preserve">       wait for t;</w:t>
      </w:r>
    </w:p>
    <w:p w14:paraId="6684193A" w14:textId="77777777" w:rsidR="00D12772" w:rsidRPr="009D1F83" w:rsidRDefault="00D12772" w:rsidP="00D12772">
      <w:pPr>
        <w:pStyle w:val="Example"/>
      </w:pPr>
      <w:r w:rsidRPr="009D1F83">
        <w:t xml:space="preserve">    }</w:t>
      </w:r>
    </w:p>
    <w:p w14:paraId="56BA9780" w14:textId="676F6433" w:rsidR="00D12772" w:rsidRDefault="00D12772" w:rsidP="00D12772">
      <w:pPr>
        <w:pStyle w:val="Continuation"/>
      </w:pPr>
      <w:r>
        <w:t>We could do this simply by saying</w:t>
      </w:r>
    </w:p>
    <w:p w14:paraId="29C96CDD" w14:textId="7FA26C3D" w:rsidR="00D12772" w:rsidRDefault="00D12772" w:rsidP="00D12772">
      <w:pPr>
        <w:pStyle w:val="Example"/>
      </w:pPr>
      <w:r>
        <w:tab/>
        <w:t>wait for incubation_time;</w:t>
      </w:r>
    </w:p>
    <w:p w14:paraId="7D1B239B" w14:textId="7E566BA4" w:rsidR="00A47038" w:rsidRDefault="00D12772" w:rsidP="00A47038">
      <w:pPr>
        <w:pStyle w:val="Continuation"/>
      </w:pPr>
      <w:r>
        <w:lastRenderedPageBreak/>
        <w:t>which would pause the current computation for the desired amount of time, but</w:t>
      </w:r>
      <w:r w:rsidR="00A47038">
        <w:t xml:space="preserve"> since this is going to take a while, we’ll instead give the user periodic feedback of how much time is remaining.</w:t>
      </w:r>
    </w:p>
    <w:p w14:paraId="4E790A4C" w14:textId="398BB7BC" w:rsidR="006B1A16" w:rsidRPr="006B1A16" w:rsidRDefault="006B1A16" w:rsidP="006B1A16">
      <w:pPr>
        <w:pStyle w:val="Concept"/>
      </w:pPr>
      <w:bookmarkStart w:id="74" w:name="_Toc144415114"/>
      <w:r>
        <w:t>Timestamps</w:t>
      </w:r>
      <w:bookmarkEnd w:id="74"/>
    </w:p>
    <w:p w14:paraId="2D3C4D8C" w14:textId="54D36FE8" w:rsidR="00A47038" w:rsidRDefault="00A47038" w:rsidP="00A47038">
      <w:r>
        <w:t>We start by figuring out at what time the pause will end:</w:t>
      </w:r>
    </w:p>
    <w:p w14:paraId="6B609731" w14:textId="77777777" w:rsidR="00A47038" w:rsidRPr="009D1F83" w:rsidRDefault="00A47038" w:rsidP="00A47038">
      <w:pPr>
        <w:pStyle w:val="Example"/>
      </w:pPr>
      <w:r w:rsidRPr="009D1F83">
        <w:t xml:space="preserve">    timestamp end_at = time now + incubation_time;</w:t>
      </w:r>
    </w:p>
    <w:p w14:paraId="1372E91B" w14:textId="1CFE0A7A" w:rsidR="00A47038" w:rsidRDefault="00A47038" w:rsidP="00A47038">
      <w:pPr>
        <w:pStyle w:val="Continuation"/>
      </w:pPr>
      <w:r>
        <w:rPr>
          <w:rStyle w:val="Characters"/>
        </w:rPr>
        <w:t>time now</w:t>
      </w:r>
      <w:r>
        <w:t xml:space="preserve"> returns the current wall-clock time as a </w:t>
      </w:r>
      <w:r>
        <w:rPr>
          <w:rStyle w:val="Characters"/>
        </w:rPr>
        <w:t>timestamp</w:t>
      </w:r>
      <w:r>
        <w:t xml:space="preserve">, and when we add </w:t>
      </w:r>
      <w:r>
        <w:rPr>
          <w:rStyle w:val="Characters"/>
        </w:rPr>
        <w:t>incubation_time</w:t>
      </w:r>
      <w:r>
        <w:t xml:space="preserve"> to it, we get a new </w:t>
      </w:r>
      <w:r>
        <w:rPr>
          <w:rStyle w:val="Characters"/>
        </w:rPr>
        <w:t>timestamp</w:t>
      </w:r>
      <w:r>
        <w:t xml:space="preserve"> that far in the future.</w:t>
      </w:r>
    </w:p>
    <w:p w14:paraId="2869FDB5" w14:textId="0322F6FA" w:rsidR="00A47038" w:rsidRDefault="00A47038" w:rsidP="00A47038">
      <w:r>
        <w:t xml:space="preserve">Next, we specify how often we’ll print our message or, equivalently, how long we’ll pause after each </w:t>
      </w:r>
      <w:r>
        <w:rPr>
          <w:rStyle w:val="Characters"/>
        </w:rPr>
        <w:t>print</w:t>
      </w:r>
      <w:r>
        <w:t xml:space="preserve"> statement:</w:t>
      </w:r>
    </w:p>
    <w:p w14:paraId="1C21900A" w14:textId="77777777" w:rsidR="00A47038" w:rsidRPr="009D1F83" w:rsidRDefault="00A47038" w:rsidP="00A47038">
      <w:pPr>
        <w:pStyle w:val="Example"/>
      </w:pPr>
      <w:r w:rsidRPr="009D1F83">
        <w:t xml:space="preserve">    time pause_length = 1 </w:t>
      </w:r>
      <w:r>
        <w:t>minute</w:t>
      </w:r>
      <w:r w:rsidRPr="009D1F83">
        <w:t>;</w:t>
      </w:r>
    </w:p>
    <w:p w14:paraId="33D89FFC" w14:textId="75C55738" w:rsidR="00A47038" w:rsidRDefault="00A47038" w:rsidP="00A47038">
      <w:pPr>
        <w:pStyle w:val="Continuation"/>
      </w:pPr>
      <w:r>
        <w:t>Finally we go into a loop that will end at the specified timestamp:</w:t>
      </w:r>
    </w:p>
    <w:p w14:paraId="416B5267" w14:textId="77777777" w:rsidR="00A47038" w:rsidRPr="009D1F83" w:rsidRDefault="00A47038" w:rsidP="00A47038">
      <w:pPr>
        <w:pStyle w:val="Example"/>
      </w:pPr>
      <w:r w:rsidRPr="009D1F83">
        <w:t xml:space="preserve">    repeat until end_at {</w:t>
      </w:r>
    </w:p>
    <w:p w14:paraId="4D45149B" w14:textId="77777777" w:rsidR="00A47038" w:rsidRPr="009D1F83" w:rsidRDefault="00A47038" w:rsidP="00A47038">
      <w:pPr>
        <w:pStyle w:val="Example"/>
      </w:pPr>
      <w:r w:rsidRPr="009D1F83">
        <w:t xml:space="preserve">       time remaining = time until(end_at);</w:t>
      </w:r>
    </w:p>
    <w:p w14:paraId="6E345A51" w14:textId="41EE32B1" w:rsidR="00A47038" w:rsidRPr="009D1F83" w:rsidRDefault="00A47038" w:rsidP="00A47038">
      <w:pPr>
        <w:pStyle w:val="Example"/>
      </w:pPr>
      <w:r w:rsidRPr="009D1F83">
        <w:t xml:space="preserve">       print time now+":", (remaining : in </w:t>
      </w:r>
      <w:r w:rsidR="00816FE8">
        <w:t>M:S</w:t>
      </w:r>
      <w:r w:rsidRPr="009D1F83">
        <w:t>), "left.";</w:t>
      </w:r>
    </w:p>
    <w:p w14:paraId="6979D7B9" w14:textId="77777777" w:rsidR="00A47038" w:rsidRPr="009D1F83" w:rsidRDefault="00A47038" w:rsidP="00A47038">
      <w:pPr>
        <w:pStyle w:val="Example"/>
      </w:pPr>
      <w:r w:rsidRPr="009D1F83">
        <w:t xml:space="preserve">       </w:t>
      </w:r>
    </w:p>
    <w:p w14:paraId="0255CF9E" w14:textId="77777777" w:rsidR="00A47038" w:rsidRPr="009D1F83" w:rsidRDefault="00A47038" w:rsidP="00A47038">
      <w:pPr>
        <w:pStyle w:val="Example"/>
      </w:pPr>
      <w:r w:rsidRPr="009D1F83">
        <w:t xml:space="preserve">       time t = remaining if remaining &lt; pause_length </w:t>
      </w:r>
    </w:p>
    <w:p w14:paraId="310A9A18" w14:textId="77777777" w:rsidR="00A47038" w:rsidRPr="009D1F83" w:rsidRDefault="00A47038" w:rsidP="00A47038">
      <w:pPr>
        <w:pStyle w:val="Example"/>
      </w:pPr>
      <w:r w:rsidRPr="009D1F83">
        <w:tab/>
      </w:r>
      <w:r w:rsidRPr="009D1F83">
        <w:tab/>
      </w:r>
      <w:r w:rsidRPr="009D1F83">
        <w:tab/>
      </w:r>
      <w:r w:rsidRPr="009D1F83">
        <w:tab/>
      </w:r>
      <w:r w:rsidRPr="009D1F83">
        <w:tab/>
      </w:r>
      <w:r w:rsidRPr="009D1F83">
        <w:tab/>
        <w:t>else pause_length;</w:t>
      </w:r>
    </w:p>
    <w:p w14:paraId="7EC65F50" w14:textId="77777777" w:rsidR="00A47038" w:rsidRPr="009D1F83" w:rsidRDefault="00A47038" w:rsidP="00A47038">
      <w:pPr>
        <w:pStyle w:val="Example"/>
      </w:pPr>
      <w:r w:rsidRPr="009D1F83">
        <w:t xml:space="preserve">       wait for t;</w:t>
      </w:r>
    </w:p>
    <w:p w14:paraId="1B4373AE" w14:textId="77777777" w:rsidR="00A47038" w:rsidRPr="009D1F83" w:rsidRDefault="00A47038" w:rsidP="00A47038">
      <w:pPr>
        <w:pStyle w:val="Example"/>
      </w:pPr>
      <w:r w:rsidRPr="009D1F83">
        <w:t xml:space="preserve">    }</w:t>
      </w:r>
    </w:p>
    <w:p w14:paraId="01D81B01" w14:textId="75A273E3" w:rsidR="00A47038" w:rsidRDefault="00A47038" w:rsidP="00A47038">
      <w:pPr>
        <w:pStyle w:val="Continuation"/>
      </w:pPr>
      <w:r>
        <w:t xml:space="preserve">Recall that there are two meanings to </w:t>
      </w:r>
      <w:r>
        <w:rPr>
          <w:rStyle w:val="Characters"/>
        </w:rPr>
        <w:t>repeat until</w:t>
      </w:r>
      <w:r>
        <w:t xml:space="preserve">.  If the value given is an expression of type </w:t>
      </w:r>
      <w:r>
        <w:rPr>
          <w:rStyle w:val="Characters"/>
        </w:rPr>
        <w:t>bool</w:t>
      </w:r>
      <w:r>
        <w:t xml:space="preserve"> (e.g., </w:t>
      </w:r>
      <w:r>
        <w:rPr>
          <w:rStyle w:val="Characters"/>
        </w:rPr>
        <w:t>n &lt; 5</w:t>
      </w:r>
      <w:r>
        <w:t xml:space="preserve">), the expression will be evaluated each time around the loop and the loop will stop when the value is </w:t>
      </w:r>
      <w:r>
        <w:rPr>
          <w:rStyle w:val="Characters"/>
        </w:rPr>
        <w:t>true</w:t>
      </w:r>
      <w:r>
        <w:t xml:space="preserve">.  If, on the other hand, the value is an expression of type </w:t>
      </w:r>
      <w:r>
        <w:rPr>
          <w:rStyle w:val="Characters"/>
        </w:rPr>
        <w:t>timestamp</w:t>
      </w:r>
      <w:r>
        <w:t>, it is evaluated once to determine the wall-clock time after which the loop should stop.  We use the second meaning here.</w:t>
      </w:r>
    </w:p>
    <w:p w14:paraId="073EE208" w14:textId="6B92BE9C" w:rsidR="00A47038" w:rsidRDefault="00A47038" w:rsidP="00A47038">
      <w:r>
        <w:t>Inside the loop, we determine how much time we have left to wait:</w:t>
      </w:r>
    </w:p>
    <w:p w14:paraId="57986342" w14:textId="77777777" w:rsidR="00A47038" w:rsidRPr="009D1F83" w:rsidRDefault="00A47038" w:rsidP="00A47038">
      <w:pPr>
        <w:pStyle w:val="Example"/>
      </w:pPr>
      <w:r w:rsidRPr="009D1F83">
        <w:t xml:space="preserve">       time remaining = time until(end_at);</w:t>
      </w:r>
    </w:p>
    <w:p w14:paraId="12C99EF7" w14:textId="2919CD63" w:rsidR="00A47038" w:rsidRDefault="00A47038" w:rsidP="00A47038">
      <w:pPr>
        <w:pStyle w:val="Continuation"/>
      </w:pPr>
      <w:r>
        <w:rPr>
          <w:rStyle w:val="Characters"/>
        </w:rPr>
        <w:t>time until(ts)</w:t>
      </w:r>
      <w:r>
        <w:t xml:space="preserve"> gives us the amount of </w:t>
      </w:r>
      <w:r w:rsidRPr="00A47038">
        <w:rPr>
          <w:rStyle w:val="Characters"/>
        </w:rPr>
        <w:t>time</w:t>
      </w:r>
      <w:r>
        <w:t xml:space="preserve"> until the given </w:t>
      </w:r>
      <w:r>
        <w:rPr>
          <w:rStyle w:val="Characters"/>
        </w:rPr>
        <w:t>timestamp</w:t>
      </w:r>
      <w:r>
        <w:t xml:space="preserve">.  If the </w:t>
      </w:r>
      <w:r>
        <w:rPr>
          <w:rStyle w:val="Characters"/>
        </w:rPr>
        <w:t>timestamp</w:t>
      </w:r>
      <w:r>
        <w:t xml:space="preserve"> is in the past, this will be negative.  Similarly, </w:t>
      </w:r>
      <w:r>
        <w:rPr>
          <w:rStyle w:val="Characters"/>
        </w:rPr>
        <w:t>time since(ts)</w:t>
      </w:r>
      <w:r>
        <w:t xml:space="preserve"> gives us the </w:t>
      </w:r>
      <w:r>
        <w:rPr>
          <w:rStyle w:val="Characters"/>
        </w:rPr>
        <w:t>time</w:t>
      </w:r>
      <w:r>
        <w:t xml:space="preserve"> since the </w:t>
      </w:r>
      <w:r>
        <w:rPr>
          <w:rStyle w:val="Characters"/>
        </w:rPr>
        <w:t>timestamp</w:t>
      </w:r>
      <w:r>
        <w:t xml:space="preserve">, which, if the </w:t>
      </w:r>
      <w:r>
        <w:rPr>
          <w:rStyle w:val="Characters"/>
        </w:rPr>
        <w:t>timestamp</w:t>
      </w:r>
      <w:r>
        <w:t xml:space="preserve"> is in the future, will be negative.</w:t>
      </w:r>
    </w:p>
    <w:p w14:paraId="22783314" w14:textId="6FEE3917" w:rsidR="00A47038" w:rsidRDefault="00A47038" w:rsidP="00A47038">
      <w:r>
        <w:t xml:space="preserve">We print </w:t>
      </w:r>
      <w:r w:rsidR="009A6440">
        <w:t>the remaining time:</w:t>
      </w:r>
    </w:p>
    <w:p w14:paraId="6437AD3B" w14:textId="683F5DE1" w:rsidR="009A6440" w:rsidRPr="009D1F83" w:rsidRDefault="009A6440" w:rsidP="009A6440">
      <w:pPr>
        <w:pStyle w:val="Example"/>
      </w:pPr>
      <w:r w:rsidRPr="009D1F83">
        <w:lastRenderedPageBreak/>
        <w:t xml:space="preserve">       print time now+":", (remaining : in </w:t>
      </w:r>
      <w:r w:rsidR="00816FE8">
        <w:t>M:S</w:t>
      </w:r>
      <w:r w:rsidRPr="009D1F83">
        <w:t>), "left.";</w:t>
      </w:r>
    </w:p>
    <w:p w14:paraId="28CEB69C" w14:textId="577B7E7A" w:rsidR="009A6440" w:rsidRDefault="009A6440" w:rsidP="00A47038">
      <w:r>
        <w:t xml:space="preserve">this time using </w:t>
      </w:r>
      <w:r>
        <w:rPr>
          <w:rStyle w:val="Characters"/>
        </w:rPr>
        <w:t xml:space="preserve">in </w:t>
      </w:r>
      <w:r w:rsidR="00816FE8">
        <w:rPr>
          <w:rStyle w:val="Characters"/>
        </w:rPr>
        <w:t xml:space="preserve">M:S </w:t>
      </w:r>
      <w:r w:rsidR="00816FE8">
        <w:t>to format it as minutes and seconds.</w:t>
      </w:r>
    </w:p>
    <w:p w14:paraId="6E7F4041" w14:textId="439EA61B" w:rsidR="000116D5" w:rsidRDefault="000116D5" w:rsidP="000116D5">
      <w:pPr>
        <w:pStyle w:val="Concept"/>
      </w:pPr>
      <w:bookmarkStart w:id="75" w:name="_Toc144415115"/>
      <w:r>
        <w:t>Conditional expressions</w:t>
      </w:r>
      <w:bookmarkEnd w:id="75"/>
    </w:p>
    <w:p w14:paraId="5B47BA34" w14:textId="7F836323" w:rsidR="00592C61" w:rsidRPr="00592C61" w:rsidRDefault="00592C61" w:rsidP="00A47038">
      <w:r>
        <w:t xml:space="preserve">Next we calculate the time we will wait until the next time we print.  We’ve specified that </w:t>
      </w:r>
      <w:r>
        <w:rPr>
          <w:rStyle w:val="Characters"/>
        </w:rPr>
        <w:t>pause_length</w:t>
      </w:r>
      <w:r>
        <w:t xml:space="preserve"> is to be </w:t>
      </w:r>
      <w:r>
        <w:rPr>
          <w:rStyle w:val="Characters"/>
        </w:rPr>
        <w:t>1 minute</w:t>
      </w:r>
      <w:r>
        <w:t>, but we don’t want to wait that long if that’s more time than we have left, so we use a conditional expression to determine the actual amount of time to wait:</w:t>
      </w:r>
    </w:p>
    <w:p w14:paraId="7EF79933" w14:textId="77777777" w:rsidR="00592C61" w:rsidRPr="009D1F83" w:rsidRDefault="00592C61" w:rsidP="00592C61">
      <w:pPr>
        <w:pStyle w:val="Example"/>
      </w:pPr>
      <w:r w:rsidRPr="009D1F83">
        <w:t xml:space="preserve">time t = remaining if remaining &lt; pause_length </w:t>
      </w:r>
    </w:p>
    <w:p w14:paraId="7BBD3AA0" w14:textId="77777777" w:rsidR="00592C61" w:rsidRDefault="00592C61" w:rsidP="00592C61">
      <w:pPr>
        <w:pStyle w:val="Example"/>
      </w:pPr>
      <w:r w:rsidRPr="009D1F83">
        <w:tab/>
      </w:r>
      <w:r w:rsidRPr="009D1F83">
        <w:tab/>
      </w:r>
      <w:r w:rsidRPr="009D1F83">
        <w:tab/>
      </w:r>
      <w:r w:rsidRPr="009D1F83">
        <w:tab/>
      </w:r>
      <w:r w:rsidRPr="009D1F83">
        <w:tab/>
      </w:r>
      <w:r w:rsidRPr="009D1F83">
        <w:tab/>
        <w:t>else pause_length;</w:t>
      </w:r>
    </w:p>
    <w:p w14:paraId="576C9E65" w14:textId="5E009BDD" w:rsidR="00592C61" w:rsidRDefault="00592C61" w:rsidP="00592C61">
      <w:pPr>
        <w:pStyle w:val="Continuation"/>
      </w:pPr>
      <w:r>
        <w:t xml:space="preserve">An expression of the form </w:t>
      </w:r>
      <w:r>
        <w:rPr>
          <w:rStyle w:val="Characters"/>
        </w:rPr>
        <w:t>X if C else Y</w:t>
      </w:r>
      <w:r>
        <w:t xml:space="preserve"> first evaluates </w:t>
      </w:r>
      <w:r>
        <w:rPr>
          <w:rStyle w:val="Characters"/>
        </w:rPr>
        <w:t>C</w:t>
      </w:r>
      <w:r>
        <w:t xml:space="preserve"> and then evaluates either </w:t>
      </w:r>
      <w:r>
        <w:rPr>
          <w:rStyle w:val="Characters"/>
        </w:rPr>
        <w:t>X</w:t>
      </w:r>
      <w:r>
        <w:t xml:space="preserve"> or </w:t>
      </w:r>
      <w:r>
        <w:rPr>
          <w:rStyle w:val="Characters"/>
        </w:rPr>
        <w:t>Y</w:t>
      </w:r>
      <w:r>
        <w:t xml:space="preserve"> (but not both) depending on the value of </w:t>
      </w:r>
      <w:r>
        <w:rPr>
          <w:rStyle w:val="Characters"/>
        </w:rPr>
        <w:t>C</w:t>
      </w:r>
      <w:r>
        <w:t>.</w:t>
      </w:r>
    </w:p>
    <w:p w14:paraId="198058DA" w14:textId="2D93095E" w:rsidR="00592C61" w:rsidRDefault="00592C61" w:rsidP="00592C61">
      <w:r>
        <w:t>Once we know how long we want to wait, we wait for that amount of time:</w:t>
      </w:r>
    </w:p>
    <w:p w14:paraId="52348876" w14:textId="77777777" w:rsidR="00592C61" w:rsidRPr="009D1F83" w:rsidRDefault="00592C61" w:rsidP="00592C61">
      <w:pPr>
        <w:pStyle w:val="Example"/>
      </w:pPr>
      <w:r w:rsidRPr="009D1F83">
        <w:t xml:space="preserve">       wait for t;</w:t>
      </w:r>
    </w:p>
    <w:p w14:paraId="13BBBF09" w14:textId="5CEB3228" w:rsidR="00356DB3" w:rsidRDefault="00356DB3" w:rsidP="00356DB3">
      <w:pPr>
        <w:pStyle w:val="Concept"/>
      </w:pPr>
      <w:bookmarkStart w:id="76" w:name="_Toc144415116"/>
      <w:r>
        <w:t>Binary components and states</w:t>
      </w:r>
      <w:bookmarkEnd w:id="76"/>
    </w:p>
    <w:p w14:paraId="30204F9D" w14:textId="3060FC4C" w:rsidR="00592C61" w:rsidRPr="00592C61" w:rsidRDefault="00592C61" w:rsidP="00356DB3">
      <w:r>
        <w:t xml:space="preserve">When the loop exits (i.e., after </w:t>
      </w:r>
      <w:r>
        <w:rPr>
          <w:rStyle w:val="Characters"/>
        </w:rPr>
        <w:t>time now</w:t>
      </w:r>
      <w:r>
        <w:t xml:space="preserve"> reaches or passes </w:t>
      </w:r>
      <w:r>
        <w:rPr>
          <w:rStyle w:val="Characters"/>
        </w:rPr>
        <w:t>end_at</w:t>
      </w:r>
      <w:r>
        <w:t>), we’re done incubating, and we can turn off the heater:</w:t>
      </w:r>
    </w:p>
    <w:p w14:paraId="0E164849" w14:textId="77777777" w:rsidR="00592C61" w:rsidRPr="009D1F83" w:rsidRDefault="00592C61" w:rsidP="00592C61">
      <w:pPr>
        <w:pStyle w:val="Example"/>
      </w:pPr>
      <w:r w:rsidRPr="009D1F83">
        <w:t xml:space="preserve">    incubator : off;</w:t>
      </w:r>
    </w:p>
    <w:p w14:paraId="1514B587" w14:textId="4A1BF83D" w:rsidR="00592C61" w:rsidRDefault="00960648" w:rsidP="00592C61">
      <w:pPr>
        <w:pStyle w:val="Continuation"/>
      </w:pPr>
      <w:r>
        <w:t xml:space="preserve">Here we see another pair of useful concepts.  The class </w:t>
      </w:r>
      <w:r>
        <w:rPr>
          <w:rStyle w:val="Characters"/>
        </w:rPr>
        <w:t>binary component</w:t>
      </w:r>
      <w:r>
        <w:t xml:space="preserve"> (or </w:t>
      </w:r>
      <w:r>
        <w:rPr>
          <w:rStyle w:val="Characters"/>
        </w:rPr>
        <w:t>binary cpt</w:t>
      </w:r>
      <w:r>
        <w:t xml:space="preserve"> or simply </w:t>
      </w:r>
      <w:r>
        <w:rPr>
          <w:rStyle w:val="Characters"/>
        </w:rPr>
        <w:t>binary</w:t>
      </w:r>
      <w:r>
        <w:t xml:space="preserve">) encompasses all classes of thing that can be turned on and off.  This includes </w:t>
      </w:r>
      <w:r>
        <w:rPr>
          <w:rStyle w:val="Characters"/>
        </w:rPr>
        <w:t>heater</w:t>
      </w:r>
      <w:r>
        <w:t xml:space="preserve">, as well as </w:t>
      </w:r>
      <w:r>
        <w:rPr>
          <w:rStyle w:val="Characters"/>
        </w:rPr>
        <w:t>pad</w:t>
      </w:r>
      <w:r>
        <w:t xml:space="preserve">, </w:t>
      </w:r>
      <w:r>
        <w:rPr>
          <w:rStyle w:val="Characters"/>
        </w:rPr>
        <w:t>magnet</w:t>
      </w:r>
      <w:r>
        <w:t xml:space="preserve">, </w:t>
      </w:r>
      <w:r>
        <w:rPr>
          <w:rStyle w:val="Characters"/>
        </w:rPr>
        <w:t>chiller</w:t>
      </w:r>
      <w:r>
        <w:t>,</w:t>
      </w:r>
      <w:r w:rsidRPr="00960648">
        <w:t xml:space="preserve"> </w:t>
      </w:r>
      <w:r>
        <w:rPr>
          <w:rStyle w:val="Characters"/>
        </w:rPr>
        <w:t>fan</w:t>
      </w:r>
      <w:r>
        <w:t xml:space="preserve">, </w:t>
      </w:r>
      <w:r>
        <w:rPr>
          <w:rStyle w:val="Characters"/>
        </w:rPr>
        <w:t>power supply</w:t>
      </w:r>
      <w:r>
        <w:t xml:space="preserve">, </w:t>
      </w:r>
      <w:r>
        <w:rPr>
          <w:rStyle w:val="Characters"/>
        </w:rPr>
        <w:t>well pad</w:t>
      </w:r>
      <w:r>
        <w:t xml:space="preserve">, and </w:t>
      </w:r>
      <w:r>
        <w:rPr>
          <w:rStyle w:val="Characters"/>
        </w:rPr>
        <w:t>well gate</w:t>
      </w:r>
      <w:r w:rsidR="00303F55">
        <w:t xml:space="preserve">.  It also includes the unnamable class returned by </w:t>
      </w:r>
      <w:r w:rsidR="00303F55">
        <w:rPr>
          <w:rStyle w:val="Characters"/>
        </w:rPr>
        <w:t>the clock</w:t>
      </w:r>
      <w:r w:rsidR="00303F55">
        <w:t xml:space="preserve">.  All binary components have a </w:t>
      </w:r>
      <w:r w:rsidR="00303F55">
        <w:rPr>
          <w:rStyle w:val="Characters"/>
        </w:rPr>
        <w:t>state</w:t>
      </w:r>
      <w:r w:rsidR="00303F55">
        <w:t xml:space="preserve"> attribute whose value is of type </w:t>
      </w:r>
      <w:r w:rsidR="00303F55">
        <w:rPr>
          <w:rStyle w:val="Characters"/>
        </w:rPr>
        <w:t>binary state</w:t>
      </w:r>
      <w:r w:rsidR="00303F55">
        <w:t xml:space="preserve"> (or simply </w:t>
      </w:r>
      <w:r w:rsidR="00303F55">
        <w:rPr>
          <w:rStyle w:val="Characters"/>
        </w:rPr>
        <w:t>state</w:t>
      </w:r>
      <w:r w:rsidR="00303F55">
        <w:t xml:space="preserve">), which has constants </w:t>
      </w:r>
      <w:r w:rsidR="00303F55">
        <w:rPr>
          <w:rStyle w:val="Characters"/>
        </w:rPr>
        <w:t>on</w:t>
      </w:r>
      <w:r w:rsidR="00303F55">
        <w:t xml:space="preserve"> and </w:t>
      </w:r>
      <w:r w:rsidR="00303F55">
        <w:rPr>
          <w:rStyle w:val="Characters"/>
        </w:rPr>
        <w:t>off</w:t>
      </w:r>
      <w:r w:rsidR="00303F55">
        <w:t xml:space="preserve">.  You can set this attribute directly (e.g., </w:t>
      </w:r>
      <w:r w:rsidR="00303F55">
        <w:rPr>
          <w:rStyle w:val="Characters"/>
        </w:rPr>
        <w:t>incubator’s state = off</w:t>
      </w:r>
      <w:r w:rsidR="00303F55">
        <w:t xml:space="preserve">), but it’s more common to use </w:t>
      </w:r>
      <w:r w:rsidR="00303F55">
        <w:rPr>
          <w:rStyle w:val="Characters"/>
        </w:rPr>
        <w:t>on</w:t>
      </w:r>
      <w:r w:rsidR="00303F55">
        <w:t xml:space="preserve"> and </w:t>
      </w:r>
      <w:r w:rsidR="00303F55">
        <w:rPr>
          <w:rStyle w:val="Characters"/>
        </w:rPr>
        <w:t>off</w:t>
      </w:r>
      <w:r w:rsidR="00303F55">
        <w:t xml:space="preserve"> (or </w:t>
      </w:r>
      <w:r w:rsidR="00303F55">
        <w:rPr>
          <w:rStyle w:val="Characters"/>
        </w:rPr>
        <w:t>turn on</w:t>
      </w:r>
      <w:r w:rsidR="00303F55">
        <w:t xml:space="preserve"> and </w:t>
      </w:r>
      <w:r w:rsidR="00303F55">
        <w:rPr>
          <w:rStyle w:val="Characters"/>
        </w:rPr>
        <w:t>turn off</w:t>
      </w:r>
      <w:r w:rsidR="00303F55">
        <w:t>) as injection targets.  You can also say</w:t>
      </w:r>
    </w:p>
    <w:p w14:paraId="1F4CFBE4" w14:textId="41BCD0D2" w:rsidR="00303F55" w:rsidRDefault="00303F55" w:rsidP="00303F55">
      <w:pPr>
        <w:pStyle w:val="Example"/>
      </w:pPr>
      <w:r>
        <w:t>incubator : toggle</w:t>
      </w:r>
    </w:p>
    <w:p w14:paraId="5462A98F" w14:textId="1452A14B" w:rsidR="00303F55" w:rsidRDefault="00303F55" w:rsidP="00303F55">
      <w:pPr>
        <w:pStyle w:val="Continuation"/>
      </w:pPr>
      <w:r>
        <w:t xml:space="preserve">(or </w:t>
      </w:r>
      <w:r>
        <w:rPr>
          <w:rStyle w:val="Characters"/>
        </w:rPr>
        <w:t>toggle state</w:t>
      </w:r>
      <w:r>
        <w:t xml:space="preserve">) to flip from </w:t>
      </w:r>
      <w:r>
        <w:rPr>
          <w:rStyle w:val="Characters"/>
        </w:rPr>
        <w:t>off</w:t>
      </w:r>
      <w:r>
        <w:t xml:space="preserve"> to </w:t>
      </w:r>
      <w:r>
        <w:rPr>
          <w:rStyle w:val="Characters"/>
        </w:rPr>
        <w:t>on</w:t>
      </w:r>
      <w:r>
        <w:t xml:space="preserve"> or vice versa.  </w:t>
      </w:r>
    </w:p>
    <w:p w14:paraId="370818A8" w14:textId="2CB0ACF3" w:rsidR="00B03C34" w:rsidRPr="00B03C34" w:rsidRDefault="00B03C34" w:rsidP="00B03C34">
      <w:r>
        <w:t xml:space="preserve">To check whether a </w:t>
      </w:r>
      <w:r>
        <w:rPr>
          <w:rStyle w:val="Characters"/>
        </w:rPr>
        <w:t>binary component</w:t>
      </w:r>
      <w:r>
        <w:t xml:space="preserve"> is in a particular </w:t>
      </w:r>
      <w:r>
        <w:rPr>
          <w:rStyle w:val="Characters"/>
        </w:rPr>
        <w:t>state</w:t>
      </w:r>
      <w:r>
        <w:t xml:space="preserve">, you can use </w:t>
      </w:r>
      <w:r>
        <w:rPr>
          <w:rStyle w:val="Characters"/>
        </w:rPr>
        <w:t>c is on</w:t>
      </w:r>
      <w:r>
        <w:t xml:space="preserve"> or </w:t>
      </w:r>
      <w:r>
        <w:rPr>
          <w:rStyle w:val="Characters"/>
        </w:rPr>
        <w:t>c is off</w:t>
      </w:r>
      <w:r>
        <w:t>.</w:t>
      </w:r>
    </w:p>
    <w:p w14:paraId="7CE94ED7" w14:textId="0ABCC0F6" w:rsidR="00D96D13" w:rsidRDefault="00D96D13" w:rsidP="00D96D13">
      <w:pPr>
        <w:pStyle w:val="Concept"/>
      </w:pPr>
      <w:bookmarkStart w:id="77" w:name="_Toc144415117"/>
      <w:r>
        <w:t>Turning heaters on and off</w:t>
      </w:r>
      <w:bookmarkEnd w:id="77"/>
    </w:p>
    <w:p w14:paraId="5487802F" w14:textId="62C6BA63" w:rsidR="00303F55" w:rsidRDefault="00303F55" w:rsidP="00303F55">
      <w:r>
        <w:t xml:space="preserve">For a </w:t>
      </w:r>
      <w:r>
        <w:rPr>
          <w:rStyle w:val="Characters"/>
        </w:rPr>
        <w:t>heater</w:t>
      </w:r>
      <w:r>
        <w:t xml:space="preserve"> specifically, setting its </w:t>
      </w:r>
      <w:r>
        <w:rPr>
          <w:rStyle w:val="Characters"/>
        </w:rPr>
        <w:t>state</w:t>
      </w:r>
      <w:r>
        <w:t xml:space="preserve"> to </w:t>
      </w:r>
      <w:r>
        <w:rPr>
          <w:rStyle w:val="Characters"/>
        </w:rPr>
        <w:t>off</w:t>
      </w:r>
      <w:r>
        <w:t xml:space="preserve"> (by any of these means) is equivalent to setting its </w:t>
      </w:r>
      <w:r>
        <w:rPr>
          <w:rStyle w:val="Characters"/>
        </w:rPr>
        <w:t>target temperature</w:t>
      </w:r>
      <w:r>
        <w:t xml:space="preserve"> to </w:t>
      </w:r>
      <w:r>
        <w:rPr>
          <w:rStyle w:val="Characters"/>
        </w:rPr>
        <w:t>none</w:t>
      </w:r>
      <w:r>
        <w:t xml:space="preserve">.  The heater turns off and is allowed to return to ambient temperature.  Setting the state to </w:t>
      </w:r>
      <w:r>
        <w:rPr>
          <w:rStyle w:val="Characters"/>
        </w:rPr>
        <w:t>on</w:t>
      </w:r>
      <w:r>
        <w:t xml:space="preserve">, on the other hand, is slightly different.  This is interpreted </w:t>
      </w:r>
      <w:r>
        <w:lastRenderedPageBreak/>
        <w:t xml:space="preserve">as a request to set the heater’s </w:t>
      </w:r>
      <w:r>
        <w:rPr>
          <w:rStyle w:val="Characters"/>
        </w:rPr>
        <w:t>target</w:t>
      </w:r>
      <w:r>
        <w:t xml:space="preserve"> to whatever it was before the last time it was turned off.  So, once you’ve established a </w:t>
      </w:r>
      <w:r>
        <w:rPr>
          <w:rStyle w:val="Characters"/>
        </w:rPr>
        <w:t>target</w:t>
      </w:r>
      <w:r>
        <w:t>, you can switch between states without having to reassert the target temperature.</w:t>
      </w:r>
    </w:p>
    <w:p w14:paraId="1296F58D" w14:textId="0D8071F4" w:rsidR="00342689" w:rsidRDefault="00342689" w:rsidP="00342689">
      <w:pPr>
        <w:pStyle w:val="Heading3"/>
      </w:pPr>
      <w:bookmarkStart w:id="78" w:name="_Toc144415118"/>
      <w:r>
        <w:t>Step 4: Analyzing the drops</w:t>
      </w:r>
      <w:bookmarkEnd w:id="78"/>
    </w:p>
    <w:p w14:paraId="7A1359A6" w14:textId="3A40B25D" w:rsidR="00342689" w:rsidRPr="00342689" w:rsidRDefault="00342689" w:rsidP="00342689">
      <w:pPr>
        <w:rPr>
          <w:lang w:val="en"/>
        </w:rPr>
      </w:pPr>
      <w:r>
        <w:rPr>
          <w:lang w:val="en"/>
        </w:rPr>
        <w:t>Finally, the drops are ready to be analyzed.</w:t>
      </w:r>
    </w:p>
    <w:p w14:paraId="573199D3" w14:textId="77777777" w:rsidR="00342689" w:rsidRDefault="00342689">
      <w:pPr>
        <w:pStyle w:val="ListParagraph"/>
        <w:numPr>
          <w:ilvl w:val="0"/>
          <w:numId w:val="9"/>
        </w:numPr>
        <w:rPr>
          <w:lang w:val="en"/>
        </w:rPr>
      </w:pPr>
      <w:r>
        <w:rPr>
          <w:lang w:val="en"/>
        </w:rPr>
        <w:t xml:space="preserve">Measure each heated drop using an ESELog sensor.  </w:t>
      </w:r>
    </w:p>
    <w:p w14:paraId="1E77163C" w14:textId="77777777" w:rsidR="00342689" w:rsidRDefault="00342689">
      <w:pPr>
        <w:pStyle w:val="ListParagraph"/>
        <w:numPr>
          <w:ilvl w:val="1"/>
          <w:numId w:val="12"/>
        </w:numPr>
        <w:rPr>
          <w:lang w:val="en"/>
        </w:rPr>
      </w:pPr>
      <w:r>
        <w:rPr>
          <w:lang w:val="en"/>
        </w:rPr>
        <w:t>If the mean voltage read on the E1D1 channel is greater than 70V, the drop passes and should be preserved for later testing.</w:t>
      </w:r>
    </w:p>
    <w:p w14:paraId="112728DC" w14:textId="4261012E" w:rsidR="00342689" w:rsidRDefault="00342689">
      <w:pPr>
        <w:pStyle w:val="ListParagraph"/>
        <w:numPr>
          <w:ilvl w:val="1"/>
          <w:numId w:val="12"/>
        </w:numPr>
        <w:rPr>
          <w:lang w:val="en"/>
        </w:rPr>
      </w:pPr>
      <w:r w:rsidRPr="00342689">
        <w:rPr>
          <w:lang w:val="en"/>
        </w:rPr>
        <w:t>Otherwise, the drop fails and is waste.</w:t>
      </w:r>
    </w:p>
    <w:p w14:paraId="5672E8FF" w14:textId="09D98DED" w:rsidR="00342689" w:rsidRDefault="00342689" w:rsidP="00342689">
      <w:pPr>
        <w:rPr>
          <w:lang w:val="en"/>
        </w:rPr>
      </w:pPr>
      <w:r>
        <w:rPr>
          <w:lang w:val="en"/>
        </w:rPr>
        <w:t>Here’s how we’ll do that:</w:t>
      </w:r>
    </w:p>
    <w:p w14:paraId="40DA4597" w14:textId="77777777" w:rsidR="00342689" w:rsidRDefault="00342689" w:rsidP="00342689">
      <w:pPr>
        <w:pStyle w:val="ExampleFile"/>
      </w:pPr>
      <w:r>
        <w:t>In file example.dml:</w:t>
      </w:r>
    </w:p>
    <w:p w14:paraId="10AC82EE" w14:textId="77777777" w:rsidR="00342689" w:rsidRDefault="00342689" w:rsidP="00342689">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r w:rsidRPr="0063404B">
        <w:t>// Protocol parameters</w:t>
      </w:r>
    </w:p>
    <w:p w14:paraId="4527AC78" w14:textId="77777777" w:rsidR="00342689" w:rsidRPr="00192CEA" w:rsidRDefault="00342689" w:rsidP="00342689">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6394537C" w14:textId="736667F0" w:rsidR="00342689" w:rsidRDefault="00342689" w:rsidP="00342689">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voltage reading_target = 70 V;</w:t>
      </w:r>
    </w:p>
    <w:p w14:paraId="66939723" w14:textId="77777777" w:rsidR="00191E13" w:rsidRDefault="00191E13" w:rsidP="00191E1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4F3DEB">
        <w:t>extraction port product_port = extraction port #2;</w:t>
      </w:r>
    </w:p>
    <w:p w14:paraId="638B9AB9" w14:textId="77777777" w:rsidR="00342689" w:rsidRDefault="00342689" w:rsidP="00342689">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29859A5C" w14:textId="77777777" w:rsidR="00342689" w:rsidRDefault="00342689" w:rsidP="00342689">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3A3AD5F9" w14:textId="77777777" w:rsidR="00342689" w:rsidRDefault="00342689" w:rsidP="00342689">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define run_protocol {</w:t>
      </w:r>
    </w:p>
    <w:p w14:paraId="7E2F76A6" w14:textId="31E68C28" w:rsidR="00342689" w:rsidRDefault="000C32CD" w:rsidP="00342689">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r>
        <w:tab/>
      </w:r>
      <w:r w:rsidR="00342689">
        <w:t>// stuff we’ve seen already</w:t>
      </w:r>
    </w:p>
    <w:p w14:paraId="7DE7C7DF" w14:textId="77777777" w:rsidR="00342689" w:rsidRDefault="00342689" w:rsidP="00342689">
      <w:pPr>
        <w:pStyle w:val="Comment"/>
        <w:pBdr>
          <w:top w:val="single" w:sz="4" w:space="1" w:color="auto"/>
          <w:left w:val="single" w:sz="4" w:space="4" w:color="auto"/>
          <w:bottom w:val="single" w:sz="4" w:space="1" w:color="auto"/>
          <w:right w:val="single" w:sz="4" w:space="4" w:color="auto"/>
        </w:pBdr>
        <w:shd w:val="clear" w:color="auto" w:fill="F2F2F2" w:themeFill="background1" w:themeFillShade="F2"/>
      </w:pPr>
    </w:p>
    <w:p w14:paraId="31320B67" w14:textId="782B64AB" w:rsidR="003D1EB3" w:rsidRDefault="000C32CD"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ab/>
      </w:r>
      <w:r w:rsidR="003D1EB3">
        <w:t>define finish_up(injectable drop d) {</w:t>
      </w:r>
    </w:p>
    <w:p w14:paraId="6783C9F3" w14:textId="19704659" w:rsidR="000C32CD" w:rsidRDefault="000C32CD"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rsidR="00F83222">
        <w:t xml:space="preserve">eselog </w:t>
      </w:r>
      <w:r>
        <w:t>e = the board</w:t>
      </w:r>
      <w:r w:rsidR="00312BC9">
        <w:t>'</w:t>
      </w:r>
      <w:r>
        <w:t>s eselog;</w:t>
      </w:r>
    </w:p>
    <w:p w14:paraId="7D173068" w14:textId="573D606D" w:rsidR="00D10B45" w:rsidRDefault="00D10B45"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ab/>
      </w:r>
    </w:p>
    <w:p w14:paraId="67EC2A0F" w14:textId="33A28FC9" w:rsidR="003D1EB3" w:rsidRDefault="000C32CD"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rsidR="003D1EB3">
        <w:t>d : to e's target;</w:t>
      </w:r>
    </w:p>
    <w:p w14:paraId="57E6AF4E" w14:textId="77777777" w:rsidR="00D10B45" w:rsidRDefault="00D10B45"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6A1671C4" w14:textId="5FA058D6" w:rsidR="003D1EB3" w:rsidRDefault="000C32CD"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rsidR="003D1EB3">
        <w:t>local r = e : take a reading</w:t>
      </w:r>
    </w:p>
    <w:p w14:paraId="7A1750C1"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write to csv file;</w:t>
      </w:r>
    </w:p>
    <w:p w14:paraId="6B81F32C"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voltage v = r's e1d1_on;</w:t>
      </w:r>
    </w:p>
    <w:p w14:paraId="00D7BED7" w14:textId="77777777" w:rsidR="00D10B45" w:rsidRDefault="00D10B45"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735AD0F3" w14:textId="27A91CAB" w:rsidR="003D1EB3" w:rsidRDefault="000C32CD"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ab/>
      </w:r>
      <w:r>
        <w:tab/>
      </w:r>
      <w:r w:rsidR="003D1EB3">
        <w:t>if v &lt; reading_target {</w:t>
      </w:r>
    </w:p>
    <w:p w14:paraId="1B848249"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print d's reagent, "is good!", "("+v+")";</w:t>
      </w:r>
    </w:p>
    <w:p w14:paraId="4586DAD9"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d : to product_port : transfer out;</w:t>
      </w:r>
    </w:p>
    <w:p w14:paraId="618696BD"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 else {</w:t>
      </w:r>
    </w:p>
    <w:p w14:paraId="0351BDAF"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print d's reagent, "is bad.", "("+v+")";</w:t>
      </w:r>
    </w:p>
    <w:p w14:paraId="71E6A110"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d : become waste : to waste_well : enter well;</w:t>
      </w:r>
    </w:p>
    <w:p w14:paraId="37BDCF63"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65E3D7F5"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4D64FFD2" w14:textId="77777777" w:rsidR="000C32CD" w:rsidRDefault="000C32CD"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p>
    <w:p w14:paraId="70E0B1FC"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77190488"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d2 : finish_up;</w:t>
      </w:r>
    </w:p>
    <w:p w14:paraId="15CFDC81"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d1 : finish_up;</w:t>
      </w:r>
    </w:p>
    <w:p w14:paraId="624B0785"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lastRenderedPageBreak/>
        <w:t xml:space="preserve">    ]]</w:t>
      </w:r>
    </w:p>
    <w:p w14:paraId="736C5E2B" w14:textId="77777777"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p>
    <w:p w14:paraId="50094B52" w14:textId="00E27122" w:rsidR="003D1EB3" w:rsidRDefault="003D1EB3" w:rsidP="003D1EB3">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w:t>
      </w:r>
      <w:r w:rsidR="00896571">
        <w:t>prompt</w:t>
      </w:r>
      <w:r>
        <w:t xml:space="preserve"> "Finished at", time now;</w:t>
      </w:r>
    </w:p>
    <w:p w14:paraId="0D1C6564" w14:textId="5C269AB0" w:rsidR="00342689" w:rsidRDefault="00342689" w:rsidP="00342689">
      <w:pPr>
        <w:pStyle w:val="Example"/>
        <w:pBdr>
          <w:top w:val="single" w:sz="4" w:space="1" w:color="auto"/>
          <w:left w:val="single" w:sz="4" w:space="4" w:color="auto"/>
          <w:bottom w:val="single" w:sz="4" w:space="1" w:color="auto"/>
          <w:right w:val="single" w:sz="4" w:space="4" w:color="auto"/>
        </w:pBdr>
        <w:shd w:val="clear" w:color="auto" w:fill="F2F2F2" w:themeFill="background1" w:themeFillShade="F2"/>
      </w:pPr>
      <w:r w:rsidRPr="00192CEA">
        <w:t>}</w:t>
      </w:r>
    </w:p>
    <w:p w14:paraId="61461D40" w14:textId="195880D7" w:rsidR="00191E13" w:rsidRDefault="00191E13" w:rsidP="00896571">
      <w:pPr>
        <w:pStyle w:val="Continuation"/>
        <w:rPr>
          <w:lang w:val="en"/>
        </w:rPr>
      </w:pPr>
      <w:r>
        <w:rPr>
          <w:lang w:val="en"/>
        </w:rPr>
        <w:t>There are two parameters relative to this phase.  The first is the voltage cutoff that we’ll use to distinguish good reagents from bad ones:</w:t>
      </w:r>
    </w:p>
    <w:p w14:paraId="0BBEC784" w14:textId="77777777" w:rsidR="00191E13" w:rsidRPr="00191E13" w:rsidRDefault="00191E13" w:rsidP="00191E13">
      <w:pPr>
        <w:pStyle w:val="Example"/>
      </w:pPr>
      <w:r>
        <w:t>voltage reading_target = 70 V;</w:t>
      </w:r>
    </w:p>
    <w:p w14:paraId="584A1D1A" w14:textId="13F6C7FC" w:rsidR="00191E13" w:rsidRDefault="00191E13" w:rsidP="00191E13">
      <w:pPr>
        <w:pStyle w:val="Concept"/>
      </w:pPr>
      <w:bookmarkStart w:id="79" w:name="_Toc144415119"/>
      <w:r>
        <w:t>Extraction ports</w:t>
      </w:r>
      <w:bookmarkEnd w:id="79"/>
    </w:p>
    <w:p w14:paraId="0C5592E2" w14:textId="098F44AB" w:rsidR="00191E13" w:rsidRDefault="00191E13" w:rsidP="00191E13">
      <w:r>
        <w:rPr>
          <w:lang w:val="en"/>
        </w:rPr>
        <w:t xml:space="preserve">The second is the </w:t>
      </w:r>
      <w:r w:rsidRPr="00191E13">
        <w:rPr>
          <w:rStyle w:val="Characters"/>
        </w:rPr>
        <w:t>extraction port</w:t>
      </w:r>
      <w:r>
        <w:t xml:space="preserve"> we’ll use to extract the good drops for later testing:</w:t>
      </w:r>
    </w:p>
    <w:p w14:paraId="37558EC4" w14:textId="77777777" w:rsidR="00191E13" w:rsidRDefault="00191E13" w:rsidP="00191E13">
      <w:pPr>
        <w:pStyle w:val="Example"/>
      </w:pPr>
      <w:r w:rsidRPr="004F3DEB">
        <w:t xml:space="preserve">extraction port </w:t>
      </w:r>
      <w:r w:rsidRPr="00191E13">
        <w:t>product</w:t>
      </w:r>
      <w:r w:rsidRPr="004F3DEB">
        <w:t>_port = extraction port #2;</w:t>
      </w:r>
    </w:p>
    <w:p w14:paraId="7EC3B2B8" w14:textId="5D76C055" w:rsidR="00191E13" w:rsidRDefault="00B35FC7" w:rsidP="00B11FED">
      <w:pPr>
        <w:pStyle w:val="Continuation"/>
      </w:pPr>
      <w:r>
        <w:t xml:space="preserve">An </w:t>
      </w:r>
      <w:r>
        <w:rPr>
          <w:rStyle w:val="Characters"/>
        </w:rPr>
        <w:t>extraction port</w:t>
      </w:r>
      <w:r>
        <w:t xml:space="preserve"> (aka, </w:t>
      </w:r>
      <w:r>
        <w:rPr>
          <w:rStyle w:val="Characters"/>
        </w:rPr>
        <w:t>extraction point</w:t>
      </w:r>
      <w:r>
        <w:t xml:space="preserve">, </w:t>
      </w:r>
      <w:r>
        <w:rPr>
          <w:rStyle w:val="Characters"/>
        </w:rPr>
        <w:t>extraction hole</w:t>
      </w:r>
      <w:r>
        <w:t xml:space="preserve">, or simply </w:t>
      </w:r>
      <w:r>
        <w:rPr>
          <w:rStyle w:val="Characters"/>
        </w:rPr>
        <w:t>hole</w:t>
      </w:r>
      <w:r>
        <w:t xml:space="preserve">) is a hole in the board’s lid that can be used to add liquid to or remove liquid from the pad below.  In our case, we’ll be using the port number 2, above pad </w:t>
      </w:r>
      <w:r>
        <w:rPr>
          <w:rStyle w:val="Characters"/>
        </w:rPr>
        <w:t>(7,10)</w:t>
      </w:r>
      <w:r>
        <w:t>.  To transfer liquid in through an extraction port, you can say</w:t>
      </w:r>
    </w:p>
    <w:p w14:paraId="5C17BB6F" w14:textId="64AAB512" w:rsidR="00B35FC7" w:rsidRDefault="00B35FC7" w:rsidP="00B35FC7">
      <w:pPr>
        <w:pStyle w:val="Example"/>
      </w:pPr>
      <w:r>
        <w:t>ep : transfer in 2uL of r;</w:t>
      </w:r>
    </w:p>
    <w:p w14:paraId="1F572E7A" w14:textId="57FD605C" w:rsidR="00B35FC7" w:rsidRDefault="00B35FC7" w:rsidP="00B35FC7">
      <w:pPr>
        <w:pStyle w:val="Continuation"/>
      </w:pPr>
      <w:r>
        <w:t xml:space="preserve">To transfer out, move the drop to the extraction port and call </w:t>
      </w:r>
      <w:r>
        <w:rPr>
          <w:rStyle w:val="Characters"/>
        </w:rPr>
        <w:t>transfer out</w:t>
      </w:r>
      <w:r>
        <w:t>:</w:t>
      </w:r>
    </w:p>
    <w:p w14:paraId="3BD838C0" w14:textId="2124A2F0" w:rsidR="00B35FC7" w:rsidRDefault="00B35FC7" w:rsidP="00B35FC7">
      <w:pPr>
        <w:pStyle w:val="Example"/>
      </w:pPr>
      <w:r>
        <w:t>d : to ep : transfer out;</w:t>
      </w:r>
    </w:p>
    <w:p w14:paraId="1D32804B" w14:textId="3CC3BFE4" w:rsidR="00B35FC7" w:rsidRDefault="00B35FC7" w:rsidP="00B35FC7">
      <w:pPr>
        <w:pStyle w:val="Continuation"/>
      </w:pPr>
      <w:r>
        <w:t>This will remove the whole of the drop, and the drop will no longer be considered to be on the board.  If you only want part of the drop removed, you can specify the amount to remove:</w:t>
      </w:r>
    </w:p>
    <w:p w14:paraId="5AE98A84" w14:textId="7378CC66" w:rsidR="00B35FC7" w:rsidRPr="00B35FC7" w:rsidRDefault="00B35FC7" w:rsidP="00B35FC7">
      <w:pPr>
        <w:pStyle w:val="Example"/>
      </w:pPr>
      <w:r>
        <w:t>d : to ep : transfer out(0.5uL);</w:t>
      </w:r>
    </w:p>
    <w:p w14:paraId="4C112F46" w14:textId="5D58E7F0" w:rsidR="00B11FED" w:rsidRDefault="00B35FC7" w:rsidP="00B35FC7">
      <w:pPr>
        <w:pStyle w:val="Continuation"/>
      </w:pPr>
      <w:r>
        <w:t>This will ask the pipettor to remove the specified volume, and if it is less than the drop’s volume, the drop will shrink by that much.</w:t>
      </w:r>
    </w:p>
    <w:p w14:paraId="6E5F9CC3" w14:textId="01E5A05F" w:rsidR="00342689" w:rsidRDefault="00896571" w:rsidP="00896571">
      <w:pPr>
        <w:pStyle w:val="Continuation"/>
      </w:pPr>
      <w:r>
        <w:rPr>
          <w:lang w:val="en"/>
        </w:rPr>
        <w:t xml:space="preserve">The last step of the protocol is implemented by the </w:t>
      </w:r>
      <w:r>
        <w:rPr>
          <w:rStyle w:val="Characters"/>
        </w:rPr>
        <w:t>finish_up</w:t>
      </w:r>
      <w:r>
        <w:t xml:space="preserve"> action, which processes one drop and which we’ll get to in a minute.  With it, we can simply say</w:t>
      </w:r>
    </w:p>
    <w:p w14:paraId="29C55F27" w14:textId="77777777" w:rsidR="00896571" w:rsidRPr="00896571" w:rsidRDefault="00896571" w:rsidP="00896571">
      <w:pPr>
        <w:pStyle w:val="Example"/>
      </w:pPr>
      <w:r w:rsidRPr="00896571">
        <w:t xml:space="preserve">    [[</w:t>
      </w:r>
    </w:p>
    <w:p w14:paraId="13E02BDE" w14:textId="77777777" w:rsidR="00896571" w:rsidRPr="00896571" w:rsidRDefault="00896571" w:rsidP="00896571">
      <w:pPr>
        <w:pStyle w:val="Example"/>
      </w:pPr>
      <w:r w:rsidRPr="00896571">
        <w:t xml:space="preserve">       d2 : finish_up;</w:t>
      </w:r>
    </w:p>
    <w:p w14:paraId="19FFAF2E" w14:textId="77777777" w:rsidR="00896571" w:rsidRPr="00896571" w:rsidRDefault="00896571" w:rsidP="00896571">
      <w:pPr>
        <w:pStyle w:val="Example"/>
      </w:pPr>
      <w:r w:rsidRPr="00896571">
        <w:t xml:space="preserve">       d1 : finish_up;</w:t>
      </w:r>
    </w:p>
    <w:p w14:paraId="00F02ECA" w14:textId="77777777" w:rsidR="00896571" w:rsidRDefault="00896571" w:rsidP="00896571">
      <w:pPr>
        <w:pStyle w:val="Example"/>
      </w:pPr>
      <w:r w:rsidRPr="00896571">
        <w:t xml:space="preserve">    ]]</w:t>
      </w:r>
    </w:p>
    <w:p w14:paraId="6AE9BF53" w14:textId="77777777" w:rsidR="009A122D" w:rsidRDefault="009A122D" w:rsidP="009A122D">
      <w:pPr>
        <w:pStyle w:val="Continuation"/>
      </w:pPr>
      <w:r>
        <w:t xml:space="preserve">to run each of our two drops through </w:t>
      </w:r>
      <w:r>
        <w:rPr>
          <w:rStyle w:val="Characters"/>
        </w:rPr>
        <w:t>finish_up</w:t>
      </w:r>
      <w:r>
        <w:t xml:space="preserve">.  </w:t>
      </w:r>
    </w:p>
    <w:p w14:paraId="0054DBCF" w14:textId="35DC9916" w:rsidR="009A122D" w:rsidRDefault="009A122D" w:rsidP="009A122D">
      <w:pPr>
        <w:pStyle w:val="Continuation"/>
      </w:pPr>
      <w:r>
        <w:lastRenderedPageBreak/>
        <w:t xml:space="preserve">Note that </w:t>
      </w:r>
      <w:r>
        <w:rPr>
          <w:rStyle w:val="Characters"/>
        </w:rPr>
        <w:t>finish_up</w:t>
      </w:r>
      <w:r>
        <w:t xml:space="preserve"> will require walking the drop to the pad the sensor uses to take a reading and then sitting there while the reading is taken before moving away.  But because of the traffic control of the underlying system, we can simply have both drops execute this action at the same time.  One of them will get there first, and the other will wait, two pads away, until the first drop leaves.  </w:t>
      </w:r>
    </w:p>
    <w:p w14:paraId="0131B3E6" w14:textId="6F2AA358" w:rsidR="009A122D" w:rsidRDefault="009A122D" w:rsidP="009A122D">
      <w:pPr>
        <w:pStyle w:val="Concept"/>
      </w:pPr>
      <w:bookmarkStart w:id="80" w:name="_Toc144415120"/>
      <w:r>
        <w:t>Dealing with deadlock</w:t>
      </w:r>
      <w:bookmarkEnd w:id="80"/>
    </w:p>
    <w:p w14:paraId="64517B76" w14:textId="47CC72AC" w:rsidR="009A122D" w:rsidRPr="009A122D" w:rsidRDefault="009A122D" w:rsidP="009A122D">
      <w:r>
        <w:t xml:space="preserve">It is, of course, possible that you’ll get unlucky and the default paths used to walk to the target pad cause the two drops to “deadlock” by getting into a state in which each is waiting for the other to get out of the way.  It is also possible that the second, waiting, drop may block the first drop’s default path to get off of the sensor’s pad.  In either of these cases, you may have to be more specific about the paths taken, e.g., by adding a </w:t>
      </w:r>
      <w:r>
        <w:rPr>
          <w:rStyle w:val="Characters"/>
        </w:rPr>
        <w:t>to column</w:t>
      </w:r>
      <w:r>
        <w:t xml:space="preserve"> or </w:t>
      </w:r>
      <w:r>
        <w:rPr>
          <w:rStyle w:val="Characters"/>
        </w:rPr>
        <w:t>to row</w:t>
      </w:r>
      <w:r>
        <w:t xml:space="preserve"> component to the movement to ensure that they can’t get in each other’s way.  Because of this possibility of needing to tweak paths, it’s usually a good idea to run you protocol in simulation before running it with a physical board and, especially, before running it using expensive and/or irreplaceable reagents.</w:t>
      </w:r>
    </w:p>
    <w:p w14:paraId="193F9BE8" w14:textId="519CF158" w:rsidR="00896571" w:rsidRPr="00896571" w:rsidRDefault="0088609C" w:rsidP="0088609C">
      <w:r>
        <w:t>Finally, we let the user know we’re done and when we finished.</w:t>
      </w:r>
    </w:p>
    <w:p w14:paraId="384CC051" w14:textId="35A9C96D" w:rsidR="00896571" w:rsidRPr="00896571" w:rsidRDefault="00896571" w:rsidP="0088609C">
      <w:pPr>
        <w:pStyle w:val="Example"/>
      </w:pPr>
      <w:r w:rsidRPr="00896571">
        <w:t xml:space="preserve">    </w:t>
      </w:r>
      <w:r>
        <w:t>prompt</w:t>
      </w:r>
      <w:r w:rsidRPr="00896571">
        <w:t xml:space="preserve"> "Finished at", time </w:t>
      </w:r>
      <w:r w:rsidRPr="0088609C">
        <w:t>now</w:t>
      </w:r>
      <w:r w:rsidRPr="00896571">
        <w:t>;</w:t>
      </w:r>
    </w:p>
    <w:p w14:paraId="2017EC88" w14:textId="0CCAAA22" w:rsidR="009A122D" w:rsidRDefault="009A122D" w:rsidP="009A122D">
      <w:pPr>
        <w:pStyle w:val="Concept"/>
      </w:pPr>
      <w:bookmarkStart w:id="81" w:name="_Toc144415121"/>
      <w:r>
        <w:rPr>
          <w:rStyle w:val="ConceptGlyph"/>
        </w:rPr>
        <w:t>prompt</w:t>
      </w:r>
      <w:r>
        <w:t xml:space="preserve"> expressions</w:t>
      </w:r>
      <w:bookmarkEnd w:id="81"/>
    </w:p>
    <w:p w14:paraId="1EA841A0" w14:textId="616A5A07" w:rsidR="009A122D" w:rsidRDefault="0088609C" w:rsidP="009A122D">
      <w:r>
        <w:rPr>
          <w:lang w:val="en"/>
        </w:rPr>
        <w:t xml:space="preserve">In this case, I’ve chosen to use a </w:t>
      </w:r>
      <w:r>
        <w:rPr>
          <w:rStyle w:val="Characters"/>
        </w:rPr>
        <w:t>prompt</w:t>
      </w:r>
      <w:r>
        <w:t xml:space="preserve"> statement rather than a </w:t>
      </w:r>
      <w:r>
        <w:rPr>
          <w:rStyle w:val="Characters"/>
        </w:rPr>
        <w:t>print</w:t>
      </w:r>
      <w:r>
        <w:t xml:space="preserve"> statement, both in order to introduce it and because it is more eye-catching.  </w:t>
      </w:r>
      <w:r>
        <w:rPr>
          <w:rStyle w:val="Characters"/>
        </w:rPr>
        <w:t>prompt</w:t>
      </w:r>
      <w:r>
        <w:t xml:space="preserve"> is just like </w:t>
      </w:r>
      <w:r>
        <w:rPr>
          <w:rStyle w:val="Characters"/>
        </w:rPr>
        <w:t>print</w:t>
      </w:r>
      <w:r>
        <w:t>, but instead of writing the message to the console, it pops up a dialog box and requires the user to acknowledge it.</w:t>
      </w:r>
    </w:p>
    <w:p w14:paraId="37B6B984" w14:textId="29FEF88B" w:rsidR="0088609C" w:rsidRDefault="0088609C" w:rsidP="009A122D">
      <w:r>
        <w:t xml:space="preserve">Like </w:t>
      </w:r>
      <w:r>
        <w:rPr>
          <w:rStyle w:val="Characters"/>
        </w:rPr>
        <w:t>print</w:t>
      </w:r>
      <w:r>
        <w:t xml:space="preserve">, </w:t>
      </w:r>
      <w:r>
        <w:rPr>
          <w:rStyle w:val="Characters"/>
        </w:rPr>
        <w:t>prompt</w:t>
      </w:r>
      <w:r>
        <w:t xml:space="preserve"> can be used in injection chains, and this can be useful when you require the user to do something before you can proceed:</w:t>
      </w:r>
    </w:p>
    <w:p w14:paraId="47A46560" w14:textId="544B7FC7" w:rsidR="0088609C" w:rsidRDefault="0088609C" w:rsidP="0088609C">
      <w:pPr>
        <w:pStyle w:val="Example"/>
      </w:pPr>
      <w:r>
        <w:t xml:space="preserve">d </w:t>
      </w:r>
      <w:r>
        <w:tab/>
        <w:t>: move_into_position</w:t>
      </w:r>
    </w:p>
    <w:p w14:paraId="13A7EE88" w14:textId="34A41C6D" w:rsidR="0088609C" w:rsidRDefault="0088609C" w:rsidP="0088609C">
      <w:pPr>
        <w:pStyle w:val="Example"/>
      </w:pPr>
      <w:r>
        <w:tab/>
        <w:t>: prompt “Ensure the filter is in place.”</w:t>
      </w:r>
    </w:p>
    <w:p w14:paraId="2AC26F35" w14:textId="6B06CC2E" w:rsidR="0088609C" w:rsidRDefault="0088609C" w:rsidP="0088609C">
      <w:pPr>
        <w:pStyle w:val="Example"/>
      </w:pPr>
      <w:r>
        <w:tab/>
        <w:t>: do_the_thing_that_requires_the_filter</w:t>
      </w:r>
    </w:p>
    <w:p w14:paraId="373930F2" w14:textId="2B51113C" w:rsidR="0088609C" w:rsidRDefault="0088609C" w:rsidP="0088609C">
      <w:pPr>
        <w:pStyle w:val="Example"/>
      </w:pPr>
      <w:r>
        <w:tab/>
        <w:t>;</w:t>
      </w:r>
    </w:p>
    <w:p w14:paraId="10CE4C59" w14:textId="3DE36D8B" w:rsidR="0088609C" w:rsidRDefault="00733DC6" w:rsidP="0088609C">
      <w:pPr>
        <w:pStyle w:val="Continuation"/>
      </w:pPr>
      <w:r>
        <w:t xml:space="preserve">Unlike </w:t>
      </w:r>
      <w:r>
        <w:rPr>
          <w:rStyle w:val="Characters"/>
        </w:rPr>
        <w:t>print</w:t>
      </w:r>
      <w:r>
        <w:t xml:space="preserve">, </w:t>
      </w:r>
      <w:r>
        <w:rPr>
          <w:rStyle w:val="Characters"/>
        </w:rPr>
        <w:t>prompt</w:t>
      </w:r>
      <w:r>
        <w:t xml:space="preserve"> can be used without any expression, in which case the dialog box contains a default message.  Because one of its functions is waiting for the user to do something, </w:t>
      </w:r>
      <w:r>
        <w:rPr>
          <w:rStyle w:val="Characters"/>
        </w:rPr>
        <w:t>prompt</w:t>
      </w:r>
      <w:r>
        <w:t xml:space="preserve"> can also be written as </w:t>
      </w:r>
      <w:r>
        <w:rPr>
          <w:rStyle w:val="Characters"/>
        </w:rPr>
        <w:t>pause for user</w:t>
      </w:r>
      <w:r>
        <w:t xml:space="preserve"> or </w:t>
      </w:r>
      <w:r>
        <w:rPr>
          <w:rStyle w:val="Characters"/>
        </w:rPr>
        <w:t>wait for user</w:t>
      </w:r>
      <w:r>
        <w:t>.</w:t>
      </w:r>
    </w:p>
    <w:p w14:paraId="7DE93A6A" w14:textId="7A3ABAEF" w:rsidR="00A35F36" w:rsidRDefault="00A35F36" w:rsidP="00A35F36">
      <w:pPr>
        <w:pStyle w:val="Concept"/>
      </w:pPr>
      <w:bookmarkStart w:id="82" w:name="_Toc144415122"/>
      <w:r>
        <w:t>Local functions</w:t>
      </w:r>
      <w:bookmarkEnd w:id="82"/>
    </w:p>
    <w:p w14:paraId="2515D878" w14:textId="4873D06B" w:rsidR="00733DC6" w:rsidRDefault="00A35F36" w:rsidP="00A35F36">
      <w:r>
        <w:t xml:space="preserve">The first thing to notice </w:t>
      </w:r>
      <w:r w:rsidR="00B51C1B">
        <w:t xml:space="preserve">about the </w:t>
      </w:r>
      <w:r w:rsidR="00B51C1B">
        <w:rPr>
          <w:rStyle w:val="Characters"/>
        </w:rPr>
        <w:t>finish_up</w:t>
      </w:r>
      <w:r w:rsidR="00B51C1B" w:rsidRPr="00B51C1B">
        <w:t xml:space="preserve"> </w:t>
      </w:r>
      <w:r w:rsidR="00B51C1B">
        <w:t xml:space="preserve">action, which does the actual work, </w:t>
      </w:r>
      <w:r>
        <w:t xml:space="preserve">is that we’ve put </w:t>
      </w:r>
      <w:r w:rsidR="00B51C1B">
        <w:t>its definition</w:t>
      </w:r>
      <w:r>
        <w:t xml:space="preserve"> within the definition of </w:t>
      </w:r>
      <w:r>
        <w:rPr>
          <w:rStyle w:val="Characters"/>
        </w:rPr>
        <w:t>run_protocol</w:t>
      </w:r>
      <w:r>
        <w:t xml:space="preserve">.  This has a couple of consequences.  First, it </w:t>
      </w:r>
      <w:r>
        <w:lastRenderedPageBreak/>
        <w:t xml:space="preserve">means that </w:t>
      </w:r>
      <w:r>
        <w:rPr>
          <w:rStyle w:val="Characters"/>
        </w:rPr>
        <w:t>finish_up</w:t>
      </w:r>
      <w:r>
        <w:t xml:space="preserve"> can only be called from within </w:t>
      </w:r>
      <w:r>
        <w:rPr>
          <w:rStyle w:val="Characters"/>
        </w:rPr>
        <w:t>run_protocol</w:t>
      </w:r>
      <w:r>
        <w:t xml:space="preserve">.  Outside an invocation of </w:t>
      </w:r>
      <w:r>
        <w:rPr>
          <w:rStyle w:val="Characters"/>
        </w:rPr>
        <w:t>run_protocol</w:t>
      </w:r>
      <w:r>
        <w:t xml:space="preserve">, the name is simply not defined (or it may be defined to be another function or variable).  Second, it means that </w:t>
      </w:r>
      <w:r>
        <w:rPr>
          <w:rStyle w:val="Characters"/>
        </w:rPr>
        <w:t>finish_up</w:t>
      </w:r>
      <w:r>
        <w:t xml:space="preserve"> has access to any variables within </w:t>
      </w:r>
      <w:r>
        <w:rPr>
          <w:rStyle w:val="Characters"/>
        </w:rPr>
        <w:t>run_protocol</w:t>
      </w:r>
      <w:r>
        <w:t xml:space="preserve"> (including any parameters it may have been called with) that were declared before it in the body of </w:t>
      </w:r>
      <w:r>
        <w:rPr>
          <w:rStyle w:val="Characters"/>
        </w:rPr>
        <w:t>run_protocol</w:t>
      </w:r>
      <w:r>
        <w:t xml:space="preserve">.  </w:t>
      </w:r>
    </w:p>
    <w:p w14:paraId="65951C31" w14:textId="21353C6B" w:rsidR="00A35F36" w:rsidRDefault="00A35F36" w:rsidP="00A35F36">
      <w:r>
        <w:t>Defining local functions like this for things like protocol phases, which nobody outside of the protocol should want to call, can be a useful technique.  It also means that several local functions or actions can all see the parameters to the enclosing function and any variables declared at the beginning of it.  This means that these variables can be used to store state between invocations of the local actions:</w:t>
      </w:r>
    </w:p>
    <w:p w14:paraId="25C481E6" w14:textId="55073EFE" w:rsidR="00A35F36" w:rsidRDefault="00A35F36" w:rsidP="00A35F36">
      <w:pPr>
        <w:pStyle w:val="Example"/>
        <w:keepNext/>
      </w:pPr>
      <w:r>
        <w:t>define process(a drop) {</w:t>
      </w:r>
    </w:p>
    <w:p w14:paraId="192D8A2D" w14:textId="60653720" w:rsidR="00A35F36" w:rsidRDefault="00A35F36" w:rsidP="00A35F36">
      <w:pPr>
        <w:pStyle w:val="Example"/>
        <w:keepNext/>
      </w:pPr>
      <w:r>
        <w:tab/>
        <w:t>int n = 0;</w:t>
      </w:r>
    </w:p>
    <w:p w14:paraId="74D397B6" w14:textId="6F44F44F" w:rsidR="00A35F36" w:rsidRDefault="00A35F36" w:rsidP="00A35F36">
      <w:pPr>
        <w:pStyle w:val="Example"/>
        <w:keepNext/>
      </w:pPr>
      <w:r>
        <w:tab/>
        <w:t>define trace {</w:t>
      </w:r>
    </w:p>
    <w:p w14:paraId="0CF580C1" w14:textId="52DD3AE2" w:rsidR="00A35F36" w:rsidRDefault="00A35F36" w:rsidP="00A35F36">
      <w:pPr>
        <w:pStyle w:val="Example"/>
        <w:keepNext/>
      </w:pPr>
      <w:r>
        <w:tab/>
      </w:r>
      <w:r>
        <w:tab/>
        <w:t>n = n+1;</w:t>
      </w:r>
    </w:p>
    <w:p w14:paraId="71C23500" w14:textId="0AD6CC29" w:rsidR="00A35F36" w:rsidRDefault="00A35F36" w:rsidP="00A35F36">
      <w:pPr>
        <w:pStyle w:val="Example"/>
        <w:keepNext/>
      </w:pPr>
      <w:r>
        <w:tab/>
      </w:r>
      <w:r>
        <w:tab/>
        <w:t>print the drop+”:”, “Times called:”, n;</w:t>
      </w:r>
    </w:p>
    <w:p w14:paraId="7F39F5C1" w14:textId="3BBCD30B" w:rsidR="00A35F36" w:rsidRDefault="00A35F36" w:rsidP="00A35F36">
      <w:pPr>
        <w:pStyle w:val="Example"/>
        <w:keepNext/>
      </w:pPr>
      <w:r>
        <w:tab/>
        <w:t>}</w:t>
      </w:r>
    </w:p>
    <w:p w14:paraId="03DAA66E" w14:textId="77777777" w:rsidR="00A35F36" w:rsidRDefault="00A35F36" w:rsidP="00A35F36">
      <w:pPr>
        <w:pStyle w:val="Example"/>
        <w:keepNext/>
      </w:pPr>
    </w:p>
    <w:p w14:paraId="731337CA" w14:textId="125236FD" w:rsidR="00A35F36" w:rsidRDefault="00A35F36" w:rsidP="00A35F36">
      <w:pPr>
        <w:pStyle w:val="Example"/>
        <w:keepNext/>
      </w:pPr>
      <w:r>
        <w:tab/>
        <w:t>repeat for 10 minutes {</w:t>
      </w:r>
    </w:p>
    <w:p w14:paraId="7E9D8EE1" w14:textId="1B101392" w:rsidR="00A35F36" w:rsidRDefault="00A35F36" w:rsidP="00A35F36">
      <w:pPr>
        <w:pStyle w:val="Example"/>
        <w:keepNext/>
      </w:pPr>
      <w:r>
        <w:tab/>
      </w:r>
      <w:r>
        <w:tab/>
        <w:t>the drop : do_the_thing;</w:t>
      </w:r>
    </w:p>
    <w:p w14:paraId="7E9ED92E" w14:textId="07E7D7DC" w:rsidR="00A35F36" w:rsidRDefault="00A35F36" w:rsidP="00A35F36">
      <w:pPr>
        <w:pStyle w:val="Example"/>
        <w:keepNext/>
      </w:pPr>
      <w:r>
        <w:tab/>
      </w:r>
      <w:r>
        <w:tab/>
        <w:t>trace;</w:t>
      </w:r>
    </w:p>
    <w:p w14:paraId="0C6661CC" w14:textId="648B360D" w:rsidR="00A35F36" w:rsidRDefault="00A35F36" w:rsidP="00A35F36">
      <w:pPr>
        <w:pStyle w:val="Example"/>
        <w:keepNext/>
      </w:pPr>
      <w:r>
        <w:tab/>
        <w:t>}</w:t>
      </w:r>
    </w:p>
    <w:p w14:paraId="4C5E8BB2" w14:textId="32C05951" w:rsidR="00A35F36" w:rsidRDefault="00A35F36" w:rsidP="00A35F36">
      <w:pPr>
        <w:pStyle w:val="Example"/>
      </w:pPr>
      <w:r>
        <w:t>}</w:t>
      </w:r>
    </w:p>
    <w:p w14:paraId="522F73D4" w14:textId="7522EF75" w:rsidR="00A35F36" w:rsidRPr="00B73727" w:rsidRDefault="00A35F36" w:rsidP="00A35F36">
      <w:pPr>
        <w:pStyle w:val="Continuation"/>
      </w:pPr>
      <w:r>
        <w:t xml:space="preserve">Here, </w:t>
      </w:r>
      <w:r>
        <w:rPr>
          <w:rStyle w:val="Characters"/>
        </w:rPr>
        <w:t>n</w:t>
      </w:r>
      <w:r>
        <w:t xml:space="preserve"> is used to keep track of the number of times we’ve gone around the loop</w:t>
      </w:r>
      <w:r w:rsidR="00B73727">
        <w:t xml:space="preserve">, and </w:t>
      </w:r>
      <w:r w:rsidR="00B73727">
        <w:rPr>
          <w:rStyle w:val="Characters"/>
        </w:rPr>
        <w:t>trace</w:t>
      </w:r>
      <w:r w:rsidR="00B73727">
        <w:t xml:space="preserve"> both refers to and increments it, as well as referring to </w:t>
      </w:r>
      <w:r w:rsidR="00B73727">
        <w:rPr>
          <w:rStyle w:val="Characters"/>
        </w:rPr>
        <w:t>the drop</w:t>
      </w:r>
      <w:r w:rsidR="00B73727">
        <w:t xml:space="preserve">, a parameter to </w:t>
      </w:r>
      <w:r w:rsidR="00B73727">
        <w:rPr>
          <w:rStyle w:val="Characters"/>
        </w:rPr>
        <w:t>process</w:t>
      </w:r>
      <w:r w:rsidR="00B73727">
        <w:t>.</w:t>
      </w:r>
    </w:p>
    <w:p w14:paraId="2B34FA1C" w14:textId="70B23773" w:rsidR="00A35F36" w:rsidRDefault="00A35F36" w:rsidP="00A35F36">
      <w:r>
        <w:t xml:space="preserve">Another thing to note about that example is that each time </w:t>
      </w:r>
      <w:r>
        <w:rPr>
          <w:rStyle w:val="Characters"/>
        </w:rPr>
        <w:t>process</w:t>
      </w:r>
      <w:r>
        <w:t xml:space="preserve"> is invoked, </w:t>
      </w:r>
      <w:r w:rsidR="00B73727">
        <w:t xml:space="preserve">a new environment containing </w:t>
      </w:r>
      <w:r w:rsidR="00B73727">
        <w:rPr>
          <w:rStyle w:val="Characters"/>
        </w:rPr>
        <w:t>the drop</w:t>
      </w:r>
      <w:r w:rsidR="00B73727">
        <w:t xml:space="preserve"> and </w:t>
      </w:r>
      <w:r w:rsidR="00B73727">
        <w:rPr>
          <w:rStyle w:val="Characters"/>
        </w:rPr>
        <w:t>n</w:t>
      </w:r>
      <w:r w:rsidR="00B73727">
        <w:t xml:space="preserve"> is created, and a new </w:t>
      </w:r>
      <w:r w:rsidR="00B73727">
        <w:rPr>
          <w:rStyle w:val="Characters"/>
        </w:rPr>
        <w:t>trace</w:t>
      </w:r>
      <w:r w:rsidR="00B73727">
        <w:t xml:space="preserve"> is created that refers to that environment.  This means that even if we call </w:t>
      </w:r>
      <w:r w:rsidR="00B73727">
        <w:rPr>
          <w:rStyle w:val="Characters"/>
        </w:rPr>
        <w:t>process</w:t>
      </w:r>
      <w:r w:rsidR="00B73727">
        <w:t xml:space="preserve"> in parallel:</w:t>
      </w:r>
    </w:p>
    <w:p w14:paraId="17EAC0EE" w14:textId="6147796A" w:rsidR="00B73727" w:rsidRDefault="00B73727" w:rsidP="00B73727">
      <w:pPr>
        <w:pStyle w:val="Example"/>
      </w:pPr>
      <w:r>
        <w:t>[[</w:t>
      </w:r>
    </w:p>
    <w:p w14:paraId="5F4F01C4" w14:textId="250D6466" w:rsidR="00B73727" w:rsidRDefault="00B73727" w:rsidP="00B73727">
      <w:pPr>
        <w:pStyle w:val="Example"/>
      </w:pPr>
      <w:r>
        <w:tab/>
        <w:t>d1 : process;</w:t>
      </w:r>
    </w:p>
    <w:p w14:paraId="2CBF64EF" w14:textId="791546E6" w:rsidR="00B73727" w:rsidRDefault="00B73727" w:rsidP="00B73727">
      <w:pPr>
        <w:pStyle w:val="Example"/>
      </w:pPr>
      <w:r>
        <w:tab/>
        <w:t>d2 : process;</w:t>
      </w:r>
    </w:p>
    <w:p w14:paraId="237D0B9C" w14:textId="459B28EF" w:rsidR="00B73727" w:rsidRDefault="00B73727" w:rsidP="00B73727">
      <w:pPr>
        <w:pStyle w:val="Example"/>
      </w:pPr>
      <w:r>
        <w:t>]]</w:t>
      </w:r>
    </w:p>
    <w:p w14:paraId="1BA15007" w14:textId="14A73E2A" w:rsidR="00B73727" w:rsidRDefault="00B73727" w:rsidP="00B73727">
      <w:pPr>
        <w:pStyle w:val="Continuation"/>
      </w:pPr>
      <w:r>
        <w:t xml:space="preserve">each one will have its own </w:t>
      </w:r>
      <w:r>
        <w:rPr>
          <w:rStyle w:val="Characters"/>
        </w:rPr>
        <w:t>drop</w:t>
      </w:r>
      <w:r>
        <w:t xml:space="preserve">, and each one’s </w:t>
      </w:r>
      <w:r>
        <w:rPr>
          <w:rStyle w:val="Characters"/>
        </w:rPr>
        <w:t>trace</w:t>
      </w:r>
      <w:r>
        <w:t xml:space="preserve"> will modify its own </w:t>
      </w:r>
      <w:r>
        <w:rPr>
          <w:rStyle w:val="Characters"/>
        </w:rPr>
        <w:t>n</w:t>
      </w:r>
      <w:r>
        <w:t>.</w:t>
      </w:r>
    </w:p>
    <w:p w14:paraId="3EF19EE0" w14:textId="4BE95D7C" w:rsidR="00B73727" w:rsidRDefault="00B73727" w:rsidP="00B73727">
      <w:r>
        <w:t xml:space="preserve">Now, let’s look at what’s going on inside of </w:t>
      </w:r>
      <w:r>
        <w:rPr>
          <w:rStyle w:val="Characters"/>
        </w:rPr>
        <w:t>finish_up</w:t>
      </w:r>
      <w:r>
        <w:t>.</w:t>
      </w:r>
    </w:p>
    <w:p w14:paraId="70D74819" w14:textId="77777777" w:rsidR="00B73727" w:rsidRPr="00733DC6" w:rsidRDefault="00B73727" w:rsidP="00B73727">
      <w:pPr>
        <w:pStyle w:val="Example"/>
      </w:pPr>
      <w:r>
        <w:tab/>
      </w:r>
      <w:r w:rsidRPr="00733DC6">
        <w:t>define finish_up(injectable drop d) {</w:t>
      </w:r>
    </w:p>
    <w:p w14:paraId="0DF5DA40" w14:textId="541D3BC9" w:rsidR="00B73727" w:rsidRPr="00733DC6" w:rsidRDefault="00B73727" w:rsidP="00B73727">
      <w:pPr>
        <w:pStyle w:val="Example"/>
      </w:pPr>
      <w:r w:rsidRPr="00733DC6">
        <w:tab/>
      </w:r>
      <w:r w:rsidRPr="00733DC6">
        <w:tab/>
      </w:r>
      <w:r w:rsidR="00BD1FE1">
        <w:t xml:space="preserve">eselog </w:t>
      </w:r>
      <w:r w:rsidRPr="00733DC6">
        <w:t>e = the board</w:t>
      </w:r>
      <w:r w:rsidR="00312BC9">
        <w:t>'</w:t>
      </w:r>
      <w:r w:rsidRPr="00733DC6">
        <w:t>s eselog;</w:t>
      </w:r>
    </w:p>
    <w:p w14:paraId="2BC283C5" w14:textId="77777777" w:rsidR="00B73727" w:rsidRPr="00733DC6" w:rsidRDefault="00B73727" w:rsidP="00B73727">
      <w:pPr>
        <w:pStyle w:val="Example"/>
      </w:pPr>
      <w:r w:rsidRPr="00733DC6">
        <w:tab/>
      </w:r>
    </w:p>
    <w:p w14:paraId="6045F115" w14:textId="77777777" w:rsidR="00B73727" w:rsidRPr="00733DC6" w:rsidRDefault="00B73727" w:rsidP="00B73727">
      <w:pPr>
        <w:pStyle w:val="Example"/>
      </w:pPr>
      <w:r w:rsidRPr="00733DC6">
        <w:lastRenderedPageBreak/>
        <w:tab/>
      </w:r>
      <w:r w:rsidRPr="00733DC6">
        <w:tab/>
        <w:t>d : to e's target;</w:t>
      </w:r>
    </w:p>
    <w:p w14:paraId="763EAEA2" w14:textId="77777777" w:rsidR="00B73727" w:rsidRPr="00733DC6" w:rsidRDefault="00B73727" w:rsidP="00B73727">
      <w:pPr>
        <w:pStyle w:val="Example"/>
      </w:pPr>
    </w:p>
    <w:p w14:paraId="5DBE6E4B" w14:textId="77777777" w:rsidR="00B73727" w:rsidRPr="00733DC6" w:rsidRDefault="00B73727" w:rsidP="00B73727">
      <w:pPr>
        <w:pStyle w:val="Example"/>
      </w:pPr>
      <w:r w:rsidRPr="00733DC6">
        <w:tab/>
      </w:r>
      <w:r w:rsidRPr="00733DC6">
        <w:tab/>
        <w:t>local r = e : take a reading</w:t>
      </w:r>
    </w:p>
    <w:p w14:paraId="6D9A0D62" w14:textId="77777777" w:rsidR="00B73727" w:rsidRPr="00733DC6" w:rsidRDefault="00B73727" w:rsidP="00B73727">
      <w:pPr>
        <w:pStyle w:val="Example"/>
      </w:pPr>
      <w:r w:rsidRPr="00733DC6">
        <w:t xml:space="preserve">                  : write to csv file;</w:t>
      </w:r>
    </w:p>
    <w:p w14:paraId="4A005625" w14:textId="77777777" w:rsidR="00B73727" w:rsidRPr="00733DC6" w:rsidRDefault="00B73727" w:rsidP="00B73727">
      <w:pPr>
        <w:pStyle w:val="Example"/>
      </w:pPr>
      <w:r w:rsidRPr="00733DC6">
        <w:t xml:space="preserve">      voltage v = r's e1d1_on;</w:t>
      </w:r>
    </w:p>
    <w:p w14:paraId="09F5B8DD" w14:textId="77777777" w:rsidR="00B73727" w:rsidRPr="00733DC6" w:rsidRDefault="00B73727" w:rsidP="00B73727">
      <w:pPr>
        <w:pStyle w:val="Example"/>
      </w:pPr>
    </w:p>
    <w:p w14:paraId="32C1AD95" w14:textId="77777777" w:rsidR="00B73727" w:rsidRPr="00733DC6" w:rsidRDefault="00B73727" w:rsidP="00B73727">
      <w:pPr>
        <w:pStyle w:val="Example"/>
      </w:pPr>
      <w:r w:rsidRPr="00733DC6">
        <w:tab/>
      </w:r>
      <w:r w:rsidRPr="00733DC6">
        <w:tab/>
        <w:t>if v &lt; reading_target {</w:t>
      </w:r>
    </w:p>
    <w:p w14:paraId="4B2D08EA" w14:textId="77777777" w:rsidR="00B73727" w:rsidRPr="00733DC6" w:rsidRDefault="00B73727" w:rsidP="00B73727">
      <w:pPr>
        <w:pStyle w:val="Example"/>
      </w:pPr>
      <w:r w:rsidRPr="00733DC6">
        <w:t xml:space="preserve">         print d's reagent, "is good!", "("+v+")";</w:t>
      </w:r>
    </w:p>
    <w:p w14:paraId="19BBE668" w14:textId="77777777" w:rsidR="00B73727" w:rsidRPr="00733DC6" w:rsidRDefault="00B73727" w:rsidP="00B73727">
      <w:pPr>
        <w:pStyle w:val="Example"/>
      </w:pPr>
      <w:r w:rsidRPr="00733DC6">
        <w:t xml:space="preserve">         d : to product_port : transfer out;</w:t>
      </w:r>
    </w:p>
    <w:p w14:paraId="5882DEC0" w14:textId="77777777" w:rsidR="00B73727" w:rsidRPr="00733DC6" w:rsidRDefault="00B73727" w:rsidP="00B73727">
      <w:pPr>
        <w:pStyle w:val="Example"/>
      </w:pPr>
      <w:r w:rsidRPr="00733DC6">
        <w:t xml:space="preserve">      } else {</w:t>
      </w:r>
    </w:p>
    <w:p w14:paraId="2FA843B8" w14:textId="77777777" w:rsidR="00B73727" w:rsidRPr="00733DC6" w:rsidRDefault="00B73727" w:rsidP="00B73727">
      <w:pPr>
        <w:pStyle w:val="Example"/>
      </w:pPr>
      <w:r w:rsidRPr="00733DC6">
        <w:t xml:space="preserve">         print d's reagent, "is bad.", "("+v+")";</w:t>
      </w:r>
    </w:p>
    <w:p w14:paraId="653AA6C2" w14:textId="77777777" w:rsidR="00B73727" w:rsidRPr="00733DC6" w:rsidRDefault="00B73727" w:rsidP="00B73727">
      <w:pPr>
        <w:pStyle w:val="Example"/>
      </w:pPr>
      <w:r w:rsidRPr="00733DC6">
        <w:t xml:space="preserve">         d : become waste : to waste_well : enter well;</w:t>
      </w:r>
    </w:p>
    <w:p w14:paraId="161C542B" w14:textId="77777777" w:rsidR="00B73727" w:rsidRPr="00733DC6" w:rsidRDefault="00B73727" w:rsidP="00B73727">
      <w:pPr>
        <w:pStyle w:val="Example"/>
      </w:pPr>
      <w:r w:rsidRPr="00733DC6">
        <w:t xml:space="preserve">      }</w:t>
      </w:r>
    </w:p>
    <w:p w14:paraId="57D5BA7B" w14:textId="77777777" w:rsidR="00B73727" w:rsidRPr="00733DC6" w:rsidRDefault="00B73727" w:rsidP="00B73727">
      <w:pPr>
        <w:pStyle w:val="Example"/>
      </w:pPr>
      <w:r w:rsidRPr="00733DC6">
        <w:t xml:space="preserve">    }</w:t>
      </w:r>
    </w:p>
    <w:p w14:paraId="064B2E6D" w14:textId="68FD8352" w:rsidR="00407213" w:rsidRDefault="00407213" w:rsidP="00407213">
      <w:pPr>
        <w:pStyle w:val="Concept"/>
      </w:pPr>
      <w:bookmarkStart w:id="83" w:name="_Toc144415123"/>
      <w:r>
        <w:t>The board</w:t>
      </w:r>
      <w:bookmarkEnd w:id="83"/>
    </w:p>
    <w:p w14:paraId="69700561" w14:textId="4CC6EBA6" w:rsidR="00B73727" w:rsidRDefault="00407213" w:rsidP="00407213">
      <w:r>
        <w:t>In the first step</w:t>
      </w:r>
    </w:p>
    <w:p w14:paraId="505D969F" w14:textId="00199B1E" w:rsidR="00407213" w:rsidRPr="00733DC6" w:rsidRDefault="00407213" w:rsidP="00407213">
      <w:pPr>
        <w:pStyle w:val="Example"/>
      </w:pPr>
      <w:r w:rsidRPr="00733DC6">
        <w:tab/>
      </w:r>
      <w:r w:rsidRPr="00733DC6">
        <w:tab/>
      </w:r>
      <w:r w:rsidR="00F83222">
        <w:t xml:space="preserve">eselog </w:t>
      </w:r>
      <w:r w:rsidRPr="00733DC6">
        <w:t>e = the board’s eselog;</w:t>
      </w:r>
    </w:p>
    <w:p w14:paraId="61C1B0CF" w14:textId="6BD0DDE6" w:rsidR="00407213" w:rsidRDefault="00407213" w:rsidP="00407213">
      <w:pPr>
        <w:pStyle w:val="Continuation"/>
      </w:pPr>
      <w:r>
        <w:t xml:space="preserve">we use </w:t>
      </w:r>
      <w:r>
        <w:rPr>
          <w:rStyle w:val="Characters"/>
        </w:rPr>
        <w:t>the board</w:t>
      </w:r>
      <w:r>
        <w:t xml:space="preserve"> to get access to the sensor we need</w:t>
      </w:r>
      <w:r w:rsidR="00BD1FE1">
        <w:t xml:space="preserve">.  This form (or just </w:t>
      </w:r>
      <w:r w:rsidR="00BD1FE1">
        <w:rPr>
          <w:rStyle w:val="Characters"/>
        </w:rPr>
        <w:t>board</w:t>
      </w:r>
      <w:r w:rsidR="00BD1FE1">
        <w:t xml:space="preserve">) returns a value representing the board as a whole, which is mostly useful for its attributes, which can be used to get various components that may be present in the system.  Besides </w:t>
      </w:r>
      <w:r w:rsidR="00BD1FE1">
        <w:rPr>
          <w:rStyle w:val="Characters"/>
        </w:rPr>
        <w:t>eselog</w:t>
      </w:r>
      <w:r w:rsidR="00BD1FE1">
        <w:t xml:space="preserve">, these attributes include </w:t>
      </w:r>
      <w:r w:rsidR="00BD1FE1">
        <w:rPr>
          <w:rStyle w:val="Characters"/>
        </w:rPr>
        <w:t>power supply</w:t>
      </w:r>
      <w:r w:rsidR="00BD1FE1">
        <w:t xml:space="preserve">, </w:t>
      </w:r>
      <w:r w:rsidR="00BD1FE1">
        <w:rPr>
          <w:rStyle w:val="Characters"/>
        </w:rPr>
        <w:t>fan</w:t>
      </w:r>
      <w:r w:rsidR="00BD1FE1">
        <w:t xml:space="preserve">, and </w:t>
      </w:r>
      <w:r w:rsidR="00BD1FE1">
        <w:rPr>
          <w:rStyle w:val="Characters"/>
        </w:rPr>
        <w:t>clock</w:t>
      </w:r>
      <w:r w:rsidR="00BD1FE1">
        <w:t xml:space="preserve">.  Aside from </w:t>
      </w:r>
      <w:r w:rsidR="00BD1FE1">
        <w:rPr>
          <w:rStyle w:val="Characters"/>
        </w:rPr>
        <w:t>clock</w:t>
      </w:r>
      <w:r w:rsidR="00BD1FE1">
        <w:t xml:space="preserve">, these all return </w:t>
      </w:r>
      <w:r w:rsidR="00BD1FE1">
        <w:rPr>
          <w:rStyle w:val="Characters"/>
        </w:rPr>
        <w:t>(maybe)</w:t>
      </w:r>
      <w:r w:rsidR="00BD1FE1">
        <w:t xml:space="preserve"> values, so you can say things like </w:t>
      </w:r>
      <w:r w:rsidR="00BD1FE1">
        <w:rPr>
          <w:rStyle w:val="Characters"/>
        </w:rPr>
        <w:t>if the board has a power supply</w:t>
      </w:r>
      <w:r w:rsidR="00BD1FE1">
        <w:t xml:space="preserve"> or </w:t>
      </w:r>
      <w:r w:rsidR="00BD1FE1">
        <w:rPr>
          <w:rStyle w:val="Characters"/>
        </w:rPr>
        <w:t>if the board’s fan exists</w:t>
      </w:r>
      <w:r w:rsidR="00BD1FE1">
        <w:t>.</w:t>
      </w:r>
    </w:p>
    <w:p w14:paraId="1141DB74" w14:textId="13441A2F" w:rsidR="00BD1FE1" w:rsidRDefault="00E86DBA" w:rsidP="00E86DBA">
      <w:pPr>
        <w:pStyle w:val="Concept"/>
      </w:pPr>
      <w:bookmarkStart w:id="84" w:name="_Toc144415124"/>
      <w:r>
        <w:t>Sensors</w:t>
      </w:r>
      <w:bookmarkEnd w:id="84"/>
    </w:p>
    <w:p w14:paraId="49789122" w14:textId="195EC7AC" w:rsidR="00CA0D56" w:rsidRDefault="00F83222" w:rsidP="00CA0D56">
      <w:r>
        <w:rPr>
          <w:lang w:val="en"/>
        </w:rPr>
        <w:t xml:space="preserve">The value </w:t>
      </w:r>
      <w:r w:rsidR="00CA0D56">
        <w:rPr>
          <w:lang w:val="en"/>
        </w:rPr>
        <w:t xml:space="preserve">of </w:t>
      </w:r>
      <w:r w:rsidR="00CA0D56">
        <w:rPr>
          <w:rStyle w:val="Characters"/>
        </w:rPr>
        <w:t>e</w:t>
      </w:r>
      <w:r w:rsidR="00CA0D56">
        <w:t xml:space="preserve"> represents the board’s ESELog.  It’s type, </w:t>
      </w:r>
      <w:r w:rsidR="00CA0D56">
        <w:rPr>
          <w:rStyle w:val="Characters"/>
        </w:rPr>
        <w:t>eselog</w:t>
      </w:r>
      <w:r w:rsidR="00CA0D56">
        <w:t xml:space="preserve">, is a subtype of </w:t>
      </w:r>
      <w:r w:rsidR="00CA0D56">
        <w:rPr>
          <w:rStyle w:val="Characters"/>
        </w:rPr>
        <w:t>sensor</w:t>
      </w:r>
      <w:r w:rsidR="00CA0D56">
        <w:t xml:space="preserve"> and shares with it all of the things that are common to all sensors, several of which we’ll use below.  All </w:t>
      </w:r>
      <w:r w:rsidR="00CA0D56">
        <w:rPr>
          <w:rStyle w:val="Characters"/>
        </w:rPr>
        <w:t>sensor</w:t>
      </w:r>
      <w:r w:rsidR="00CA0D56">
        <w:t xml:space="preserve"> objects have a </w:t>
      </w:r>
      <w:r w:rsidR="00CA0D56">
        <w:rPr>
          <w:rStyle w:val="Characters"/>
        </w:rPr>
        <w:t>target</w:t>
      </w:r>
      <w:r w:rsidR="00CA0D56">
        <w:t xml:space="preserve"> attribute, which is a </w:t>
      </w:r>
      <w:r w:rsidR="00CA0D56">
        <w:rPr>
          <w:rStyle w:val="Characters"/>
        </w:rPr>
        <w:t>(maybe) pad</w:t>
      </w:r>
      <w:r w:rsidR="00CA0D56">
        <w:t xml:space="preserve"> that gives the pad, if any, the sensor will take its reading from.  This attribute can be set to a new value by assignment, but note that this should be done in response to the hardware changing, not in an attempt to change the hardware, as it will not do so.  If you wish to engage the hardware to ensure that it is looking where it should be, you can say </w:t>
      </w:r>
      <w:r w:rsidR="00CA0D56">
        <w:rPr>
          <w:rStyle w:val="Characters"/>
        </w:rPr>
        <w:t>s : aim</w:t>
      </w:r>
      <w:r w:rsidR="00CA0D56">
        <w:t xml:space="preserve"> (or </w:t>
      </w:r>
      <w:r w:rsidR="00CA0D56">
        <w:rPr>
          <w:rStyle w:val="Characters"/>
        </w:rPr>
        <w:t>s : aim(p)</w:t>
      </w:r>
      <w:r w:rsidR="00CA0D56">
        <w:t xml:space="preserve"> for some pad </w:t>
      </w:r>
      <w:r w:rsidR="00CA0D56">
        <w:rPr>
          <w:rStyle w:val="Characters"/>
        </w:rPr>
        <w:t>p</w:t>
      </w:r>
      <w:r w:rsidR="00CA0D56">
        <w:t xml:space="preserve">).  For an ESELog, this will turn on the sensor’s targeting laser and prompt you to confirm when it’s in the right place.  Note that if an argument is given to </w:t>
      </w:r>
      <w:r w:rsidR="00CA0D56">
        <w:rPr>
          <w:rStyle w:val="Characters"/>
        </w:rPr>
        <w:t>aim</w:t>
      </w:r>
      <w:r w:rsidR="00CA0D56">
        <w:t xml:space="preserve">, this does not change the sensor’s </w:t>
      </w:r>
      <w:r w:rsidR="00CA0D56">
        <w:rPr>
          <w:rStyle w:val="Characters"/>
        </w:rPr>
        <w:t>target</w:t>
      </w:r>
      <w:r w:rsidR="00CA0D56">
        <w:t>.</w:t>
      </w:r>
    </w:p>
    <w:p w14:paraId="0370D575" w14:textId="6203B299" w:rsidR="00CA0D56" w:rsidRDefault="00CA0D56" w:rsidP="00CA0D56">
      <w:r>
        <w:t>The main thing you do with sensors is to use them to take readings:</w:t>
      </w:r>
    </w:p>
    <w:p w14:paraId="596AD8FE" w14:textId="18CB8894" w:rsidR="00CA0D56" w:rsidRDefault="00CA0D56" w:rsidP="00CA0D56">
      <w:pPr>
        <w:pStyle w:val="Example"/>
      </w:pPr>
      <w:r>
        <w:t>s : take a reading</w:t>
      </w:r>
    </w:p>
    <w:p w14:paraId="5AD73102" w14:textId="57A36D6B" w:rsidR="00CA0D56" w:rsidRDefault="00CA0D56" w:rsidP="00CA0D56">
      <w:pPr>
        <w:pStyle w:val="Continuation"/>
      </w:pPr>
      <w:r>
        <w:t xml:space="preserve">(or </w:t>
      </w:r>
      <w:r>
        <w:rPr>
          <w:rStyle w:val="Characters"/>
        </w:rPr>
        <w:t>take reading</w:t>
      </w:r>
      <w:r>
        <w:t xml:space="preserve"> or </w:t>
      </w:r>
      <w:r>
        <w:rPr>
          <w:rStyle w:val="Characters"/>
        </w:rPr>
        <w:t>take readings</w:t>
      </w:r>
      <w:r>
        <w:t xml:space="preserve">).  This can take two extra parameters, both optional.  The first is an integer giving the number of samples to take.  If it is not given, it defaults to the value of the sensor’s </w:t>
      </w:r>
      <w:r>
        <w:rPr>
          <w:rStyle w:val="Characters"/>
        </w:rPr>
        <w:t>n samples</w:t>
      </w:r>
      <w:r>
        <w:t xml:space="preserve"> attribute.  The second is either a </w:t>
      </w:r>
      <w:r>
        <w:rPr>
          <w:rStyle w:val="Characters"/>
        </w:rPr>
        <w:t>time</w:t>
      </w:r>
      <w:r>
        <w:t xml:space="preserve"> or a </w:t>
      </w:r>
      <w:r>
        <w:rPr>
          <w:rStyle w:val="Characters"/>
        </w:rPr>
        <w:t>frequency</w:t>
      </w:r>
      <w:r>
        <w:t xml:space="preserve"> giving an </w:t>
      </w:r>
      <w:r>
        <w:lastRenderedPageBreak/>
        <w:t xml:space="preserve">indication of the rate at which the samples should be taken, measured from the start of one to the start of the next.  If not given, this defaults to the sensor’s </w:t>
      </w:r>
      <w:r>
        <w:rPr>
          <w:rStyle w:val="Characters"/>
        </w:rPr>
        <w:t>sampling rate</w:t>
      </w:r>
      <w:r>
        <w:t xml:space="preserve"> (or </w:t>
      </w:r>
      <w:r>
        <w:rPr>
          <w:rStyle w:val="Characters"/>
        </w:rPr>
        <w:t>sampling rate)</w:t>
      </w:r>
      <w:r>
        <w:t xml:space="preserve">, a </w:t>
      </w:r>
      <w:r>
        <w:rPr>
          <w:rStyle w:val="Characters"/>
        </w:rPr>
        <w:t>frequency</w:t>
      </w:r>
      <w:r>
        <w:t xml:space="preserve">, or its </w:t>
      </w:r>
      <w:r>
        <w:rPr>
          <w:rStyle w:val="Characters"/>
        </w:rPr>
        <w:t>sampling interval</w:t>
      </w:r>
      <w:r>
        <w:t xml:space="preserve"> (or </w:t>
      </w:r>
      <w:r>
        <w:rPr>
          <w:rStyle w:val="Characters"/>
        </w:rPr>
        <w:t>sample interval</w:t>
      </w:r>
      <w:r>
        <w:t xml:space="preserve">), a </w:t>
      </w:r>
      <w:r>
        <w:rPr>
          <w:rStyle w:val="Characters"/>
        </w:rPr>
        <w:t>time</w:t>
      </w:r>
      <w:r>
        <w:t>.  Both of these are views of the same value, so changing one changes the other.</w:t>
      </w:r>
      <w:r w:rsidR="00874AA3">
        <w:t xml:space="preserve"> “test”</w:t>
      </w:r>
    </w:p>
    <w:p w14:paraId="0B63B0DA" w14:textId="7A187293" w:rsidR="00CA0D56" w:rsidRDefault="00CA0D56" w:rsidP="00CA0D56">
      <w:r>
        <w:t xml:space="preserve">Once we have the sensor, we walk the drop to its </w:t>
      </w:r>
      <w:r>
        <w:rPr>
          <w:rStyle w:val="Characters"/>
        </w:rPr>
        <w:t>target</w:t>
      </w:r>
      <w:r>
        <w:t xml:space="preserve"> pad:</w:t>
      </w:r>
    </w:p>
    <w:p w14:paraId="5FAA47B9" w14:textId="77777777" w:rsidR="00CA0D56" w:rsidRPr="00733DC6" w:rsidRDefault="00CA0D56" w:rsidP="00CA0D56">
      <w:pPr>
        <w:pStyle w:val="Example"/>
      </w:pPr>
      <w:r w:rsidRPr="00733DC6">
        <w:tab/>
      </w:r>
      <w:r w:rsidRPr="00733DC6">
        <w:tab/>
        <w:t>d : to e's target;</w:t>
      </w:r>
    </w:p>
    <w:p w14:paraId="12FD45A8" w14:textId="3AAE77B0" w:rsidR="00CA0D56" w:rsidRDefault="00704614" w:rsidP="00704614">
      <w:pPr>
        <w:pStyle w:val="Continuation"/>
        <w:rPr>
          <w:lang w:val="en"/>
        </w:rPr>
      </w:pPr>
      <w:r>
        <w:rPr>
          <w:lang w:val="en"/>
        </w:rPr>
        <w:t>and</w:t>
      </w:r>
      <w:r w:rsidR="005F42FA">
        <w:rPr>
          <w:lang w:val="en"/>
        </w:rPr>
        <w:t xml:space="preserve"> to take the reading:</w:t>
      </w:r>
    </w:p>
    <w:p w14:paraId="2A19C722" w14:textId="77777777" w:rsidR="005F42FA" w:rsidRPr="00733DC6" w:rsidRDefault="005F42FA" w:rsidP="005F42FA">
      <w:pPr>
        <w:pStyle w:val="Example"/>
      </w:pPr>
      <w:r w:rsidRPr="00733DC6">
        <w:tab/>
      </w:r>
      <w:r w:rsidRPr="00733DC6">
        <w:tab/>
        <w:t>local r = e : take a reading</w:t>
      </w:r>
    </w:p>
    <w:p w14:paraId="39F92956" w14:textId="77777777" w:rsidR="005F42FA" w:rsidRPr="00733DC6" w:rsidRDefault="005F42FA" w:rsidP="005F42FA">
      <w:pPr>
        <w:pStyle w:val="Example"/>
      </w:pPr>
      <w:r w:rsidRPr="00733DC6">
        <w:t xml:space="preserve">                  : write to csv file;</w:t>
      </w:r>
    </w:p>
    <w:p w14:paraId="78A21260" w14:textId="6F396B6B" w:rsidR="005F42FA" w:rsidRDefault="00704614" w:rsidP="00704614">
      <w:pPr>
        <w:pStyle w:val="Concept"/>
      </w:pPr>
      <w:bookmarkStart w:id="85" w:name="_Toc144415125"/>
      <w:r>
        <w:t>Writing readings to files</w:t>
      </w:r>
      <w:bookmarkEnd w:id="85"/>
    </w:p>
    <w:p w14:paraId="47BCEF89" w14:textId="2A909E14" w:rsidR="00704614" w:rsidRDefault="00704614" w:rsidP="00C652DB">
      <w:r>
        <w:rPr>
          <w:lang w:val="en"/>
        </w:rPr>
        <w:t xml:space="preserve">The value that comes back from </w:t>
      </w:r>
      <w:r>
        <w:rPr>
          <w:rStyle w:val="Characters"/>
        </w:rPr>
        <w:t>take a reading</w:t>
      </w:r>
      <w:r>
        <w:t xml:space="preserve"> is an </w:t>
      </w:r>
      <w:r>
        <w:rPr>
          <w:rStyle w:val="Characters"/>
        </w:rPr>
        <w:t>eselog reading</w:t>
      </w:r>
      <w:r>
        <w:t xml:space="preserve">, which is a special case of </w:t>
      </w:r>
      <w:r>
        <w:rPr>
          <w:rStyle w:val="Characters"/>
        </w:rPr>
        <w:t>sensor reading</w:t>
      </w:r>
      <w:r>
        <w:t xml:space="preserve">.  One of the things that you can do with an </w:t>
      </w:r>
      <w:r>
        <w:rPr>
          <w:rStyle w:val="Characters"/>
        </w:rPr>
        <w:t>eselog reading</w:t>
      </w:r>
      <w:r>
        <w:t xml:space="preserve"> is to write it to a CSV file, which can be done with </w:t>
      </w:r>
      <w:r>
        <w:rPr>
          <w:rStyle w:val="Characters"/>
        </w:rPr>
        <w:t>write to csv file</w:t>
      </w:r>
      <w:r>
        <w:t xml:space="preserve"> (</w:t>
      </w:r>
      <w:r>
        <w:rPr>
          <w:rStyle w:val="Characters"/>
        </w:rPr>
        <w:t>write csv file</w:t>
      </w:r>
      <w:r>
        <w:t xml:space="preserve">, </w:t>
      </w:r>
      <w:r>
        <w:rPr>
          <w:rStyle w:val="Characters"/>
        </w:rPr>
        <w:t>write to file</w:t>
      </w:r>
      <w:r>
        <w:t xml:space="preserve">, </w:t>
      </w:r>
      <w:r>
        <w:rPr>
          <w:rStyle w:val="Characters"/>
        </w:rPr>
        <w:t>write file</w:t>
      </w:r>
      <w:r>
        <w:t xml:space="preserve">).  This can take two optional parameters.  The first is a </w:t>
      </w:r>
      <w:r>
        <w:rPr>
          <w:rStyle w:val="Characters"/>
        </w:rPr>
        <w:t>string</w:t>
      </w:r>
      <w:r>
        <w:t xml:space="preserve"> specifying the name of the file to use, and the second is a </w:t>
      </w:r>
      <w:r>
        <w:rPr>
          <w:rStyle w:val="Characters"/>
        </w:rPr>
        <w:t>timestamp</w:t>
      </w:r>
      <w:r>
        <w:t xml:space="preserve">, which defaults to the timestamp associated with the first sample in the </w:t>
      </w:r>
      <w:r>
        <w:rPr>
          <w:rStyle w:val="Characters"/>
        </w:rPr>
        <w:t>sensor reading</w:t>
      </w:r>
      <w:r>
        <w:t xml:space="preserve">.  The first parameter (or its default) is actually a template for the file name to use and may include indications of where to put in parts of the </w:t>
      </w:r>
      <w:r>
        <w:rPr>
          <w:rStyle w:val="Characters"/>
        </w:rPr>
        <w:t>timestamp</w:t>
      </w:r>
      <w:r>
        <w:t xml:space="preserve">.  These substitution specifications are based on those used by </w:t>
      </w:r>
      <w:r>
        <w:rPr>
          <w:rStyle w:val="Characters"/>
        </w:rPr>
        <w:t>strftime</w:t>
      </w:r>
      <w:r w:rsidRPr="00704614">
        <w:t>.</w:t>
      </w:r>
      <w:r>
        <w:t xml:space="preserve">  In </w:t>
      </w:r>
      <w:r w:rsidR="00E635A7">
        <w:t>HP-DMF</w:t>
      </w:r>
      <w:r>
        <w:t xml:space="preserve">, the default file name template is </w:t>
      </w:r>
      <w:r w:rsidRPr="00704614">
        <w:rPr>
          <w:rStyle w:val="Characters"/>
        </w:rPr>
        <w:t>“eselog-%Y-%m-%d_%H_%M_%S.%f.csv”</w:t>
      </w:r>
      <w:r>
        <w:t>, which substitutes in the four-digit year (</w:t>
      </w:r>
      <w:r>
        <w:rPr>
          <w:rStyle w:val="Characters"/>
        </w:rPr>
        <w:t>%Y</w:t>
      </w:r>
      <w:r>
        <w:t>), two-digit month (</w:t>
      </w:r>
      <w:r>
        <w:rPr>
          <w:rStyle w:val="Characters"/>
        </w:rPr>
        <w:t>%m</w:t>
      </w:r>
      <w:r>
        <w:t>), two-digit day of the month (</w:t>
      </w:r>
      <w:r>
        <w:rPr>
          <w:rStyle w:val="Characters"/>
        </w:rPr>
        <w:t>%d</w:t>
      </w:r>
      <w:r>
        <w:t xml:space="preserve">), two-digit 24-hour hour </w:t>
      </w:r>
      <w:r>
        <w:rPr>
          <w:rStyle w:val="Characters"/>
        </w:rPr>
        <w:t>(%H)</w:t>
      </w:r>
      <w:r>
        <w:t>, two-digit minute (</w:t>
      </w:r>
      <w:r>
        <w:rPr>
          <w:rStyle w:val="Characters"/>
        </w:rPr>
        <w:t>%M)</w:t>
      </w:r>
      <w:r>
        <w:t>, two-digit second (</w:t>
      </w:r>
      <w:r>
        <w:rPr>
          <w:rStyle w:val="Characters"/>
        </w:rPr>
        <w:t>%S)</w:t>
      </w:r>
      <w:r>
        <w:t xml:space="preserve"> and six-digit fraction of a second (</w:t>
      </w:r>
      <w:r>
        <w:rPr>
          <w:rStyle w:val="Characters"/>
        </w:rPr>
        <w:t>%f)</w:t>
      </w:r>
      <w:r>
        <w:t xml:space="preserve">.  More formats can be found at </w:t>
      </w:r>
      <w:hyperlink r:id="rId21" w:history="1">
        <w:r w:rsidRPr="00704614">
          <w:rPr>
            <w:rStyle w:val="Hyperlink"/>
          </w:rPr>
          <w:t>https://strftime.org/</w:t>
        </w:r>
      </w:hyperlink>
      <w:r>
        <w:t>.</w:t>
      </w:r>
    </w:p>
    <w:p w14:paraId="70516E27" w14:textId="04A14CD0" w:rsidR="00600EE8" w:rsidRDefault="00600EE8" w:rsidP="00600EE8">
      <w:pPr>
        <w:pStyle w:val="Concept"/>
      </w:pPr>
      <w:bookmarkStart w:id="86" w:name="_Toc144415126"/>
      <w:r>
        <w:rPr>
          <w:rStyle w:val="ConceptGlyph"/>
        </w:rPr>
        <w:t>local</w:t>
      </w:r>
      <w:r>
        <w:t xml:space="preserve"> variable declarations</w:t>
      </w:r>
      <w:bookmarkEnd w:id="86"/>
    </w:p>
    <w:p w14:paraId="0D04810F" w14:textId="3B8116A8" w:rsidR="00600EE8" w:rsidRDefault="00600EE8" w:rsidP="00600EE8">
      <w:r>
        <w:rPr>
          <w:lang w:val="en"/>
        </w:rPr>
        <w:t xml:space="preserve">Looking at the declaration of </w:t>
      </w:r>
      <w:r>
        <w:rPr>
          <w:rStyle w:val="Characters"/>
        </w:rPr>
        <w:t>r</w:t>
      </w:r>
      <w:r>
        <w:t xml:space="preserve">, you’ll see that while the initial value is of type </w:t>
      </w:r>
      <w:r>
        <w:rPr>
          <w:rStyle w:val="Characters"/>
        </w:rPr>
        <w:t>eselog reading</w:t>
      </w:r>
      <w:r>
        <w:t xml:space="preserve">, we don’t say </w:t>
      </w:r>
      <w:r>
        <w:rPr>
          <w:rStyle w:val="Characters"/>
        </w:rPr>
        <w:t>eselog reading r</w:t>
      </w:r>
      <w:r>
        <w:t xml:space="preserve">, but rather </w:t>
      </w:r>
      <w:r>
        <w:rPr>
          <w:rStyle w:val="Characters"/>
        </w:rPr>
        <w:t>local r</w:t>
      </w:r>
      <w:r>
        <w:t xml:space="preserve">.  In fact, the type of </w:t>
      </w:r>
      <w:r>
        <w:rPr>
          <w:rStyle w:val="Characters"/>
        </w:rPr>
        <w:t xml:space="preserve">r </w:t>
      </w:r>
      <w:r>
        <w:t xml:space="preserve">will be </w:t>
      </w:r>
      <w:r>
        <w:rPr>
          <w:rStyle w:val="Characters"/>
        </w:rPr>
        <w:t>eselog reading</w:t>
      </w:r>
      <w:r>
        <w:t xml:space="preserve">.  When an initial value is given, as a shorthand, you can give the variable’s type as </w:t>
      </w:r>
      <w:r>
        <w:rPr>
          <w:rStyle w:val="Characters"/>
        </w:rPr>
        <w:t>local</w:t>
      </w:r>
      <w:r>
        <w:t xml:space="preserve"> to mean “whatever the type of the initialization expression is”.  This can be convenient, especially for variables that have complicated </w:t>
      </w:r>
      <w:r w:rsidR="00A93917">
        <w:t>(or even inexpressible) types</w:t>
      </w:r>
      <w:r w:rsidR="00F77FA5">
        <w:t>, but it should be used sparingly, especially if the variable is going to have a new value assigned later.  For instance, if you say</w:t>
      </w:r>
    </w:p>
    <w:p w14:paraId="3FACE8A1" w14:textId="1460456D" w:rsidR="00F77FA5" w:rsidRDefault="00F77FA5" w:rsidP="00F77FA5">
      <w:pPr>
        <w:pStyle w:val="Example"/>
      </w:pPr>
      <w:r>
        <w:t>local multiplier = 1;</w:t>
      </w:r>
    </w:p>
    <w:p w14:paraId="37D0CB5A" w14:textId="011B211A" w:rsidR="00F77FA5" w:rsidRDefault="00F77FA5" w:rsidP="00F77FA5">
      <w:pPr>
        <w:pStyle w:val="Continuation"/>
      </w:pPr>
      <w:r>
        <w:t>and then later say</w:t>
      </w:r>
    </w:p>
    <w:p w14:paraId="344CD2FA" w14:textId="479A9DD9" w:rsidR="00F77FA5" w:rsidRDefault="00F77FA5" w:rsidP="00F77FA5">
      <w:pPr>
        <w:pStyle w:val="Example"/>
      </w:pPr>
      <w:r>
        <w:lastRenderedPageBreak/>
        <w:t>multiplier = 2.5;</w:t>
      </w:r>
    </w:p>
    <w:p w14:paraId="0F1A0418" w14:textId="5692947C" w:rsidR="00F77FA5" w:rsidRDefault="00F77FA5" w:rsidP="00F77FA5">
      <w:pPr>
        <w:pStyle w:val="Continuation"/>
      </w:pPr>
      <w:r>
        <w:t xml:space="preserve">the compiler will complain, because the type of </w:t>
      </w:r>
      <w:r>
        <w:rPr>
          <w:rStyle w:val="Characters"/>
        </w:rPr>
        <w:t>multiplier</w:t>
      </w:r>
      <w:r>
        <w:t xml:space="preserve"> is the type of </w:t>
      </w:r>
      <w:r>
        <w:rPr>
          <w:rStyle w:val="Characters"/>
        </w:rPr>
        <w:t>1</w:t>
      </w:r>
      <w:r>
        <w:t xml:space="preserve">, which is </w:t>
      </w:r>
      <w:r>
        <w:rPr>
          <w:rStyle w:val="Characters"/>
        </w:rPr>
        <w:t>integer</w:t>
      </w:r>
      <w:r>
        <w:t xml:space="preserve">, not </w:t>
      </w:r>
      <w:r>
        <w:rPr>
          <w:rStyle w:val="Characters"/>
        </w:rPr>
        <w:t>real</w:t>
      </w:r>
      <w:r>
        <w:t>.</w:t>
      </w:r>
    </w:p>
    <w:p w14:paraId="03236238" w14:textId="3AF80975" w:rsidR="00F77FA5" w:rsidRDefault="00F77FA5" w:rsidP="00F77FA5">
      <w:pPr>
        <w:pStyle w:val="Concept"/>
      </w:pPr>
      <w:bookmarkStart w:id="87" w:name="_Toc144415127"/>
      <w:r>
        <w:t>Sample types</w:t>
      </w:r>
      <w:bookmarkEnd w:id="87"/>
    </w:p>
    <w:p w14:paraId="70A1EA2E" w14:textId="707D461B" w:rsidR="00F77FA5" w:rsidRDefault="00F77FA5" w:rsidP="00F77FA5">
      <w:pPr>
        <w:rPr>
          <w:lang w:val="en"/>
        </w:rPr>
      </w:pPr>
      <w:r>
        <w:rPr>
          <w:lang w:val="en"/>
        </w:rPr>
        <w:t>Now we need to check whether the drop passes or not.</w:t>
      </w:r>
    </w:p>
    <w:p w14:paraId="648B7775" w14:textId="77777777" w:rsidR="00F77FA5" w:rsidRPr="00733DC6" w:rsidRDefault="00F77FA5" w:rsidP="00F77FA5">
      <w:pPr>
        <w:pStyle w:val="Example"/>
      </w:pPr>
      <w:r w:rsidRPr="00733DC6">
        <w:t xml:space="preserve">      voltage v = r's e1d1_on;</w:t>
      </w:r>
    </w:p>
    <w:p w14:paraId="78E97431" w14:textId="77777777" w:rsidR="0043236B" w:rsidRDefault="00F77FA5" w:rsidP="00F77FA5">
      <w:pPr>
        <w:pStyle w:val="Continuation"/>
      </w:pPr>
      <w:r>
        <w:rPr>
          <w:lang w:val="en"/>
        </w:rPr>
        <w:t xml:space="preserve">Within the </w:t>
      </w:r>
      <w:r>
        <w:rPr>
          <w:rStyle w:val="Characters"/>
        </w:rPr>
        <w:t>eselog reading</w:t>
      </w:r>
      <w:r>
        <w:t xml:space="preserve"> are a number of </w:t>
      </w:r>
      <w:r w:rsidR="0043236B">
        <w:rPr>
          <w:i/>
          <w:iCs/>
        </w:rPr>
        <w:t>samples</w:t>
      </w:r>
      <w:r w:rsidR="0043236B">
        <w:t xml:space="preserve"> which can be thought of as like the columns in a spreadsheet table, where the values for each sample the sensor took are like the values for that column in each row.  </w:t>
      </w:r>
    </w:p>
    <w:p w14:paraId="5E09DA7B" w14:textId="329D57AE" w:rsidR="0043236B" w:rsidRDefault="0043236B" w:rsidP="00F77FA5">
      <w:pPr>
        <w:pStyle w:val="Continuation"/>
      </w:pPr>
      <w:r>
        <w:t xml:space="preserve">As an </w:t>
      </w:r>
      <w:r>
        <w:rPr>
          <w:rStyle w:val="Characters"/>
        </w:rPr>
        <w:t>eselog reading</w:t>
      </w:r>
      <w:r>
        <w:t xml:space="preserve">, </w:t>
      </w:r>
      <w:r>
        <w:rPr>
          <w:rStyle w:val="Characters"/>
        </w:rPr>
        <w:t>r</w:t>
      </w:r>
      <w:r>
        <w:t xml:space="preserve"> has attributes </w:t>
      </w:r>
      <w:r>
        <w:rPr>
          <w:rStyle w:val="Characters"/>
        </w:rPr>
        <w:t>e1d1_on</w:t>
      </w:r>
      <w:r>
        <w:t xml:space="preserve">, </w:t>
      </w:r>
      <w:r>
        <w:rPr>
          <w:rStyle w:val="Characters"/>
        </w:rPr>
        <w:t>e1d1_off</w:t>
      </w:r>
      <w:r>
        <w:t xml:space="preserve">, </w:t>
      </w:r>
      <w:r>
        <w:rPr>
          <w:rStyle w:val="Characters"/>
        </w:rPr>
        <w:t>e2d2_on</w:t>
      </w:r>
      <w:r>
        <w:t xml:space="preserve">, </w:t>
      </w:r>
      <w:r>
        <w:rPr>
          <w:rStyle w:val="Characters"/>
        </w:rPr>
        <w:t>e2d2_off</w:t>
      </w:r>
      <w:r>
        <w:t xml:space="preserve">, </w:t>
      </w:r>
      <w:r>
        <w:rPr>
          <w:rStyle w:val="Characters"/>
        </w:rPr>
        <w:t>e1d2_on</w:t>
      </w:r>
      <w:r>
        <w:t xml:space="preserve">, and </w:t>
      </w:r>
      <w:r>
        <w:rPr>
          <w:rStyle w:val="Characters"/>
        </w:rPr>
        <w:t>e1d2_off</w:t>
      </w:r>
      <w:r>
        <w:t xml:space="preserve">, all of which are of type </w:t>
      </w:r>
      <w:r>
        <w:rPr>
          <w:rStyle w:val="Characters"/>
        </w:rPr>
        <w:t>voltage sample</w:t>
      </w:r>
      <w:r>
        <w:t xml:space="preserve"> and which represent the voltage read long each channel.  In addition </w:t>
      </w:r>
      <w:r>
        <w:rPr>
          <w:rStyle w:val="Characters"/>
        </w:rPr>
        <w:t>r’s temperature</w:t>
      </w:r>
      <w:r>
        <w:t xml:space="preserve"> is a </w:t>
      </w:r>
      <w:r>
        <w:rPr>
          <w:rStyle w:val="Characters"/>
        </w:rPr>
        <w:t>temperature sample</w:t>
      </w:r>
      <w:r>
        <w:t xml:space="preserve"> representing the temperature when the reading was taken, </w:t>
      </w:r>
      <w:r>
        <w:rPr>
          <w:rStyle w:val="Characters"/>
        </w:rPr>
        <w:t>r’s ticket</w:t>
      </w:r>
      <w:r>
        <w:t xml:space="preserve"> is an </w:t>
      </w:r>
      <w:r>
        <w:rPr>
          <w:rStyle w:val="Characters"/>
        </w:rPr>
        <w:t>integer sample</w:t>
      </w:r>
      <w:r>
        <w:t xml:space="preserve"> representing a serial number given to each sample by the device.  And, like all </w:t>
      </w:r>
      <w:r>
        <w:rPr>
          <w:rStyle w:val="Characters"/>
        </w:rPr>
        <w:t>sensor reading</w:t>
      </w:r>
      <w:r>
        <w:t xml:space="preserve">s, </w:t>
      </w:r>
      <w:r>
        <w:rPr>
          <w:rStyle w:val="Characters"/>
        </w:rPr>
        <w:t>r’s timestamp</w:t>
      </w:r>
      <w:r>
        <w:t xml:space="preserve"> represents the times the samples were taken.</w:t>
      </w:r>
    </w:p>
    <w:p w14:paraId="33EAB5F4" w14:textId="219B71B3" w:rsidR="0043236B" w:rsidRPr="009B7A15" w:rsidRDefault="0043236B" w:rsidP="0043236B">
      <w:r>
        <w:t xml:space="preserve">So if a sample represents a column of values, what can you do with it?  Basically, you can use its attributes to find out things about the values.  It’s attributes include </w:t>
      </w:r>
      <w:r>
        <w:rPr>
          <w:rStyle w:val="Characters"/>
        </w:rPr>
        <w:t>mean</w:t>
      </w:r>
      <w:r>
        <w:t xml:space="preserve"> (or </w:t>
      </w:r>
      <w:r>
        <w:rPr>
          <w:rStyle w:val="Characters"/>
        </w:rPr>
        <w:t>arithmetic mean</w:t>
      </w:r>
      <w:r>
        <w:t xml:space="preserve">), </w:t>
      </w:r>
      <w:r>
        <w:rPr>
          <w:rStyle w:val="Characters"/>
        </w:rPr>
        <w:t>std dev</w:t>
      </w:r>
      <w:r>
        <w:t xml:space="preserve"> (or </w:t>
      </w:r>
      <w:r>
        <w:rPr>
          <w:rStyle w:val="Characters"/>
        </w:rPr>
        <w:t>std deviation</w:t>
      </w:r>
      <w:r>
        <w:t xml:space="preserve"> or </w:t>
      </w:r>
      <w:r>
        <w:rPr>
          <w:rStyle w:val="Characters"/>
        </w:rPr>
        <w:t>standard dev</w:t>
      </w:r>
      <w:r>
        <w:t xml:space="preserve"> or </w:t>
      </w:r>
      <w:r>
        <w:rPr>
          <w:rStyle w:val="Characters"/>
        </w:rPr>
        <w:t>standard deviation</w:t>
      </w:r>
      <w:r>
        <w:t>),</w:t>
      </w:r>
      <w:r>
        <w:rPr>
          <w:rStyle w:val="Characters"/>
        </w:rPr>
        <w:t xml:space="preserve"> median</w:t>
      </w:r>
      <w:r>
        <w:t xml:space="preserve">, </w:t>
      </w:r>
      <w:r>
        <w:rPr>
          <w:rStyle w:val="Characters"/>
        </w:rPr>
        <w:t>count</w:t>
      </w:r>
      <w:r>
        <w:t xml:space="preserve">, </w:t>
      </w:r>
      <w:r>
        <w:rPr>
          <w:rStyle w:val="Characters"/>
        </w:rPr>
        <w:t>min</w:t>
      </w:r>
      <w:r>
        <w:t xml:space="preserve"> (or </w:t>
      </w:r>
      <w:r>
        <w:rPr>
          <w:rStyle w:val="Characters"/>
        </w:rPr>
        <w:t>minimum</w:t>
      </w:r>
      <w:r>
        <w:t xml:space="preserve"> or </w:t>
      </w:r>
      <w:r>
        <w:rPr>
          <w:rStyle w:val="Characters"/>
        </w:rPr>
        <w:t>min value</w:t>
      </w:r>
      <w:r>
        <w:t xml:space="preserve"> or </w:t>
      </w:r>
      <w:r>
        <w:rPr>
          <w:rStyle w:val="Characters"/>
        </w:rPr>
        <w:t>minimum value</w:t>
      </w:r>
      <w:r>
        <w:t xml:space="preserve">), </w:t>
      </w:r>
      <w:r>
        <w:rPr>
          <w:rStyle w:val="Characters"/>
        </w:rPr>
        <w:t>max</w:t>
      </w:r>
      <w:r>
        <w:t xml:space="preserve"> (or </w:t>
      </w:r>
      <w:r>
        <w:rPr>
          <w:rStyle w:val="Characters"/>
        </w:rPr>
        <w:t>maximum</w:t>
      </w:r>
      <w:r>
        <w:t xml:space="preserve"> or </w:t>
      </w:r>
      <w:r>
        <w:rPr>
          <w:rStyle w:val="Characters"/>
        </w:rPr>
        <w:t>max value</w:t>
      </w:r>
      <w:r>
        <w:t xml:space="preserve"> or </w:t>
      </w:r>
      <w:r>
        <w:rPr>
          <w:rStyle w:val="Characters"/>
        </w:rPr>
        <w:t>maximum value</w:t>
      </w:r>
      <w:r>
        <w:t xml:space="preserve">), </w:t>
      </w:r>
      <w:r>
        <w:rPr>
          <w:rStyle w:val="Characters"/>
        </w:rPr>
        <w:t>range</w:t>
      </w:r>
      <w:r>
        <w:t xml:space="preserve"> (</w:t>
      </w:r>
      <w:r>
        <w:rPr>
          <w:rStyle w:val="Characters"/>
        </w:rPr>
        <w:t>max</w:t>
      </w:r>
      <w:r>
        <w:t>–</w:t>
      </w:r>
      <w:r>
        <w:rPr>
          <w:rStyle w:val="Characters"/>
        </w:rPr>
        <w:t>min</w:t>
      </w:r>
      <w:r>
        <w:t xml:space="preserve">), </w:t>
      </w:r>
      <w:r>
        <w:rPr>
          <w:rStyle w:val="Characters"/>
        </w:rPr>
        <w:t>first</w:t>
      </w:r>
      <w:r>
        <w:t xml:space="preserve"> (or </w:t>
      </w:r>
      <w:r>
        <w:rPr>
          <w:rStyle w:val="Characters"/>
        </w:rPr>
        <w:t>first value</w:t>
      </w:r>
      <w:r>
        <w:t xml:space="preserve">), </w:t>
      </w:r>
      <w:r>
        <w:rPr>
          <w:rStyle w:val="Characters"/>
        </w:rPr>
        <w:t>last</w:t>
      </w:r>
      <w:r>
        <w:t xml:space="preserve"> (or </w:t>
      </w:r>
      <w:r>
        <w:rPr>
          <w:rStyle w:val="Characters"/>
        </w:rPr>
        <w:t>last value</w:t>
      </w:r>
      <w:r>
        <w:t xml:space="preserve">), </w:t>
      </w:r>
      <w:r>
        <w:rPr>
          <w:rStyle w:val="Characters"/>
        </w:rPr>
        <w:t>harmonic mean</w:t>
      </w:r>
      <w:r>
        <w:t xml:space="preserve">, and </w:t>
      </w:r>
      <w:r>
        <w:rPr>
          <w:rStyle w:val="Characters"/>
        </w:rPr>
        <w:t>geometric mean</w:t>
      </w:r>
      <w:r>
        <w:t>.</w:t>
      </w:r>
      <w:r w:rsidR="009B7A15">
        <w:t xml:space="preserve">  You can also ask if it </w:t>
      </w:r>
      <w:r w:rsidR="009B7A15">
        <w:rPr>
          <w:rStyle w:val="Characters"/>
        </w:rPr>
        <w:t>is empty</w:t>
      </w:r>
      <w:r w:rsidR="009B7A15">
        <w:t>.</w:t>
      </w:r>
    </w:p>
    <w:p w14:paraId="70CCB46E" w14:textId="2661E299" w:rsidR="0043236B" w:rsidRDefault="0043236B" w:rsidP="0043236B">
      <w:r>
        <w:t xml:space="preserve">If you try to convert it to its element type, as we do here, using a </w:t>
      </w:r>
      <w:r>
        <w:rPr>
          <w:rStyle w:val="Characters"/>
        </w:rPr>
        <w:t>voltage sample</w:t>
      </w:r>
      <w:r>
        <w:t xml:space="preserve"> as a </w:t>
      </w:r>
      <w:r>
        <w:rPr>
          <w:rStyle w:val="Characters"/>
        </w:rPr>
        <w:t>voltage</w:t>
      </w:r>
      <w:r>
        <w:t xml:space="preserve">, the value that’s used is the </w:t>
      </w:r>
      <w:r>
        <w:rPr>
          <w:rStyle w:val="Characters"/>
        </w:rPr>
        <w:t>mean</w:t>
      </w:r>
      <w:r>
        <w:t xml:space="preserve">, so what we get is the mean of the readings along that </w:t>
      </w:r>
      <w:r w:rsidR="008A0BC1">
        <w:t>channel</w:t>
      </w:r>
      <w:r>
        <w:t>.</w:t>
      </w:r>
    </w:p>
    <w:p w14:paraId="25508A9D" w14:textId="15B2527A" w:rsidR="00037A85" w:rsidRDefault="00037A85" w:rsidP="0043236B">
      <w:r>
        <w:t>You can create your own sample objects.  For instance, if you want to compute performance statistics on running a function, you can do something like</w:t>
      </w:r>
    </w:p>
    <w:p w14:paraId="2456FDED" w14:textId="43FCE4F9" w:rsidR="00037A85" w:rsidRDefault="00037A85" w:rsidP="00037A85">
      <w:pPr>
        <w:pStyle w:val="Example"/>
      </w:pPr>
      <w:r>
        <w:t>time sample s = an empty time sample;</w:t>
      </w:r>
    </w:p>
    <w:p w14:paraId="22948D69" w14:textId="551F72EA" w:rsidR="00037A85" w:rsidRDefault="00037A85" w:rsidP="00037A85">
      <w:pPr>
        <w:pStyle w:val="Example"/>
      </w:pPr>
      <w:r>
        <w:t>repeat n times {</w:t>
      </w:r>
    </w:p>
    <w:p w14:paraId="45E38F9A" w14:textId="0A6FF3B2" w:rsidR="00037A85" w:rsidRDefault="00037A85" w:rsidP="00037A85">
      <w:pPr>
        <w:pStyle w:val="Example"/>
      </w:pPr>
      <w:r>
        <w:tab/>
        <w:t>timestamp start = time now</w:t>
      </w:r>
    </w:p>
    <w:p w14:paraId="351139E6" w14:textId="4C7E340C" w:rsidR="00037A85" w:rsidRDefault="00037A85" w:rsidP="00037A85">
      <w:pPr>
        <w:pStyle w:val="Example"/>
      </w:pPr>
      <w:r>
        <w:tab/>
        <w:t>do_the_thing;</w:t>
      </w:r>
    </w:p>
    <w:p w14:paraId="3BCE1226" w14:textId="31B21B5E" w:rsidR="00037A85" w:rsidRDefault="00037A85" w:rsidP="00037A85">
      <w:pPr>
        <w:pStyle w:val="Example"/>
      </w:pPr>
      <w:r>
        <w:tab/>
        <w:t>s : add(time since(start));</w:t>
      </w:r>
    </w:p>
    <w:p w14:paraId="39C1163E" w14:textId="7A6D2BC7" w:rsidR="00037A85" w:rsidRDefault="00037A85" w:rsidP="00037A85">
      <w:pPr>
        <w:pStyle w:val="Example"/>
      </w:pPr>
      <w:r>
        <w:t>}</w:t>
      </w:r>
    </w:p>
    <w:p w14:paraId="3FE750FC" w14:textId="33C1D046" w:rsidR="00037A85" w:rsidRDefault="00037A85" w:rsidP="00282666">
      <w:pPr>
        <w:pStyle w:val="Example"/>
      </w:pPr>
      <w:r>
        <w:t>print “It took”, s’s mean, “+-“, s’s standard deviation;</w:t>
      </w:r>
    </w:p>
    <w:p w14:paraId="5F8111E1" w14:textId="6AA5E414" w:rsidR="00037A85" w:rsidRDefault="00282666" w:rsidP="00282666">
      <w:pPr>
        <w:pStyle w:val="Continuation"/>
      </w:pPr>
      <w:r>
        <w:rPr>
          <w:rStyle w:val="Characters"/>
        </w:rPr>
        <w:lastRenderedPageBreak/>
        <w:t>an empty time sample</w:t>
      </w:r>
      <w:r>
        <w:t xml:space="preserve"> gets you an empty time sample and </w:t>
      </w:r>
      <w:r>
        <w:rPr>
          <w:rStyle w:val="Characters"/>
        </w:rPr>
        <w:t>add(t)</w:t>
      </w:r>
      <w:r>
        <w:t xml:space="preserve"> adds </w:t>
      </w:r>
      <w:r>
        <w:rPr>
          <w:rStyle w:val="Characters"/>
        </w:rPr>
        <w:t>t</w:t>
      </w:r>
      <w:r>
        <w:t xml:space="preserve"> to it.  Samples can be created for any physical quantity type as well as </w:t>
      </w:r>
      <w:r>
        <w:rPr>
          <w:rStyle w:val="Characters"/>
        </w:rPr>
        <w:t>temperature point</w:t>
      </w:r>
      <w:r>
        <w:t xml:space="preserve">, </w:t>
      </w:r>
      <w:r>
        <w:rPr>
          <w:rStyle w:val="Characters"/>
        </w:rPr>
        <w:t>timestamp</w:t>
      </w:r>
      <w:r>
        <w:t xml:space="preserve">, </w:t>
      </w:r>
      <w:r>
        <w:rPr>
          <w:rStyle w:val="Characters"/>
        </w:rPr>
        <w:t>integer</w:t>
      </w:r>
      <w:r>
        <w:t xml:space="preserve">, and </w:t>
      </w:r>
      <w:r>
        <w:rPr>
          <w:rStyle w:val="Characters"/>
        </w:rPr>
        <w:t>real</w:t>
      </w:r>
      <w:r>
        <w:t>.</w:t>
      </w:r>
      <w:r w:rsidR="00865243">
        <w:t xml:space="preserve">  Note that in some cases the attribute values may not be of the element type.  For instance, an </w:t>
      </w:r>
      <w:r w:rsidR="00865243">
        <w:rPr>
          <w:rStyle w:val="Characters"/>
        </w:rPr>
        <w:t>int sample</w:t>
      </w:r>
      <w:r w:rsidR="00865243">
        <w:t xml:space="preserve">’s </w:t>
      </w:r>
      <w:r w:rsidR="00865243">
        <w:rPr>
          <w:rStyle w:val="Characters"/>
        </w:rPr>
        <w:t>mean</w:t>
      </w:r>
      <w:r w:rsidR="00865243">
        <w:t xml:space="preserve"> will be a </w:t>
      </w:r>
      <w:r w:rsidR="00865243">
        <w:rPr>
          <w:rStyle w:val="Characters"/>
        </w:rPr>
        <w:t>real number</w:t>
      </w:r>
      <w:r w:rsidR="00865243">
        <w:t xml:space="preserve"> rather than an </w:t>
      </w:r>
      <w:r w:rsidR="00865243">
        <w:rPr>
          <w:rStyle w:val="Characters"/>
        </w:rPr>
        <w:t>integer</w:t>
      </w:r>
      <w:r w:rsidR="00865243">
        <w:t xml:space="preserve">, and a </w:t>
      </w:r>
      <w:r w:rsidR="00865243">
        <w:rPr>
          <w:rStyle w:val="Characters"/>
        </w:rPr>
        <w:t>timestamp sample</w:t>
      </w:r>
      <w:r w:rsidR="00865243">
        <w:t xml:space="preserve">’s </w:t>
      </w:r>
      <w:r w:rsidR="00865243">
        <w:rPr>
          <w:rStyle w:val="Characters"/>
        </w:rPr>
        <w:t>standard deviation</w:t>
      </w:r>
      <w:r w:rsidR="00865243">
        <w:t xml:space="preserve"> will be a </w:t>
      </w:r>
      <w:r w:rsidR="00865243">
        <w:rPr>
          <w:rStyle w:val="Characters"/>
        </w:rPr>
        <w:t>time</w:t>
      </w:r>
      <w:r w:rsidR="00865243">
        <w:t xml:space="preserve"> rather than a </w:t>
      </w:r>
      <w:r w:rsidR="00865243">
        <w:rPr>
          <w:rStyle w:val="Characters"/>
        </w:rPr>
        <w:t>timestamp</w:t>
      </w:r>
      <w:r w:rsidR="00865243">
        <w:t>.</w:t>
      </w:r>
    </w:p>
    <w:p w14:paraId="3E48A8F8" w14:textId="16A500E4" w:rsidR="00AA6ED2" w:rsidRDefault="00AA6ED2" w:rsidP="00AA6ED2">
      <w:r>
        <w:t xml:space="preserve">Instead of starting with and </w:t>
      </w:r>
      <w:r>
        <w:rPr>
          <w:rStyle w:val="Characters"/>
        </w:rPr>
        <w:t>empty time sample</w:t>
      </w:r>
      <w:r>
        <w:t xml:space="preserve">, you can give it some initial values as </w:t>
      </w:r>
      <w:r>
        <w:rPr>
          <w:rStyle w:val="Characters"/>
        </w:rPr>
        <w:t>a sample containing</w:t>
      </w:r>
      <w:r>
        <w:t xml:space="preserve"> (or just </w:t>
      </w:r>
      <w:r>
        <w:rPr>
          <w:rStyle w:val="Characters"/>
        </w:rPr>
        <w:t>sample containing</w:t>
      </w:r>
      <w:r>
        <w:t xml:space="preserve">) followed by comma separated values with an optional </w:t>
      </w:r>
      <w:r>
        <w:rPr>
          <w:rStyle w:val="Characters"/>
        </w:rPr>
        <w:t>and</w:t>
      </w:r>
      <w:r>
        <w:t xml:space="preserve"> before the last one:</w:t>
      </w:r>
    </w:p>
    <w:p w14:paraId="6DACD120" w14:textId="68A5774D" w:rsidR="00AA6ED2" w:rsidRDefault="00AA6ED2" w:rsidP="00AA6ED2">
      <w:pPr>
        <w:pStyle w:val="Example"/>
      </w:pPr>
      <w:r>
        <w:t>int sample s = a sample containing 1, 5, and 10;</w:t>
      </w:r>
    </w:p>
    <w:p w14:paraId="141468F6" w14:textId="3AE66AEF" w:rsidR="00AA6ED2" w:rsidRPr="00AA6ED2" w:rsidRDefault="00AA6ED2" w:rsidP="00AA6ED2">
      <w:pPr>
        <w:pStyle w:val="Continuation"/>
      </w:pPr>
      <w:r>
        <w:t xml:space="preserve">(If there are only two elements, the comma before </w:t>
      </w:r>
      <w:r>
        <w:rPr>
          <w:rStyle w:val="Characters"/>
        </w:rPr>
        <w:t>and</w:t>
      </w:r>
      <w:r>
        <w:t xml:space="preserve"> is optional, so you can say </w:t>
      </w:r>
      <w:r>
        <w:rPr>
          <w:rStyle w:val="Characters"/>
        </w:rPr>
        <w:t>a sample containing t1 and t2</w:t>
      </w:r>
      <w:r>
        <w:t xml:space="preserve">).  The element type of the sample is inferred from the types of the values given, which all have to be compatible, so </w:t>
      </w:r>
      <w:r>
        <w:rPr>
          <w:rStyle w:val="Characters"/>
        </w:rPr>
        <w:t>a sample containing 1 and 2</w:t>
      </w:r>
      <w:r>
        <w:t xml:space="preserve"> is an </w:t>
      </w:r>
      <w:r>
        <w:rPr>
          <w:rStyle w:val="Characters"/>
        </w:rPr>
        <w:t>integer sample</w:t>
      </w:r>
      <w:r>
        <w:t xml:space="preserve">, but </w:t>
      </w:r>
      <w:r>
        <w:rPr>
          <w:rStyle w:val="Characters"/>
        </w:rPr>
        <w:t>a sample containing 1 and 1.5</w:t>
      </w:r>
      <w:r>
        <w:t xml:space="preserve"> is a </w:t>
      </w:r>
      <w:r>
        <w:rPr>
          <w:rStyle w:val="Characters"/>
        </w:rPr>
        <w:t>real sample</w:t>
      </w:r>
      <w:r>
        <w:t xml:space="preserve">, since </w:t>
      </w:r>
      <w:r>
        <w:rPr>
          <w:rStyle w:val="Characters"/>
        </w:rPr>
        <w:t>1</w:t>
      </w:r>
      <w:r>
        <w:t xml:space="preserve"> can be a </w:t>
      </w:r>
      <w:r>
        <w:rPr>
          <w:rStyle w:val="Characters"/>
        </w:rPr>
        <w:t>real</w:t>
      </w:r>
      <w:r>
        <w:t xml:space="preserve">, but </w:t>
      </w:r>
      <w:r>
        <w:rPr>
          <w:rStyle w:val="Characters"/>
        </w:rPr>
        <w:t>1.5</w:t>
      </w:r>
      <w:r>
        <w:t xml:space="preserve"> cannot be an </w:t>
      </w:r>
      <w:r>
        <w:rPr>
          <w:rStyle w:val="Characters"/>
        </w:rPr>
        <w:t>integer</w:t>
      </w:r>
      <w:r>
        <w:t>.</w:t>
      </w:r>
    </w:p>
    <w:p w14:paraId="09CCDA78" w14:textId="00341846" w:rsidR="00865243" w:rsidRPr="00865243" w:rsidRDefault="00865243" w:rsidP="00865243">
      <w:r>
        <w:t xml:space="preserve">Now that we have the value we want to test in </w:t>
      </w:r>
      <w:r>
        <w:rPr>
          <w:rStyle w:val="Characters"/>
        </w:rPr>
        <w:t>v</w:t>
      </w:r>
      <w:r>
        <w:t>, the only thing left to do is to compare it and take the appropriate action:</w:t>
      </w:r>
    </w:p>
    <w:p w14:paraId="6292C3D4" w14:textId="77777777" w:rsidR="00865243" w:rsidRPr="00733DC6" w:rsidRDefault="00865243" w:rsidP="00865243">
      <w:pPr>
        <w:pStyle w:val="Example"/>
      </w:pPr>
      <w:r w:rsidRPr="00733DC6">
        <w:tab/>
      </w:r>
      <w:r w:rsidRPr="00733DC6">
        <w:tab/>
        <w:t>if v &lt; reading_target {</w:t>
      </w:r>
    </w:p>
    <w:p w14:paraId="336F9121" w14:textId="77777777" w:rsidR="00865243" w:rsidRPr="00733DC6" w:rsidRDefault="00865243" w:rsidP="00865243">
      <w:pPr>
        <w:pStyle w:val="Example"/>
      </w:pPr>
      <w:r w:rsidRPr="00733DC6">
        <w:t xml:space="preserve">         print d's reagent, "is good!", "("+v+")";</w:t>
      </w:r>
    </w:p>
    <w:p w14:paraId="5A1F7528" w14:textId="77777777" w:rsidR="00865243" w:rsidRPr="00733DC6" w:rsidRDefault="00865243" w:rsidP="00865243">
      <w:pPr>
        <w:pStyle w:val="Example"/>
      </w:pPr>
      <w:r w:rsidRPr="00733DC6">
        <w:t xml:space="preserve">         d : to product_port : transfer out;</w:t>
      </w:r>
    </w:p>
    <w:p w14:paraId="03DE5507" w14:textId="77777777" w:rsidR="00865243" w:rsidRPr="00733DC6" w:rsidRDefault="00865243" w:rsidP="00865243">
      <w:pPr>
        <w:pStyle w:val="Example"/>
      </w:pPr>
      <w:r w:rsidRPr="00733DC6">
        <w:t xml:space="preserve">      } else {</w:t>
      </w:r>
    </w:p>
    <w:p w14:paraId="0370AAB0" w14:textId="77777777" w:rsidR="00865243" w:rsidRPr="00733DC6" w:rsidRDefault="00865243" w:rsidP="00865243">
      <w:pPr>
        <w:pStyle w:val="Example"/>
      </w:pPr>
      <w:r w:rsidRPr="00733DC6">
        <w:t xml:space="preserve">         print d's reagent, "is bad.", "("+v+")";</w:t>
      </w:r>
    </w:p>
    <w:p w14:paraId="1450DDCF" w14:textId="77777777" w:rsidR="00865243" w:rsidRPr="00733DC6" w:rsidRDefault="00865243" w:rsidP="00865243">
      <w:pPr>
        <w:pStyle w:val="Example"/>
      </w:pPr>
      <w:r w:rsidRPr="00733DC6">
        <w:t xml:space="preserve">         d : become waste : to waste_well : enter well;</w:t>
      </w:r>
    </w:p>
    <w:p w14:paraId="7D5A06B1" w14:textId="77777777" w:rsidR="00865243" w:rsidRDefault="00865243" w:rsidP="00865243">
      <w:pPr>
        <w:pStyle w:val="Example"/>
      </w:pPr>
      <w:r w:rsidRPr="00733DC6">
        <w:t xml:space="preserve">      }</w:t>
      </w:r>
    </w:p>
    <w:p w14:paraId="627274CD" w14:textId="70546458" w:rsidR="00865243" w:rsidRDefault="00865243" w:rsidP="00865243">
      <w:pPr>
        <w:pStyle w:val="Concept"/>
      </w:pPr>
      <w:bookmarkStart w:id="88" w:name="_Toc144415128"/>
      <w:r>
        <w:t>Conditional statements</w:t>
      </w:r>
      <w:bookmarkEnd w:id="88"/>
    </w:p>
    <w:p w14:paraId="3EC47991" w14:textId="4162F9C0" w:rsidR="00865243" w:rsidRDefault="00865243" w:rsidP="00865243">
      <w:pPr>
        <w:keepNext/>
      </w:pPr>
      <w:r>
        <w:rPr>
          <w:lang w:val="en"/>
        </w:rPr>
        <w:t xml:space="preserve">Here we see an example of a </w:t>
      </w:r>
      <w:r>
        <w:rPr>
          <w:i/>
          <w:iCs/>
          <w:lang w:val="en"/>
        </w:rPr>
        <w:t>conditional</w:t>
      </w:r>
      <w:r>
        <w:t xml:space="preserve"> statement.  Such a statement is of the form</w:t>
      </w:r>
    </w:p>
    <w:p w14:paraId="36C93853" w14:textId="05BE7BBD" w:rsidR="00865243" w:rsidRDefault="00865243" w:rsidP="00865243">
      <w:pPr>
        <w:pStyle w:val="Example"/>
        <w:keepNext/>
      </w:pPr>
      <w:r>
        <w:t>if condition_1 {</w:t>
      </w:r>
    </w:p>
    <w:p w14:paraId="05702C34" w14:textId="7D67AF3A" w:rsidR="00865243" w:rsidRDefault="00865243" w:rsidP="00865243">
      <w:pPr>
        <w:pStyle w:val="Example"/>
        <w:keepNext/>
      </w:pPr>
      <w:r>
        <w:tab/>
        <w:t>action_1;</w:t>
      </w:r>
    </w:p>
    <w:p w14:paraId="3B89F332" w14:textId="5D0E8B50" w:rsidR="00865243" w:rsidRDefault="00865243" w:rsidP="00865243">
      <w:pPr>
        <w:pStyle w:val="Example"/>
        <w:keepNext/>
      </w:pPr>
      <w:r>
        <w:t>} else if condition_2 {</w:t>
      </w:r>
    </w:p>
    <w:p w14:paraId="2AFAFBC4" w14:textId="0A9F4F20" w:rsidR="00865243" w:rsidRDefault="00865243" w:rsidP="00865243">
      <w:pPr>
        <w:pStyle w:val="Example"/>
        <w:keepNext/>
      </w:pPr>
      <w:r>
        <w:tab/>
        <w:t>action_2;</w:t>
      </w:r>
    </w:p>
    <w:p w14:paraId="36680240" w14:textId="173E34F6" w:rsidR="00865243" w:rsidRDefault="00865243" w:rsidP="00865243">
      <w:pPr>
        <w:pStyle w:val="Example"/>
        <w:keepNext/>
      </w:pPr>
      <w:r>
        <w:t>} else if condition_3 {</w:t>
      </w:r>
    </w:p>
    <w:p w14:paraId="5E759684" w14:textId="2F386BB2" w:rsidR="00865243" w:rsidRDefault="00865243" w:rsidP="00865243">
      <w:pPr>
        <w:pStyle w:val="Example"/>
        <w:keepNext/>
      </w:pPr>
      <w:r>
        <w:tab/>
        <w:t>action_3;</w:t>
      </w:r>
    </w:p>
    <w:p w14:paraId="63C5ACBB" w14:textId="57B440E7" w:rsidR="00865243" w:rsidRDefault="00865243" w:rsidP="00865243">
      <w:pPr>
        <w:pStyle w:val="Example"/>
        <w:keepNext/>
      </w:pPr>
      <w:r>
        <w:t>} else {</w:t>
      </w:r>
    </w:p>
    <w:p w14:paraId="470CF3CC" w14:textId="0E05CCEA" w:rsidR="00865243" w:rsidRDefault="00865243" w:rsidP="00865243">
      <w:pPr>
        <w:pStyle w:val="Example"/>
        <w:keepNext/>
      </w:pPr>
      <w:r>
        <w:tab/>
        <w:t>default_action;</w:t>
      </w:r>
    </w:p>
    <w:p w14:paraId="53ED3725" w14:textId="145D6617" w:rsidR="00865243" w:rsidRPr="00865243" w:rsidRDefault="00865243" w:rsidP="00865243">
      <w:pPr>
        <w:pStyle w:val="Example"/>
      </w:pPr>
      <w:r>
        <w:t>}</w:t>
      </w:r>
    </w:p>
    <w:p w14:paraId="034732A3" w14:textId="4DD0F51E" w:rsidR="008A0BC1" w:rsidRDefault="00865243" w:rsidP="00865243">
      <w:pPr>
        <w:pStyle w:val="Continuation"/>
      </w:pPr>
      <w:r>
        <w:lastRenderedPageBreak/>
        <w:t xml:space="preserve">where there may be any number of </w:t>
      </w:r>
      <w:r>
        <w:rPr>
          <w:rStyle w:val="Characters"/>
        </w:rPr>
        <w:t>else if</w:t>
      </w:r>
      <w:r>
        <w:t xml:space="preserve"> clauses (including zero) and where the </w:t>
      </w:r>
      <w:r>
        <w:rPr>
          <w:rStyle w:val="Characters"/>
        </w:rPr>
        <w:t>else</w:t>
      </w:r>
      <w:r>
        <w:t xml:space="preserve"> clause is optional.</w:t>
      </w:r>
      <w:r>
        <w:rPr>
          <w:rStyle w:val="FootnoteReference"/>
        </w:rPr>
        <w:footnoteReference w:id="22"/>
      </w:r>
      <w:r>
        <w:t xml:space="preserve">  The logic is that first </w:t>
      </w:r>
      <w:r>
        <w:rPr>
          <w:rStyle w:val="Characters"/>
        </w:rPr>
        <w:t>condition_1</w:t>
      </w:r>
      <w:r>
        <w:t xml:space="preserve"> is evaluated.  If it evaluates to </w:t>
      </w:r>
      <w:r>
        <w:rPr>
          <w:rStyle w:val="Characters"/>
        </w:rPr>
        <w:t>true</w:t>
      </w:r>
      <w:r>
        <w:t xml:space="preserve">, </w:t>
      </w:r>
      <w:r>
        <w:rPr>
          <w:rStyle w:val="Characters"/>
        </w:rPr>
        <w:t>action_1</w:t>
      </w:r>
      <w:r>
        <w:t xml:space="preserve"> (and all other statements in its block) are executed and the statement is done.  If </w:t>
      </w:r>
      <w:r>
        <w:rPr>
          <w:rStyle w:val="Characters"/>
        </w:rPr>
        <w:t>condition_1</w:t>
      </w:r>
      <w:r>
        <w:t xml:space="preserve"> evaluated to </w:t>
      </w:r>
      <w:r>
        <w:rPr>
          <w:rStyle w:val="Characters"/>
        </w:rPr>
        <w:t>false</w:t>
      </w:r>
      <w:r>
        <w:t xml:space="preserve">, </w:t>
      </w:r>
      <w:r>
        <w:rPr>
          <w:rStyle w:val="Characters"/>
        </w:rPr>
        <w:t>condition_2</w:t>
      </w:r>
      <w:r>
        <w:t xml:space="preserve"> is evaluated, and if it is </w:t>
      </w:r>
      <w:r>
        <w:rPr>
          <w:rStyle w:val="Characters"/>
        </w:rPr>
        <w:t>true</w:t>
      </w:r>
      <w:r>
        <w:t xml:space="preserve">, all of the statements in the second block are executed and the statement is done.  This continues through all of the </w:t>
      </w:r>
      <w:r>
        <w:rPr>
          <w:rStyle w:val="Characters"/>
        </w:rPr>
        <w:t>else if</w:t>
      </w:r>
      <w:r>
        <w:t xml:space="preserve"> conditions.  If none of them evaluate to </w:t>
      </w:r>
      <w:r>
        <w:rPr>
          <w:rStyle w:val="Characters"/>
        </w:rPr>
        <w:t>true</w:t>
      </w:r>
      <w:r>
        <w:t xml:space="preserve"> and there is an </w:t>
      </w:r>
      <w:r>
        <w:rPr>
          <w:rStyle w:val="Characters"/>
        </w:rPr>
        <w:t>else</w:t>
      </w:r>
      <w:r>
        <w:t xml:space="preserve"> clause, its block is executed.  </w:t>
      </w:r>
    </w:p>
    <w:p w14:paraId="73066C1D" w14:textId="063A8A16" w:rsidR="00865243" w:rsidRDefault="00865243" w:rsidP="00865243">
      <w:r>
        <w:t xml:space="preserve">In our example, we have a single condition, </w:t>
      </w:r>
      <w:r w:rsidRPr="00865243">
        <w:rPr>
          <w:rStyle w:val="Characters"/>
        </w:rPr>
        <w:t>v &lt; reading_target</w:t>
      </w:r>
      <w:r>
        <w:t xml:space="preserve">, and no </w:t>
      </w:r>
      <w:r>
        <w:rPr>
          <w:rStyle w:val="Characters"/>
        </w:rPr>
        <w:t>else if</w:t>
      </w:r>
      <w:r>
        <w:t xml:space="preserve"> clauses, but there is an </w:t>
      </w:r>
      <w:r>
        <w:rPr>
          <w:rStyle w:val="Characters"/>
        </w:rPr>
        <w:t>else</w:t>
      </w:r>
      <w:r>
        <w:t xml:space="preserve"> clause, so one of the blocks will necessarily be evaluated.</w:t>
      </w:r>
    </w:p>
    <w:p w14:paraId="62561206" w14:textId="2BC12019" w:rsidR="00A427D2" w:rsidRDefault="00A427D2" w:rsidP="00A427D2">
      <w:r>
        <w:t>If the test is satisfied, the drop is good, so we say so:</w:t>
      </w:r>
    </w:p>
    <w:p w14:paraId="2BBD5D1E" w14:textId="11F0EA38" w:rsidR="00A427D2" w:rsidRDefault="00A427D2" w:rsidP="00A427D2">
      <w:pPr>
        <w:pStyle w:val="Example"/>
      </w:pPr>
      <w:r w:rsidRPr="00733DC6">
        <w:t xml:space="preserve">         print d's reagent, "is good!", "("+v+")";</w:t>
      </w:r>
    </w:p>
    <w:p w14:paraId="55C71087" w14:textId="42034394" w:rsidR="00B057C7" w:rsidRPr="00733DC6" w:rsidRDefault="00B057C7" w:rsidP="00B057C7">
      <w:pPr>
        <w:pStyle w:val="Continuation"/>
      </w:pPr>
      <w:r>
        <w:t>We then walk the drop to the extraction port and instruct the pipettor to remove it:</w:t>
      </w:r>
    </w:p>
    <w:p w14:paraId="1AAA03EB" w14:textId="77777777" w:rsidR="00A427D2" w:rsidRPr="00733DC6" w:rsidRDefault="00A427D2" w:rsidP="00A427D2">
      <w:pPr>
        <w:pStyle w:val="Example"/>
      </w:pPr>
      <w:r w:rsidRPr="00733DC6">
        <w:t xml:space="preserve">         d : to product_port : transfer out;</w:t>
      </w:r>
    </w:p>
    <w:p w14:paraId="5C66E83B" w14:textId="7D62AFF6" w:rsidR="00B057C7" w:rsidRPr="00865243" w:rsidRDefault="00B057C7" w:rsidP="00B057C7">
      <w:pPr>
        <w:pStyle w:val="Continuation"/>
      </w:pPr>
      <w:r>
        <w:t>If the test wasn’t satisfied, we enter the else block and let the user know”</w:t>
      </w:r>
    </w:p>
    <w:p w14:paraId="09A5CEA4" w14:textId="77777777" w:rsidR="00B057C7" w:rsidRDefault="00B057C7" w:rsidP="00B057C7">
      <w:pPr>
        <w:pStyle w:val="Example"/>
      </w:pPr>
      <w:r w:rsidRPr="00733DC6">
        <w:t xml:space="preserve">         print d's reagent, "is bad.", "("+v+")";</w:t>
      </w:r>
    </w:p>
    <w:p w14:paraId="0628FCEE" w14:textId="77F63B69" w:rsidR="00B057C7" w:rsidRPr="00733DC6" w:rsidRDefault="00B057C7" w:rsidP="00B057C7">
      <w:pPr>
        <w:pStyle w:val="Continuation"/>
      </w:pPr>
      <w:r>
        <w:t>and then we walk the drop into the waste well:</w:t>
      </w:r>
    </w:p>
    <w:p w14:paraId="38F52466" w14:textId="77777777" w:rsidR="00B057C7" w:rsidRDefault="00B057C7" w:rsidP="00B057C7">
      <w:pPr>
        <w:pStyle w:val="Example"/>
      </w:pPr>
      <w:r w:rsidRPr="00733DC6">
        <w:t xml:space="preserve">         d : become waste : to waste_well : enter well;</w:t>
      </w:r>
    </w:p>
    <w:p w14:paraId="678DC4A5" w14:textId="02C80751" w:rsidR="00B057C7" w:rsidRDefault="00B057C7" w:rsidP="00B057C7">
      <w:pPr>
        <w:pStyle w:val="Concept"/>
      </w:pPr>
      <w:bookmarkStart w:id="89" w:name="_Toc144415129"/>
      <w:r>
        <w:t>Changing a drop’s reagent</w:t>
      </w:r>
      <w:bookmarkEnd w:id="89"/>
    </w:p>
    <w:p w14:paraId="7269EABF" w14:textId="3E5C20B0" w:rsidR="00B057C7" w:rsidRDefault="00B057C7" w:rsidP="00B057C7">
      <w:r>
        <w:rPr>
          <w:lang w:val="en"/>
        </w:rPr>
        <w:t xml:space="preserve">As noted above, a </w:t>
      </w:r>
      <w:r>
        <w:rPr>
          <w:rStyle w:val="Characters"/>
        </w:rPr>
        <w:t>drop</w:t>
      </w:r>
      <w:r>
        <w:t xml:space="preserve"> has a </w:t>
      </w:r>
      <w:r>
        <w:rPr>
          <w:rStyle w:val="Characters"/>
        </w:rPr>
        <w:t>reagent</w:t>
      </w:r>
      <w:r>
        <w:t xml:space="preserve"> attribute, and you can change the reagent by setting that value:</w:t>
      </w:r>
    </w:p>
    <w:p w14:paraId="5AEC7900" w14:textId="60FDDB23" w:rsidR="00B057C7" w:rsidRDefault="00B057C7" w:rsidP="00B057C7">
      <w:pPr>
        <w:pStyle w:val="Example"/>
      </w:pPr>
      <w:r>
        <w:t>d’s reagent = r;</w:t>
      </w:r>
    </w:p>
    <w:p w14:paraId="3F23F760" w14:textId="260A9724" w:rsidR="00B057C7" w:rsidRDefault="00B057C7" w:rsidP="00B057C7">
      <w:pPr>
        <w:pStyle w:val="Continuation"/>
      </w:pPr>
      <w:r>
        <w:rPr>
          <w:rStyle w:val="Characters"/>
        </w:rPr>
        <w:t>become r</w:t>
      </w:r>
      <w:r>
        <w:t xml:space="preserve">, as an injection target, is a shorthand for this.  Changing the reagent is useful in a couple of situations.  First, as in our example, when we’ve decided that the drop is </w:t>
      </w:r>
      <w:r>
        <w:rPr>
          <w:rStyle w:val="Characters"/>
        </w:rPr>
        <w:t>waste</w:t>
      </w:r>
      <w:r>
        <w:t xml:space="preserve"> and we’re in the process of walking it to a waste well.  Strictly speaking, this isn’t necessary, but when there are a large number of drops on a board and there is a GUI showing a representation of what is where, it can be useful to be able to distinguish at a glance between waste drops and drops that are still of interest.  Second, when you are building up some product by merging, heating, and otherwise </w:t>
      </w:r>
      <w:r>
        <w:lastRenderedPageBreak/>
        <w:t xml:space="preserve">munging drops, there may be a point at which you can say “Okay, we’ve now got what we were trying to make.”  In the </w:t>
      </w:r>
      <w:r w:rsidR="00CA0CA5">
        <w:t>HP-DMF</w:t>
      </w:r>
      <w:r>
        <w:t xml:space="preserve"> GUI up to that point, the drop will have been represented by a pie chart of the reagents that make up its components.  Changing the reagent to something simpler allows it to be more simply represented.</w:t>
      </w:r>
    </w:p>
    <w:p w14:paraId="37E24BE2" w14:textId="7812E7D8" w:rsidR="00B057C7" w:rsidRDefault="00B057C7" w:rsidP="00B057C7">
      <w:pPr>
        <w:pStyle w:val="Concept"/>
      </w:pPr>
      <w:bookmarkStart w:id="90" w:name="_Toc144415130"/>
      <w:r>
        <w:t>Entering a well</w:t>
      </w:r>
      <w:bookmarkEnd w:id="90"/>
    </w:p>
    <w:p w14:paraId="190E79C0" w14:textId="7DC6BD73" w:rsidR="0003324E" w:rsidRPr="0003324E" w:rsidRDefault="0003324E" w:rsidP="0003324E">
      <w:pPr>
        <w:rPr>
          <w:lang w:val="en"/>
        </w:rPr>
      </w:pPr>
      <w:r>
        <w:rPr>
          <w:lang w:val="en"/>
        </w:rPr>
        <w:t xml:space="preserve">Finally, the drop calls </w:t>
      </w:r>
      <w:r>
        <w:rPr>
          <w:rStyle w:val="Characters"/>
        </w:rPr>
        <w:t>to waste_well</w:t>
      </w:r>
      <w:r>
        <w:t xml:space="preserve"> to walk to the well (or, rather, the well’s </w:t>
      </w:r>
      <w:r>
        <w:rPr>
          <w:rStyle w:val="Characters"/>
        </w:rPr>
        <w:t>exit pad</w:t>
      </w:r>
      <w:r>
        <w:t xml:space="preserve">) and then calls </w:t>
      </w:r>
      <w:r>
        <w:rPr>
          <w:rStyle w:val="Characters"/>
        </w:rPr>
        <w:t>enter well</w:t>
      </w:r>
      <w:r>
        <w:t xml:space="preserve"> to go in.  It goes without saying that if you inject a drop into </w:t>
      </w:r>
      <w:r>
        <w:rPr>
          <w:rStyle w:val="Characters"/>
        </w:rPr>
        <w:t>enter well</w:t>
      </w:r>
      <w:r>
        <w:t xml:space="preserve"> and it isn’t on the exit pad for some well, an error will be raised.</w:t>
      </w:r>
    </w:p>
    <w:p w14:paraId="340CC292" w14:textId="77777777" w:rsidR="0043236B" w:rsidRDefault="0043236B" w:rsidP="00F77FA5">
      <w:pPr>
        <w:pStyle w:val="Continuation"/>
      </w:pPr>
    </w:p>
    <w:p w14:paraId="6C69580A" w14:textId="560438B1" w:rsidR="0043236B" w:rsidRDefault="00BF3813" w:rsidP="00BF3813">
      <w:pPr>
        <w:pStyle w:val="Heading2"/>
      </w:pPr>
      <w:bookmarkStart w:id="91" w:name="_Toc144415131"/>
      <w:r>
        <w:t>Putting it all together</w:t>
      </w:r>
      <w:bookmarkEnd w:id="91"/>
    </w:p>
    <w:p w14:paraId="2D646D2A" w14:textId="1D398712" w:rsidR="00BF3813" w:rsidRDefault="00BF3813" w:rsidP="00BF3813">
      <w:r>
        <w:t xml:space="preserve">The foregoing sections have built up the protocol piecemeal over quite a number of pages, so it may seem as though there’s a lot of it, but in fact the whole </w:t>
      </w:r>
      <w:r>
        <w:rPr>
          <w:rStyle w:val="Characters"/>
        </w:rPr>
        <w:t>example.dml</w:t>
      </w:r>
      <w:r>
        <w:t xml:space="preserve"> file, comments and all, is only 171 lines long:</w:t>
      </w:r>
    </w:p>
    <w:p w14:paraId="4DEF111D" w14:textId="2D42C1A0" w:rsidR="00BF3813" w:rsidRDefault="00BF3813" w:rsidP="00BF3813">
      <w:pPr>
        <w:pStyle w:val="ExampleFile"/>
      </w:pPr>
      <w:r>
        <w:t>File example.dml:</w:t>
      </w:r>
    </w:p>
    <w:p w14:paraId="624F7C2B" w14:textId="77777777" w:rsidR="00D915B1" w:rsidRDefault="00D915B1" w:rsidP="00BF3813">
      <w:pPr>
        <w:pStyle w:val="Example"/>
        <w:sectPr w:rsidR="00D915B1" w:rsidSect="00E84389">
          <w:headerReference w:type="default" r:id="rId22"/>
          <w:footerReference w:type="even" r:id="rId23"/>
          <w:footerReference w:type="default" r:id="rId24"/>
          <w:pgSz w:w="12240" w:h="15840" w:code="1"/>
          <w:pgMar w:top="1440" w:right="1296" w:bottom="1440" w:left="1296" w:header="720" w:footer="691" w:gutter="288"/>
          <w:pgNumType w:start="1"/>
          <w:cols w:space="720"/>
          <w:docGrid w:linePitch="381"/>
        </w:sectPr>
      </w:pPr>
    </w:p>
    <w:p w14:paraId="029DA100" w14:textId="77777777" w:rsidR="00BF3813" w:rsidRDefault="00BF3813" w:rsidP="00BF3813">
      <w:pPr>
        <w:pStyle w:val="Example"/>
      </w:pPr>
      <w:r>
        <w:t>/*****************************</w:t>
      </w:r>
    </w:p>
    <w:p w14:paraId="74362994" w14:textId="77777777" w:rsidR="00BF3813" w:rsidRDefault="00BF3813" w:rsidP="00BF3813">
      <w:pPr>
        <w:pStyle w:val="Example"/>
      </w:pPr>
      <w:r>
        <w:t xml:space="preserve"> * Our first protocol</w:t>
      </w:r>
    </w:p>
    <w:p w14:paraId="5CE615E4" w14:textId="77777777" w:rsidR="00BF3813" w:rsidRDefault="00BF3813" w:rsidP="00BF3813">
      <w:pPr>
        <w:pStyle w:val="Example"/>
      </w:pPr>
      <w:r>
        <w:t xml:space="preserve"> *</w:t>
      </w:r>
    </w:p>
    <w:p w14:paraId="01E2B7CE" w14:textId="77777777" w:rsidR="00BF3813" w:rsidRDefault="00BF3813" w:rsidP="00BF3813">
      <w:pPr>
        <w:pStyle w:val="Example"/>
      </w:pPr>
      <w:r>
        <w:t xml:space="preserve"> * Author: Evan Kirshenbaum</w:t>
      </w:r>
    </w:p>
    <w:p w14:paraId="71B2037E" w14:textId="77777777" w:rsidR="00BF3813" w:rsidRDefault="00BF3813" w:rsidP="00BF3813">
      <w:pPr>
        <w:pStyle w:val="Example"/>
      </w:pPr>
      <w:r>
        <w:t xml:space="preserve"> *****************************/</w:t>
      </w:r>
    </w:p>
    <w:p w14:paraId="553CF8AD" w14:textId="77777777" w:rsidR="00BF3813" w:rsidRDefault="00BF3813" w:rsidP="00BF3813">
      <w:pPr>
        <w:pStyle w:val="Example"/>
      </w:pPr>
    </w:p>
    <w:p w14:paraId="1F1CF804" w14:textId="77777777" w:rsidR="00BF3813" w:rsidRDefault="00BF3813" w:rsidP="00BF3813">
      <w:pPr>
        <w:pStyle w:val="Comment"/>
      </w:pPr>
      <w:r>
        <w:t>// Protocol parameters</w:t>
      </w:r>
    </w:p>
    <w:p w14:paraId="35636BE6" w14:textId="77777777" w:rsidR="00BF3813" w:rsidRDefault="00BF3813" w:rsidP="00BF3813">
      <w:pPr>
        <w:pStyle w:val="Example"/>
      </w:pPr>
    </w:p>
    <w:p w14:paraId="2588F993" w14:textId="77777777" w:rsidR="00BF3813" w:rsidRDefault="00BF3813" w:rsidP="00BF3813">
      <w:pPr>
        <w:pStyle w:val="Example"/>
      </w:pPr>
      <w:r>
        <w:t>reagent A = reagent "A";</w:t>
      </w:r>
    </w:p>
    <w:p w14:paraId="12DB471C" w14:textId="77777777" w:rsidR="00BF3813" w:rsidRDefault="00BF3813" w:rsidP="00BF3813">
      <w:pPr>
        <w:pStyle w:val="Example"/>
      </w:pPr>
      <w:r>
        <w:t>reagent B = reagent "B";</w:t>
      </w:r>
    </w:p>
    <w:p w14:paraId="0143B453" w14:textId="77777777" w:rsidR="00BF3813" w:rsidRDefault="00BF3813" w:rsidP="00BF3813">
      <w:pPr>
        <w:pStyle w:val="Example"/>
      </w:pPr>
      <w:r>
        <w:t>reagent C = reagent "C";</w:t>
      </w:r>
    </w:p>
    <w:p w14:paraId="1D697BA4" w14:textId="77777777" w:rsidR="00BF3813" w:rsidRDefault="00BF3813" w:rsidP="00BF3813">
      <w:pPr>
        <w:pStyle w:val="Example"/>
      </w:pPr>
      <w:r>
        <w:t>reagent D = reagent "D";</w:t>
      </w:r>
    </w:p>
    <w:p w14:paraId="72B911DA" w14:textId="77777777" w:rsidR="00BF3813" w:rsidRDefault="00BF3813" w:rsidP="00BF3813">
      <w:pPr>
        <w:pStyle w:val="Example"/>
      </w:pPr>
    </w:p>
    <w:p w14:paraId="40EEC448" w14:textId="77777777" w:rsidR="00BF3813" w:rsidRDefault="00BF3813" w:rsidP="00BF3813">
      <w:pPr>
        <w:pStyle w:val="Example"/>
      </w:pPr>
      <w:r>
        <w:t>well A_well = well #3;</w:t>
      </w:r>
    </w:p>
    <w:p w14:paraId="22ECC591" w14:textId="77777777" w:rsidR="00BF3813" w:rsidRDefault="00BF3813" w:rsidP="00BF3813">
      <w:pPr>
        <w:pStyle w:val="Example"/>
      </w:pPr>
      <w:r>
        <w:t>well B_well = well #4;</w:t>
      </w:r>
    </w:p>
    <w:p w14:paraId="7064031F" w14:textId="77777777" w:rsidR="00BF3813" w:rsidRDefault="00BF3813" w:rsidP="00BF3813">
      <w:pPr>
        <w:pStyle w:val="Example"/>
      </w:pPr>
      <w:r>
        <w:t>well C_well = well #7;</w:t>
      </w:r>
    </w:p>
    <w:p w14:paraId="47D8A5FC" w14:textId="77777777" w:rsidR="00BF3813" w:rsidRDefault="00BF3813" w:rsidP="00BF3813">
      <w:pPr>
        <w:pStyle w:val="Example"/>
      </w:pPr>
      <w:r>
        <w:t>well D_well = well #8;</w:t>
      </w:r>
    </w:p>
    <w:p w14:paraId="5D6499C6" w14:textId="77777777" w:rsidR="00BF3813" w:rsidRDefault="00BF3813" w:rsidP="00BF3813">
      <w:pPr>
        <w:pStyle w:val="Example"/>
      </w:pPr>
      <w:r>
        <w:t>well waste_well = well #5;</w:t>
      </w:r>
    </w:p>
    <w:p w14:paraId="776C29FA" w14:textId="77777777" w:rsidR="00BF3813" w:rsidRDefault="00BF3813" w:rsidP="00BF3813">
      <w:pPr>
        <w:pStyle w:val="Example"/>
      </w:pPr>
    </w:p>
    <w:p w14:paraId="0B934EFD" w14:textId="77777777" w:rsidR="00BF3813" w:rsidRDefault="00BF3813" w:rsidP="00BF3813">
      <w:pPr>
        <w:pStyle w:val="Example"/>
      </w:pPr>
      <w:r>
        <w:t>pad pComb1 = (5, 4);</w:t>
      </w:r>
    </w:p>
    <w:p w14:paraId="2D49FA6E" w14:textId="77777777" w:rsidR="00BF3813" w:rsidRDefault="00BF3813" w:rsidP="00BF3813">
      <w:pPr>
        <w:pStyle w:val="Example"/>
      </w:pPr>
      <w:r>
        <w:t>pad pComb2 = (10, 6);</w:t>
      </w:r>
    </w:p>
    <w:p w14:paraId="0A19227C" w14:textId="77777777" w:rsidR="00BF3813" w:rsidRDefault="00BF3813" w:rsidP="00BF3813">
      <w:pPr>
        <w:pStyle w:val="Example"/>
      </w:pPr>
      <w:r>
        <w:t>pad pComb3 = (10, 2);</w:t>
      </w:r>
    </w:p>
    <w:p w14:paraId="014C9E55" w14:textId="77777777" w:rsidR="00BF3813" w:rsidRDefault="00BF3813" w:rsidP="00BF3813">
      <w:pPr>
        <w:pStyle w:val="Example"/>
      </w:pPr>
    </w:p>
    <w:p w14:paraId="7362C797" w14:textId="77777777" w:rsidR="00BF3813" w:rsidRDefault="00BF3813" w:rsidP="00BF3813">
      <w:pPr>
        <w:pStyle w:val="Example"/>
      </w:pPr>
      <w:r>
        <w:t>time walk_time = 10s;</w:t>
      </w:r>
    </w:p>
    <w:p w14:paraId="2F8FEC36" w14:textId="77777777" w:rsidR="00BF3813" w:rsidRDefault="00BF3813" w:rsidP="00BF3813">
      <w:pPr>
        <w:pStyle w:val="Example"/>
      </w:pPr>
      <w:r>
        <w:t>int n_shuttles = 10;</w:t>
      </w:r>
    </w:p>
    <w:p w14:paraId="3F65987A" w14:textId="77777777" w:rsidR="00BF3813" w:rsidRDefault="00BF3813" w:rsidP="00BF3813">
      <w:pPr>
        <w:pStyle w:val="Example"/>
      </w:pPr>
    </w:p>
    <w:p w14:paraId="37975763" w14:textId="77777777" w:rsidR="00BF3813" w:rsidRDefault="00BF3813" w:rsidP="00BF3813">
      <w:pPr>
        <w:pStyle w:val="Example"/>
      </w:pPr>
      <w:r>
        <w:lastRenderedPageBreak/>
        <w:t>heater incubator = pComb2's heater;</w:t>
      </w:r>
    </w:p>
    <w:p w14:paraId="44004D5A" w14:textId="77777777" w:rsidR="00BF3813" w:rsidRDefault="00BF3813" w:rsidP="00BF3813">
      <w:pPr>
        <w:pStyle w:val="Example"/>
      </w:pPr>
      <w:r>
        <w:t>temperature incubation_temp = 80C;</w:t>
      </w:r>
    </w:p>
    <w:p w14:paraId="5AA44E1C" w14:textId="77777777" w:rsidR="00BF3813" w:rsidRDefault="00BF3813" w:rsidP="00BF3813">
      <w:pPr>
        <w:pStyle w:val="Example"/>
      </w:pPr>
      <w:r>
        <w:t>time incubation_time = 30 minutes;</w:t>
      </w:r>
    </w:p>
    <w:p w14:paraId="6C556EE5" w14:textId="77777777" w:rsidR="00BF3813" w:rsidRDefault="00BF3813" w:rsidP="00BF3813">
      <w:pPr>
        <w:pStyle w:val="Example"/>
      </w:pPr>
    </w:p>
    <w:p w14:paraId="248C4885" w14:textId="77777777" w:rsidR="00BF3813" w:rsidRDefault="00BF3813" w:rsidP="00BF3813">
      <w:pPr>
        <w:pStyle w:val="Example"/>
      </w:pPr>
      <w:r>
        <w:t>voltage reading_target = 70 V;</w:t>
      </w:r>
    </w:p>
    <w:p w14:paraId="34C6DD93" w14:textId="77777777" w:rsidR="00BF3813" w:rsidRDefault="00BF3813" w:rsidP="00BF3813">
      <w:pPr>
        <w:pStyle w:val="Example"/>
      </w:pPr>
      <w:r>
        <w:t>extraction port product_port = extraction port #2;</w:t>
      </w:r>
    </w:p>
    <w:p w14:paraId="4C2F2047" w14:textId="77777777" w:rsidR="00BF3813" w:rsidRDefault="00BF3813" w:rsidP="00BF3813">
      <w:pPr>
        <w:pStyle w:val="Example"/>
      </w:pPr>
    </w:p>
    <w:p w14:paraId="46F60F65" w14:textId="77777777" w:rsidR="00BF3813" w:rsidRDefault="00BF3813" w:rsidP="00BF3813">
      <w:pPr>
        <w:pStyle w:val="Comment"/>
      </w:pPr>
      <w:r>
        <w:t>// For testing</w:t>
      </w:r>
    </w:p>
    <w:p w14:paraId="68B97A18" w14:textId="77777777" w:rsidR="00BF3813" w:rsidRDefault="00BF3813" w:rsidP="00BF3813">
      <w:pPr>
        <w:pStyle w:val="Example"/>
      </w:pPr>
    </w:p>
    <w:p w14:paraId="2E8DD3D8" w14:textId="77777777" w:rsidR="00BF3813" w:rsidRDefault="00BF3813" w:rsidP="00BF3813">
      <w:pPr>
        <w:pStyle w:val="Example"/>
      </w:pPr>
      <w:r>
        <w:t>define speed_up {</w:t>
      </w:r>
    </w:p>
    <w:p w14:paraId="1204D93E" w14:textId="168957DD" w:rsidR="00BF3813" w:rsidRDefault="00570D9B" w:rsidP="00BF3813">
      <w:pPr>
        <w:pStyle w:val="Example"/>
      </w:pPr>
      <w:r>
        <w:tab/>
      </w:r>
      <w:r w:rsidR="00BF3813">
        <w:t>incubation_time = 10 seconds;</w:t>
      </w:r>
    </w:p>
    <w:p w14:paraId="5F0ED5D8" w14:textId="77777777" w:rsidR="00BF3813" w:rsidRDefault="00BF3813" w:rsidP="00BF3813">
      <w:pPr>
        <w:pStyle w:val="Example"/>
      </w:pPr>
      <w:r>
        <w:t>}</w:t>
      </w:r>
    </w:p>
    <w:p w14:paraId="572EB3C2" w14:textId="77777777" w:rsidR="00BF3813" w:rsidRDefault="00BF3813" w:rsidP="00BF3813">
      <w:pPr>
        <w:pStyle w:val="Example"/>
      </w:pPr>
    </w:p>
    <w:p w14:paraId="35B2EFB8" w14:textId="77777777" w:rsidR="00BF3813" w:rsidRDefault="00BF3813" w:rsidP="00BF3813">
      <w:pPr>
        <w:pStyle w:val="Comment"/>
      </w:pPr>
      <w:r>
        <w:t>// Helper functions</w:t>
      </w:r>
    </w:p>
    <w:p w14:paraId="2CA3424F" w14:textId="77777777" w:rsidR="00BF3813" w:rsidRDefault="00BF3813" w:rsidP="00BF3813">
      <w:pPr>
        <w:pStyle w:val="Example"/>
      </w:pPr>
    </w:p>
    <w:p w14:paraId="0E3389B9" w14:textId="77777777" w:rsidR="00BF3813" w:rsidRDefault="00BF3813" w:rsidP="00BF3813">
      <w:pPr>
        <w:pStyle w:val="Example"/>
      </w:pPr>
      <w:r>
        <w:t>define square(int len) -&gt; path {</w:t>
      </w:r>
    </w:p>
    <w:p w14:paraId="6A373A72" w14:textId="1B9761E5" w:rsidR="00BF3813" w:rsidRDefault="00570D9B" w:rsidP="00BF3813">
      <w:pPr>
        <w:pStyle w:val="Example"/>
      </w:pPr>
      <w:r>
        <w:tab/>
      </w:r>
      <w:r w:rsidR="00BF3813">
        <w:t xml:space="preserve">return left len </w:t>
      </w:r>
    </w:p>
    <w:p w14:paraId="63CA291D" w14:textId="77777777" w:rsidR="00BF3813" w:rsidRDefault="00BF3813" w:rsidP="00BF3813">
      <w:pPr>
        <w:pStyle w:val="Example"/>
      </w:pPr>
      <w:r>
        <w:t xml:space="preserve">           : down len </w:t>
      </w:r>
    </w:p>
    <w:p w14:paraId="5D98277B" w14:textId="77777777" w:rsidR="00BF3813" w:rsidRDefault="00BF3813" w:rsidP="00BF3813">
      <w:pPr>
        <w:pStyle w:val="Example"/>
      </w:pPr>
      <w:r>
        <w:t xml:space="preserve">           : right len </w:t>
      </w:r>
    </w:p>
    <w:p w14:paraId="312F93BE" w14:textId="77777777" w:rsidR="00BF3813" w:rsidRDefault="00BF3813" w:rsidP="00BF3813">
      <w:pPr>
        <w:pStyle w:val="Example"/>
      </w:pPr>
      <w:r>
        <w:t xml:space="preserve">           : up len</w:t>
      </w:r>
    </w:p>
    <w:p w14:paraId="0943B5BF" w14:textId="77777777" w:rsidR="00BF3813" w:rsidRDefault="00BF3813" w:rsidP="00BF3813">
      <w:pPr>
        <w:pStyle w:val="Example"/>
      </w:pPr>
      <w:r>
        <w:t xml:space="preserve">           ;</w:t>
      </w:r>
    </w:p>
    <w:p w14:paraId="05A00C13" w14:textId="77777777" w:rsidR="00BF3813" w:rsidRDefault="00BF3813" w:rsidP="00BF3813">
      <w:pPr>
        <w:pStyle w:val="Example"/>
      </w:pPr>
      <w:r>
        <w:t>}</w:t>
      </w:r>
    </w:p>
    <w:p w14:paraId="67FBE468" w14:textId="77777777" w:rsidR="00BF3813" w:rsidRDefault="00BF3813" w:rsidP="00BF3813">
      <w:pPr>
        <w:pStyle w:val="Example"/>
      </w:pPr>
    </w:p>
    <w:p w14:paraId="457649C4" w14:textId="77777777" w:rsidR="00BF3813" w:rsidRDefault="00BF3813" w:rsidP="00BF3813">
      <w:pPr>
        <w:pStyle w:val="Example"/>
      </w:pPr>
      <w:r>
        <w:t>define shuttle(an injectable drop, int n) {</w:t>
      </w:r>
    </w:p>
    <w:p w14:paraId="65F8B1D4" w14:textId="42E750B6" w:rsidR="00BF3813" w:rsidRDefault="00570D9B" w:rsidP="00BF3813">
      <w:pPr>
        <w:pStyle w:val="Example"/>
      </w:pPr>
      <w:r>
        <w:tab/>
      </w:r>
      <w:r w:rsidR="00BF3813">
        <w:t>repeat n times {</w:t>
      </w:r>
    </w:p>
    <w:p w14:paraId="10CAF2C0" w14:textId="7BE9A5B9" w:rsidR="00BF3813" w:rsidRDefault="00570D9B" w:rsidP="00BF3813">
      <w:pPr>
        <w:pStyle w:val="Example"/>
      </w:pPr>
      <w:r>
        <w:tab/>
      </w:r>
      <w:r>
        <w:tab/>
      </w:r>
      <w:r w:rsidR="00BF3813">
        <w:t>the drop : east : west;</w:t>
      </w:r>
    </w:p>
    <w:p w14:paraId="54CF7655" w14:textId="1B065926" w:rsidR="00BF3813" w:rsidRDefault="00570D9B" w:rsidP="00BF3813">
      <w:pPr>
        <w:pStyle w:val="Example"/>
      </w:pPr>
      <w:r>
        <w:tab/>
      </w:r>
      <w:r w:rsidR="00BF3813">
        <w:t>}</w:t>
      </w:r>
    </w:p>
    <w:p w14:paraId="35FB78C4" w14:textId="77777777" w:rsidR="00BF3813" w:rsidRDefault="00BF3813" w:rsidP="00BF3813">
      <w:pPr>
        <w:pStyle w:val="Example"/>
      </w:pPr>
      <w:r>
        <w:t>}</w:t>
      </w:r>
    </w:p>
    <w:p w14:paraId="0B54C189" w14:textId="77777777" w:rsidR="00BF3813" w:rsidRDefault="00BF3813" w:rsidP="00BF3813">
      <w:pPr>
        <w:pStyle w:val="Example"/>
      </w:pPr>
    </w:p>
    <w:p w14:paraId="4D915F70" w14:textId="77777777" w:rsidR="00BF3813" w:rsidRDefault="00BF3813" w:rsidP="00BF3813">
      <w:pPr>
        <w:pStyle w:val="Example"/>
      </w:pPr>
      <w:r>
        <w:t xml:space="preserve">define incubate { </w:t>
      </w:r>
    </w:p>
    <w:p w14:paraId="5D072E24" w14:textId="27072801" w:rsidR="00BF3813" w:rsidRDefault="00570D9B" w:rsidP="00BF3813">
      <w:pPr>
        <w:pStyle w:val="Example"/>
      </w:pPr>
      <w:r>
        <w:tab/>
      </w:r>
      <w:r w:rsidR="00BF3813">
        <w:t>incubator’s target = incubation_temp;</w:t>
      </w:r>
    </w:p>
    <w:p w14:paraId="77820ED7" w14:textId="66E0B872" w:rsidR="00BF3813" w:rsidRDefault="00570D9B" w:rsidP="00BF3813">
      <w:pPr>
        <w:pStyle w:val="Example"/>
      </w:pPr>
      <w:r>
        <w:tab/>
      </w:r>
      <w:r w:rsidR="00BF3813">
        <w:t>wait until incubator is ready;</w:t>
      </w:r>
    </w:p>
    <w:p w14:paraId="5380404C" w14:textId="77777777" w:rsidR="00BF3813" w:rsidRDefault="00BF3813" w:rsidP="00BF3813">
      <w:pPr>
        <w:pStyle w:val="Example"/>
      </w:pPr>
    </w:p>
    <w:p w14:paraId="7A2F768D" w14:textId="4D5C9DA7" w:rsidR="00BF3813" w:rsidRDefault="00570D9B" w:rsidP="00BF3813">
      <w:pPr>
        <w:pStyle w:val="Example"/>
      </w:pPr>
      <w:r>
        <w:tab/>
      </w:r>
      <w:r w:rsidR="00BF3813">
        <w:t xml:space="preserve">print "Incubating at", incubation_temp, </w:t>
      </w:r>
    </w:p>
    <w:p w14:paraId="09E4025A" w14:textId="41973651" w:rsidR="00BF3813" w:rsidRDefault="00570D9B" w:rsidP="00BF3813">
      <w:pPr>
        <w:pStyle w:val="Example"/>
      </w:pPr>
      <w:r>
        <w:tab/>
      </w:r>
      <w:r>
        <w:tab/>
      </w:r>
      <w:r>
        <w:tab/>
      </w:r>
      <w:r w:rsidR="00BF3813">
        <w:t>"for", (incubation_time : in H:M:S)+".";</w:t>
      </w:r>
    </w:p>
    <w:p w14:paraId="0B3AE561" w14:textId="77777777" w:rsidR="00BF3813" w:rsidRDefault="00BF3813" w:rsidP="00BF3813">
      <w:pPr>
        <w:pStyle w:val="Example"/>
      </w:pPr>
      <w:r>
        <w:t xml:space="preserve">    </w:t>
      </w:r>
    </w:p>
    <w:p w14:paraId="6D7E73EE" w14:textId="1FC17674" w:rsidR="00BF3813" w:rsidRDefault="00570D9B" w:rsidP="00BF3813">
      <w:pPr>
        <w:pStyle w:val="Example"/>
      </w:pPr>
      <w:r>
        <w:tab/>
      </w:r>
      <w:r w:rsidR="00BF3813">
        <w:t>timestamp end_at = time now + incubation_time;</w:t>
      </w:r>
    </w:p>
    <w:p w14:paraId="27326C6C" w14:textId="77777777" w:rsidR="00BF3813" w:rsidRDefault="00BF3813" w:rsidP="00BF3813">
      <w:pPr>
        <w:pStyle w:val="Example"/>
      </w:pPr>
      <w:r>
        <w:t xml:space="preserve">    </w:t>
      </w:r>
    </w:p>
    <w:p w14:paraId="5476218E" w14:textId="67C1ACE7" w:rsidR="00BF3813" w:rsidRDefault="00570D9B" w:rsidP="00BF3813">
      <w:pPr>
        <w:pStyle w:val="Example"/>
      </w:pPr>
      <w:r>
        <w:tab/>
      </w:r>
      <w:r w:rsidR="00BF3813">
        <w:t>time pause_length = 1 minute;</w:t>
      </w:r>
    </w:p>
    <w:p w14:paraId="52F238E0" w14:textId="77777777" w:rsidR="00BF3813" w:rsidRDefault="00BF3813" w:rsidP="00BF3813">
      <w:pPr>
        <w:pStyle w:val="Example"/>
      </w:pPr>
      <w:r>
        <w:t xml:space="preserve">    </w:t>
      </w:r>
    </w:p>
    <w:p w14:paraId="317CBF9E" w14:textId="3EE7B028" w:rsidR="00BF3813" w:rsidRDefault="00570D9B" w:rsidP="00BF3813">
      <w:pPr>
        <w:pStyle w:val="Example"/>
      </w:pPr>
      <w:r>
        <w:tab/>
      </w:r>
      <w:r w:rsidR="00BF3813">
        <w:t>repeat until end_at {</w:t>
      </w:r>
    </w:p>
    <w:p w14:paraId="19CFECDD" w14:textId="3525EF2D" w:rsidR="00BF3813" w:rsidRDefault="00570D9B" w:rsidP="00BF3813">
      <w:pPr>
        <w:pStyle w:val="Example"/>
      </w:pPr>
      <w:r>
        <w:tab/>
      </w:r>
      <w:r>
        <w:tab/>
      </w:r>
      <w:r w:rsidR="00BF3813">
        <w:t>time remaining = time until(end_at);</w:t>
      </w:r>
    </w:p>
    <w:p w14:paraId="58BE934E" w14:textId="7F7928D8" w:rsidR="00BF3813" w:rsidRDefault="00570D9B" w:rsidP="00BF3813">
      <w:pPr>
        <w:pStyle w:val="Example"/>
      </w:pPr>
      <w:r>
        <w:tab/>
      </w:r>
      <w:r>
        <w:tab/>
      </w:r>
      <w:r w:rsidR="00BF3813">
        <w:t>print time now+":", (remaining : in M:S), "left.";</w:t>
      </w:r>
    </w:p>
    <w:p w14:paraId="2225F9F2" w14:textId="77777777" w:rsidR="00BF3813" w:rsidRDefault="00BF3813" w:rsidP="00BF3813">
      <w:pPr>
        <w:pStyle w:val="Example"/>
      </w:pPr>
      <w:r>
        <w:t xml:space="preserve">       </w:t>
      </w:r>
    </w:p>
    <w:p w14:paraId="25F26DE4" w14:textId="1CD68B3D" w:rsidR="00BF3813" w:rsidRDefault="00570D9B" w:rsidP="00BF3813">
      <w:pPr>
        <w:pStyle w:val="Example"/>
      </w:pPr>
      <w:r>
        <w:tab/>
      </w:r>
      <w:r>
        <w:tab/>
      </w:r>
      <w:r w:rsidR="00BF3813">
        <w:t xml:space="preserve">time t = remaining if remaining &lt; pause_length </w:t>
      </w:r>
    </w:p>
    <w:p w14:paraId="606E8769" w14:textId="09D413DF" w:rsidR="00BF3813" w:rsidRDefault="00570D9B" w:rsidP="00BF3813">
      <w:pPr>
        <w:pStyle w:val="Example"/>
      </w:pPr>
      <w:r>
        <w:tab/>
      </w:r>
      <w:r>
        <w:tab/>
      </w:r>
      <w:r>
        <w:tab/>
      </w:r>
      <w:r>
        <w:tab/>
      </w:r>
      <w:r>
        <w:tab/>
      </w:r>
      <w:r>
        <w:tab/>
      </w:r>
      <w:r>
        <w:tab/>
      </w:r>
      <w:r w:rsidR="00BF3813">
        <w:t>else pause_length;</w:t>
      </w:r>
    </w:p>
    <w:p w14:paraId="0B4DC135" w14:textId="18921EA7" w:rsidR="00BF3813" w:rsidRDefault="00570D9B" w:rsidP="00BF3813">
      <w:pPr>
        <w:pStyle w:val="Example"/>
      </w:pPr>
      <w:r>
        <w:tab/>
      </w:r>
      <w:r>
        <w:tab/>
      </w:r>
      <w:r w:rsidR="00BF3813">
        <w:t>wait for t;</w:t>
      </w:r>
    </w:p>
    <w:p w14:paraId="40F9BD9C" w14:textId="33230A09" w:rsidR="00BF3813" w:rsidRDefault="00570D9B" w:rsidP="00BF3813">
      <w:pPr>
        <w:pStyle w:val="Example"/>
      </w:pPr>
      <w:r>
        <w:tab/>
      </w:r>
      <w:r w:rsidR="00BF3813">
        <w:t>}</w:t>
      </w:r>
    </w:p>
    <w:p w14:paraId="47EBDBB8" w14:textId="1E9A2779" w:rsidR="00BF3813" w:rsidRDefault="00570D9B" w:rsidP="00BF3813">
      <w:pPr>
        <w:pStyle w:val="Example"/>
      </w:pPr>
      <w:r>
        <w:tab/>
      </w:r>
      <w:r w:rsidR="00BF3813">
        <w:t>incubator : off;</w:t>
      </w:r>
    </w:p>
    <w:p w14:paraId="3E58F7B6" w14:textId="77777777" w:rsidR="00BF3813" w:rsidRDefault="00BF3813" w:rsidP="00BF3813">
      <w:pPr>
        <w:pStyle w:val="Example"/>
      </w:pPr>
      <w:r>
        <w:t>}</w:t>
      </w:r>
    </w:p>
    <w:p w14:paraId="7623E119" w14:textId="77777777" w:rsidR="00BF3813" w:rsidRDefault="00BF3813" w:rsidP="00BF3813">
      <w:pPr>
        <w:pStyle w:val="Example"/>
      </w:pPr>
    </w:p>
    <w:p w14:paraId="2A509B04" w14:textId="77777777" w:rsidR="00BF3813" w:rsidRDefault="00BF3813" w:rsidP="00570D9B">
      <w:pPr>
        <w:pStyle w:val="Comment"/>
      </w:pPr>
      <w:r>
        <w:lastRenderedPageBreak/>
        <w:t>// The protocol</w:t>
      </w:r>
    </w:p>
    <w:p w14:paraId="71579FF9" w14:textId="77777777" w:rsidR="00BF3813" w:rsidRDefault="00BF3813" w:rsidP="00BF3813">
      <w:pPr>
        <w:pStyle w:val="Example"/>
      </w:pPr>
    </w:p>
    <w:p w14:paraId="49A10426" w14:textId="77777777" w:rsidR="00BF3813" w:rsidRDefault="00BF3813" w:rsidP="00BF3813">
      <w:pPr>
        <w:pStyle w:val="Example"/>
      </w:pPr>
      <w:r>
        <w:t>define run_protocol {</w:t>
      </w:r>
    </w:p>
    <w:p w14:paraId="412906D6" w14:textId="767C2771" w:rsidR="00BF3813" w:rsidRDefault="00570D9B" w:rsidP="00570D9B">
      <w:pPr>
        <w:pStyle w:val="Comment"/>
      </w:pPr>
      <w:r>
        <w:tab/>
      </w:r>
      <w:r w:rsidR="00BF3813">
        <w:t xml:space="preserve">// Step 0:                                                   </w:t>
      </w:r>
    </w:p>
    <w:p w14:paraId="5DF82232" w14:textId="77777777" w:rsidR="00BF3813" w:rsidRDefault="00BF3813" w:rsidP="00BF3813">
      <w:pPr>
        <w:pStyle w:val="Example"/>
      </w:pPr>
      <w:r>
        <w:t xml:space="preserve">                                                                     </w:t>
      </w:r>
    </w:p>
    <w:p w14:paraId="1344CBEE" w14:textId="47F994D1" w:rsidR="00BF3813" w:rsidRDefault="00570D9B" w:rsidP="00BF3813">
      <w:pPr>
        <w:pStyle w:val="Example"/>
      </w:pPr>
      <w:r>
        <w:tab/>
      </w:r>
      <w:r w:rsidR="00BF3813">
        <w:t xml:space="preserve">A_well : require(1 drop of A);                                   </w:t>
      </w:r>
    </w:p>
    <w:p w14:paraId="5150354A" w14:textId="017D53C5" w:rsidR="00BF3813" w:rsidRDefault="00570D9B" w:rsidP="00BF3813">
      <w:pPr>
        <w:pStyle w:val="Example"/>
      </w:pPr>
      <w:r>
        <w:tab/>
      </w:r>
      <w:r w:rsidR="00BF3813">
        <w:t xml:space="preserve">B_well : require(1 drop of B);                                   </w:t>
      </w:r>
    </w:p>
    <w:p w14:paraId="0D192AD5" w14:textId="52BAA946" w:rsidR="00BF3813" w:rsidRDefault="00570D9B" w:rsidP="00BF3813">
      <w:pPr>
        <w:pStyle w:val="Example"/>
      </w:pPr>
      <w:r>
        <w:tab/>
      </w:r>
      <w:r w:rsidR="00BF3813">
        <w:t xml:space="preserve">C_well : require(1 drop of C);                                   </w:t>
      </w:r>
    </w:p>
    <w:p w14:paraId="198CE3C8" w14:textId="2FB0DD51" w:rsidR="00BF3813" w:rsidRDefault="00570D9B" w:rsidP="00BF3813">
      <w:pPr>
        <w:pStyle w:val="Example"/>
      </w:pPr>
      <w:r>
        <w:tab/>
      </w:r>
      <w:r w:rsidR="00BF3813">
        <w:t xml:space="preserve">D_well : require(1 drop of D);                                   </w:t>
      </w:r>
    </w:p>
    <w:p w14:paraId="4D0B1E30" w14:textId="77777777" w:rsidR="00BF3813" w:rsidRDefault="00BF3813" w:rsidP="00BF3813">
      <w:pPr>
        <w:pStyle w:val="Example"/>
      </w:pPr>
      <w:r>
        <w:t xml:space="preserve">                                                                 </w:t>
      </w:r>
    </w:p>
    <w:p w14:paraId="3E91E98F" w14:textId="48C2B0D6" w:rsidR="00BF3813" w:rsidRDefault="00570D9B" w:rsidP="00BF3813">
      <w:pPr>
        <w:pStyle w:val="Example"/>
      </w:pPr>
      <w:r>
        <w:tab/>
      </w:r>
      <w:r w:rsidR="00BF3813">
        <w:t xml:space="preserve">waste_well's reagent = waste;                                    </w:t>
      </w:r>
    </w:p>
    <w:p w14:paraId="7EB9EFC8" w14:textId="77777777" w:rsidR="00BF3813" w:rsidRDefault="00BF3813" w:rsidP="00BF3813">
      <w:pPr>
        <w:pStyle w:val="Example"/>
      </w:pPr>
    </w:p>
    <w:p w14:paraId="3E30CDE2" w14:textId="642FC28F" w:rsidR="00BF3813" w:rsidRDefault="00570D9B" w:rsidP="00570D9B">
      <w:pPr>
        <w:pStyle w:val="Comment"/>
      </w:pPr>
      <w:r>
        <w:tab/>
      </w:r>
      <w:r w:rsidR="00BF3813">
        <w:t xml:space="preserve">// Step 1. Dispense drops of reagents A and B and merge them     </w:t>
      </w:r>
    </w:p>
    <w:p w14:paraId="71572540" w14:textId="2A3C765B" w:rsidR="00BF3813" w:rsidRDefault="00570D9B" w:rsidP="00570D9B">
      <w:pPr>
        <w:pStyle w:val="Comment"/>
      </w:pPr>
      <w:r>
        <w:tab/>
      </w:r>
      <w:r w:rsidR="00BF3813">
        <w:t xml:space="preserve">//         together.  Walk the merged drop around for 10         </w:t>
      </w:r>
    </w:p>
    <w:p w14:paraId="373CF366" w14:textId="61D1F53A" w:rsidR="00BF3813" w:rsidRDefault="00570D9B" w:rsidP="00570D9B">
      <w:pPr>
        <w:pStyle w:val="Comment"/>
      </w:pPr>
      <w:r>
        <w:tab/>
      </w:r>
      <w:r w:rsidR="00BF3813">
        <w:t xml:space="preserve">//         seconds to ensure mixing.                             </w:t>
      </w:r>
    </w:p>
    <w:p w14:paraId="3852604E" w14:textId="77777777" w:rsidR="00BF3813" w:rsidRDefault="00BF3813" w:rsidP="00BF3813">
      <w:pPr>
        <w:pStyle w:val="Example"/>
      </w:pPr>
      <w:r>
        <w:t xml:space="preserve">                                                                 </w:t>
      </w:r>
    </w:p>
    <w:p w14:paraId="4B45586B" w14:textId="3DD4741C" w:rsidR="00BF3813" w:rsidRDefault="00570D9B" w:rsidP="00BF3813">
      <w:pPr>
        <w:pStyle w:val="Example"/>
      </w:pPr>
      <w:r>
        <w:tab/>
      </w:r>
      <w:r w:rsidR="00BF3813">
        <w:t xml:space="preserve">drop d1;                                                         </w:t>
      </w:r>
    </w:p>
    <w:p w14:paraId="3E5DD0AC" w14:textId="41146ECD" w:rsidR="00BF3813" w:rsidRDefault="00570D9B" w:rsidP="00BF3813">
      <w:pPr>
        <w:pStyle w:val="Example"/>
      </w:pPr>
      <w:r>
        <w:tab/>
      </w:r>
      <w:r w:rsidR="00BF3813">
        <w:t xml:space="preserve">[[                                                               </w:t>
      </w:r>
    </w:p>
    <w:p w14:paraId="301B1B1F" w14:textId="0E9D1AFC" w:rsidR="00BF3813" w:rsidRDefault="00570D9B" w:rsidP="00BF3813">
      <w:pPr>
        <w:pStyle w:val="Example"/>
      </w:pPr>
      <w:r>
        <w:tab/>
      </w:r>
      <w:r>
        <w:tab/>
      </w:r>
      <w:r w:rsidR="00BF3813">
        <w:t xml:space="preserve">d1 = A_well : dispense drop                              </w:t>
      </w:r>
    </w:p>
    <w:p w14:paraId="1AEC366D" w14:textId="40BDC476" w:rsidR="00BF3813" w:rsidRDefault="00570D9B" w:rsidP="00BF3813">
      <w:pPr>
        <w:pStyle w:val="Example"/>
      </w:pPr>
      <w:r>
        <w:tab/>
      </w:r>
      <w:r>
        <w:tab/>
      </w:r>
      <w:r>
        <w:tab/>
      </w:r>
      <w:r>
        <w:tab/>
      </w:r>
      <w:r w:rsidR="00BF3813">
        <w:t xml:space="preserve">: to pComb1                                            </w:t>
      </w:r>
    </w:p>
    <w:p w14:paraId="72F0B5FB" w14:textId="24F23B99" w:rsidR="00BF3813" w:rsidRDefault="00570D9B" w:rsidP="00BF3813">
      <w:pPr>
        <w:pStyle w:val="Example"/>
      </w:pPr>
      <w:r>
        <w:tab/>
      </w:r>
      <w:r>
        <w:tab/>
      </w:r>
      <w:r>
        <w:tab/>
      </w:r>
      <w:r>
        <w:tab/>
      </w:r>
      <w:r w:rsidR="00BF3813">
        <w:t xml:space="preserve">: accept merge from south                              </w:t>
      </w:r>
    </w:p>
    <w:p w14:paraId="17825BD7" w14:textId="12CE731A" w:rsidR="00BF3813" w:rsidRDefault="00570D9B" w:rsidP="00BF3813">
      <w:pPr>
        <w:pStyle w:val="Example"/>
      </w:pPr>
      <w:r>
        <w:tab/>
      </w:r>
      <w:r>
        <w:tab/>
      </w:r>
      <w:r>
        <w:tab/>
      </w:r>
      <w:r>
        <w:tab/>
      </w:r>
      <w:r w:rsidR="00BF3813">
        <w:t xml:space="preserve">;                                                      </w:t>
      </w:r>
    </w:p>
    <w:p w14:paraId="7F0A121B" w14:textId="43259283" w:rsidR="00BF3813" w:rsidRDefault="00570D9B" w:rsidP="00BF3813">
      <w:pPr>
        <w:pStyle w:val="Example"/>
      </w:pPr>
      <w:r>
        <w:tab/>
      </w:r>
      <w:r>
        <w:tab/>
      </w:r>
      <w:r w:rsidR="00BF3813">
        <w:t xml:space="preserve">B_well : dispense drop                                   </w:t>
      </w:r>
    </w:p>
    <w:p w14:paraId="40658F31" w14:textId="60F32F82" w:rsidR="00BF3813" w:rsidRDefault="00570D9B" w:rsidP="00BF3813">
      <w:pPr>
        <w:pStyle w:val="Example"/>
      </w:pPr>
      <w:r>
        <w:tab/>
      </w:r>
      <w:r>
        <w:tab/>
      </w:r>
      <w:r>
        <w:tab/>
      </w:r>
      <w:r>
        <w:tab/>
      </w:r>
      <w:r w:rsidR="00BF3813">
        <w:t xml:space="preserve">: to pComb1 + 2 south                                       </w:t>
      </w:r>
    </w:p>
    <w:p w14:paraId="13332E89" w14:textId="474F1E8B" w:rsidR="00BF3813" w:rsidRDefault="00570D9B" w:rsidP="00BF3813">
      <w:pPr>
        <w:pStyle w:val="Example"/>
      </w:pPr>
      <w:r>
        <w:tab/>
      </w:r>
      <w:r>
        <w:tab/>
      </w:r>
      <w:r>
        <w:tab/>
      </w:r>
      <w:r>
        <w:tab/>
      </w:r>
      <w:r w:rsidR="00BF3813">
        <w:t xml:space="preserve">: merge into north                                          </w:t>
      </w:r>
    </w:p>
    <w:p w14:paraId="2D8CE82E" w14:textId="3BCBA452" w:rsidR="00BF3813" w:rsidRDefault="00570D9B" w:rsidP="00BF3813">
      <w:pPr>
        <w:pStyle w:val="Example"/>
      </w:pPr>
      <w:r>
        <w:tab/>
      </w:r>
      <w:r>
        <w:tab/>
      </w:r>
      <w:r>
        <w:tab/>
      </w:r>
      <w:r>
        <w:tab/>
      </w:r>
      <w:r w:rsidR="00BF3813">
        <w:t xml:space="preserve">;                                                           </w:t>
      </w:r>
    </w:p>
    <w:p w14:paraId="11B3FF36" w14:textId="55E73660" w:rsidR="00BF3813" w:rsidRDefault="00570D9B" w:rsidP="00BF3813">
      <w:pPr>
        <w:pStyle w:val="Example"/>
      </w:pPr>
      <w:r>
        <w:tab/>
      </w:r>
      <w:r w:rsidR="00BF3813">
        <w:t xml:space="preserve">]]                                                               </w:t>
      </w:r>
    </w:p>
    <w:p w14:paraId="41526D92" w14:textId="77777777" w:rsidR="00BF3813" w:rsidRDefault="00BF3813" w:rsidP="00BF3813">
      <w:pPr>
        <w:pStyle w:val="Example"/>
      </w:pPr>
      <w:r>
        <w:t xml:space="preserve">                                                                 </w:t>
      </w:r>
    </w:p>
    <w:p w14:paraId="1242414D" w14:textId="70926534" w:rsidR="00BF3813" w:rsidRDefault="00570D9B" w:rsidP="00BF3813">
      <w:pPr>
        <w:pStyle w:val="Example"/>
      </w:pPr>
      <w:r>
        <w:tab/>
      </w:r>
      <w:r w:rsidR="00BF3813">
        <w:t xml:space="preserve">path walk_to_mix = square(3);                                    </w:t>
      </w:r>
    </w:p>
    <w:p w14:paraId="12CFD07C" w14:textId="67A8D832" w:rsidR="00BF3813" w:rsidRDefault="00570D9B" w:rsidP="00BF3813">
      <w:pPr>
        <w:pStyle w:val="Example"/>
      </w:pPr>
      <w:r>
        <w:tab/>
      </w:r>
      <w:r w:rsidR="00BF3813">
        <w:t xml:space="preserve">repeat for walk_time {                                           </w:t>
      </w:r>
    </w:p>
    <w:p w14:paraId="497DF0A6" w14:textId="2E071DF2" w:rsidR="00BF3813" w:rsidRDefault="00570D9B" w:rsidP="00BF3813">
      <w:pPr>
        <w:pStyle w:val="Example"/>
      </w:pPr>
      <w:r>
        <w:tab/>
      </w:r>
      <w:r>
        <w:tab/>
      </w:r>
      <w:r w:rsidR="00BF3813">
        <w:t xml:space="preserve">d1 : walk_to_mix;                                        </w:t>
      </w:r>
    </w:p>
    <w:p w14:paraId="7F85F4B4" w14:textId="543A4F08" w:rsidR="00BF3813" w:rsidRDefault="00570D9B" w:rsidP="00BF3813">
      <w:pPr>
        <w:pStyle w:val="Example"/>
      </w:pPr>
      <w:r>
        <w:tab/>
      </w:r>
      <w:r w:rsidR="00BF3813">
        <w:t xml:space="preserve">}                                                                </w:t>
      </w:r>
    </w:p>
    <w:p w14:paraId="5109ACE1" w14:textId="77777777" w:rsidR="00BF3813" w:rsidRDefault="00BF3813" w:rsidP="00BF3813">
      <w:pPr>
        <w:pStyle w:val="Example"/>
      </w:pPr>
      <w:r>
        <w:t xml:space="preserve">                                                                     </w:t>
      </w:r>
    </w:p>
    <w:p w14:paraId="7B3A0794" w14:textId="7A3F5C76" w:rsidR="00BF3813" w:rsidRDefault="00570D9B" w:rsidP="00570D9B">
      <w:pPr>
        <w:pStyle w:val="Comment"/>
      </w:pPr>
      <w:r>
        <w:tab/>
      </w:r>
      <w:r w:rsidR="00BF3813">
        <w:t xml:space="preserve">// Step 2. Split the merged drop in two and merge the            </w:t>
      </w:r>
    </w:p>
    <w:p w14:paraId="7C41C2C8" w14:textId="6014E4DD" w:rsidR="00BF3813" w:rsidRDefault="00570D9B" w:rsidP="00570D9B">
      <w:pPr>
        <w:pStyle w:val="Comment"/>
      </w:pPr>
      <w:r>
        <w:tab/>
      </w:r>
      <w:r w:rsidR="00BF3813">
        <w:t xml:space="preserve">//         resulting drops with a drop of reagents C and D       </w:t>
      </w:r>
    </w:p>
    <w:p w14:paraId="01DA62FA" w14:textId="2633A8C5" w:rsidR="00BF3813" w:rsidRDefault="00570D9B" w:rsidP="00570D9B">
      <w:pPr>
        <w:pStyle w:val="Comment"/>
      </w:pPr>
      <w:r>
        <w:tab/>
      </w:r>
      <w:r w:rsidR="00BF3813">
        <w:t xml:space="preserve">//         respectively.  Mix these drops by “shuttling”         </w:t>
      </w:r>
    </w:p>
    <w:p w14:paraId="3213CF16" w14:textId="2ACE051A" w:rsidR="00BF3813" w:rsidRDefault="00570D9B" w:rsidP="00570D9B">
      <w:pPr>
        <w:pStyle w:val="Comment"/>
      </w:pPr>
      <w:r>
        <w:tab/>
      </w:r>
      <w:r w:rsidR="00BF3813">
        <w:t xml:space="preserve">//         (stepping back and forth) 10 times.                   </w:t>
      </w:r>
    </w:p>
    <w:p w14:paraId="3CFC56A9" w14:textId="77777777" w:rsidR="00BF3813" w:rsidRDefault="00BF3813" w:rsidP="00BF3813">
      <w:pPr>
        <w:pStyle w:val="Example"/>
      </w:pPr>
    </w:p>
    <w:p w14:paraId="37956FCE" w14:textId="05D93510" w:rsidR="00BF3813" w:rsidRDefault="00570D9B" w:rsidP="00BF3813">
      <w:pPr>
        <w:pStyle w:val="Example"/>
      </w:pPr>
      <w:r>
        <w:tab/>
      </w:r>
      <w:r w:rsidR="00BF3813">
        <w:t>(eventual) drop d2;</w:t>
      </w:r>
    </w:p>
    <w:p w14:paraId="7AEF0694" w14:textId="78831DD9" w:rsidR="00BF3813" w:rsidRDefault="00570D9B" w:rsidP="00BF3813">
      <w:pPr>
        <w:pStyle w:val="Example"/>
      </w:pPr>
      <w:r>
        <w:tab/>
      </w:r>
      <w:r w:rsidR="00BF3813">
        <w:t>[[</w:t>
      </w:r>
    </w:p>
    <w:p w14:paraId="3EDC4650" w14:textId="2EE2ED92" w:rsidR="00BF3813" w:rsidRDefault="00570D9B" w:rsidP="00BF3813">
      <w:pPr>
        <w:pStyle w:val="Example"/>
      </w:pPr>
      <w:r>
        <w:tab/>
      </w:r>
      <w:r>
        <w:tab/>
      </w:r>
      <w:r w:rsidR="00BF3813">
        <w:t>d1 : split to south as d2</w:t>
      </w:r>
    </w:p>
    <w:p w14:paraId="2382504B" w14:textId="5BC053DB" w:rsidR="00BF3813" w:rsidRDefault="00570D9B" w:rsidP="00BF3813">
      <w:pPr>
        <w:pStyle w:val="Example"/>
      </w:pPr>
      <w:r>
        <w:tab/>
      </w:r>
      <w:r>
        <w:tab/>
      </w:r>
      <w:r>
        <w:tab/>
      </w:r>
      <w:r w:rsidR="00BF3813">
        <w:t>: to pComb2</w:t>
      </w:r>
    </w:p>
    <w:p w14:paraId="594F0FEE" w14:textId="70881937" w:rsidR="00BF3813" w:rsidRDefault="00570D9B" w:rsidP="00BF3813">
      <w:pPr>
        <w:pStyle w:val="Example"/>
      </w:pPr>
      <w:r>
        <w:tab/>
      </w:r>
      <w:r>
        <w:tab/>
      </w:r>
      <w:r>
        <w:tab/>
      </w:r>
      <w:r w:rsidR="00BF3813">
        <w:t>: accept merge from right</w:t>
      </w:r>
    </w:p>
    <w:p w14:paraId="492310A0" w14:textId="117E5E75" w:rsidR="00BF3813" w:rsidRDefault="00570D9B" w:rsidP="00570D9B">
      <w:pPr>
        <w:pStyle w:val="Example"/>
        <w:ind w:firstLine="360"/>
      </w:pPr>
      <w:r>
        <w:tab/>
      </w:r>
      <w:r>
        <w:tab/>
      </w:r>
      <w:r w:rsidR="00BF3813">
        <w:t>: shuttle(n_shuttles)</w:t>
      </w:r>
    </w:p>
    <w:p w14:paraId="6141AAEE" w14:textId="3B44AC3B" w:rsidR="00BF3813" w:rsidRDefault="00570D9B" w:rsidP="00BF3813">
      <w:pPr>
        <w:pStyle w:val="Example"/>
      </w:pPr>
      <w:r>
        <w:tab/>
      </w:r>
      <w:r>
        <w:tab/>
      </w:r>
      <w:r>
        <w:tab/>
      </w:r>
      <w:r w:rsidR="00BF3813">
        <w:t>;</w:t>
      </w:r>
    </w:p>
    <w:p w14:paraId="2F476060" w14:textId="21028724" w:rsidR="00BF3813" w:rsidRDefault="00570D9B" w:rsidP="00BF3813">
      <w:pPr>
        <w:pStyle w:val="Example"/>
      </w:pPr>
      <w:r>
        <w:tab/>
      </w:r>
      <w:r>
        <w:tab/>
      </w:r>
      <w:r w:rsidR="00BF3813">
        <w:t>d2 : to pComb3</w:t>
      </w:r>
    </w:p>
    <w:p w14:paraId="60491CA3" w14:textId="47CDDBF4" w:rsidR="00BF3813" w:rsidRDefault="00570D9B" w:rsidP="00BF3813">
      <w:pPr>
        <w:pStyle w:val="Example"/>
      </w:pPr>
      <w:r>
        <w:tab/>
      </w:r>
      <w:r>
        <w:tab/>
      </w:r>
      <w:r>
        <w:tab/>
      </w:r>
      <w:r w:rsidR="00BF3813">
        <w:t>: accept merge from right</w:t>
      </w:r>
    </w:p>
    <w:p w14:paraId="6FDC8A47" w14:textId="005A150B" w:rsidR="00BF3813" w:rsidRDefault="00570D9B" w:rsidP="00BF3813">
      <w:pPr>
        <w:pStyle w:val="Example"/>
      </w:pPr>
      <w:r>
        <w:tab/>
      </w:r>
      <w:r>
        <w:tab/>
      </w:r>
      <w:r>
        <w:tab/>
      </w:r>
      <w:r w:rsidR="00BF3813">
        <w:t>: shuttle(n_shuttles)</w:t>
      </w:r>
    </w:p>
    <w:p w14:paraId="7AB1C9AA" w14:textId="57FC7320" w:rsidR="00BF3813" w:rsidRDefault="00570D9B" w:rsidP="00BF3813">
      <w:pPr>
        <w:pStyle w:val="Example"/>
      </w:pPr>
      <w:r>
        <w:tab/>
      </w:r>
      <w:r>
        <w:tab/>
      </w:r>
      <w:r>
        <w:tab/>
      </w:r>
      <w:r w:rsidR="00BF3813">
        <w:t>;</w:t>
      </w:r>
    </w:p>
    <w:p w14:paraId="119272FA" w14:textId="489C6D5A" w:rsidR="00BF3813" w:rsidRDefault="00570D9B" w:rsidP="00BF3813">
      <w:pPr>
        <w:pStyle w:val="Example"/>
      </w:pPr>
      <w:r>
        <w:tab/>
      </w:r>
      <w:r>
        <w:tab/>
      </w:r>
      <w:r w:rsidR="00BF3813">
        <w:t>C_well : dispense drop</w:t>
      </w:r>
    </w:p>
    <w:p w14:paraId="3A5189CF" w14:textId="3BFB6BFA" w:rsidR="00BF3813" w:rsidRDefault="00570D9B" w:rsidP="00BF3813">
      <w:pPr>
        <w:pStyle w:val="Example"/>
      </w:pPr>
      <w:r>
        <w:tab/>
      </w:r>
      <w:r>
        <w:tab/>
      </w:r>
      <w:r>
        <w:tab/>
      </w:r>
      <w:r>
        <w:tab/>
        <w:t xml:space="preserve"> </w:t>
      </w:r>
      <w:r w:rsidR="00BF3813">
        <w:t>: to pComb2 + 2 right</w:t>
      </w:r>
    </w:p>
    <w:p w14:paraId="65208B63" w14:textId="7345AFB8" w:rsidR="00BF3813" w:rsidRDefault="00570D9B" w:rsidP="00BF3813">
      <w:pPr>
        <w:pStyle w:val="Example"/>
      </w:pPr>
      <w:r>
        <w:tab/>
      </w:r>
      <w:r>
        <w:tab/>
      </w:r>
      <w:r>
        <w:tab/>
      </w:r>
      <w:r>
        <w:tab/>
        <w:t xml:space="preserve"> </w:t>
      </w:r>
      <w:r w:rsidR="00BF3813">
        <w:t>: merge into left</w:t>
      </w:r>
    </w:p>
    <w:p w14:paraId="2C902FDB" w14:textId="7DE8E6CB" w:rsidR="00BF3813" w:rsidRDefault="00570D9B" w:rsidP="00BF3813">
      <w:pPr>
        <w:pStyle w:val="Example"/>
      </w:pPr>
      <w:r>
        <w:lastRenderedPageBreak/>
        <w:tab/>
      </w:r>
      <w:r>
        <w:tab/>
      </w:r>
      <w:r>
        <w:tab/>
      </w:r>
      <w:r>
        <w:tab/>
        <w:t xml:space="preserve"> </w:t>
      </w:r>
      <w:r w:rsidR="00BF3813">
        <w:t xml:space="preserve">;  </w:t>
      </w:r>
    </w:p>
    <w:p w14:paraId="3288A4B3" w14:textId="72CAA4D2" w:rsidR="00BF3813" w:rsidRDefault="00570D9B" w:rsidP="00BF3813">
      <w:pPr>
        <w:pStyle w:val="Example"/>
      </w:pPr>
      <w:r>
        <w:tab/>
      </w:r>
      <w:r>
        <w:tab/>
      </w:r>
      <w:r w:rsidR="00BF3813">
        <w:t>D_well : dispense drop</w:t>
      </w:r>
    </w:p>
    <w:p w14:paraId="3F232D16" w14:textId="78396138" w:rsidR="00BF3813" w:rsidRDefault="00570D9B" w:rsidP="00BF3813">
      <w:pPr>
        <w:pStyle w:val="Example"/>
      </w:pPr>
      <w:r>
        <w:tab/>
      </w:r>
      <w:r>
        <w:tab/>
      </w:r>
      <w:r>
        <w:tab/>
      </w:r>
      <w:r>
        <w:tab/>
        <w:t xml:space="preserve"> </w:t>
      </w:r>
      <w:r w:rsidR="00BF3813">
        <w:t>: to pComb3 + 2 right</w:t>
      </w:r>
    </w:p>
    <w:p w14:paraId="43857876" w14:textId="562661C2" w:rsidR="00BF3813" w:rsidRDefault="00570D9B" w:rsidP="00BF3813">
      <w:pPr>
        <w:pStyle w:val="Example"/>
      </w:pPr>
      <w:r>
        <w:tab/>
      </w:r>
      <w:r>
        <w:tab/>
      </w:r>
      <w:r>
        <w:tab/>
      </w:r>
      <w:r>
        <w:tab/>
        <w:t xml:space="preserve"> </w:t>
      </w:r>
      <w:r w:rsidR="00BF3813">
        <w:t>: merge into left</w:t>
      </w:r>
    </w:p>
    <w:p w14:paraId="726B2E0A" w14:textId="01088026" w:rsidR="00BF3813" w:rsidRDefault="00570D9B" w:rsidP="00BF3813">
      <w:pPr>
        <w:pStyle w:val="Example"/>
      </w:pPr>
      <w:r>
        <w:tab/>
      </w:r>
      <w:r>
        <w:tab/>
      </w:r>
      <w:r>
        <w:tab/>
      </w:r>
      <w:r>
        <w:tab/>
        <w:t xml:space="preserve"> </w:t>
      </w:r>
      <w:r w:rsidR="00BF3813">
        <w:t xml:space="preserve">;  </w:t>
      </w:r>
    </w:p>
    <w:p w14:paraId="14D23A69" w14:textId="5F49B7B6" w:rsidR="00BF3813" w:rsidRDefault="00570D9B" w:rsidP="00BF3813">
      <w:pPr>
        <w:pStyle w:val="Example"/>
      </w:pPr>
      <w:r>
        <w:tab/>
      </w:r>
      <w:r w:rsidR="00BF3813">
        <w:t>]]</w:t>
      </w:r>
    </w:p>
    <w:p w14:paraId="60177C86" w14:textId="77777777" w:rsidR="00BF3813" w:rsidRDefault="00BF3813" w:rsidP="00BF3813">
      <w:pPr>
        <w:pStyle w:val="Example"/>
      </w:pPr>
      <w:r>
        <w:t xml:space="preserve">    </w:t>
      </w:r>
    </w:p>
    <w:p w14:paraId="00110B3B" w14:textId="3C42084E" w:rsidR="00BF3813" w:rsidRDefault="00570D9B" w:rsidP="00570D9B">
      <w:pPr>
        <w:pStyle w:val="Comment"/>
      </w:pPr>
      <w:r>
        <w:tab/>
      </w:r>
      <w:r w:rsidR="00BF3813">
        <w:t>// Step 3. Heat the combined drops at 80°C for 30 minutes.</w:t>
      </w:r>
    </w:p>
    <w:p w14:paraId="28E89526" w14:textId="77777777" w:rsidR="00BF3813" w:rsidRDefault="00BF3813" w:rsidP="00BF3813">
      <w:pPr>
        <w:pStyle w:val="Example"/>
      </w:pPr>
    </w:p>
    <w:p w14:paraId="7DAEADEA" w14:textId="7BC8DBF3" w:rsidR="00BF3813" w:rsidRDefault="00570D9B" w:rsidP="00BF3813">
      <w:pPr>
        <w:pStyle w:val="Example"/>
      </w:pPr>
      <w:r>
        <w:tab/>
      </w:r>
      <w:r w:rsidR="00BF3813">
        <w:t>incubate;</w:t>
      </w:r>
    </w:p>
    <w:p w14:paraId="3152F30E" w14:textId="77777777" w:rsidR="00BF3813" w:rsidRDefault="00BF3813" w:rsidP="00BF3813">
      <w:pPr>
        <w:pStyle w:val="Example"/>
      </w:pPr>
      <w:r>
        <w:t xml:space="preserve">        </w:t>
      </w:r>
    </w:p>
    <w:p w14:paraId="56431C1A" w14:textId="474458BB" w:rsidR="00BF3813" w:rsidRDefault="00570D9B" w:rsidP="00570D9B">
      <w:pPr>
        <w:pStyle w:val="Comment"/>
      </w:pPr>
      <w:r>
        <w:tab/>
      </w:r>
      <w:r w:rsidR="00BF3813">
        <w:t xml:space="preserve">// Step 4. Measure each heated drop using an ESELog sensor. </w:t>
      </w:r>
    </w:p>
    <w:p w14:paraId="6799FE3D" w14:textId="795BA31F" w:rsidR="00BF3813" w:rsidRDefault="00570D9B" w:rsidP="00570D9B">
      <w:pPr>
        <w:pStyle w:val="Comment"/>
      </w:pPr>
      <w:r>
        <w:tab/>
      </w:r>
      <w:r w:rsidR="00BF3813">
        <w:t xml:space="preserve">//         If the mean voltage read on the E1D1 channel is  </w:t>
      </w:r>
    </w:p>
    <w:p w14:paraId="19BB6079" w14:textId="4F7DA4F8" w:rsidR="00BF3813" w:rsidRDefault="00570D9B" w:rsidP="00570D9B">
      <w:pPr>
        <w:pStyle w:val="Comment"/>
      </w:pPr>
      <w:r>
        <w:tab/>
      </w:r>
      <w:r w:rsidR="00BF3813">
        <w:t xml:space="preserve">//         greater than 70V, the drop passes and should be  </w:t>
      </w:r>
    </w:p>
    <w:p w14:paraId="4470D487" w14:textId="6943B399" w:rsidR="00BF3813" w:rsidRDefault="00570D9B" w:rsidP="00570D9B">
      <w:pPr>
        <w:pStyle w:val="Comment"/>
      </w:pPr>
      <w:r>
        <w:tab/>
      </w:r>
      <w:r w:rsidR="00BF3813">
        <w:t>//         preserved for later testing.  Otherwise, the drop</w:t>
      </w:r>
    </w:p>
    <w:p w14:paraId="37961F54" w14:textId="5F977675" w:rsidR="00BF3813" w:rsidRDefault="00570D9B" w:rsidP="00570D9B">
      <w:pPr>
        <w:pStyle w:val="Comment"/>
      </w:pPr>
      <w:r>
        <w:tab/>
      </w:r>
      <w:r w:rsidR="00BF3813">
        <w:t xml:space="preserve">//         fails and is waste.                              </w:t>
      </w:r>
    </w:p>
    <w:p w14:paraId="153C9CA8" w14:textId="77777777" w:rsidR="00BF3813" w:rsidRDefault="00BF3813" w:rsidP="00BF3813">
      <w:pPr>
        <w:pStyle w:val="Example"/>
      </w:pPr>
    </w:p>
    <w:p w14:paraId="515282EA" w14:textId="6A1BA8DE" w:rsidR="00BF3813" w:rsidRDefault="00570D9B" w:rsidP="00BF3813">
      <w:pPr>
        <w:pStyle w:val="Example"/>
      </w:pPr>
      <w:r>
        <w:tab/>
      </w:r>
      <w:r w:rsidR="00BF3813">
        <w:t>define finish_up(injectable drop d) {</w:t>
      </w:r>
    </w:p>
    <w:p w14:paraId="65753973" w14:textId="200C68D3" w:rsidR="00BF3813" w:rsidRDefault="00570D9B" w:rsidP="00BF3813">
      <w:pPr>
        <w:pStyle w:val="Example"/>
      </w:pPr>
      <w:r>
        <w:tab/>
      </w:r>
      <w:r>
        <w:tab/>
      </w:r>
      <w:r w:rsidR="00BF3813">
        <w:t>eselog e = the board's eselog;</w:t>
      </w:r>
    </w:p>
    <w:p w14:paraId="5D29E6F0" w14:textId="77777777" w:rsidR="00BF3813" w:rsidRDefault="00BF3813" w:rsidP="00BF3813">
      <w:pPr>
        <w:pStyle w:val="Example"/>
      </w:pPr>
      <w:r>
        <w:t xml:space="preserve">        </w:t>
      </w:r>
    </w:p>
    <w:p w14:paraId="2B8D7030" w14:textId="28CDC933" w:rsidR="00BF3813" w:rsidRDefault="00570D9B" w:rsidP="00BF3813">
      <w:pPr>
        <w:pStyle w:val="Example"/>
      </w:pPr>
      <w:r>
        <w:tab/>
      </w:r>
      <w:r>
        <w:tab/>
      </w:r>
      <w:r w:rsidR="00BF3813">
        <w:t>d : to e's target;</w:t>
      </w:r>
    </w:p>
    <w:p w14:paraId="6C15A399" w14:textId="77777777" w:rsidR="00BF3813" w:rsidRDefault="00BF3813" w:rsidP="00BF3813">
      <w:pPr>
        <w:pStyle w:val="Example"/>
      </w:pPr>
    </w:p>
    <w:p w14:paraId="15320D56" w14:textId="6FF0BC77" w:rsidR="00BF3813" w:rsidRDefault="00570D9B" w:rsidP="00BF3813">
      <w:pPr>
        <w:pStyle w:val="Example"/>
      </w:pPr>
      <w:r>
        <w:tab/>
      </w:r>
      <w:r>
        <w:tab/>
      </w:r>
      <w:r w:rsidR="00BF3813">
        <w:t>local r = e : take a reading</w:t>
      </w:r>
    </w:p>
    <w:p w14:paraId="3C364D52" w14:textId="791157D7" w:rsidR="00BF3813" w:rsidRDefault="00570D9B" w:rsidP="00BF3813">
      <w:pPr>
        <w:pStyle w:val="Example"/>
      </w:pPr>
      <w:r>
        <w:tab/>
      </w:r>
      <w:r>
        <w:tab/>
      </w:r>
      <w:r>
        <w:tab/>
      </w:r>
      <w:r>
        <w:tab/>
      </w:r>
      <w:r>
        <w:tab/>
        <w:t xml:space="preserve">   </w:t>
      </w:r>
      <w:r w:rsidR="00BF3813">
        <w:t>: write to csv file;</w:t>
      </w:r>
    </w:p>
    <w:p w14:paraId="0A411BA8" w14:textId="2F6585F5" w:rsidR="00BF3813" w:rsidRDefault="00570D9B" w:rsidP="00BF3813">
      <w:pPr>
        <w:pStyle w:val="Example"/>
      </w:pPr>
      <w:r>
        <w:tab/>
      </w:r>
      <w:r>
        <w:tab/>
      </w:r>
      <w:r w:rsidR="00BF3813">
        <w:t>voltage v = r's e1d1_on;</w:t>
      </w:r>
    </w:p>
    <w:p w14:paraId="7ECEBFD6" w14:textId="77777777" w:rsidR="00BF3813" w:rsidRDefault="00BF3813" w:rsidP="00BF3813">
      <w:pPr>
        <w:pStyle w:val="Example"/>
      </w:pPr>
    </w:p>
    <w:p w14:paraId="5CA283B4" w14:textId="7639FA71" w:rsidR="00BF3813" w:rsidRDefault="00570D9B" w:rsidP="00BF3813">
      <w:pPr>
        <w:pStyle w:val="Example"/>
      </w:pPr>
      <w:r>
        <w:tab/>
      </w:r>
      <w:r>
        <w:tab/>
      </w:r>
      <w:r w:rsidR="00BF3813">
        <w:t>if v &lt; reading_target {</w:t>
      </w:r>
    </w:p>
    <w:p w14:paraId="61A3801B" w14:textId="3E071C7B" w:rsidR="00BF3813" w:rsidRDefault="00570D9B" w:rsidP="00BF3813">
      <w:pPr>
        <w:pStyle w:val="Example"/>
      </w:pPr>
      <w:r>
        <w:tab/>
      </w:r>
      <w:r>
        <w:tab/>
      </w:r>
      <w:r>
        <w:tab/>
      </w:r>
      <w:r w:rsidR="00BF3813">
        <w:t>print d's reagent, "is good!", "("+v+")";</w:t>
      </w:r>
    </w:p>
    <w:p w14:paraId="58768557" w14:textId="501E6093" w:rsidR="00BF3813" w:rsidRDefault="00570D9B" w:rsidP="00BF3813">
      <w:pPr>
        <w:pStyle w:val="Example"/>
      </w:pPr>
      <w:r>
        <w:tab/>
      </w:r>
      <w:r>
        <w:tab/>
      </w:r>
      <w:r>
        <w:tab/>
      </w:r>
      <w:r w:rsidR="00BF3813">
        <w:t>d : to product_port : transfer out;</w:t>
      </w:r>
    </w:p>
    <w:p w14:paraId="55E64C45" w14:textId="4DF374FC" w:rsidR="00BF3813" w:rsidRDefault="00570D9B" w:rsidP="00BF3813">
      <w:pPr>
        <w:pStyle w:val="Example"/>
      </w:pPr>
      <w:r>
        <w:tab/>
      </w:r>
      <w:r>
        <w:tab/>
      </w:r>
      <w:r w:rsidR="00BF3813">
        <w:t>} else {</w:t>
      </w:r>
    </w:p>
    <w:p w14:paraId="7F08E1F5" w14:textId="0869720F" w:rsidR="00BF3813" w:rsidRDefault="00570D9B" w:rsidP="00BF3813">
      <w:pPr>
        <w:pStyle w:val="Example"/>
      </w:pPr>
      <w:r>
        <w:tab/>
      </w:r>
      <w:r>
        <w:tab/>
      </w:r>
      <w:r>
        <w:tab/>
      </w:r>
      <w:r w:rsidR="00BF3813">
        <w:t>print d's reagent, "is bad.", "("+v+")";</w:t>
      </w:r>
    </w:p>
    <w:p w14:paraId="12D16D9E" w14:textId="648C0C1E" w:rsidR="00BF3813" w:rsidRDefault="00570D9B" w:rsidP="00BF3813">
      <w:pPr>
        <w:pStyle w:val="Example"/>
      </w:pPr>
      <w:r>
        <w:tab/>
      </w:r>
      <w:r>
        <w:tab/>
      </w:r>
      <w:r>
        <w:tab/>
      </w:r>
      <w:r w:rsidR="00BF3813">
        <w:t>d : become waste : to waste_well : enter well;</w:t>
      </w:r>
    </w:p>
    <w:p w14:paraId="0766F263" w14:textId="3D994645" w:rsidR="00BF3813" w:rsidRDefault="00570D9B" w:rsidP="00BF3813">
      <w:pPr>
        <w:pStyle w:val="Example"/>
      </w:pPr>
      <w:r>
        <w:tab/>
      </w:r>
      <w:r>
        <w:tab/>
      </w:r>
      <w:r w:rsidR="00BF3813">
        <w:t>}</w:t>
      </w:r>
    </w:p>
    <w:p w14:paraId="136D64FC" w14:textId="60D81953" w:rsidR="00BF3813" w:rsidRDefault="00570D9B" w:rsidP="00BF3813">
      <w:pPr>
        <w:pStyle w:val="Example"/>
      </w:pPr>
      <w:r>
        <w:tab/>
      </w:r>
      <w:r w:rsidR="00BF3813">
        <w:t>}</w:t>
      </w:r>
    </w:p>
    <w:p w14:paraId="66C7C0AE" w14:textId="77777777" w:rsidR="00BF3813" w:rsidRDefault="00BF3813" w:rsidP="00BF3813">
      <w:pPr>
        <w:pStyle w:val="Example"/>
      </w:pPr>
    </w:p>
    <w:p w14:paraId="1837C8B4" w14:textId="6260E3AB" w:rsidR="00BF3813" w:rsidRDefault="00570D9B" w:rsidP="00BF3813">
      <w:pPr>
        <w:pStyle w:val="Example"/>
      </w:pPr>
      <w:r>
        <w:tab/>
      </w:r>
      <w:r w:rsidR="00BF3813">
        <w:t>[[</w:t>
      </w:r>
    </w:p>
    <w:p w14:paraId="2F1B4DAD" w14:textId="66C8ABB5" w:rsidR="00BF3813" w:rsidRDefault="00570D9B" w:rsidP="00BF3813">
      <w:pPr>
        <w:pStyle w:val="Example"/>
      </w:pPr>
      <w:r>
        <w:tab/>
      </w:r>
      <w:r>
        <w:tab/>
      </w:r>
      <w:r w:rsidR="00BF3813">
        <w:t>d2 : finish_up;</w:t>
      </w:r>
    </w:p>
    <w:p w14:paraId="457FA6BC" w14:textId="3BCF4D1E" w:rsidR="00BF3813" w:rsidRDefault="00570D9B" w:rsidP="00BF3813">
      <w:pPr>
        <w:pStyle w:val="Example"/>
      </w:pPr>
      <w:r>
        <w:tab/>
      </w:r>
      <w:r>
        <w:tab/>
      </w:r>
      <w:r w:rsidR="00BF3813">
        <w:t>d1 : finish_up;</w:t>
      </w:r>
    </w:p>
    <w:p w14:paraId="4D2C5FAD" w14:textId="3450D433" w:rsidR="00BF3813" w:rsidRDefault="00570D9B" w:rsidP="00BF3813">
      <w:pPr>
        <w:pStyle w:val="Example"/>
      </w:pPr>
      <w:r>
        <w:tab/>
      </w:r>
      <w:r w:rsidR="00BF3813">
        <w:t>]]</w:t>
      </w:r>
    </w:p>
    <w:p w14:paraId="3A5F4079" w14:textId="77777777" w:rsidR="00BF3813" w:rsidRDefault="00BF3813" w:rsidP="00BF3813">
      <w:pPr>
        <w:pStyle w:val="Example"/>
      </w:pPr>
      <w:r>
        <w:t xml:space="preserve">    </w:t>
      </w:r>
    </w:p>
    <w:p w14:paraId="73392683" w14:textId="10D494B2" w:rsidR="00BF3813" w:rsidRDefault="00570D9B" w:rsidP="00BF3813">
      <w:pPr>
        <w:pStyle w:val="Example"/>
      </w:pPr>
      <w:r>
        <w:tab/>
      </w:r>
      <w:r w:rsidR="00BF3813">
        <w:t>prompt "Finished at", time now;</w:t>
      </w:r>
    </w:p>
    <w:p w14:paraId="050F0849" w14:textId="77777777" w:rsidR="00D915B1" w:rsidRDefault="00BF3813" w:rsidP="00BF3813">
      <w:pPr>
        <w:pStyle w:val="Example"/>
        <w:sectPr w:rsidR="00D915B1" w:rsidSect="00E84389">
          <w:type w:val="continuous"/>
          <w:pgSz w:w="12240" w:h="15840" w:code="1"/>
          <w:pgMar w:top="1440" w:right="1296" w:bottom="1440" w:left="1296" w:header="720" w:footer="691" w:gutter="288"/>
          <w:lnNumType w:countBy="5" w:restart="continuous"/>
          <w:cols w:space="720"/>
          <w:docGrid w:linePitch="381"/>
        </w:sectPr>
      </w:pPr>
      <w:r>
        <w:t>}</w:t>
      </w:r>
    </w:p>
    <w:p w14:paraId="40C4E59D" w14:textId="5200A33F" w:rsidR="00BF3813" w:rsidRPr="00BF3813" w:rsidRDefault="00BF3813" w:rsidP="00BF3813">
      <w:pPr>
        <w:pStyle w:val="Example"/>
      </w:pPr>
    </w:p>
    <w:p w14:paraId="6A59669E" w14:textId="77777777" w:rsidR="005F42FA" w:rsidRPr="00CA0D56" w:rsidRDefault="005F42FA" w:rsidP="00CA0D56">
      <w:pPr>
        <w:rPr>
          <w:lang w:val="en"/>
        </w:rPr>
      </w:pPr>
    </w:p>
    <w:p w14:paraId="60C158DB" w14:textId="1168E6D6" w:rsidR="001460EB" w:rsidRDefault="00161438" w:rsidP="00A3326D">
      <w:pPr>
        <w:pStyle w:val="Heading1"/>
      </w:pPr>
      <w:bookmarkStart w:id="92" w:name="_Toc144415132"/>
      <w:r>
        <w:lastRenderedPageBreak/>
        <w:t>Things Not Covered</w:t>
      </w:r>
      <w:bookmarkEnd w:id="92"/>
    </w:p>
    <w:p w14:paraId="44154FB6" w14:textId="1EF779C8" w:rsidR="00161438" w:rsidRDefault="00C76A4A" w:rsidP="00161438">
      <w:r>
        <w:rPr>
          <w:lang w:val="en"/>
        </w:rPr>
        <w:t xml:space="preserve">While I tried to cover as much of DML as I could in a single program, there are still some topics that didn’t make it in, and I’ll try to cover them here.  Since my time at the moment is </w:t>
      </w:r>
      <w:r>
        <w:rPr>
          <w:i/>
          <w:iCs/>
          <w:lang w:val="en"/>
        </w:rPr>
        <w:t>extremely</w:t>
      </w:r>
      <w:r>
        <w:t xml:space="preserve"> tight, these won’t necessarily be in any order (and may be somewhat brief).</w:t>
      </w:r>
    </w:p>
    <w:p w14:paraId="050F0008" w14:textId="6E03D3B4" w:rsidR="00C95367" w:rsidRDefault="00C95367" w:rsidP="00C95367">
      <w:pPr>
        <w:pStyle w:val="Heading3"/>
      </w:pPr>
      <w:bookmarkStart w:id="93" w:name="_Toc144415133"/>
      <w:r>
        <w:t>Functions</w:t>
      </w:r>
      <w:bookmarkEnd w:id="93"/>
    </w:p>
    <w:p w14:paraId="6E90F902" w14:textId="36935890" w:rsidR="00C76A4A" w:rsidRDefault="00C76A4A" w:rsidP="00C76A4A">
      <w:pPr>
        <w:pStyle w:val="Concept"/>
      </w:pPr>
      <w:bookmarkStart w:id="94" w:name="_Toc144415134"/>
      <w:r>
        <w:t>Function definition keywords</w:t>
      </w:r>
      <w:bookmarkEnd w:id="94"/>
    </w:p>
    <w:p w14:paraId="65F9BD98" w14:textId="713C1EFD" w:rsidR="00C76A4A" w:rsidRDefault="00C76A4A" w:rsidP="00C76A4A">
      <w:r>
        <w:rPr>
          <w:lang w:val="en"/>
        </w:rPr>
        <w:t xml:space="preserve">In the example, I showed several examples of defining functions, both with and without parameters and with and without return types, all using the </w:t>
      </w:r>
      <w:r>
        <w:rPr>
          <w:rStyle w:val="Characters"/>
        </w:rPr>
        <w:t>define</w:t>
      </w:r>
      <w:r>
        <w:t xml:space="preserve"> keyword.  In all cases, </w:t>
      </w:r>
      <w:r>
        <w:rPr>
          <w:rStyle w:val="Characters"/>
        </w:rPr>
        <w:t>define</w:t>
      </w:r>
      <w:r>
        <w:t xml:space="preserve"> can be replaced by </w:t>
      </w:r>
      <w:r>
        <w:rPr>
          <w:rStyle w:val="Characters"/>
        </w:rPr>
        <w:t>def</w:t>
      </w:r>
      <w:r>
        <w:t xml:space="preserve"> (as in Python) or </w:t>
      </w:r>
      <w:r>
        <w:rPr>
          <w:rStyle w:val="Characters"/>
        </w:rPr>
        <w:t>macro</w:t>
      </w:r>
      <w:r>
        <w:t xml:space="preserve"> (as it was in an early version of DML, back when it was simply called “the macro language”).</w:t>
      </w:r>
    </w:p>
    <w:p w14:paraId="69F8613A" w14:textId="447551E2" w:rsidR="00C76A4A" w:rsidRDefault="00C76A4A" w:rsidP="00C76A4A">
      <w:r>
        <w:t xml:space="preserve">In addition, if the function has no parameters and </w:t>
      </w:r>
      <w:r w:rsidR="00D41403">
        <w:t>doesn’t return a value</w:t>
      </w:r>
      <w:r>
        <w:t xml:space="preserve">, you can replace </w:t>
      </w:r>
      <w:r>
        <w:rPr>
          <w:rStyle w:val="Characters"/>
        </w:rPr>
        <w:t>define</w:t>
      </w:r>
      <w:r>
        <w:t xml:space="preserve"> by </w:t>
      </w:r>
      <w:r>
        <w:rPr>
          <w:rStyle w:val="Characters"/>
        </w:rPr>
        <w:t>action</w:t>
      </w:r>
      <w:r>
        <w:t>, as in</w:t>
      </w:r>
    </w:p>
    <w:p w14:paraId="58FE2360" w14:textId="6ACA116C" w:rsidR="00C76A4A" w:rsidRDefault="00C76A4A" w:rsidP="00C76A4A">
      <w:pPr>
        <w:pStyle w:val="Example"/>
      </w:pPr>
      <w:r>
        <w:t>action complain {</w:t>
      </w:r>
    </w:p>
    <w:p w14:paraId="7BFC8908" w14:textId="10E717DD" w:rsidR="00C76A4A" w:rsidRDefault="00C76A4A" w:rsidP="00C76A4A">
      <w:pPr>
        <w:pStyle w:val="Example"/>
      </w:pPr>
      <w:r>
        <w:tab/>
        <w:t>print “It didn’t work!”;</w:t>
      </w:r>
    </w:p>
    <w:p w14:paraId="26524FCC" w14:textId="6E70ECE9" w:rsidR="00C76A4A" w:rsidRDefault="00C76A4A" w:rsidP="00C76A4A">
      <w:pPr>
        <w:pStyle w:val="Example"/>
      </w:pPr>
      <w:r>
        <w:t>}</w:t>
      </w:r>
    </w:p>
    <w:p w14:paraId="06154C8D" w14:textId="6DECB29D" w:rsidR="00C76A4A" w:rsidRDefault="00C76A4A" w:rsidP="00C76A4A">
      <w:pPr>
        <w:pStyle w:val="Continuation"/>
      </w:pPr>
      <w:r>
        <w:t xml:space="preserve">If the function doesn’t </w:t>
      </w:r>
      <w:r w:rsidR="00D41403">
        <w:t>return a value</w:t>
      </w:r>
      <w:r>
        <w:t xml:space="preserve"> (whether or not it has parameters), you can use </w:t>
      </w:r>
      <w:r>
        <w:rPr>
          <w:rStyle w:val="Characters"/>
        </w:rPr>
        <w:t>procedure</w:t>
      </w:r>
      <w:r>
        <w:t xml:space="preserve"> or </w:t>
      </w:r>
      <w:r>
        <w:rPr>
          <w:rStyle w:val="Characters"/>
        </w:rPr>
        <w:t>proc</w:t>
      </w:r>
      <w:r>
        <w:t>:</w:t>
      </w:r>
    </w:p>
    <w:p w14:paraId="304BFC46" w14:textId="59EFCCB1" w:rsidR="00C76A4A" w:rsidRDefault="00C76A4A" w:rsidP="00C76A4A">
      <w:pPr>
        <w:pStyle w:val="Example"/>
      </w:pPr>
      <w:r>
        <w:t>procedure print_reagent(a well) {</w:t>
      </w:r>
    </w:p>
    <w:p w14:paraId="1BF071B0" w14:textId="7F38E682" w:rsidR="00C76A4A" w:rsidRDefault="00C76A4A" w:rsidP="00C76A4A">
      <w:pPr>
        <w:pStyle w:val="Example"/>
      </w:pPr>
      <w:r>
        <w:tab/>
        <w:t>print the well+”’s” reagent is the well’s reagent;</w:t>
      </w:r>
    </w:p>
    <w:p w14:paraId="6293B952" w14:textId="4FBE26A6" w:rsidR="00C76A4A" w:rsidRDefault="00C76A4A" w:rsidP="00C76A4A">
      <w:pPr>
        <w:pStyle w:val="Example"/>
      </w:pPr>
      <w:r>
        <w:t>}</w:t>
      </w:r>
    </w:p>
    <w:p w14:paraId="0018E774" w14:textId="21AA2A14" w:rsidR="00D41403" w:rsidRDefault="00D41403" w:rsidP="00D41403">
      <w:pPr>
        <w:pStyle w:val="Continuation"/>
      </w:pPr>
      <w:r>
        <w:t xml:space="preserve">On the other hand, if it </w:t>
      </w:r>
      <w:r>
        <w:rPr>
          <w:i/>
          <w:iCs/>
        </w:rPr>
        <w:t>does</w:t>
      </w:r>
      <w:r>
        <w:t xml:space="preserve"> return a value, you can use </w:t>
      </w:r>
      <w:r>
        <w:rPr>
          <w:rStyle w:val="Characters"/>
        </w:rPr>
        <w:t>function</w:t>
      </w:r>
      <w:r>
        <w:t xml:space="preserve"> or </w:t>
      </w:r>
      <w:r>
        <w:rPr>
          <w:rStyle w:val="Characters"/>
        </w:rPr>
        <w:t>func</w:t>
      </w:r>
      <w:r>
        <w:t>:</w:t>
      </w:r>
    </w:p>
    <w:p w14:paraId="27BF5448" w14:textId="7738342C" w:rsidR="00D41403" w:rsidRDefault="00D41403" w:rsidP="00D41403">
      <w:pPr>
        <w:pStyle w:val="Example"/>
      </w:pPr>
      <w:r>
        <w:t>function double(int n) -&gt; int {</w:t>
      </w:r>
    </w:p>
    <w:p w14:paraId="3ABB3EF6" w14:textId="1EDF665A" w:rsidR="00D41403" w:rsidRDefault="00D41403" w:rsidP="00D41403">
      <w:pPr>
        <w:pStyle w:val="Example"/>
      </w:pPr>
      <w:r>
        <w:tab/>
        <w:t>return 2*n;</w:t>
      </w:r>
    </w:p>
    <w:p w14:paraId="5443689D" w14:textId="407ADAF2" w:rsidR="00D41403" w:rsidRDefault="00D41403" w:rsidP="00D41403">
      <w:pPr>
        <w:pStyle w:val="Example"/>
      </w:pPr>
      <w:r>
        <w:t>}</w:t>
      </w:r>
    </w:p>
    <w:p w14:paraId="55C6965E" w14:textId="212AE0F2" w:rsidR="00D41403" w:rsidRDefault="00D41403" w:rsidP="00D41403">
      <w:pPr>
        <w:pStyle w:val="Continuation"/>
      </w:pPr>
      <w:r>
        <w:t xml:space="preserve">All of these are a matter of personal preference.  </w:t>
      </w:r>
      <w:r>
        <w:rPr>
          <w:rStyle w:val="Characters"/>
        </w:rPr>
        <w:t>define</w:t>
      </w:r>
      <w:r>
        <w:t xml:space="preserve">, </w:t>
      </w:r>
      <w:r>
        <w:rPr>
          <w:rStyle w:val="Characters"/>
        </w:rPr>
        <w:t>def</w:t>
      </w:r>
      <w:r>
        <w:t xml:space="preserve">, and even </w:t>
      </w:r>
      <w:r>
        <w:rPr>
          <w:rStyle w:val="Characters"/>
        </w:rPr>
        <w:t>macro</w:t>
      </w:r>
      <w:r>
        <w:t xml:space="preserve"> will work in all cases.</w:t>
      </w:r>
    </w:p>
    <w:p w14:paraId="7F043F8E" w14:textId="2EC33FD6" w:rsidR="00D41403" w:rsidRDefault="00D41403" w:rsidP="00D41403">
      <w:pPr>
        <w:pStyle w:val="Concept"/>
      </w:pPr>
      <w:bookmarkStart w:id="95" w:name="_Toc144415135"/>
      <w:r>
        <w:lastRenderedPageBreak/>
        <w:t>Parallel-block functions</w:t>
      </w:r>
      <w:bookmarkEnd w:id="95"/>
    </w:p>
    <w:p w14:paraId="0383F25E" w14:textId="59DD8CDA" w:rsidR="00D41403" w:rsidRDefault="00D41403" w:rsidP="00D41403">
      <w:r>
        <w:rPr>
          <w:lang w:val="en"/>
        </w:rPr>
        <w:t>All of the examples of function given so far define their bodies using curly-brace blocks (</w:t>
      </w:r>
      <w:r>
        <w:rPr>
          <w:rStyle w:val="Characters"/>
        </w:rPr>
        <w:t>{</w:t>
      </w:r>
      <w:r>
        <w:t xml:space="preserve"> … </w:t>
      </w:r>
      <w:r>
        <w:rPr>
          <w:rStyle w:val="Characters"/>
        </w:rPr>
        <w:t>}</w:t>
      </w:r>
      <w:r>
        <w:t>), which evaluate their statements in order.  It is also possible to use double-bracket blocks (</w:t>
      </w:r>
      <w:r>
        <w:rPr>
          <w:rStyle w:val="Characters"/>
        </w:rPr>
        <w:t>[[</w:t>
      </w:r>
      <w:r>
        <w:t> … </w:t>
      </w:r>
      <w:r>
        <w:rPr>
          <w:rStyle w:val="Characters"/>
        </w:rPr>
        <w:t>]]</w:t>
      </w:r>
      <w:r>
        <w:t>), which evaluate their statements in parallel:</w:t>
      </w:r>
    </w:p>
    <w:p w14:paraId="691C4EE0" w14:textId="789E33BE" w:rsidR="00D41403" w:rsidRDefault="00D41403" w:rsidP="00D41403">
      <w:pPr>
        <w:pStyle w:val="Example"/>
        <w:keepNext/>
      </w:pPr>
      <w:r>
        <w:t>define merge_drops(drop 1, drop 2, dir to_d2) [[</w:t>
      </w:r>
    </w:p>
    <w:p w14:paraId="670D57DF" w14:textId="38A32FBF" w:rsidR="00D41403" w:rsidRDefault="00D41403" w:rsidP="00D41403">
      <w:pPr>
        <w:pStyle w:val="Example"/>
      </w:pPr>
      <w:r>
        <w:tab/>
        <w:t>drop 1 : accept merge from to_d2;</w:t>
      </w:r>
    </w:p>
    <w:p w14:paraId="0D151B43" w14:textId="09863491" w:rsidR="00D41403" w:rsidRDefault="00D41403" w:rsidP="00D41403">
      <w:pPr>
        <w:pStyle w:val="Example"/>
      </w:pPr>
      <w:r>
        <w:tab/>
        <w:t>drop 2 : merge into (to_d2 turned around);</w:t>
      </w:r>
    </w:p>
    <w:p w14:paraId="683A92A0" w14:textId="400F9F3C" w:rsidR="00D41403" w:rsidRDefault="00D41403" w:rsidP="00D41403">
      <w:pPr>
        <w:pStyle w:val="Example"/>
      </w:pPr>
      <w:r>
        <w:t>]]</w:t>
      </w:r>
    </w:p>
    <w:p w14:paraId="50D346A5" w14:textId="3E5814AD" w:rsidR="00C95367" w:rsidRDefault="00C95367" w:rsidP="00C95367">
      <w:pPr>
        <w:pStyle w:val="Concept"/>
      </w:pPr>
      <w:bookmarkStart w:id="96" w:name="_Toc144415136"/>
      <w:r>
        <w:t>Anonymous function values</w:t>
      </w:r>
      <w:bookmarkEnd w:id="96"/>
    </w:p>
    <w:p w14:paraId="03EFE768" w14:textId="19364A67" w:rsidR="00684810" w:rsidRDefault="00684810" w:rsidP="00684810">
      <w:pPr>
        <w:rPr>
          <w:lang w:val="en"/>
        </w:rPr>
      </w:pPr>
      <w:r>
        <w:rPr>
          <w:lang w:val="en"/>
        </w:rPr>
        <w:t>All of the examples so far include a name following the keyword and occur at statement level.  This had the effect of defining the function with that name.  But if you omit the name, you can still create a function.  It just won’t have a name.  This can be useful when you want to create a simple function to use as an injection target:</w:t>
      </w:r>
      <w:r>
        <w:rPr>
          <w:rStyle w:val="FootnoteReference"/>
          <w:lang w:val="en"/>
        </w:rPr>
        <w:footnoteReference w:id="23"/>
      </w:r>
    </w:p>
    <w:p w14:paraId="78AA6EA8" w14:textId="6F2A64D6" w:rsidR="00684810" w:rsidRDefault="00684810" w:rsidP="00684810">
      <w:pPr>
        <w:pStyle w:val="Example"/>
      </w:pPr>
      <w:r>
        <w:t xml:space="preserve">d : … : def </w:t>
      </w:r>
      <w:r w:rsidR="00AE4419">
        <w:t xml:space="preserve">(drop d) </w:t>
      </w:r>
      <w:r>
        <w:t xml:space="preserve">{ print </w:t>
      </w:r>
      <w:r w:rsidR="00AE4419">
        <w:t>“d is at</w:t>
      </w:r>
      <w:r>
        <w:t>”</w:t>
      </w:r>
      <w:r w:rsidR="00AE4419">
        <w:t>, d’s pad</w:t>
      </w:r>
      <w:r>
        <w:t>; } : …</w:t>
      </w:r>
    </w:p>
    <w:p w14:paraId="37F1F216" w14:textId="56432B12" w:rsidR="00684810" w:rsidRDefault="00684810" w:rsidP="00684810">
      <w:pPr>
        <w:pStyle w:val="Continuation"/>
      </w:pPr>
      <w:r>
        <w:t>(Yes, this is a bit ugly.  Wait until the next section.)</w:t>
      </w:r>
    </w:p>
    <w:p w14:paraId="378B09A5" w14:textId="023CA8FB" w:rsidR="00684810" w:rsidRPr="00684810" w:rsidRDefault="00684810" w:rsidP="00684810">
      <w:r>
        <w:t>In fact a definition like</w:t>
      </w:r>
    </w:p>
    <w:p w14:paraId="1770E39A" w14:textId="77777777" w:rsidR="00684810" w:rsidRDefault="00684810" w:rsidP="00684810">
      <w:pPr>
        <w:pStyle w:val="Example"/>
      </w:pPr>
      <w:r>
        <w:t>function double(int n) -&gt; int {</w:t>
      </w:r>
    </w:p>
    <w:p w14:paraId="60D840D1" w14:textId="77777777" w:rsidR="00684810" w:rsidRDefault="00684810" w:rsidP="00684810">
      <w:pPr>
        <w:pStyle w:val="Example"/>
      </w:pPr>
      <w:r>
        <w:tab/>
        <w:t>return 2*n;</w:t>
      </w:r>
    </w:p>
    <w:p w14:paraId="633B82C4" w14:textId="77777777" w:rsidR="00684810" w:rsidRDefault="00684810" w:rsidP="00684810">
      <w:pPr>
        <w:pStyle w:val="Example"/>
      </w:pPr>
      <w:r>
        <w:t>}</w:t>
      </w:r>
    </w:p>
    <w:p w14:paraId="48C9FF46" w14:textId="23482442" w:rsidR="00684810" w:rsidRDefault="00684810" w:rsidP="00684810">
      <w:pPr>
        <w:pStyle w:val="Continuation"/>
      </w:pPr>
      <w:r>
        <w:t>is actual equivalent (mostly) to</w:t>
      </w:r>
    </w:p>
    <w:p w14:paraId="7FCB729A" w14:textId="6D7C73C0" w:rsidR="00684810" w:rsidRDefault="00684810" w:rsidP="00684810">
      <w:pPr>
        <w:pStyle w:val="Example"/>
      </w:pPr>
      <w:r>
        <w:t>local double = function(int n) -&gt; int {</w:t>
      </w:r>
    </w:p>
    <w:p w14:paraId="3AF8795A" w14:textId="77777777" w:rsidR="00684810" w:rsidRDefault="00684810" w:rsidP="00684810">
      <w:pPr>
        <w:pStyle w:val="Example"/>
      </w:pPr>
      <w:r>
        <w:tab/>
        <w:t>return 2*n;</w:t>
      </w:r>
    </w:p>
    <w:p w14:paraId="695451D3" w14:textId="77777777" w:rsidR="00684810" w:rsidRDefault="00684810" w:rsidP="00684810">
      <w:pPr>
        <w:pStyle w:val="Example"/>
      </w:pPr>
      <w:r>
        <w:t>}</w:t>
      </w:r>
    </w:p>
    <w:p w14:paraId="7668C056" w14:textId="4C33644C" w:rsidR="00AE4419" w:rsidRPr="00AE4419" w:rsidRDefault="00AE4419" w:rsidP="00AE4419">
      <w:pPr>
        <w:pStyle w:val="Continuation"/>
      </w:pPr>
      <w:r>
        <w:t xml:space="preserve">When there is no name for a function value, the keyword </w:t>
      </w:r>
      <w:r>
        <w:rPr>
          <w:rStyle w:val="Characters"/>
        </w:rPr>
        <w:t>lambda</w:t>
      </w:r>
      <w:r>
        <w:t xml:space="preserve"> is another option.</w:t>
      </w:r>
    </w:p>
    <w:p w14:paraId="4456BEA3" w14:textId="6226E618" w:rsidR="00684810" w:rsidRDefault="00684810" w:rsidP="00684810">
      <w:pPr>
        <w:pStyle w:val="Concept"/>
      </w:pPr>
      <w:bookmarkStart w:id="97" w:name="_Toc144415137"/>
      <w:r>
        <w:t>Expression-bodie</w:t>
      </w:r>
      <w:r w:rsidR="00AE4419">
        <w:t>d</w:t>
      </w:r>
      <w:r>
        <w:t xml:space="preserve"> function</w:t>
      </w:r>
      <w:r w:rsidR="004F5812">
        <w:t>s</w:t>
      </w:r>
      <w:bookmarkEnd w:id="97"/>
    </w:p>
    <w:p w14:paraId="3E40AB21" w14:textId="244CF2E1" w:rsidR="009B3379" w:rsidRDefault="00684810" w:rsidP="00684810">
      <w:r>
        <w:rPr>
          <w:lang w:val="en"/>
        </w:rPr>
        <w:t>As an alternative to providing a (sequential or parallel) block as the function body, you can instead use colon (</w:t>
      </w:r>
      <w:r>
        <w:rPr>
          <w:rStyle w:val="Characters"/>
        </w:rPr>
        <w:t>:</w:t>
      </w:r>
      <w:r>
        <w:t xml:space="preserve">) followed by an expression, </w:t>
      </w:r>
      <w:r w:rsidR="00AE4419">
        <w:t xml:space="preserve">so </w:t>
      </w:r>
      <w:r w:rsidR="009B3379">
        <w:t>simple functions can be written as, e.g.,</w:t>
      </w:r>
    </w:p>
    <w:p w14:paraId="78BFCC89" w14:textId="323619C2" w:rsidR="009B3379" w:rsidRDefault="009B3379" w:rsidP="009B3379">
      <w:pPr>
        <w:pStyle w:val="Example"/>
      </w:pPr>
      <w:r>
        <w:t>define double(real x) : 2*x;</w:t>
      </w:r>
    </w:p>
    <w:p w14:paraId="28D21E84" w14:textId="0C0BF0BD" w:rsidR="004E3A56" w:rsidRDefault="004E3A56" w:rsidP="009B3379">
      <w:pPr>
        <w:pStyle w:val="Continuation"/>
      </w:pPr>
      <w:r>
        <w:lastRenderedPageBreak/>
        <w:t>When the body is an expression, specifying the return type is optional.  If it is omitted, it will be inferred from the value of the expression.</w:t>
      </w:r>
    </w:p>
    <w:p w14:paraId="67E4F8FE" w14:textId="7827D283" w:rsidR="00684810" w:rsidRDefault="004E3A56" w:rsidP="009B3379">
      <w:pPr>
        <w:pStyle w:val="Continuation"/>
      </w:pPr>
      <w:r>
        <w:t xml:space="preserve">Expression-bodied functions may also be anonymous, </w:t>
      </w:r>
      <w:r w:rsidR="009B3379">
        <w:t xml:space="preserve">and </w:t>
      </w:r>
      <w:r>
        <w:t xml:space="preserve">so </w:t>
      </w:r>
      <w:r w:rsidR="00AE4419">
        <w:t>the earlier example could have been written as</w:t>
      </w:r>
    </w:p>
    <w:p w14:paraId="64097BC8" w14:textId="20205920" w:rsidR="00AE4419" w:rsidRDefault="00AE4419" w:rsidP="00AE4419">
      <w:pPr>
        <w:pStyle w:val="Example"/>
      </w:pPr>
      <w:r>
        <w:t>d : … : (lambda(drop d): print “d is at”, d’s pad) : …;</w:t>
      </w:r>
    </w:p>
    <w:p w14:paraId="7274E34D" w14:textId="77777777" w:rsidR="004E3A56" w:rsidRDefault="004E3A56" w:rsidP="004E3A56">
      <w:pPr>
        <w:pStyle w:val="Continuation"/>
      </w:pPr>
      <w:r>
        <w:t>and if you want to change from a drop to its reagent in the middle of a chain, you can simply say</w:t>
      </w:r>
    </w:p>
    <w:p w14:paraId="0940F856" w14:textId="77777777" w:rsidR="004E3A56" w:rsidRPr="00AE4419" w:rsidRDefault="004E3A56" w:rsidP="004E3A56">
      <w:pPr>
        <w:pStyle w:val="Example"/>
      </w:pPr>
      <w:r>
        <w:t>d : … : (lambda(drop d): d’s reagent) : …;</w:t>
      </w:r>
    </w:p>
    <w:p w14:paraId="0DF63BC6" w14:textId="018632F0" w:rsidR="00AE4419" w:rsidRDefault="00AE4419" w:rsidP="00AE4419">
      <w:pPr>
        <w:pStyle w:val="Continuation"/>
      </w:pPr>
      <w:r>
        <w:t>Note that in th</w:t>
      </w:r>
      <w:r w:rsidR="00C26F33">
        <w:t>ese</w:t>
      </w:r>
      <w:r>
        <w:t xml:space="preserve"> example</w:t>
      </w:r>
      <w:r w:rsidR="00C26F33">
        <w:t>s</w:t>
      </w:r>
      <w:r>
        <w:t>, the parentheses are necessary to ensure that the following colon isn’t considered to be part of the function’s body.</w:t>
      </w:r>
    </w:p>
    <w:p w14:paraId="02735953" w14:textId="749CE6AE" w:rsidR="00AE4419" w:rsidRDefault="00D464AF" w:rsidP="00D464AF">
      <w:pPr>
        <w:pStyle w:val="Concept"/>
      </w:pPr>
      <w:bookmarkStart w:id="98" w:name="_Toc144415138"/>
      <w:r>
        <w:t>Recursive functions</w:t>
      </w:r>
      <w:bookmarkEnd w:id="98"/>
    </w:p>
    <w:p w14:paraId="2C8CB125" w14:textId="30AA13D7" w:rsidR="00D464AF" w:rsidRDefault="00D464AF" w:rsidP="00D464AF">
      <w:pPr>
        <w:rPr>
          <w:lang w:val="en"/>
        </w:rPr>
      </w:pPr>
      <w:r>
        <w:rPr>
          <w:lang w:val="en"/>
        </w:rPr>
        <w:t>The name of a function (if there is one) is visible within the body of the function, so the function can call itself, as in this definition of the factorial functions:</w:t>
      </w:r>
    </w:p>
    <w:p w14:paraId="6BB4495B" w14:textId="23AB5863" w:rsidR="00D464AF" w:rsidRDefault="00D464AF" w:rsidP="00D464AF">
      <w:pPr>
        <w:pStyle w:val="Example"/>
      </w:pPr>
      <w:r>
        <w:t>define factorial(int n) -&gt; int {</w:t>
      </w:r>
    </w:p>
    <w:p w14:paraId="61145ECB" w14:textId="6164D58C" w:rsidR="00D464AF" w:rsidRDefault="00D464AF" w:rsidP="00D464AF">
      <w:pPr>
        <w:pStyle w:val="Example"/>
      </w:pPr>
      <w:r>
        <w:tab/>
        <w:t>return 1 if n &lt; 2 else n*factorial(n-1);</w:t>
      </w:r>
    </w:p>
    <w:p w14:paraId="61910717" w14:textId="2580AFB2" w:rsidR="00D464AF" w:rsidRDefault="00D464AF" w:rsidP="00D464AF">
      <w:pPr>
        <w:pStyle w:val="Example"/>
      </w:pPr>
      <w:r>
        <w:t>}</w:t>
      </w:r>
    </w:p>
    <w:p w14:paraId="29314A3A" w14:textId="59050ECB" w:rsidR="00D464AF" w:rsidRDefault="00D464AF" w:rsidP="00D464AF">
      <w:pPr>
        <w:pStyle w:val="Continuation"/>
      </w:pPr>
      <w:r>
        <w:t xml:space="preserve">Unfortunately (at least in the current implementation), to define a recursive function using an expression body, the return type specification is </w:t>
      </w:r>
      <w:r w:rsidR="00F1342F">
        <w:t>mandatory</w:t>
      </w:r>
      <w:r>
        <w:t>:</w:t>
      </w:r>
      <w:r w:rsidR="00E94E40">
        <w:rPr>
          <w:rStyle w:val="FootnoteReference"/>
        </w:rPr>
        <w:footnoteReference w:id="24"/>
      </w:r>
    </w:p>
    <w:p w14:paraId="713BCA7A" w14:textId="6DEA6F04" w:rsidR="00D464AF" w:rsidRDefault="00D464AF" w:rsidP="009D4B9A">
      <w:pPr>
        <w:pStyle w:val="Example"/>
      </w:pPr>
      <w:r>
        <w:t>define factorial(int n) -&gt; int</w:t>
      </w:r>
      <w:r w:rsidR="009D4B9A">
        <w:t xml:space="preserve"> </w:t>
      </w:r>
      <w:r>
        <w:t>: 1 if n &lt; 2 else n*factorial(n-1);</w:t>
      </w:r>
    </w:p>
    <w:p w14:paraId="6155B481" w14:textId="1CCA7F42" w:rsidR="00D464AF" w:rsidRDefault="004E1212" w:rsidP="00D464AF">
      <w:pPr>
        <w:pStyle w:val="Continuation"/>
      </w:pPr>
      <w:r>
        <w:t>Without the return type, the compiler can’t figure out the type of the recursive call, which is needed to figure out the return type.</w:t>
      </w:r>
    </w:p>
    <w:p w14:paraId="0F853559" w14:textId="72379F51" w:rsidR="00720F21" w:rsidRDefault="00720F21" w:rsidP="00720F21">
      <w:pPr>
        <w:pStyle w:val="Concept"/>
      </w:pPr>
      <w:bookmarkStart w:id="99" w:name="_Toc144415139"/>
      <w:r>
        <w:lastRenderedPageBreak/>
        <w:t>Mutually recursive functions</w:t>
      </w:r>
      <w:bookmarkEnd w:id="99"/>
    </w:p>
    <w:p w14:paraId="44CD32E2" w14:textId="71A11E68" w:rsidR="00720F21" w:rsidRDefault="00720F21" w:rsidP="00225103">
      <w:pPr>
        <w:pStyle w:val="Warning"/>
        <w:keepNext/>
      </w:pPr>
      <w:r w:rsidRPr="00720F21">
        <w:t>This doesn’t work yet.  I’m not sure why.</w:t>
      </w:r>
      <w:r>
        <w:t xml:space="preserve">  The compiler doesn’t accept the forward declaration.  I think I know how to fix it, but it’s not completely trivial.</w:t>
      </w:r>
    </w:p>
    <w:p w14:paraId="6CC60692" w14:textId="7265BA87" w:rsidR="000B4739" w:rsidRDefault="00720F21" w:rsidP="00720F21">
      <w:r>
        <w:rPr>
          <w:lang w:val="en"/>
        </w:rPr>
        <w:t xml:space="preserve">Sometimes you will have two functions that need to call one another.  In this case, you need to add a </w:t>
      </w:r>
      <w:r>
        <w:rPr>
          <w:i/>
          <w:iCs/>
          <w:lang w:val="en"/>
        </w:rPr>
        <w:t>forward declaration</w:t>
      </w:r>
      <w:r>
        <w:t xml:space="preserve"> for the one that is defined later so that the compiler knows to expect it and what its type will be.  </w:t>
      </w:r>
      <w:r w:rsidR="000B4739">
        <w:t>This is simply the function header without any body.</w:t>
      </w:r>
    </w:p>
    <w:p w14:paraId="5B569D09" w14:textId="63FFF0CE" w:rsidR="00720F21" w:rsidRDefault="00720F21" w:rsidP="00720F21">
      <w:r>
        <w:t>For example, the following two functions ping-pong back and forth between one another:</w:t>
      </w:r>
    </w:p>
    <w:p w14:paraId="6690EB37" w14:textId="6D555AF6" w:rsidR="00720F21" w:rsidRPr="000B4739" w:rsidRDefault="00720F21" w:rsidP="000B4739">
      <w:pPr>
        <w:pStyle w:val="Example"/>
      </w:pPr>
      <w:r w:rsidRPr="000B4739">
        <w:t>define f2(int n);</w:t>
      </w:r>
    </w:p>
    <w:p w14:paraId="609C8368" w14:textId="77777777" w:rsidR="00720F21" w:rsidRPr="000B4739" w:rsidRDefault="00720F21" w:rsidP="000B4739">
      <w:pPr>
        <w:pStyle w:val="Example"/>
      </w:pPr>
    </w:p>
    <w:p w14:paraId="6F6A123B" w14:textId="77777777" w:rsidR="00720F21" w:rsidRPr="000B4739" w:rsidRDefault="00720F21" w:rsidP="000B4739">
      <w:pPr>
        <w:pStyle w:val="Example"/>
      </w:pPr>
      <w:r w:rsidRPr="000B4739">
        <w:t>define f1(int n) {</w:t>
      </w:r>
    </w:p>
    <w:p w14:paraId="534A5F63" w14:textId="77777777" w:rsidR="00720F21" w:rsidRPr="000B4739" w:rsidRDefault="00720F21" w:rsidP="000B4739">
      <w:pPr>
        <w:pStyle w:val="Example"/>
      </w:pPr>
      <w:r w:rsidRPr="000B4739">
        <w:tab/>
        <w:t>print "First:", n;</w:t>
      </w:r>
    </w:p>
    <w:p w14:paraId="673A3FD7" w14:textId="77777777" w:rsidR="00720F21" w:rsidRPr="000B4739" w:rsidRDefault="00720F21" w:rsidP="000B4739">
      <w:pPr>
        <w:pStyle w:val="Example"/>
      </w:pPr>
      <w:r w:rsidRPr="000B4739">
        <w:tab/>
        <w:t>if n &gt; 0 {</w:t>
      </w:r>
    </w:p>
    <w:p w14:paraId="40B00401" w14:textId="77777777" w:rsidR="00720F21" w:rsidRPr="000B4739" w:rsidRDefault="00720F21" w:rsidP="000B4739">
      <w:pPr>
        <w:pStyle w:val="Example"/>
      </w:pPr>
      <w:r w:rsidRPr="000B4739">
        <w:tab/>
      </w:r>
      <w:r w:rsidRPr="000B4739">
        <w:tab/>
        <w:t>f2(n-1);</w:t>
      </w:r>
    </w:p>
    <w:p w14:paraId="3B967F98" w14:textId="77777777" w:rsidR="00720F21" w:rsidRPr="000B4739" w:rsidRDefault="00720F21" w:rsidP="000B4739">
      <w:pPr>
        <w:pStyle w:val="Example"/>
      </w:pPr>
      <w:r w:rsidRPr="000B4739">
        <w:tab/>
        <w:t>}</w:t>
      </w:r>
    </w:p>
    <w:p w14:paraId="17A9ACE8" w14:textId="77777777" w:rsidR="00720F21" w:rsidRPr="000B4739" w:rsidRDefault="00720F21" w:rsidP="000B4739">
      <w:pPr>
        <w:pStyle w:val="Example"/>
      </w:pPr>
      <w:r w:rsidRPr="000B4739">
        <w:t>}</w:t>
      </w:r>
    </w:p>
    <w:p w14:paraId="635B0D15" w14:textId="77777777" w:rsidR="00720F21" w:rsidRPr="000B4739" w:rsidRDefault="00720F21" w:rsidP="000B4739">
      <w:pPr>
        <w:pStyle w:val="Example"/>
      </w:pPr>
    </w:p>
    <w:p w14:paraId="3711BF70" w14:textId="77777777" w:rsidR="00720F21" w:rsidRPr="000B4739" w:rsidRDefault="00720F21" w:rsidP="000B4739">
      <w:pPr>
        <w:pStyle w:val="Example"/>
      </w:pPr>
      <w:r w:rsidRPr="000B4739">
        <w:t>define f2(int n) {</w:t>
      </w:r>
    </w:p>
    <w:p w14:paraId="3EE9F93D" w14:textId="77777777" w:rsidR="00720F21" w:rsidRPr="000B4739" w:rsidRDefault="00720F21" w:rsidP="000B4739">
      <w:pPr>
        <w:pStyle w:val="Example"/>
      </w:pPr>
      <w:r w:rsidRPr="000B4739">
        <w:tab/>
        <w:t>print "Second:", n;</w:t>
      </w:r>
    </w:p>
    <w:p w14:paraId="310B72ED" w14:textId="77777777" w:rsidR="00720F21" w:rsidRPr="000B4739" w:rsidRDefault="00720F21" w:rsidP="000B4739">
      <w:pPr>
        <w:pStyle w:val="Example"/>
      </w:pPr>
      <w:r w:rsidRPr="000B4739">
        <w:tab/>
        <w:t>if n &gt; 0 {</w:t>
      </w:r>
    </w:p>
    <w:p w14:paraId="1F44B8CE" w14:textId="77777777" w:rsidR="00720F21" w:rsidRPr="000B4739" w:rsidRDefault="00720F21" w:rsidP="000B4739">
      <w:pPr>
        <w:pStyle w:val="Example"/>
      </w:pPr>
      <w:r w:rsidRPr="000B4739">
        <w:tab/>
      </w:r>
      <w:r w:rsidRPr="000B4739">
        <w:tab/>
        <w:t>f1(n-1);</w:t>
      </w:r>
    </w:p>
    <w:p w14:paraId="2A726DFC" w14:textId="77777777" w:rsidR="00720F21" w:rsidRPr="000B4739" w:rsidRDefault="00720F21" w:rsidP="000B4739">
      <w:pPr>
        <w:pStyle w:val="Example"/>
      </w:pPr>
      <w:r w:rsidRPr="000B4739">
        <w:tab/>
        <w:t>}</w:t>
      </w:r>
    </w:p>
    <w:p w14:paraId="5B81D388" w14:textId="02F22A67" w:rsidR="00720F21" w:rsidRDefault="00720F21" w:rsidP="000B4739">
      <w:pPr>
        <w:pStyle w:val="Example"/>
      </w:pPr>
      <w:r w:rsidRPr="000B4739">
        <w:t>}</w:t>
      </w:r>
    </w:p>
    <w:p w14:paraId="149509C2" w14:textId="345A80F4" w:rsidR="000B4739" w:rsidRDefault="000B4739" w:rsidP="000B4739">
      <w:pPr>
        <w:pStyle w:val="Continuation"/>
      </w:pPr>
      <w:r>
        <w:t xml:space="preserve">Without the forward declaration of </w:t>
      </w:r>
      <w:r>
        <w:rPr>
          <w:rStyle w:val="Characters"/>
        </w:rPr>
        <w:t>f2</w:t>
      </w:r>
      <w:r>
        <w:t xml:space="preserve">, the compiler wouldn’t know what to do when it saw the </w:t>
      </w:r>
      <w:r>
        <w:rPr>
          <w:rStyle w:val="Characters"/>
        </w:rPr>
        <w:t>f2(n-1)</w:t>
      </w:r>
      <w:r>
        <w:t xml:space="preserve"> call inside of </w:t>
      </w:r>
      <w:r>
        <w:rPr>
          <w:rStyle w:val="Characters"/>
        </w:rPr>
        <w:t>f1</w:t>
      </w:r>
      <w:r>
        <w:t>.</w:t>
      </w:r>
      <w:r>
        <w:rPr>
          <w:rStyle w:val="FootnoteReference"/>
        </w:rPr>
        <w:footnoteReference w:id="25"/>
      </w:r>
    </w:p>
    <w:p w14:paraId="441D7F38" w14:textId="52C3DD7A" w:rsidR="00DD2BAF" w:rsidRDefault="00DD2BAF" w:rsidP="00DD2BAF">
      <w:pPr>
        <w:pStyle w:val="Heading3"/>
      </w:pPr>
      <w:bookmarkStart w:id="100" w:name="_Toc144415140"/>
      <w:r>
        <w:t>Operators</w:t>
      </w:r>
      <w:bookmarkEnd w:id="100"/>
    </w:p>
    <w:p w14:paraId="45F2E566" w14:textId="3E0A0333" w:rsidR="00E95587" w:rsidRDefault="00E95587" w:rsidP="00E95587">
      <w:pPr>
        <w:pStyle w:val="Concept"/>
      </w:pPr>
      <w:bookmarkStart w:id="101" w:name="_Toc144415141"/>
      <w:r>
        <w:t>Arithmetic operators</w:t>
      </w:r>
      <w:bookmarkEnd w:id="101"/>
    </w:p>
    <w:p w14:paraId="3197B39E" w14:textId="7864FE8C" w:rsidR="00EB0941" w:rsidRDefault="0027481F" w:rsidP="00DD2BAF">
      <w:r>
        <w:rPr>
          <w:lang w:val="en"/>
        </w:rPr>
        <w:t xml:space="preserve">DML has the usual complement of arithmetic operators: </w:t>
      </w:r>
      <w:r>
        <w:rPr>
          <w:rStyle w:val="Characters"/>
        </w:rPr>
        <w:t>+</w:t>
      </w:r>
      <w:r>
        <w:t xml:space="preserve"> (addition), </w:t>
      </w:r>
      <w:r>
        <w:rPr>
          <w:rStyle w:val="Characters"/>
        </w:rPr>
        <w:t>-</w:t>
      </w:r>
      <w:r>
        <w:t xml:space="preserve">(subtraction or negation), </w:t>
      </w:r>
      <w:r>
        <w:rPr>
          <w:rStyle w:val="Characters"/>
        </w:rPr>
        <w:t>*</w:t>
      </w:r>
      <w:r>
        <w:t xml:space="preserve"> (multiplication), and </w:t>
      </w:r>
      <w:r>
        <w:rPr>
          <w:rStyle w:val="Characters"/>
        </w:rPr>
        <w:t>/</w:t>
      </w:r>
      <w:r>
        <w:t xml:space="preserve"> (division).  There is currently no exponentiation operator.</w:t>
      </w:r>
      <w:r w:rsidR="00BD7058">
        <w:t xml:space="preserve">  </w:t>
      </w:r>
      <w:r w:rsidR="00EB0941">
        <w:t xml:space="preserve">As is normal, multiplication and division have higher precedence than addition and subtraction, so </w:t>
      </w:r>
      <w:r w:rsidR="00EB0941">
        <w:rPr>
          <w:rStyle w:val="Characters"/>
        </w:rPr>
        <w:t>x+y*z</w:t>
      </w:r>
      <w:r w:rsidR="00EB0941">
        <w:t xml:space="preserve"> is equivalent to </w:t>
      </w:r>
      <w:r w:rsidR="00EB0941">
        <w:rPr>
          <w:rStyle w:val="Characters"/>
        </w:rPr>
        <w:t>x+(y*z)</w:t>
      </w:r>
      <w:r w:rsidR="00EB0941">
        <w:t xml:space="preserve">.  Negation has the highest precedence, so </w:t>
      </w:r>
      <w:r w:rsidR="00EB0941">
        <w:rPr>
          <w:rStyle w:val="Characters"/>
        </w:rPr>
        <w:t>-x+z</w:t>
      </w:r>
      <w:r w:rsidR="00EB0941">
        <w:t xml:space="preserve"> is the same as </w:t>
      </w:r>
      <w:r w:rsidR="00EB0941">
        <w:rPr>
          <w:rStyle w:val="Characters"/>
        </w:rPr>
        <w:t>(-x)+z</w:t>
      </w:r>
      <w:r w:rsidR="00EB0941">
        <w:t xml:space="preserve">.  All of the operators have higher precedence than most other things, including injections, but not including unit suffixes, so </w:t>
      </w:r>
    </w:p>
    <w:p w14:paraId="00D5E398" w14:textId="3F63FE4B" w:rsidR="00EB0941" w:rsidRDefault="00EB0941" w:rsidP="00EB0941">
      <w:pPr>
        <w:pStyle w:val="Example"/>
      </w:pPr>
      <w:r>
        <w:lastRenderedPageBreak/>
        <w:t>… : wait for t + 5 seconds : …</w:t>
      </w:r>
    </w:p>
    <w:p w14:paraId="44C1398F" w14:textId="6D8952E8" w:rsidR="00EB0941" w:rsidRDefault="00EB0941" w:rsidP="00EB0941">
      <w:pPr>
        <w:pStyle w:val="Continuation"/>
      </w:pPr>
      <w:r>
        <w:t xml:space="preserve">is equivalent to </w:t>
      </w:r>
    </w:p>
    <w:p w14:paraId="733BCD28" w14:textId="1EB602CB" w:rsidR="00EB0941" w:rsidRDefault="00EB0941" w:rsidP="00EB0941">
      <w:pPr>
        <w:pStyle w:val="Example"/>
      </w:pPr>
      <w:r>
        <w:t>… : (wait for (t + (5 seconds))) : …</w:t>
      </w:r>
    </w:p>
    <w:p w14:paraId="55BC4EE1" w14:textId="70A84DBC" w:rsidR="00EB0941" w:rsidRPr="00EB0941" w:rsidRDefault="00EB0941" w:rsidP="00EB0941">
      <w:pPr>
        <w:pStyle w:val="Continuation"/>
      </w:pPr>
      <w:r>
        <w:t xml:space="preserve">If you want the number of seconds to wait to be </w:t>
      </w:r>
      <w:r>
        <w:rPr>
          <w:rStyle w:val="Characters"/>
        </w:rPr>
        <w:t>t + 5</w:t>
      </w:r>
      <w:r>
        <w:t>, you’ll need to add parentheses:</w:t>
      </w:r>
    </w:p>
    <w:p w14:paraId="68CA9001" w14:textId="79C47C35" w:rsidR="00EB0941" w:rsidRDefault="00EB0941" w:rsidP="00EB0941">
      <w:pPr>
        <w:pStyle w:val="Example"/>
      </w:pPr>
      <w:r>
        <w:t>… : wait for (t + 5) seconds : …</w:t>
      </w:r>
    </w:p>
    <w:p w14:paraId="5603B34A" w14:textId="55A2FCD6" w:rsidR="00DD2BAF" w:rsidRDefault="00BD7058" w:rsidP="00EB0941">
      <w:pPr>
        <w:pStyle w:val="Continuation"/>
      </w:pPr>
      <w:r>
        <w:t xml:space="preserve">For numbers </w:t>
      </w:r>
      <w:r>
        <w:rPr>
          <w:rStyle w:val="Characters"/>
        </w:rPr>
        <w:t>(int</w:t>
      </w:r>
      <w:r>
        <w:t xml:space="preserve"> and </w:t>
      </w:r>
      <w:r>
        <w:rPr>
          <w:rStyle w:val="Characters"/>
        </w:rPr>
        <w:t>real</w:t>
      </w:r>
      <w:r>
        <w:t xml:space="preserve">), these work as you’d expect, with the caveat that dividing one </w:t>
      </w:r>
      <w:r>
        <w:rPr>
          <w:rStyle w:val="Characters"/>
        </w:rPr>
        <w:t>int</w:t>
      </w:r>
      <w:r>
        <w:t xml:space="preserve"> by another will result in a </w:t>
      </w:r>
      <w:r>
        <w:rPr>
          <w:rStyle w:val="Characters"/>
        </w:rPr>
        <w:t>real</w:t>
      </w:r>
      <w:r>
        <w:t>.</w:t>
      </w:r>
    </w:p>
    <w:p w14:paraId="0D79F9AD" w14:textId="36FA35E6" w:rsidR="00BD7058" w:rsidRDefault="00BD7058" w:rsidP="00DD2BAF">
      <w:r>
        <w:t xml:space="preserve">Physical quantities (which includes things like </w:t>
      </w:r>
      <w:r>
        <w:rPr>
          <w:rStyle w:val="Characters"/>
        </w:rPr>
        <w:t>time</w:t>
      </w:r>
      <w:r>
        <w:t xml:space="preserve">, </w:t>
      </w:r>
      <w:r>
        <w:rPr>
          <w:rStyle w:val="Characters"/>
        </w:rPr>
        <w:t>volume</w:t>
      </w:r>
      <w:r>
        <w:t xml:space="preserve">, and </w:t>
      </w:r>
      <w:r>
        <w:rPr>
          <w:rStyle w:val="Characters"/>
        </w:rPr>
        <w:t>temperature difference</w:t>
      </w:r>
      <w:r>
        <w:t xml:space="preserve">, but not absolute points like </w:t>
      </w:r>
      <w:r>
        <w:rPr>
          <w:rStyle w:val="Characters"/>
        </w:rPr>
        <w:t>temperature</w:t>
      </w:r>
      <w:r>
        <w:t xml:space="preserve"> or </w:t>
      </w:r>
      <w:r>
        <w:rPr>
          <w:rStyle w:val="Characters"/>
        </w:rPr>
        <w:t>timestamp</w:t>
      </w:r>
      <w:r>
        <w:t xml:space="preserve">) can be added to or subtracted from values of their same type, and they can be multiplied or divided by </w:t>
      </w:r>
      <w:r>
        <w:rPr>
          <w:rStyle w:val="Characters"/>
        </w:rPr>
        <w:t>real</w:t>
      </w:r>
      <w:r>
        <w:t xml:space="preserve"> values.  In addition,</w:t>
      </w:r>
    </w:p>
    <w:p w14:paraId="3DD19652" w14:textId="39DA8EFE" w:rsidR="00BD7058" w:rsidRPr="00BD7058" w:rsidRDefault="00BD7058">
      <w:pPr>
        <w:pStyle w:val="ListParagraph"/>
        <w:numPr>
          <w:ilvl w:val="0"/>
          <w:numId w:val="5"/>
        </w:numPr>
        <w:rPr>
          <w:lang w:val="en"/>
        </w:rPr>
      </w:pPr>
      <w:r>
        <w:rPr>
          <w:lang w:val="en"/>
        </w:rPr>
        <w:t xml:space="preserve">You can add a </w:t>
      </w:r>
      <w:r>
        <w:rPr>
          <w:rStyle w:val="Characters"/>
        </w:rPr>
        <w:t>timestamp</w:t>
      </w:r>
      <w:r>
        <w:t xml:space="preserve"> and a </w:t>
      </w:r>
      <w:r>
        <w:rPr>
          <w:rStyle w:val="Characters"/>
        </w:rPr>
        <w:t>time</w:t>
      </w:r>
      <w:r>
        <w:t xml:space="preserve"> or subtract a </w:t>
      </w:r>
      <w:r>
        <w:rPr>
          <w:rStyle w:val="Characters"/>
        </w:rPr>
        <w:t>time</w:t>
      </w:r>
      <w:r>
        <w:t xml:space="preserve"> from a </w:t>
      </w:r>
      <w:r>
        <w:rPr>
          <w:rStyle w:val="Characters"/>
        </w:rPr>
        <w:t>timestamp</w:t>
      </w:r>
      <w:r>
        <w:t xml:space="preserve">, resulting in a </w:t>
      </w:r>
      <w:r>
        <w:rPr>
          <w:rStyle w:val="Characters"/>
        </w:rPr>
        <w:t>timestamp</w:t>
      </w:r>
      <w:r>
        <w:t>.</w:t>
      </w:r>
    </w:p>
    <w:p w14:paraId="03D723BB" w14:textId="7A7657A9" w:rsidR="00BD7058" w:rsidRPr="00BD7058" w:rsidRDefault="00BD7058">
      <w:pPr>
        <w:pStyle w:val="ListParagraph"/>
        <w:numPr>
          <w:ilvl w:val="0"/>
          <w:numId w:val="5"/>
        </w:numPr>
        <w:rPr>
          <w:lang w:val="en"/>
        </w:rPr>
      </w:pPr>
      <w:r>
        <w:t xml:space="preserve">You can subtract one </w:t>
      </w:r>
      <w:r>
        <w:rPr>
          <w:rStyle w:val="Characters"/>
        </w:rPr>
        <w:t>timestamp</w:t>
      </w:r>
      <w:r>
        <w:t xml:space="preserve"> from another, resulting in a </w:t>
      </w:r>
      <w:r>
        <w:rPr>
          <w:rStyle w:val="Characters"/>
        </w:rPr>
        <w:t>time</w:t>
      </w:r>
      <w:r>
        <w:t>.</w:t>
      </w:r>
    </w:p>
    <w:p w14:paraId="7B4F2B7E" w14:textId="73008B60" w:rsidR="00BD7058" w:rsidRPr="00BD7058" w:rsidRDefault="00BD7058">
      <w:pPr>
        <w:pStyle w:val="ListParagraph"/>
        <w:numPr>
          <w:ilvl w:val="0"/>
          <w:numId w:val="5"/>
        </w:numPr>
        <w:rPr>
          <w:rStyle w:val="Characters"/>
          <w:rFonts w:ascii="Georgia" w:hAnsi="Georgia" w:cstheme="minorBidi"/>
          <w:b w:val="0"/>
          <w:sz w:val="22"/>
        </w:rPr>
      </w:pPr>
      <w:r>
        <w:t xml:space="preserve">You can add a </w:t>
      </w:r>
      <w:r>
        <w:rPr>
          <w:rStyle w:val="Characters"/>
        </w:rPr>
        <w:t>temperature</w:t>
      </w:r>
      <w:r>
        <w:t xml:space="preserve"> and a </w:t>
      </w:r>
      <w:r>
        <w:rPr>
          <w:rStyle w:val="Characters"/>
        </w:rPr>
        <w:t>temp diff</w:t>
      </w:r>
      <w:r>
        <w:t xml:space="preserve"> or subtract a </w:t>
      </w:r>
      <w:r>
        <w:rPr>
          <w:rStyle w:val="Characters"/>
        </w:rPr>
        <w:t>temp diff</w:t>
      </w:r>
      <w:r>
        <w:t xml:space="preserve"> from a </w:t>
      </w:r>
      <w:r>
        <w:rPr>
          <w:rStyle w:val="Characters"/>
        </w:rPr>
        <w:t>temperature</w:t>
      </w:r>
      <w:r>
        <w:t xml:space="preserve">, resulting in a </w:t>
      </w:r>
      <w:r>
        <w:rPr>
          <w:rStyle w:val="Characters"/>
        </w:rPr>
        <w:t>temperature.</w:t>
      </w:r>
    </w:p>
    <w:p w14:paraId="42E8A2CB" w14:textId="17389B9E" w:rsidR="00BD7058" w:rsidRPr="00BD7058" w:rsidRDefault="00BD7058">
      <w:pPr>
        <w:pStyle w:val="ListParagraph"/>
        <w:numPr>
          <w:ilvl w:val="0"/>
          <w:numId w:val="5"/>
        </w:numPr>
        <w:rPr>
          <w:lang w:val="en"/>
        </w:rPr>
      </w:pPr>
      <w:r>
        <w:t xml:space="preserve">You can subtract one </w:t>
      </w:r>
      <w:r>
        <w:rPr>
          <w:rStyle w:val="Characters"/>
        </w:rPr>
        <w:t>temperature</w:t>
      </w:r>
      <w:r>
        <w:t xml:space="preserve"> from another, resulting in a </w:t>
      </w:r>
      <w:r>
        <w:rPr>
          <w:rStyle w:val="Characters"/>
        </w:rPr>
        <w:t>temp diff</w:t>
      </w:r>
      <w:r>
        <w:t>.</w:t>
      </w:r>
    </w:p>
    <w:p w14:paraId="04BA3A82" w14:textId="2C40D0BB" w:rsidR="00BD7058" w:rsidRPr="00BD7058" w:rsidRDefault="00BD7058">
      <w:pPr>
        <w:pStyle w:val="ListParagraph"/>
        <w:numPr>
          <w:ilvl w:val="0"/>
          <w:numId w:val="5"/>
        </w:numPr>
        <w:rPr>
          <w:lang w:val="en"/>
        </w:rPr>
      </w:pPr>
      <w:r>
        <w:t xml:space="preserve">You can add a </w:t>
      </w:r>
      <w:r>
        <w:rPr>
          <w:rStyle w:val="Characters"/>
        </w:rPr>
        <w:t>pad</w:t>
      </w:r>
      <w:r>
        <w:t xml:space="preserve"> and a </w:t>
      </w:r>
      <w:r>
        <w:rPr>
          <w:rStyle w:val="Characters"/>
        </w:rPr>
        <w:t>delta</w:t>
      </w:r>
      <w:r>
        <w:t xml:space="preserve"> (or a </w:t>
      </w:r>
      <w:r>
        <w:rPr>
          <w:rStyle w:val="Characters"/>
        </w:rPr>
        <w:t>direction</w:t>
      </w:r>
      <w:r>
        <w:t xml:space="preserve">) and get the </w:t>
      </w:r>
      <w:r>
        <w:rPr>
          <w:rStyle w:val="Characters"/>
        </w:rPr>
        <w:t>pad</w:t>
      </w:r>
      <w:r>
        <w:t xml:space="preserve"> (which may not exist) that far in that direction.</w:t>
      </w:r>
      <w:r w:rsidR="00090433">
        <w:t xml:space="preserve">  Similarly, you can subtract a </w:t>
      </w:r>
      <w:r w:rsidR="00090433">
        <w:rPr>
          <w:rStyle w:val="Characters"/>
        </w:rPr>
        <w:t>delta</w:t>
      </w:r>
      <w:r w:rsidR="00090433">
        <w:t xml:space="preserve"> from a </w:t>
      </w:r>
      <w:r w:rsidR="00090433">
        <w:rPr>
          <w:rStyle w:val="Characters"/>
        </w:rPr>
        <w:t>pad</w:t>
      </w:r>
      <w:r w:rsidR="00090433">
        <w:t xml:space="preserve"> to get the </w:t>
      </w:r>
      <w:r w:rsidR="00090433">
        <w:rPr>
          <w:rStyle w:val="Characters"/>
        </w:rPr>
        <w:t>pad</w:t>
      </w:r>
      <w:r w:rsidR="00090433">
        <w:t xml:space="preserve"> in the opposite direction.</w:t>
      </w:r>
    </w:p>
    <w:p w14:paraId="1F1B7DEA" w14:textId="75C33A08" w:rsidR="00BD7058" w:rsidRPr="00D14371" w:rsidRDefault="00D14371">
      <w:pPr>
        <w:pStyle w:val="ListParagraph"/>
        <w:numPr>
          <w:ilvl w:val="0"/>
          <w:numId w:val="5"/>
        </w:numPr>
        <w:rPr>
          <w:lang w:val="en"/>
        </w:rPr>
      </w:pPr>
      <w:r>
        <w:t xml:space="preserve">You can add two scaled </w:t>
      </w:r>
      <w:r>
        <w:rPr>
          <w:rStyle w:val="Characters"/>
        </w:rPr>
        <w:t>reagents</w:t>
      </w:r>
      <w:r>
        <w:t xml:space="preserve"> (either a </w:t>
      </w:r>
      <w:r>
        <w:rPr>
          <w:rStyle w:val="Characters"/>
        </w:rPr>
        <w:t xml:space="preserve">reagent </w:t>
      </w:r>
      <w:r>
        <w:t xml:space="preserve">or a </w:t>
      </w:r>
      <w:r>
        <w:rPr>
          <w:rStyle w:val="Characters"/>
        </w:rPr>
        <w:t xml:space="preserve">reagent </w:t>
      </w:r>
      <w:r>
        <w:t xml:space="preserve">multiplied by a </w:t>
      </w:r>
      <w:r>
        <w:rPr>
          <w:rStyle w:val="Characters"/>
        </w:rPr>
        <w:t>real</w:t>
      </w:r>
      <w:r>
        <w:t xml:space="preserve">) to get </w:t>
      </w:r>
      <w:r>
        <w:rPr>
          <w:rStyle w:val="Characters"/>
        </w:rPr>
        <w:t>reagent</w:t>
      </w:r>
      <w:r>
        <w:t xml:space="preserve"> representing the mixture of the two.  This allows you to say things like </w:t>
      </w:r>
      <w:r>
        <w:rPr>
          <w:rStyle w:val="Characters"/>
        </w:rPr>
        <w:t>2*A+B</w:t>
      </w:r>
      <w:r>
        <w:t xml:space="preserve"> to indicate a </w:t>
      </w:r>
      <w:r>
        <w:rPr>
          <w:rStyle w:val="Characters"/>
        </w:rPr>
        <w:t>reagent</w:t>
      </w:r>
      <w:r>
        <w:t xml:space="preserve"> that’s two parts </w:t>
      </w:r>
      <w:r>
        <w:rPr>
          <w:rStyle w:val="Characters"/>
        </w:rPr>
        <w:t>A</w:t>
      </w:r>
      <w:r>
        <w:t xml:space="preserve"> and one part </w:t>
      </w:r>
      <w:r>
        <w:rPr>
          <w:rStyle w:val="Characters"/>
        </w:rPr>
        <w:t>B</w:t>
      </w:r>
      <w:r>
        <w:t xml:space="preserve">.  The result will be in simplest form, so if you took that value and added it to </w:t>
      </w:r>
      <w:r>
        <w:rPr>
          <w:rStyle w:val="Characters"/>
        </w:rPr>
        <w:t>A+2*B</w:t>
      </w:r>
      <w:r>
        <w:t xml:space="preserve">, you’ll get </w:t>
      </w:r>
      <w:r>
        <w:rPr>
          <w:rStyle w:val="Characters"/>
        </w:rPr>
        <w:t>A+B</w:t>
      </w:r>
      <w:r>
        <w:t>.</w:t>
      </w:r>
    </w:p>
    <w:p w14:paraId="1D3FB657" w14:textId="26000425" w:rsidR="00D14371" w:rsidRPr="00B94ACC" w:rsidRDefault="00D14371">
      <w:pPr>
        <w:pStyle w:val="ListParagraph"/>
        <w:numPr>
          <w:ilvl w:val="0"/>
          <w:numId w:val="5"/>
        </w:numPr>
        <w:rPr>
          <w:lang w:val="en"/>
        </w:rPr>
      </w:pPr>
      <w:r>
        <w:t xml:space="preserve">You can add two </w:t>
      </w:r>
      <w:r>
        <w:rPr>
          <w:rStyle w:val="Characters"/>
        </w:rPr>
        <w:t>liquids</w:t>
      </w:r>
      <w:r>
        <w:t xml:space="preserve"> and get the result (as a </w:t>
      </w:r>
      <w:r>
        <w:rPr>
          <w:rStyle w:val="Characters"/>
        </w:rPr>
        <w:t>liquid</w:t>
      </w:r>
      <w:r>
        <w:t xml:space="preserve">) of combining the two.  The result’s </w:t>
      </w:r>
      <w:r>
        <w:rPr>
          <w:rStyle w:val="Characters"/>
        </w:rPr>
        <w:t>volume</w:t>
      </w:r>
      <w:r>
        <w:t xml:space="preserve"> will be the sum of the volumes of the two </w:t>
      </w:r>
      <w:r>
        <w:rPr>
          <w:rStyle w:val="Characters"/>
        </w:rPr>
        <w:t>liquids</w:t>
      </w:r>
      <w:r>
        <w:t xml:space="preserve">, and its </w:t>
      </w:r>
      <w:r>
        <w:rPr>
          <w:rStyle w:val="Characters"/>
        </w:rPr>
        <w:t>reagent</w:t>
      </w:r>
      <w:r>
        <w:t xml:space="preserve"> will be the result of adding the two reagents, scaled by the relative volumes.</w:t>
      </w:r>
    </w:p>
    <w:p w14:paraId="5847B8B4" w14:textId="081F2623" w:rsidR="00B94ACC" w:rsidRPr="00D14371" w:rsidRDefault="00B94ACC">
      <w:pPr>
        <w:pStyle w:val="ListParagraph"/>
        <w:numPr>
          <w:ilvl w:val="0"/>
          <w:numId w:val="5"/>
        </w:numPr>
        <w:rPr>
          <w:lang w:val="en"/>
        </w:rPr>
      </w:pPr>
      <w:r>
        <w:t xml:space="preserve">You can add two </w:t>
      </w:r>
      <w:r>
        <w:rPr>
          <w:rStyle w:val="Characters"/>
        </w:rPr>
        <w:t>string</w:t>
      </w:r>
      <w:r>
        <w:t>s to get their concatenation.</w:t>
      </w:r>
    </w:p>
    <w:p w14:paraId="02E72293" w14:textId="064C1556" w:rsidR="00D14371" w:rsidRPr="00BD2678" w:rsidRDefault="00B94ACC">
      <w:pPr>
        <w:pStyle w:val="ListParagraph"/>
        <w:numPr>
          <w:ilvl w:val="0"/>
          <w:numId w:val="5"/>
        </w:numPr>
        <w:rPr>
          <w:lang w:val="en"/>
        </w:rPr>
      </w:pPr>
      <w:r>
        <w:t xml:space="preserve">You can add anything else to a </w:t>
      </w:r>
      <w:r>
        <w:rPr>
          <w:rStyle w:val="Characters"/>
        </w:rPr>
        <w:t>string</w:t>
      </w:r>
      <w:r>
        <w:t xml:space="preserve"> (in either order) and get a </w:t>
      </w:r>
      <w:r>
        <w:rPr>
          <w:rStyle w:val="Characters"/>
        </w:rPr>
        <w:t>string</w:t>
      </w:r>
      <w:r>
        <w:t xml:space="preserve"> that is the concatenation of the </w:t>
      </w:r>
      <w:r>
        <w:rPr>
          <w:rStyle w:val="Characters"/>
        </w:rPr>
        <w:t>string</w:t>
      </w:r>
      <w:r>
        <w:t xml:space="preserve"> and the string representation of the other value.</w:t>
      </w:r>
    </w:p>
    <w:p w14:paraId="38BD8F9A" w14:textId="694A01EE" w:rsidR="00BD2678" w:rsidRPr="00BD2678" w:rsidRDefault="00BD2678">
      <w:pPr>
        <w:pStyle w:val="ListParagraph"/>
        <w:numPr>
          <w:ilvl w:val="0"/>
          <w:numId w:val="5"/>
        </w:numPr>
        <w:rPr>
          <w:lang w:val="en"/>
        </w:rPr>
      </w:pPr>
      <w:r>
        <w:t xml:space="preserve">You can divide a </w:t>
      </w:r>
      <w:r>
        <w:rPr>
          <w:rStyle w:val="Characters"/>
        </w:rPr>
        <w:t>liquid</w:t>
      </w:r>
      <w:r>
        <w:t xml:space="preserve"> by a </w:t>
      </w:r>
      <w:r>
        <w:rPr>
          <w:rStyle w:val="Characters"/>
        </w:rPr>
        <w:t>real</w:t>
      </w:r>
      <w:r>
        <w:t xml:space="preserve"> to get a </w:t>
      </w:r>
      <w:r>
        <w:rPr>
          <w:rStyle w:val="Characters"/>
        </w:rPr>
        <w:t>liquid</w:t>
      </w:r>
      <w:r>
        <w:t xml:space="preserve"> with the same </w:t>
      </w:r>
      <w:r>
        <w:rPr>
          <w:rStyle w:val="Characters"/>
        </w:rPr>
        <w:t>reagent</w:t>
      </w:r>
      <w:r>
        <w:t xml:space="preserve"> and a scaled </w:t>
      </w:r>
      <w:r>
        <w:rPr>
          <w:rStyle w:val="Characters"/>
        </w:rPr>
        <w:t>volume</w:t>
      </w:r>
      <w:r>
        <w:t>.</w:t>
      </w:r>
    </w:p>
    <w:p w14:paraId="19963639" w14:textId="6B491A1E" w:rsidR="00BD2678" w:rsidRDefault="00BD2678" w:rsidP="00BD2678">
      <w:pPr>
        <w:pStyle w:val="Concept"/>
      </w:pPr>
      <w:bookmarkStart w:id="102" w:name="_Toc144415142"/>
      <w:r>
        <w:lastRenderedPageBreak/>
        <w:t>Relational operators</w:t>
      </w:r>
      <w:bookmarkEnd w:id="102"/>
    </w:p>
    <w:p w14:paraId="493382C8" w14:textId="6C516F00" w:rsidR="00E5527E" w:rsidRDefault="00E5527E" w:rsidP="00E5527E">
      <w:pPr>
        <w:rPr>
          <w:lang w:val="en"/>
        </w:rPr>
      </w:pPr>
      <w:r>
        <w:rPr>
          <w:lang w:val="en"/>
        </w:rPr>
        <w:t xml:space="preserve">Values of any type can be compared to other values of the same time using </w:t>
      </w:r>
      <w:r>
        <w:rPr>
          <w:rStyle w:val="Characters"/>
        </w:rPr>
        <w:t>==</w:t>
      </w:r>
      <w:r>
        <w:t xml:space="preserve"> (equals) and </w:t>
      </w:r>
      <w:r>
        <w:rPr>
          <w:rStyle w:val="Characters"/>
        </w:rPr>
        <w:t>!=</w:t>
      </w:r>
      <w:r>
        <w:t> (does not equal)</w:t>
      </w:r>
      <w:r w:rsidR="00EB0941">
        <w:t>.</w:t>
      </w:r>
    </w:p>
    <w:p w14:paraId="61DFF4AB" w14:textId="2E0CBCF0" w:rsidR="00BD2678" w:rsidRDefault="00E5527E" w:rsidP="00E5527E">
      <w:r>
        <w:rPr>
          <w:lang w:val="en"/>
        </w:rPr>
        <w:t xml:space="preserve">Numbers and physical quantities (including </w:t>
      </w:r>
      <w:r>
        <w:rPr>
          <w:rStyle w:val="Characters"/>
        </w:rPr>
        <w:t>temperature</w:t>
      </w:r>
      <w:r>
        <w:t xml:space="preserve"> and </w:t>
      </w:r>
      <w:r>
        <w:rPr>
          <w:rStyle w:val="Characters"/>
        </w:rPr>
        <w:t>timestamp</w:t>
      </w:r>
      <w:r>
        <w:t xml:space="preserve">) can be compared to one another using </w:t>
      </w:r>
      <w:r>
        <w:rPr>
          <w:rStyle w:val="Characters"/>
        </w:rPr>
        <w:t>&lt;</w:t>
      </w:r>
      <w:r>
        <w:t xml:space="preserve"> (is less than), </w:t>
      </w:r>
      <w:r>
        <w:rPr>
          <w:rStyle w:val="Characters"/>
        </w:rPr>
        <w:t>&lt;=</w:t>
      </w:r>
      <w:r>
        <w:t xml:space="preserve"> (is less than or equal to), </w:t>
      </w:r>
      <w:r>
        <w:rPr>
          <w:rStyle w:val="Characters"/>
        </w:rPr>
        <w:t>&gt;</w:t>
      </w:r>
      <w:r>
        <w:t xml:space="preserve"> (is greater than), and </w:t>
      </w:r>
      <w:r>
        <w:rPr>
          <w:rStyle w:val="Characters"/>
        </w:rPr>
        <w:t>&gt;=</w:t>
      </w:r>
      <w:r>
        <w:t xml:space="preserve"> (is greater than or equal to).</w:t>
      </w:r>
    </w:p>
    <w:p w14:paraId="4D2A6BE1" w14:textId="0AEF982A" w:rsidR="00C37F7A" w:rsidRDefault="00C37F7A" w:rsidP="00E5527E">
      <w:r>
        <w:t xml:space="preserve">Relational operators have lower precedence than arithmetic operators, so </w:t>
      </w:r>
    </w:p>
    <w:p w14:paraId="74BF36F1" w14:textId="5464AEF7" w:rsidR="00C37F7A" w:rsidRDefault="00C37F7A" w:rsidP="00C37F7A">
      <w:pPr>
        <w:pStyle w:val="Example"/>
      </w:pPr>
      <w:r>
        <w:t>x &lt; y + 2</w:t>
      </w:r>
    </w:p>
    <w:p w14:paraId="1E69DF47" w14:textId="06149EA7" w:rsidR="00C37F7A" w:rsidRDefault="00C37F7A" w:rsidP="00C37F7A">
      <w:pPr>
        <w:pStyle w:val="Continuation"/>
      </w:pPr>
      <w:r>
        <w:t>is the same as</w:t>
      </w:r>
    </w:p>
    <w:p w14:paraId="22F67F80" w14:textId="4160C217" w:rsidR="00C37F7A" w:rsidRDefault="00C37F7A" w:rsidP="00C37F7A">
      <w:pPr>
        <w:pStyle w:val="Example"/>
      </w:pPr>
      <w:r>
        <w:t>x &lt; (y + 2)</w:t>
      </w:r>
    </w:p>
    <w:p w14:paraId="05E925B8" w14:textId="2DD65DC5" w:rsidR="00C37F7A" w:rsidRDefault="00347D10" w:rsidP="00347D10">
      <w:pPr>
        <w:pStyle w:val="Concept"/>
      </w:pPr>
      <w:bookmarkStart w:id="103" w:name="_Toc144415143"/>
      <w:r>
        <w:t>Boolean operators</w:t>
      </w:r>
      <w:bookmarkEnd w:id="103"/>
    </w:p>
    <w:p w14:paraId="1A17F669" w14:textId="015EB422" w:rsidR="00347D10" w:rsidRDefault="002D035C" w:rsidP="002D035C">
      <w:r>
        <w:rPr>
          <w:lang w:val="en"/>
        </w:rPr>
        <w:t xml:space="preserve">DML has the normal Boolean (or “logical”) operators: </w:t>
      </w:r>
      <w:r>
        <w:rPr>
          <w:rStyle w:val="Characters"/>
        </w:rPr>
        <w:t>not</w:t>
      </w:r>
      <w:r>
        <w:t xml:space="preserve">, </w:t>
      </w:r>
      <w:r>
        <w:rPr>
          <w:rStyle w:val="Characters"/>
        </w:rPr>
        <w:t>and</w:t>
      </w:r>
      <w:r>
        <w:t xml:space="preserve">, and </w:t>
      </w:r>
      <w:r>
        <w:rPr>
          <w:rStyle w:val="Characters"/>
        </w:rPr>
        <w:t>or</w:t>
      </w:r>
      <w:r>
        <w:t xml:space="preserve">, all of which require operands of type </w:t>
      </w:r>
      <w:r>
        <w:rPr>
          <w:rStyle w:val="Characters"/>
        </w:rPr>
        <w:t>bool</w:t>
      </w:r>
      <w:r>
        <w:t xml:space="preserve">.  </w:t>
      </w:r>
      <w:r>
        <w:rPr>
          <w:rStyle w:val="Characters"/>
        </w:rPr>
        <w:t>not X</w:t>
      </w:r>
      <w:r>
        <w:t xml:space="preserve"> is </w:t>
      </w:r>
      <w:r>
        <w:rPr>
          <w:rStyle w:val="Characters"/>
        </w:rPr>
        <w:t>true</w:t>
      </w:r>
      <w:r>
        <w:t xml:space="preserve"> when </w:t>
      </w:r>
      <w:r>
        <w:rPr>
          <w:rStyle w:val="Characters"/>
        </w:rPr>
        <w:t>X</w:t>
      </w:r>
      <w:r>
        <w:t xml:space="preserve"> is </w:t>
      </w:r>
      <w:r>
        <w:rPr>
          <w:rStyle w:val="Characters"/>
        </w:rPr>
        <w:t>false</w:t>
      </w:r>
      <w:r>
        <w:t xml:space="preserve">, and vice versa.  </w:t>
      </w:r>
      <w:r>
        <w:rPr>
          <w:rStyle w:val="Characters"/>
        </w:rPr>
        <w:t>X and Y</w:t>
      </w:r>
      <w:r>
        <w:t xml:space="preserve"> is </w:t>
      </w:r>
      <w:r w:rsidRPr="002D035C">
        <w:rPr>
          <w:rStyle w:val="Characters"/>
        </w:rPr>
        <w:t>true</w:t>
      </w:r>
      <w:r>
        <w:t xml:space="preserve"> when both </w:t>
      </w:r>
      <w:r>
        <w:rPr>
          <w:rStyle w:val="Characters"/>
        </w:rPr>
        <w:t>X</w:t>
      </w:r>
      <w:r>
        <w:t xml:space="preserve"> and </w:t>
      </w:r>
      <w:r>
        <w:rPr>
          <w:rStyle w:val="Characters"/>
        </w:rPr>
        <w:t>Y</w:t>
      </w:r>
      <w:r>
        <w:t xml:space="preserve"> are </w:t>
      </w:r>
      <w:r>
        <w:rPr>
          <w:rStyle w:val="Characters"/>
        </w:rPr>
        <w:t>true</w:t>
      </w:r>
      <w:r>
        <w:t xml:space="preserve"> and </w:t>
      </w:r>
      <w:r>
        <w:rPr>
          <w:rStyle w:val="Characters"/>
        </w:rPr>
        <w:t>false</w:t>
      </w:r>
      <w:r>
        <w:t xml:space="preserve"> if either is </w:t>
      </w:r>
      <w:r>
        <w:rPr>
          <w:rStyle w:val="Characters"/>
        </w:rPr>
        <w:t>false</w:t>
      </w:r>
      <w:r>
        <w:t xml:space="preserve">.  </w:t>
      </w:r>
      <w:r>
        <w:rPr>
          <w:rStyle w:val="Characters"/>
        </w:rPr>
        <w:t>X or Y</w:t>
      </w:r>
      <w:r>
        <w:t xml:space="preserve"> is </w:t>
      </w:r>
      <w:r>
        <w:rPr>
          <w:rStyle w:val="Characters"/>
        </w:rPr>
        <w:t>true</w:t>
      </w:r>
      <w:r>
        <w:t xml:space="preserve"> when either </w:t>
      </w:r>
      <w:r>
        <w:rPr>
          <w:rStyle w:val="Characters"/>
        </w:rPr>
        <w:t>X</w:t>
      </w:r>
      <w:r>
        <w:t xml:space="preserve"> or </w:t>
      </w:r>
      <w:r>
        <w:rPr>
          <w:rStyle w:val="Characters"/>
        </w:rPr>
        <w:t>Y</w:t>
      </w:r>
      <w:r>
        <w:t xml:space="preserve"> is </w:t>
      </w:r>
      <w:r>
        <w:rPr>
          <w:rStyle w:val="Characters"/>
        </w:rPr>
        <w:t>true</w:t>
      </w:r>
      <w:r>
        <w:t xml:space="preserve"> and </w:t>
      </w:r>
      <w:r>
        <w:rPr>
          <w:rStyle w:val="Characters"/>
        </w:rPr>
        <w:t>false</w:t>
      </w:r>
      <w:r>
        <w:t xml:space="preserve"> when both are </w:t>
      </w:r>
      <w:r>
        <w:rPr>
          <w:rStyle w:val="Characters"/>
        </w:rPr>
        <w:t>false</w:t>
      </w:r>
      <w:r>
        <w:t>.</w:t>
      </w:r>
    </w:p>
    <w:p w14:paraId="1A8E95A9" w14:textId="6E6273F1" w:rsidR="002D035C" w:rsidRDefault="002D035C" w:rsidP="002D035C">
      <w:r>
        <w:t xml:space="preserve">The Boolean operators have lower precedence than relational operators, and within them, </w:t>
      </w:r>
      <w:r>
        <w:rPr>
          <w:rStyle w:val="Characters"/>
        </w:rPr>
        <w:t>not</w:t>
      </w:r>
      <w:r>
        <w:t xml:space="preserve"> has the highest precedence, followed by </w:t>
      </w:r>
      <w:r>
        <w:rPr>
          <w:rStyle w:val="Characters"/>
        </w:rPr>
        <w:t>and</w:t>
      </w:r>
      <w:r>
        <w:t xml:space="preserve">, and then </w:t>
      </w:r>
      <w:r>
        <w:rPr>
          <w:rStyle w:val="Characters"/>
        </w:rPr>
        <w:t>or</w:t>
      </w:r>
      <w:r>
        <w:t xml:space="preserve">, so </w:t>
      </w:r>
    </w:p>
    <w:p w14:paraId="3070D31F" w14:textId="3B708945" w:rsidR="002D035C" w:rsidRDefault="002D035C" w:rsidP="002D035C">
      <w:pPr>
        <w:pStyle w:val="Example"/>
      </w:pPr>
      <w:r>
        <w:t>a &lt; b or not c &gt; d and e &lt;= f</w:t>
      </w:r>
    </w:p>
    <w:p w14:paraId="5E5B0EC5" w14:textId="499916D2" w:rsidR="002D035C" w:rsidRDefault="002D035C" w:rsidP="002D035C">
      <w:pPr>
        <w:pStyle w:val="Continuation"/>
      </w:pPr>
      <w:r>
        <w:t>is equivalent to</w:t>
      </w:r>
    </w:p>
    <w:p w14:paraId="5298C9E9" w14:textId="582DCA17" w:rsidR="002D035C" w:rsidRDefault="002D035C" w:rsidP="002D035C">
      <w:pPr>
        <w:pStyle w:val="Example"/>
      </w:pPr>
      <w:r>
        <w:t>(a &lt; b) or ((not (c &gt; d)) and (e &lt;= f))</w:t>
      </w:r>
    </w:p>
    <w:p w14:paraId="708EB2B2" w14:textId="64B21D1F" w:rsidR="002D035C" w:rsidRDefault="007D3322" w:rsidP="002D035C">
      <w:pPr>
        <w:pStyle w:val="Continuation"/>
      </w:pPr>
      <w:r>
        <w:rPr>
          <w:rStyle w:val="Characters"/>
        </w:rPr>
        <w:t>and</w:t>
      </w:r>
      <w:r>
        <w:t xml:space="preserve"> and </w:t>
      </w:r>
      <w:r>
        <w:rPr>
          <w:rStyle w:val="Characters"/>
        </w:rPr>
        <w:t>or</w:t>
      </w:r>
      <w:r>
        <w:t xml:space="preserve"> are what is called “short-circuiting” operators, which means that if they can tell the result after determining the value of their first operand, they don’t bother evaluating the second one.  Concretely, if </w:t>
      </w:r>
      <w:r>
        <w:rPr>
          <w:rStyle w:val="Characters"/>
        </w:rPr>
        <w:t>X and Y</w:t>
      </w:r>
      <w:r>
        <w:t xml:space="preserve"> determines that </w:t>
      </w:r>
      <w:r>
        <w:rPr>
          <w:rStyle w:val="Characters"/>
        </w:rPr>
        <w:t>X</w:t>
      </w:r>
      <w:r>
        <w:t xml:space="preserve"> is </w:t>
      </w:r>
      <w:r>
        <w:rPr>
          <w:rStyle w:val="Characters"/>
        </w:rPr>
        <w:t>false</w:t>
      </w:r>
      <w:r>
        <w:t xml:space="preserve">, the whole expression is </w:t>
      </w:r>
      <w:r>
        <w:rPr>
          <w:rStyle w:val="Characters"/>
        </w:rPr>
        <w:t>false</w:t>
      </w:r>
      <w:r>
        <w:t xml:space="preserve">, and </w:t>
      </w:r>
      <w:r>
        <w:rPr>
          <w:rStyle w:val="Characters"/>
        </w:rPr>
        <w:t>Y</w:t>
      </w:r>
      <w:r>
        <w:t xml:space="preserve"> is not evaluated.  Similarly, if </w:t>
      </w:r>
      <w:r>
        <w:rPr>
          <w:rStyle w:val="Characters"/>
        </w:rPr>
        <w:t>X or Y</w:t>
      </w:r>
      <w:r>
        <w:t xml:space="preserve"> determines that </w:t>
      </w:r>
      <w:r>
        <w:rPr>
          <w:rStyle w:val="Characters"/>
        </w:rPr>
        <w:t>X</w:t>
      </w:r>
      <w:r>
        <w:t xml:space="preserve"> is </w:t>
      </w:r>
      <w:r>
        <w:rPr>
          <w:rStyle w:val="Characters"/>
        </w:rPr>
        <w:t>true</w:t>
      </w:r>
      <w:r>
        <w:t xml:space="preserve">, the whole expression is </w:t>
      </w:r>
      <w:r>
        <w:rPr>
          <w:rStyle w:val="Characters"/>
        </w:rPr>
        <w:t>true</w:t>
      </w:r>
      <w:r>
        <w:t xml:space="preserve">, and </w:t>
      </w:r>
      <w:r>
        <w:rPr>
          <w:rStyle w:val="Characters"/>
        </w:rPr>
        <w:t xml:space="preserve"> Y</w:t>
      </w:r>
      <w:r>
        <w:t xml:space="preserve"> is not evaluated.  This means that the first argument can be used as a “guard” in front of a second argument that may be expensive to compute or that may not be well-defined </w:t>
      </w:r>
      <w:r w:rsidR="008503AE">
        <w:t xml:space="preserve">or will crash </w:t>
      </w:r>
      <w:r>
        <w:t xml:space="preserve">if the guard fails. </w:t>
      </w:r>
    </w:p>
    <w:p w14:paraId="315BAA62" w14:textId="30421D41" w:rsidR="005C6761" w:rsidRDefault="005C6761" w:rsidP="005C6761">
      <w:pPr>
        <w:pStyle w:val="Heading3"/>
      </w:pPr>
      <w:bookmarkStart w:id="104" w:name="_Toc144415144"/>
      <w:r>
        <w:lastRenderedPageBreak/>
        <w:t>The clock</w:t>
      </w:r>
      <w:bookmarkEnd w:id="104"/>
    </w:p>
    <w:p w14:paraId="5C50FF66" w14:textId="4012E4CD" w:rsidR="005C6761" w:rsidRDefault="005C6761" w:rsidP="005C6761">
      <w:r>
        <w:rPr>
          <w:lang w:val="en"/>
        </w:rPr>
        <w:t xml:space="preserve">The </w:t>
      </w:r>
      <w:r>
        <w:rPr>
          <w:rStyle w:val="Characters"/>
        </w:rPr>
        <w:t>time</w:t>
      </w:r>
      <w:r>
        <w:t xml:space="preserve"> type refers to wall-clock time, but there’s another notion of time that’s often important in DMF systems.  The board has its own internal clock, ticking away at some rate, and that rate determines the speed at which pads turn on and off and, therefore, the speed at which drops move.  </w:t>
      </w:r>
      <w:r w:rsidR="006A2BB3">
        <w:t xml:space="preserve">The clock can be referred to in DML as </w:t>
      </w:r>
      <w:r w:rsidR="006A2BB3">
        <w:rPr>
          <w:rStyle w:val="Characters"/>
        </w:rPr>
        <w:t>the clock</w:t>
      </w:r>
      <w:r w:rsidR="006A2BB3">
        <w:t xml:space="preserve"> or </w:t>
      </w:r>
      <w:r w:rsidR="006A2BB3">
        <w:rPr>
          <w:rStyle w:val="Characters"/>
        </w:rPr>
        <w:t>the board’s clock</w:t>
      </w:r>
      <w:r w:rsidR="006A2BB3">
        <w:t>, and there are several things you can do with it.</w:t>
      </w:r>
    </w:p>
    <w:p w14:paraId="0F8023CF" w14:textId="61166F54" w:rsidR="006A2BB3" w:rsidRDefault="006A2BB3" w:rsidP="006A2BB3">
      <w:pPr>
        <w:pStyle w:val="Concept"/>
      </w:pPr>
      <w:bookmarkStart w:id="105" w:name="_Toc144415145"/>
      <w:r>
        <w:t>Pausing and resuming the clock</w:t>
      </w:r>
      <w:bookmarkEnd w:id="105"/>
    </w:p>
    <w:p w14:paraId="2CA78D38" w14:textId="05F21E66" w:rsidR="006A2BB3" w:rsidRDefault="006A2BB3" w:rsidP="006A2BB3">
      <w:r>
        <w:rPr>
          <w:lang w:val="en"/>
        </w:rPr>
        <w:t xml:space="preserve">If you say </w:t>
      </w:r>
      <w:r>
        <w:rPr>
          <w:rStyle w:val="Characters"/>
        </w:rPr>
        <w:t>pause the clock</w:t>
      </w:r>
      <w:r>
        <w:t xml:space="preserve"> (or </w:t>
      </w:r>
      <w:r>
        <w:rPr>
          <w:rStyle w:val="Characters"/>
        </w:rPr>
        <w:t>pause clock</w:t>
      </w:r>
      <w:r>
        <w:t>), the clock will be paused and no drop movement or state change will happen until it is resumed.  Any threads of control that are trying to move drops or change pad states will simply pause.  Depending on the device, other things may also pause, but anything waiting for a particular wall-clock time will not.</w:t>
      </w:r>
    </w:p>
    <w:p w14:paraId="6E96420D" w14:textId="5B73927D" w:rsidR="006A2BB3" w:rsidRDefault="006A2BB3" w:rsidP="006A2BB3">
      <w:r>
        <w:t xml:space="preserve">To resume the clock, you can say </w:t>
      </w:r>
      <w:r>
        <w:rPr>
          <w:rStyle w:val="Characters"/>
        </w:rPr>
        <w:t>resume the clock</w:t>
      </w:r>
      <w:r>
        <w:t xml:space="preserve"> (or </w:t>
      </w:r>
      <w:r>
        <w:rPr>
          <w:rStyle w:val="Characters"/>
        </w:rPr>
        <w:t>restart the clock</w:t>
      </w:r>
      <w:r>
        <w:t xml:space="preserve"> or </w:t>
      </w:r>
      <w:r>
        <w:rPr>
          <w:rStyle w:val="Characters"/>
        </w:rPr>
        <w:t>start the clock</w:t>
      </w:r>
      <w:r>
        <w:t xml:space="preserve"> or any of these without </w:t>
      </w:r>
      <w:r>
        <w:rPr>
          <w:rStyle w:val="Characters"/>
        </w:rPr>
        <w:t>the</w:t>
      </w:r>
      <w:r>
        <w:t>).  Anything that is waiting on the clock will resume.</w:t>
      </w:r>
    </w:p>
    <w:p w14:paraId="4FFAA4EA" w14:textId="512B4120" w:rsidR="006A2BB3" w:rsidRDefault="002B13F8" w:rsidP="002B13F8">
      <w:pPr>
        <w:pStyle w:val="Concept"/>
      </w:pPr>
      <w:bookmarkStart w:id="106" w:name="_Toc144415146"/>
      <w:r>
        <w:t>Checking clock state</w:t>
      </w:r>
      <w:bookmarkEnd w:id="106"/>
    </w:p>
    <w:p w14:paraId="386FF41E" w14:textId="2944EF3C" w:rsidR="00A96109" w:rsidRDefault="00A96109" w:rsidP="00A96109">
      <w:r>
        <w:rPr>
          <w:lang w:val="en"/>
        </w:rPr>
        <w:t xml:space="preserve">To check whether the clock is running, you can use the </w:t>
      </w:r>
      <w:r>
        <w:rPr>
          <w:rStyle w:val="Characters"/>
        </w:rPr>
        <w:t>running</w:t>
      </w:r>
      <w:r>
        <w:t xml:space="preserve"> or </w:t>
      </w:r>
      <w:r>
        <w:rPr>
          <w:rStyle w:val="Characters"/>
        </w:rPr>
        <w:t>paused</w:t>
      </w:r>
      <w:r>
        <w:t xml:space="preserve"> properties, as in</w:t>
      </w:r>
    </w:p>
    <w:p w14:paraId="7B59E9A0" w14:textId="0DC10E06" w:rsidR="00A96109" w:rsidRDefault="00A96109" w:rsidP="00A96109">
      <w:pPr>
        <w:pStyle w:val="Example"/>
      </w:pPr>
      <w:r>
        <w:t>if the clock is paused { … }</w:t>
      </w:r>
    </w:p>
    <w:p w14:paraId="5DDFD112" w14:textId="77777777" w:rsidR="00736427" w:rsidRDefault="00736427" w:rsidP="00A96109">
      <w:pPr>
        <w:pStyle w:val="Example"/>
      </w:pPr>
    </w:p>
    <w:p w14:paraId="67066E9D" w14:textId="1AF2E516" w:rsidR="00A96109" w:rsidRDefault="00736427" w:rsidP="00736427">
      <w:pPr>
        <w:pStyle w:val="Concept"/>
      </w:pPr>
      <w:bookmarkStart w:id="107" w:name="_Toc144415147"/>
      <w:r>
        <w:t>The clock’s update interval/rate</w:t>
      </w:r>
      <w:bookmarkEnd w:id="107"/>
    </w:p>
    <w:p w14:paraId="572C69C1" w14:textId="1900C46C" w:rsidR="00736427" w:rsidRDefault="00736427" w:rsidP="00736427">
      <w:r>
        <w:rPr>
          <w:lang w:val="en"/>
        </w:rPr>
        <w:t xml:space="preserve">The clock’s </w:t>
      </w:r>
      <w:r>
        <w:rPr>
          <w:rStyle w:val="Characters"/>
        </w:rPr>
        <w:t>update interval</w:t>
      </w:r>
      <w:r>
        <w:t xml:space="preserve"> (or simply </w:t>
      </w:r>
      <w:r>
        <w:rPr>
          <w:rStyle w:val="Characters"/>
        </w:rPr>
        <w:t>interval</w:t>
      </w:r>
      <w:r>
        <w:t xml:space="preserve">) is the nominal amount of time between one tick and the next.  Its </w:t>
      </w:r>
      <w:r>
        <w:rPr>
          <w:rStyle w:val="Characters"/>
        </w:rPr>
        <w:t>update rate</w:t>
      </w:r>
      <w:r>
        <w:t xml:space="preserve"> (or simply </w:t>
      </w:r>
      <w:r>
        <w:rPr>
          <w:rStyle w:val="Characters"/>
        </w:rPr>
        <w:t>rate</w:t>
      </w:r>
      <w:r>
        <w:t xml:space="preserve">) is the same value viewed as a </w:t>
      </w:r>
      <w:r>
        <w:rPr>
          <w:rStyle w:val="Characters"/>
        </w:rPr>
        <w:t>frequency</w:t>
      </w:r>
      <w:r>
        <w:t>.  The clock’s behavior can be changed by assigning new values to either of them.  Note that the clock does not have to be running in order to be able to see or modify these values.</w:t>
      </w:r>
    </w:p>
    <w:p w14:paraId="47AD03DB" w14:textId="4F863F1D" w:rsidR="00736427" w:rsidRDefault="00736427" w:rsidP="00736427">
      <w:pPr>
        <w:pStyle w:val="Concept"/>
      </w:pPr>
      <w:bookmarkStart w:id="108" w:name="_Toc144415148"/>
      <w:r>
        <w:t>Ticks</w:t>
      </w:r>
      <w:bookmarkEnd w:id="108"/>
    </w:p>
    <w:p w14:paraId="2DAC0482" w14:textId="0705DA50" w:rsidR="00736427" w:rsidRDefault="009B27B6" w:rsidP="00736427">
      <w:r>
        <w:rPr>
          <w:lang w:val="en"/>
        </w:rPr>
        <w:t xml:space="preserve">It can occasionally be useful to be able to pause a computation for a number of ticks of the clock, taking into account pauses of the clock itself.  To allow that, there is a </w:t>
      </w:r>
      <w:r>
        <w:rPr>
          <w:rStyle w:val="Characters"/>
        </w:rPr>
        <w:t>ticks</w:t>
      </w:r>
      <w:r>
        <w:t xml:space="preserve"> type and a unit of the same name, so you can say</w:t>
      </w:r>
    </w:p>
    <w:p w14:paraId="72CB5DF9" w14:textId="7B870D33" w:rsidR="009B27B6" w:rsidRDefault="009B27B6" w:rsidP="009B27B6">
      <w:pPr>
        <w:pStyle w:val="Example"/>
      </w:pPr>
      <w:r>
        <w:t>wait for 3 ticks;</w:t>
      </w:r>
    </w:p>
    <w:p w14:paraId="10F1322C" w14:textId="6808E478" w:rsidR="009B27B6" w:rsidRPr="009B27B6" w:rsidRDefault="009B27B6" w:rsidP="009B27B6">
      <w:pPr>
        <w:pStyle w:val="Continuation"/>
      </w:pPr>
      <w:r>
        <w:t>(</w:t>
      </w:r>
      <w:r>
        <w:rPr>
          <w:rStyle w:val="Characters"/>
        </w:rPr>
        <w:t>tick</w:t>
      </w:r>
      <w:r>
        <w:t xml:space="preserve"> is also a unit, so you can say </w:t>
      </w:r>
      <w:r>
        <w:rPr>
          <w:rStyle w:val="Characters"/>
        </w:rPr>
        <w:t>1 tick</w:t>
      </w:r>
      <w:r>
        <w:t>.)</w:t>
      </w:r>
    </w:p>
    <w:p w14:paraId="3FA42027" w14:textId="630977C4" w:rsidR="009B27B6" w:rsidRDefault="009B27B6" w:rsidP="009B27B6">
      <w:pPr>
        <w:pStyle w:val="Continuation"/>
      </w:pPr>
      <w:r>
        <w:t xml:space="preserve">Note that unlike with </w:t>
      </w:r>
      <w:r>
        <w:rPr>
          <w:rStyle w:val="Characters"/>
        </w:rPr>
        <w:t>time</w:t>
      </w:r>
      <w:r>
        <w:t xml:space="preserve">, the magnitude of a </w:t>
      </w:r>
      <w:r>
        <w:rPr>
          <w:rStyle w:val="Characters"/>
        </w:rPr>
        <w:t>ticks</w:t>
      </w:r>
      <w:r>
        <w:t xml:space="preserve"> value has to be an </w:t>
      </w:r>
      <w:r>
        <w:rPr>
          <w:rStyle w:val="Characters"/>
        </w:rPr>
        <w:t>integer</w:t>
      </w:r>
      <w:r>
        <w:t xml:space="preserve">.  If </w:t>
      </w:r>
      <w:r>
        <w:rPr>
          <w:rStyle w:val="Characters"/>
        </w:rPr>
        <w:t>t</w:t>
      </w:r>
      <w:r>
        <w:t xml:space="preserve"> is a value of type </w:t>
      </w:r>
      <w:r>
        <w:rPr>
          <w:rStyle w:val="Characters"/>
        </w:rPr>
        <w:t>ticks</w:t>
      </w:r>
      <w:r>
        <w:t xml:space="preserve">, then </w:t>
      </w:r>
      <w:r>
        <w:rPr>
          <w:rStyle w:val="Characters"/>
        </w:rPr>
        <w:t>t’s magnitude</w:t>
      </w:r>
      <w:r>
        <w:t xml:space="preserve"> </w:t>
      </w:r>
      <w:r w:rsidR="00B1427B">
        <w:t xml:space="preserve">gives you the number of ticks as an </w:t>
      </w:r>
      <w:r w:rsidR="00B1427B">
        <w:rPr>
          <w:rStyle w:val="Characters"/>
        </w:rPr>
        <w:t>integer</w:t>
      </w:r>
      <w:r w:rsidR="00B1427B">
        <w:t>.</w:t>
      </w:r>
    </w:p>
    <w:p w14:paraId="46894CCB" w14:textId="259C8319" w:rsidR="00B1427B" w:rsidRDefault="00B1427B" w:rsidP="00B1427B">
      <w:pPr>
        <w:pStyle w:val="Concept"/>
      </w:pPr>
      <w:bookmarkStart w:id="109" w:name="_Toc144415149"/>
      <w:r>
        <w:lastRenderedPageBreak/>
        <w:t>Delays</w:t>
      </w:r>
      <w:bookmarkEnd w:id="109"/>
    </w:p>
    <w:p w14:paraId="0F93A08E" w14:textId="7873963C" w:rsidR="00B1427B" w:rsidRDefault="00B1427B" w:rsidP="00B1427B">
      <w:r>
        <w:t xml:space="preserve">If you want to write a function or declare a variable that is only going to be used to control the length of time to wait for something, you can use the </w:t>
      </w:r>
      <w:r>
        <w:rPr>
          <w:rStyle w:val="Characters"/>
        </w:rPr>
        <w:t>delay</w:t>
      </w:r>
      <w:r>
        <w:t xml:space="preserve"> type, which can be either a </w:t>
      </w:r>
      <w:r>
        <w:rPr>
          <w:rStyle w:val="Characters"/>
        </w:rPr>
        <w:t>time</w:t>
      </w:r>
      <w:r>
        <w:t xml:space="preserve"> or a </w:t>
      </w:r>
      <w:r>
        <w:rPr>
          <w:rStyle w:val="Characters"/>
        </w:rPr>
        <w:t>ticks</w:t>
      </w:r>
      <w:r>
        <w:t xml:space="preserve">.  Most of the descriptions in the tutorial example of expressions that result in pauses, which were described as taking </w:t>
      </w:r>
      <w:r>
        <w:rPr>
          <w:rStyle w:val="Characters"/>
        </w:rPr>
        <w:t>time</w:t>
      </w:r>
      <w:r>
        <w:t xml:space="preserve">, are actually defined in terms of </w:t>
      </w:r>
      <w:r>
        <w:rPr>
          <w:rStyle w:val="Characters"/>
        </w:rPr>
        <w:t>delay</w:t>
      </w:r>
      <w:r>
        <w:t xml:space="preserve"> and accept </w:t>
      </w:r>
      <w:r>
        <w:rPr>
          <w:rStyle w:val="Characters"/>
        </w:rPr>
        <w:t>ticks</w:t>
      </w:r>
      <w:r>
        <w:t xml:space="preserve"> as well.</w:t>
      </w:r>
    </w:p>
    <w:p w14:paraId="54103131" w14:textId="7DA283F0" w:rsidR="00465F03" w:rsidRDefault="00465F03" w:rsidP="00465F03">
      <w:pPr>
        <w:pStyle w:val="Heading3"/>
      </w:pPr>
      <w:bookmarkStart w:id="110" w:name="_Toc144415150"/>
      <w:r>
        <w:t>Reagents</w:t>
      </w:r>
      <w:bookmarkEnd w:id="110"/>
    </w:p>
    <w:p w14:paraId="6D7E8C34" w14:textId="0E9C53A2" w:rsidR="00465F03" w:rsidRDefault="00465F03" w:rsidP="00465F03">
      <w:pPr>
        <w:pStyle w:val="Concept"/>
      </w:pPr>
      <w:bookmarkStart w:id="111" w:name="_Toc144415151"/>
      <w:r>
        <w:t xml:space="preserve">The </w:t>
      </w:r>
      <w:r>
        <w:rPr>
          <w:rStyle w:val="ConceptGlyph"/>
        </w:rPr>
        <w:t>unknown</w:t>
      </w:r>
      <w:r>
        <w:t xml:space="preserve"> reagent</w:t>
      </w:r>
      <w:bookmarkEnd w:id="111"/>
    </w:p>
    <w:p w14:paraId="2F763E96" w14:textId="2309D9EF" w:rsidR="00465F03" w:rsidRDefault="00465F03" w:rsidP="00465F03">
      <w:r>
        <w:rPr>
          <w:lang w:val="en"/>
        </w:rPr>
        <w:t xml:space="preserve">In addition to the </w:t>
      </w:r>
      <w:r>
        <w:rPr>
          <w:rStyle w:val="Characters"/>
        </w:rPr>
        <w:t>waste</w:t>
      </w:r>
      <w:r>
        <w:t xml:space="preserve"> reagent and reagents specified by </w:t>
      </w:r>
      <w:r>
        <w:rPr>
          <w:rStyle w:val="Characters"/>
        </w:rPr>
        <w:t>reagent “Name”</w:t>
      </w:r>
      <w:r>
        <w:t xml:space="preserve">, there is one other built-in </w:t>
      </w:r>
      <w:r w:rsidRPr="00465F03">
        <w:rPr>
          <w:rStyle w:val="Characters"/>
        </w:rPr>
        <w:t>reagent</w:t>
      </w:r>
      <w:r>
        <w:t xml:space="preserve"> value, specifiable as </w:t>
      </w:r>
      <w:r>
        <w:rPr>
          <w:rStyle w:val="Characters"/>
        </w:rPr>
        <w:t>the unknown reagent</w:t>
      </w:r>
      <w:r>
        <w:t xml:space="preserve"> (or </w:t>
      </w:r>
      <w:r>
        <w:rPr>
          <w:rStyle w:val="Characters"/>
        </w:rPr>
        <w:t>unknown reagent</w:t>
      </w:r>
      <w:r>
        <w:t xml:space="preserve"> or </w:t>
      </w:r>
      <w:r>
        <w:rPr>
          <w:rStyle w:val="Characters"/>
        </w:rPr>
        <w:t>unknown</w:t>
      </w:r>
      <w:r>
        <w:t xml:space="preserve">).  This is the value of </w:t>
      </w:r>
      <w:r>
        <w:rPr>
          <w:rStyle w:val="Characters"/>
        </w:rPr>
        <w:t>w’s reagent</w:t>
      </w:r>
      <w:r>
        <w:t xml:space="preserve"> for any </w:t>
      </w:r>
      <w:r>
        <w:rPr>
          <w:rStyle w:val="Characters"/>
        </w:rPr>
        <w:t>well</w:t>
      </w:r>
      <w:r>
        <w:t xml:space="preserve"> </w:t>
      </w:r>
      <w:r>
        <w:rPr>
          <w:rStyle w:val="Characters"/>
        </w:rPr>
        <w:t>w</w:t>
      </w:r>
      <w:r>
        <w:t xml:space="preserve"> that hasn’t otherwise been told what’s in it.  If you ask for a well to fill and it hasn’t already held liquid, and you don’t say what it is, that’s the reagent you’ll get, at least as far as the system’s model is concerned.  This is also the initial value of </w:t>
      </w:r>
      <w:r>
        <w:rPr>
          <w:rStyle w:val="Characters"/>
        </w:rPr>
        <w:t>the interactive reagent</w:t>
      </w:r>
      <w:r>
        <w:t>, discussed below.</w:t>
      </w:r>
    </w:p>
    <w:p w14:paraId="19B90E53" w14:textId="0E0F7D61" w:rsidR="00465F03" w:rsidRDefault="00465F03" w:rsidP="00465F03">
      <w:pPr>
        <w:pStyle w:val="Concept"/>
      </w:pPr>
      <w:bookmarkStart w:id="112" w:name="_Toc144415152"/>
      <w:r>
        <w:t xml:space="preserve">Creating reagents using </w:t>
      </w:r>
      <w:r>
        <w:rPr>
          <w:rStyle w:val="ConceptGlyph"/>
        </w:rPr>
        <w:t>mixture</w:t>
      </w:r>
      <w:r>
        <w:t>.</w:t>
      </w:r>
      <w:bookmarkEnd w:id="112"/>
    </w:p>
    <w:p w14:paraId="174173E8" w14:textId="6157509E" w:rsidR="00465F03" w:rsidRDefault="00465F03" w:rsidP="00465F03">
      <w:r>
        <w:rPr>
          <w:lang w:val="en"/>
        </w:rPr>
        <w:t xml:space="preserve">As discussed above, if </w:t>
      </w:r>
      <w:r>
        <w:rPr>
          <w:rStyle w:val="Characters"/>
        </w:rPr>
        <w:t>A</w:t>
      </w:r>
      <w:r>
        <w:t xml:space="preserve"> and </w:t>
      </w:r>
      <w:r>
        <w:rPr>
          <w:rStyle w:val="Characters"/>
        </w:rPr>
        <w:t>B</w:t>
      </w:r>
      <w:r>
        <w:t xml:space="preserve"> are reagents, you can say </w:t>
      </w:r>
      <w:r>
        <w:rPr>
          <w:rStyle w:val="Characters"/>
        </w:rPr>
        <w:t>A+B</w:t>
      </w:r>
      <w:r>
        <w:t xml:space="preserve"> to get a new </w:t>
      </w:r>
      <w:r>
        <w:rPr>
          <w:rStyle w:val="Characters"/>
        </w:rPr>
        <w:t>reagent</w:t>
      </w:r>
      <w:r>
        <w:t xml:space="preserve"> that’s one part </w:t>
      </w:r>
      <w:r>
        <w:rPr>
          <w:rStyle w:val="Characters"/>
        </w:rPr>
        <w:t>A</w:t>
      </w:r>
      <w:r>
        <w:t xml:space="preserve"> and one part </w:t>
      </w:r>
      <w:r>
        <w:rPr>
          <w:rStyle w:val="Characters"/>
        </w:rPr>
        <w:t>B</w:t>
      </w:r>
      <w:r>
        <w:t xml:space="preserve">.  This generalizes to </w:t>
      </w:r>
      <w:r>
        <w:rPr>
          <w:rStyle w:val="Characters"/>
        </w:rPr>
        <w:t>k*A + n*B</w:t>
      </w:r>
      <w:r>
        <w:t xml:space="preserve"> to get a </w:t>
      </w:r>
      <w:r>
        <w:rPr>
          <w:rStyle w:val="Characters"/>
        </w:rPr>
        <w:t>reagent</w:t>
      </w:r>
      <w:r>
        <w:t xml:space="preserve"> that’s </w:t>
      </w:r>
      <w:r>
        <w:rPr>
          <w:rStyle w:val="Characters"/>
        </w:rPr>
        <w:t>k</w:t>
      </w:r>
      <w:r>
        <w:t xml:space="preserve"> parts </w:t>
      </w:r>
      <w:r>
        <w:rPr>
          <w:rStyle w:val="Characters"/>
        </w:rPr>
        <w:t>A</w:t>
      </w:r>
      <w:r>
        <w:t xml:space="preserve"> plus </w:t>
      </w:r>
      <w:r>
        <w:rPr>
          <w:rStyle w:val="Characters"/>
        </w:rPr>
        <w:t>n</w:t>
      </w:r>
      <w:r>
        <w:t xml:space="preserve"> parts </w:t>
      </w:r>
      <w:r>
        <w:rPr>
          <w:rStyle w:val="Characters"/>
        </w:rPr>
        <w:t>B</w:t>
      </w:r>
      <w:r>
        <w:t xml:space="preserve">.  If, however, you say, </w:t>
      </w:r>
      <w:r>
        <w:rPr>
          <w:rStyle w:val="Characters"/>
        </w:rPr>
        <w:t>A+B+C</w:t>
      </w:r>
      <w:r>
        <w:t xml:space="preserve">, you will likely be surprised to find that what you get is a reagent that describes itself as  </w:t>
      </w:r>
      <w:r>
        <w:rPr>
          <w:rStyle w:val="Characters"/>
        </w:rPr>
        <w:t>1 A + 1 B + 2 C</w:t>
      </w:r>
      <w:r>
        <w:t xml:space="preserve">.  This occurs because </w:t>
      </w:r>
      <w:r>
        <w:rPr>
          <w:rStyle w:val="Characters"/>
        </w:rPr>
        <w:t>A+B+C</w:t>
      </w:r>
      <w:r>
        <w:t xml:space="preserve"> is actually interpreted as </w:t>
      </w:r>
      <w:r>
        <w:rPr>
          <w:rStyle w:val="Characters"/>
        </w:rPr>
        <w:t>(A+B)+C</w:t>
      </w:r>
      <w:r>
        <w:t xml:space="preserve">, and if you mix a drop that’s one part </w:t>
      </w:r>
      <w:r>
        <w:rPr>
          <w:rStyle w:val="Characters"/>
        </w:rPr>
        <w:t>A</w:t>
      </w:r>
      <w:r>
        <w:t xml:space="preserve"> and one part </w:t>
      </w:r>
      <w:r>
        <w:rPr>
          <w:rStyle w:val="Characters"/>
        </w:rPr>
        <w:t>B</w:t>
      </w:r>
      <w:r>
        <w:t xml:space="preserve"> with a drop that’s all </w:t>
      </w:r>
      <w:r>
        <w:rPr>
          <w:rStyle w:val="Characters"/>
        </w:rPr>
        <w:t>C</w:t>
      </w:r>
      <w:r>
        <w:t xml:space="preserve">, you’ll get a mixture that has twice as much </w:t>
      </w:r>
      <w:r>
        <w:rPr>
          <w:rStyle w:val="Characters"/>
        </w:rPr>
        <w:t>C</w:t>
      </w:r>
      <w:r>
        <w:t xml:space="preserve"> as either </w:t>
      </w:r>
      <w:r>
        <w:rPr>
          <w:rStyle w:val="Characters"/>
        </w:rPr>
        <w:t>A</w:t>
      </w:r>
      <w:r>
        <w:t xml:space="preserve"> or </w:t>
      </w:r>
      <w:r>
        <w:rPr>
          <w:rStyle w:val="Characters"/>
        </w:rPr>
        <w:t>B</w:t>
      </w:r>
      <w:r>
        <w:t>.</w:t>
      </w:r>
    </w:p>
    <w:p w14:paraId="787E54FF" w14:textId="5B9092F5" w:rsidR="00465F03" w:rsidRDefault="00465F03" w:rsidP="00465F03">
      <w:r>
        <w:t xml:space="preserve">If you actually want to </w:t>
      </w:r>
      <w:r w:rsidR="00EF764F">
        <w:t>have an equal mixture of all three reagents, what you need to say is</w:t>
      </w:r>
    </w:p>
    <w:p w14:paraId="00112586" w14:textId="208FEC90" w:rsidR="00EF764F" w:rsidRDefault="00EF764F" w:rsidP="00EF764F">
      <w:pPr>
        <w:pStyle w:val="Example"/>
      </w:pPr>
      <w:r>
        <w:t>r = mixture(A, B, C)</w:t>
      </w:r>
    </w:p>
    <w:p w14:paraId="26ED9630" w14:textId="2F5CE852" w:rsidR="00EF764F" w:rsidRDefault="00EF764F" w:rsidP="00EF764F">
      <w:pPr>
        <w:pStyle w:val="Continuation"/>
      </w:pPr>
      <w:r>
        <w:rPr>
          <w:rStyle w:val="Characters"/>
        </w:rPr>
        <w:t>mixture</w:t>
      </w:r>
      <w:r>
        <w:t>, which takes up to eight arguments, mixes all of its arguments in the proportions given, so if you say</w:t>
      </w:r>
    </w:p>
    <w:p w14:paraId="3A043BBE" w14:textId="35868742" w:rsidR="00EF764F" w:rsidRDefault="00EF764F" w:rsidP="00EF764F">
      <w:pPr>
        <w:pStyle w:val="Example"/>
      </w:pPr>
      <w:r>
        <w:t>r = mixture(2*A, B, 3*C)</w:t>
      </w:r>
    </w:p>
    <w:p w14:paraId="5F6406F7" w14:textId="4000373B" w:rsidR="00EF764F" w:rsidRDefault="00EF764F" w:rsidP="00EF764F">
      <w:pPr>
        <w:pStyle w:val="Continuation"/>
      </w:pPr>
      <w:r>
        <w:t xml:space="preserve">what you’ll see when you print </w:t>
      </w:r>
      <w:r>
        <w:rPr>
          <w:rStyle w:val="Characters"/>
        </w:rPr>
        <w:t xml:space="preserve">r </w:t>
      </w:r>
      <w:r>
        <w:t xml:space="preserve">is </w:t>
      </w:r>
      <w:r>
        <w:rPr>
          <w:rStyle w:val="Characters"/>
        </w:rPr>
        <w:t>2 A + 1 B + 3 C</w:t>
      </w:r>
      <w:r>
        <w:t>.</w:t>
      </w:r>
    </w:p>
    <w:p w14:paraId="375CB80E" w14:textId="013E2ED2" w:rsidR="00770464" w:rsidRDefault="00770464" w:rsidP="00770464">
      <w:pPr>
        <w:pStyle w:val="Concept"/>
      </w:pPr>
      <w:bookmarkStart w:id="113" w:name="_Toc144415153"/>
      <w:r>
        <w:t>Reagent names</w:t>
      </w:r>
      <w:bookmarkEnd w:id="113"/>
    </w:p>
    <w:p w14:paraId="1B19340C" w14:textId="5F51295E" w:rsidR="00770464" w:rsidRPr="00770464" w:rsidRDefault="00770464" w:rsidP="00770464">
      <w:pPr>
        <w:rPr>
          <w:lang w:val="en"/>
        </w:rPr>
      </w:pPr>
      <w:r>
        <w:rPr>
          <w:lang w:val="en"/>
        </w:rPr>
        <w:t xml:space="preserve">If </w:t>
      </w:r>
      <w:r>
        <w:rPr>
          <w:rStyle w:val="Characters"/>
        </w:rPr>
        <w:t>r</w:t>
      </w:r>
      <w:r>
        <w:t xml:space="preserve"> is a </w:t>
      </w:r>
      <w:r>
        <w:rPr>
          <w:rStyle w:val="Characters"/>
        </w:rPr>
        <w:t>reagent</w:t>
      </w:r>
      <w:r>
        <w:t xml:space="preserve">, </w:t>
      </w:r>
      <w:r>
        <w:rPr>
          <w:rStyle w:val="Characters"/>
        </w:rPr>
        <w:t>r’s</w:t>
      </w:r>
      <w:r>
        <w:t xml:space="preserve"> name is a </w:t>
      </w:r>
      <w:r>
        <w:rPr>
          <w:rStyle w:val="Characters"/>
        </w:rPr>
        <w:t>string</w:t>
      </w:r>
      <w:r>
        <w:t xml:space="preserve">.  This will be either the </w:t>
      </w:r>
      <w:r>
        <w:rPr>
          <w:rStyle w:val="Characters"/>
        </w:rPr>
        <w:t xml:space="preserve">string </w:t>
      </w:r>
      <w:r>
        <w:t xml:space="preserve">passed into the </w:t>
      </w:r>
      <w:r>
        <w:rPr>
          <w:rStyle w:val="Characters"/>
        </w:rPr>
        <w:t>reagent expression</w:t>
      </w:r>
      <w:r>
        <w:t xml:space="preserve">, e.g. </w:t>
      </w:r>
      <w:r>
        <w:rPr>
          <w:rStyle w:val="Characters"/>
        </w:rPr>
        <w:t>A</w:t>
      </w:r>
      <w:r>
        <w:t xml:space="preserve"> for </w:t>
      </w:r>
      <w:r>
        <w:rPr>
          <w:rStyle w:val="Characters"/>
        </w:rPr>
        <w:t>reagent “A”</w:t>
      </w:r>
      <w:r>
        <w:t xml:space="preserve"> or it will be a description of the components of a mixture, like </w:t>
      </w:r>
      <w:r>
        <w:rPr>
          <w:rStyle w:val="Characters"/>
        </w:rPr>
        <w:t xml:space="preserve"> 1 A + 2 B</w:t>
      </w:r>
      <w:r>
        <w:t>.</w:t>
      </w:r>
    </w:p>
    <w:p w14:paraId="0DA8567D" w14:textId="23AD532D" w:rsidR="00225103" w:rsidRDefault="00225103" w:rsidP="00225103">
      <w:pPr>
        <w:pStyle w:val="Heading3"/>
      </w:pPr>
      <w:bookmarkStart w:id="114" w:name="_Toc144415154"/>
      <w:r>
        <w:lastRenderedPageBreak/>
        <w:t>Using DML interactively</w:t>
      </w:r>
      <w:bookmarkEnd w:id="114"/>
    </w:p>
    <w:p w14:paraId="12E32D61" w14:textId="75C4BD05" w:rsidR="00225103" w:rsidRDefault="00225103" w:rsidP="00225103">
      <w:pPr>
        <w:rPr>
          <w:lang w:val="en"/>
        </w:rPr>
      </w:pPr>
      <w:r>
        <w:rPr>
          <w:lang w:val="en"/>
        </w:rPr>
        <w:t xml:space="preserve">Some systems, e.g., </w:t>
      </w:r>
      <w:r w:rsidR="00312099">
        <w:rPr>
          <w:lang w:val="en"/>
        </w:rPr>
        <w:t>HP-DMF</w:t>
      </w:r>
      <w:r>
        <w:rPr>
          <w:lang w:val="en"/>
        </w:rPr>
        <w:t xml:space="preserve">, allow the user to interact with the board “manually”, presenting a GUI representation of the status of the board (including what drops are where and what’s in each well) and allowing the user to change the state of pads by clicking and to </w:t>
      </w:r>
      <w:r w:rsidR="005C71A6">
        <w:rPr>
          <w:lang w:val="en"/>
        </w:rPr>
        <w:t>execute DML statements by typing them.  DML has some extra facilities that are useful for this use case.</w:t>
      </w:r>
      <w:r w:rsidR="00AE63C3">
        <w:rPr>
          <w:lang w:val="en"/>
        </w:rPr>
        <w:t xml:space="preserve">  Note that these may not be available if DML is not being used interactively.</w:t>
      </w:r>
    </w:p>
    <w:p w14:paraId="089C90CE" w14:textId="1AE3C7A7" w:rsidR="005C71A6" w:rsidRDefault="00AE63C3" w:rsidP="005C71A6">
      <w:pPr>
        <w:pStyle w:val="Concept"/>
      </w:pPr>
      <w:bookmarkStart w:id="115" w:name="_Toc144415155"/>
      <w:r>
        <w:t>Syntactic changes for interactive commands</w:t>
      </w:r>
      <w:bookmarkEnd w:id="115"/>
    </w:p>
    <w:p w14:paraId="026BB5A8" w14:textId="2D172723" w:rsidR="00AE63C3" w:rsidRDefault="00AE63C3" w:rsidP="00AE63C3">
      <w:pPr>
        <w:rPr>
          <w:lang w:val="en"/>
        </w:rPr>
      </w:pPr>
      <w:r>
        <w:rPr>
          <w:lang w:val="en"/>
        </w:rPr>
        <w:t>When issuing commands interactively, the semicolons that are typically required at the ends of statements become optional.</w:t>
      </w:r>
    </w:p>
    <w:p w14:paraId="52566E0B" w14:textId="719D1473" w:rsidR="00AE63C3" w:rsidRDefault="00AE63C3" w:rsidP="00AE63C3">
      <w:r>
        <w:rPr>
          <w:lang w:val="en"/>
        </w:rPr>
        <w:t xml:space="preserve">Also, if you declare a variable without giving its type, the system will behave as if you had specified </w:t>
      </w:r>
      <w:r>
        <w:rPr>
          <w:rStyle w:val="Characters"/>
        </w:rPr>
        <w:t>local</w:t>
      </w:r>
      <w:r>
        <w:t xml:space="preserve"> and use the type of the initializing expression, so you can simply type</w:t>
      </w:r>
    </w:p>
    <w:p w14:paraId="1CE6DD0E" w14:textId="14CB0C35" w:rsidR="00AE63C3" w:rsidRDefault="00AE63C3" w:rsidP="00AE63C3">
      <w:pPr>
        <w:pStyle w:val="Example"/>
      </w:pPr>
      <w:r>
        <w:t>nsamples = 10</w:t>
      </w:r>
    </w:p>
    <w:p w14:paraId="1429491D" w14:textId="7FB77D58" w:rsidR="00AE63C3" w:rsidRDefault="00AE63C3" w:rsidP="00AE63C3">
      <w:pPr>
        <w:pStyle w:val="Continuation"/>
      </w:pPr>
      <w:r>
        <w:softHyphen/>
        <w:t xml:space="preserve">without the semicolon or the leading </w:t>
      </w:r>
      <w:r>
        <w:rPr>
          <w:rStyle w:val="Characters"/>
        </w:rPr>
        <w:t>int</w:t>
      </w:r>
      <w:r>
        <w:t>.</w:t>
      </w:r>
      <w:r>
        <w:rPr>
          <w:rStyle w:val="FootnoteReference"/>
        </w:rPr>
        <w:footnoteReference w:id="26"/>
      </w:r>
      <w:r>
        <w:t xml:space="preserve">  Be careful, however, because if you later try to modify this variable, but misspell it, typing</w:t>
      </w:r>
    </w:p>
    <w:p w14:paraId="6970E32C" w14:textId="6B2C2D62" w:rsidR="00AE63C3" w:rsidRDefault="00AE63C3" w:rsidP="00AE63C3">
      <w:pPr>
        <w:pStyle w:val="Example"/>
      </w:pPr>
      <w:r>
        <w:t>nsampels = 5</w:t>
      </w:r>
    </w:p>
    <w:p w14:paraId="0CC8A157" w14:textId="4B21DF18" w:rsidR="00AE63C3" w:rsidRDefault="00AE63C3" w:rsidP="00AE63C3">
      <w:pPr>
        <w:pStyle w:val="Continuation"/>
      </w:pPr>
      <w:r>
        <w:rPr>
          <w:rStyle w:val="Characters"/>
        </w:rPr>
        <w:t>nsamples</w:t>
      </w:r>
      <w:r>
        <w:t xml:space="preserve"> will retain its value of 10, and a new variable, </w:t>
      </w:r>
      <w:r>
        <w:rPr>
          <w:rStyle w:val="Characters"/>
        </w:rPr>
        <w:t>nsampels</w:t>
      </w:r>
      <w:r>
        <w:t xml:space="preserve"> will be created.</w:t>
      </w:r>
      <w:r>
        <w:rPr>
          <w:rStyle w:val="FootnoteReference"/>
        </w:rPr>
        <w:footnoteReference w:id="27"/>
      </w:r>
    </w:p>
    <w:p w14:paraId="75381D2E" w14:textId="0967FEB4" w:rsidR="00F307D5" w:rsidRDefault="00F307D5" w:rsidP="00F307D5">
      <w:pPr>
        <w:pStyle w:val="Concept"/>
      </w:pPr>
      <w:bookmarkStart w:id="116" w:name="_Toc144415156"/>
      <w:r>
        <w:t>Clicked pads and drops</w:t>
      </w:r>
      <w:bookmarkEnd w:id="116"/>
    </w:p>
    <w:p w14:paraId="44A3A56E" w14:textId="713D1D14" w:rsidR="00F307D5" w:rsidRDefault="00551CE2" w:rsidP="00F307D5">
      <w:r>
        <w:rPr>
          <w:lang w:val="en"/>
        </w:rPr>
        <w:t xml:space="preserve">If the system allows the user to click on a pad, either to identify it or to change its state, a DML program can identify the last clicked pad as </w:t>
      </w:r>
      <w:r>
        <w:rPr>
          <w:rStyle w:val="Characters"/>
        </w:rPr>
        <w:t>the last clicked pad</w:t>
      </w:r>
      <w:r>
        <w:t xml:space="preserve"> (or </w:t>
      </w:r>
      <w:r>
        <w:rPr>
          <w:rStyle w:val="Characters"/>
        </w:rPr>
        <w:t>last clicked pad</w:t>
      </w:r>
      <w:r>
        <w:t xml:space="preserve"> or </w:t>
      </w:r>
      <w:r>
        <w:rPr>
          <w:rStyle w:val="Characters"/>
        </w:rPr>
        <w:t>clicked pad</w:t>
      </w:r>
      <w:r>
        <w:t xml:space="preserve">), which returns a </w:t>
      </w:r>
      <w:r>
        <w:rPr>
          <w:rStyle w:val="Characters"/>
        </w:rPr>
        <w:t>(maybe) pad</w:t>
      </w:r>
      <w:r>
        <w:t xml:space="preserve">.  </w:t>
      </w:r>
    </w:p>
    <w:p w14:paraId="71B62D2B" w14:textId="339B2F7A" w:rsidR="00551CE2" w:rsidRDefault="00551CE2" w:rsidP="00F307D5">
      <w:r>
        <w:t xml:space="preserve">Similarly, </w:t>
      </w:r>
      <w:r>
        <w:rPr>
          <w:rStyle w:val="Characters"/>
        </w:rPr>
        <w:t>the last clicked drop</w:t>
      </w:r>
      <w:r>
        <w:t xml:space="preserve"> (or …) is a </w:t>
      </w:r>
      <w:r>
        <w:rPr>
          <w:rStyle w:val="Characters"/>
        </w:rPr>
        <w:t>(maybe) drop</w:t>
      </w:r>
      <w:r>
        <w:t xml:space="preserve"> which is the </w:t>
      </w:r>
      <w:r>
        <w:rPr>
          <w:rStyle w:val="Characters"/>
        </w:rPr>
        <w:t>drop</w:t>
      </w:r>
      <w:r>
        <w:t xml:space="preserve"> associated with </w:t>
      </w:r>
      <w:r>
        <w:rPr>
          <w:rStyle w:val="Characters"/>
        </w:rPr>
        <w:t>last clicked pad</w:t>
      </w:r>
      <w:r>
        <w:t xml:space="preserve">.  Note that if the drop has moved, </w:t>
      </w:r>
      <w:r>
        <w:rPr>
          <w:rStyle w:val="Characters"/>
        </w:rPr>
        <w:t>last clicked pad</w:t>
      </w:r>
      <w:r>
        <w:t xml:space="preserve"> will no longer return a value, since </w:t>
      </w:r>
      <w:r>
        <w:rPr>
          <w:rStyle w:val="Characters"/>
        </w:rPr>
        <w:t>last clicked pad</w:t>
      </w:r>
      <w:r>
        <w:t xml:space="preserve"> no longer has a drop.</w:t>
      </w:r>
    </w:p>
    <w:p w14:paraId="2F05F139" w14:textId="623D4CEC" w:rsidR="00551CE2" w:rsidRDefault="00551CE2" w:rsidP="00551CE2">
      <w:pPr>
        <w:pStyle w:val="Concept"/>
      </w:pPr>
      <w:bookmarkStart w:id="117" w:name="_Toc144415157"/>
      <w:r>
        <w:t>Interactive reagents and volumes</w:t>
      </w:r>
      <w:bookmarkEnd w:id="117"/>
    </w:p>
    <w:p w14:paraId="7974CAC0" w14:textId="56CADA1E" w:rsidR="00551CE2" w:rsidRDefault="00465F03" w:rsidP="00551CE2">
      <w:r>
        <w:rPr>
          <w:lang w:val="en"/>
        </w:rPr>
        <w:t xml:space="preserve">When you manually tell the system that there is a drop someplace its model doesn’t think there is one (on </w:t>
      </w:r>
      <w:r w:rsidR="004D493F">
        <w:rPr>
          <w:lang w:val="en"/>
        </w:rPr>
        <w:t>HP-DMF</w:t>
      </w:r>
      <w:r>
        <w:rPr>
          <w:lang w:val="en"/>
        </w:rPr>
        <w:t xml:space="preserve"> by shift-clicking), </w:t>
      </w:r>
      <w:r w:rsidR="00EF764F">
        <w:rPr>
          <w:lang w:val="en"/>
        </w:rPr>
        <w:t xml:space="preserve">the reagent that the system assumes is stored in the variable </w:t>
      </w:r>
      <w:r w:rsidR="00EF764F">
        <w:rPr>
          <w:rStyle w:val="Characters"/>
        </w:rPr>
        <w:lastRenderedPageBreak/>
        <w:t>the interactive reagent</w:t>
      </w:r>
      <w:r w:rsidR="00EF764F">
        <w:t xml:space="preserve"> (or </w:t>
      </w:r>
      <w:r w:rsidR="00EF764F">
        <w:rPr>
          <w:rStyle w:val="Characters"/>
        </w:rPr>
        <w:t>interactive reagent</w:t>
      </w:r>
      <w:r w:rsidR="00EF764F">
        <w:t xml:space="preserve">), which defaults to </w:t>
      </w:r>
      <w:r w:rsidR="00EF764F">
        <w:rPr>
          <w:rStyle w:val="Characters"/>
        </w:rPr>
        <w:t>unknown</w:t>
      </w:r>
      <w:r w:rsidR="00EF764F">
        <w:t xml:space="preserve">.  This is also the </w:t>
      </w:r>
      <w:r w:rsidR="00EF764F">
        <w:rPr>
          <w:rStyle w:val="Characters"/>
        </w:rPr>
        <w:t>reagent</w:t>
      </w:r>
      <w:r w:rsidR="00EF764F">
        <w:t xml:space="preserve"> that is assumed when you say</w:t>
      </w:r>
    </w:p>
    <w:p w14:paraId="2C74B8B1" w14:textId="1B2E209E" w:rsidR="00EF764F" w:rsidRPr="00EF764F" w:rsidRDefault="00EF764F" w:rsidP="00EF764F">
      <w:pPr>
        <w:pStyle w:val="Example"/>
      </w:pPr>
      <w:r>
        <w:t>ep = transfer in(0.5 uL);</w:t>
      </w:r>
    </w:p>
    <w:p w14:paraId="04C4F4D6" w14:textId="4836C003" w:rsidR="005C71A6" w:rsidRDefault="00EF764F" w:rsidP="00EF764F">
      <w:pPr>
        <w:pStyle w:val="Continuation"/>
      </w:pPr>
      <w:r>
        <w:rPr>
          <w:lang w:val="en"/>
        </w:rPr>
        <w:t xml:space="preserve">specifying a </w:t>
      </w:r>
      <w:r>
        <w:rPr>
          <w:rStyle w:val="Characters"/>
        </w:rPr>
        <w:t>volume</w:t>
      </w:r>
      <w:r>
        <w:t xml:space="preserve"> rather than a </w:t>
      </w:r>
      <w:r>
        <w:rPr>
          <w:rStyle w:val="Characters"/>
        </w:rPr>
        <w:t>liquid</w:t>
      </w:r>
      <w:r>
        <w:t>.  You can, of course, change the value by saying</w:t>
      </w:r>
    </w:p>
    <w:p w14:paraId="44723CFA" w14:textId="35CE3E80" w:rsidR="00EF764F" w:rsidRDefault="00EF764F" w:rsidP="00EF764F">
      <w:pPr>
        <w:pStyle w:val="Example"/>
      </w:pPr>
      <w:r w:rsidRPr="00EF764F">
        <w:t>interactive reagent = my_reagent;</w:t>
      </w:r>
    </w:p>
    <w:p w14:paraId="1646D406" w14:textId="1CA358B8" w:rsidR="00EF764F" w:rsidRPr="00EF764F" w:rsidRDefault="00EF764F" w:rsidP="00EF764F">
      <w:pPr>
        <w:pStyle w:val="Continuation"/>
      </w:pPr>
      <w:r>
        <w:t xml:space="preserve">Similarly, when you click to add liquid to or remove liquid from a pad, the system needs to know what the </w:t>
      </w:r>
      <w:r>
        <w:rPr>
          <w:rStyle w:val="Characters"/>
        </w:rPr>
        <w:t>volume</w:t>
      </w:r>
      <w:r>
        <w:t xml:space="preserve"> of that transfer is.  This is stored in </w:t>
      </w:r>
      <w:r>
        <w:rPr>
          <w:rStyle w:val="Characters"/>
        </w:rPr>
        <w:t>the interactive volume</w:t>
      </w:r>
      <w:r>
        <w:t xml:space="preserve"> (or </w:t>
      </w:r>
      <w:r>
        <w:rPr>
          <w:rStyle w:val="Characters"/>
        </w:rPr>
        <w:t>interactive volume</w:t>
      </w:r>
      <w:r>
        <w:t xml:space="preserve">), and the initial value is </w:t>
      </w:r>
      <w:r>
        <w:rPr>
          <w:rStyle w:val="Characters"/>
        </w:rPr>
        <w:t>1 drop</w:t>
      </w:r>
      <w:r>
        <w:t xml:space="preserve">, the </w:t>
      </w:r>
      <w:r w:rsidR="00F721DA">
        <w:t>natural drop size the board dispenses.  If you are manually transferring liquid in and out, it may be worth setting this to the volume you tend to transfer.</w:t>
      </w:r>
    </w:p>
    <w:p w14:paraId="35954D8F" w14:textId="4DA6A8D8" w:rsidR="00225103" w:rsidRDefault="00225103" w:rsidP="00225103">
      <w:pPr>
        <w:pStyle w:val="Heading3"/>
      </w:pPr>
      <w:bookmarkStart w:id="118" w:name="_Toc144415158"/>
      <w:r>
        <w:t>Resetting the board</w:t>
      </w:r>
      <w:bookmarkEnd w:id="118"/>
    </w:p>
    <w:p w14:paraId="7A32B972" w14:textId="77777777" w:rsidR="009559A3" w:rsidRDefault="00225103" w:rsidP="00225103">
      <w:r>
        <w:rPr>
          <w:lang w:val="en"/>
        </w:rPr>
        <w:t>At times, especially when interacting with the board manually</w:t>
      </w:r>
      <w:r w:rsidR="009559A3">
        <w:rPr>
          <w:lang w:val="en"/>
        </w:rPr>
        <w:t xml:space="preserve">, there may come times in which you need to reset the board to a known state.  DML provides several </w:t>
      </w:r>
      <w:r w:rsidR="009559A3">
        <w:rPr>
          <w:rStyle w:val="Characters"/>
        </w:rPr>
        <w:t>reset</w:t>
      </w:r>
      <w:r w:rsidR="009559A3">
        <w:t xml:space="preserve"> actions that do this:</w:t>
      </w:r>
    </w:p>
    <w:p w14:paraId="28001128" w14:textId="77777777" w:rsidR="009559A3" w:rsidRPr="009559A3" w:rsidRDefault="009559A3">
      <w:pPr>
        <w:pStyle w:val="ListParagraph"/>
        <w:numPr>
          <w:ilvl w:val="0"/>
          <w:numId w:val="5"/>
        </w:numPr>
        <w:rPr>
          <w:lang w:val="en"/>
        </w:rPr>
      </w:pPr>
      <w:r>
        <w:rPr>
          <w:rStyle w:val="Characters"/>
        </w:rPr>
        <w:t>reset pads</w:t>
      </w:r>
      <w:r>
        <w:t xml:space="preserve"> turns off all pads and well pads (including well gates).</w:t>
      </w:r>
    </w:p>
    <w:p w14:paraId="0379C698" w14:textId="77777777" w:rsidR="009559A3" w:rsidRPr="009559A3" w:rsidRDefault="009559A3">
      <w:pPr>
        <w:pStyle w:val="ListParagraph"/>
        <w:numPr>
          <w:ilvl w:val="0"/>
          <w:numId w:val="5"/>
        </w:numPr>
        <w:rPr>
          <w:lang w:val="en"/>
        </w:rPr>
      </w:pPr>
      <w:r>
        <w:rPr>
          <w:rStyle w:val="Characters"/>
        </w:rPr>
        <w:t>reset heaters</w:t>
      </w:r>
      <w:r>
        <w:t xml:space="preserve"> (or </w:t>
      </w:r>
      <w:r>
        <w:rPr>
          <w:rStyle w:val="Characters"/>
        </w:rPr>
        <w:t>reset heating zones</w:t>
      </w:r>
      <w:r>
        <w:t>) turns off all heaters.</w:t>
      </w:r>
    </w:p>
    <w:p w14:paraId="354CF009" w14:textId="77777777" w:rsidR="009559A3" w:rsidRPr="009559A3" w:rsidRDefault="009559A3">
      <w:pPr>
        <w:pStyle w:val="ListParagraph"/>
        <w:numPr>
          <w:ilvl w:val="0"/>
          <w:numId w:val="5"/>
        </w:numPr>
        <w:rPr>
          <w:lang w:val="en"/>
        </w:rPr>
      </w:pPr>
      <w:r>
        <w:rPr>
          <w:rStyle w:val="Characters"/>
        </w:rPr>
        <w:t>reset chillers</w:t>
      </w:r>
      <w:r>
        <w:t xml:space="preserve"> turns off all chillers.</w:t>
      </w:r>
    </w:p>
    <w:p w14:paraId="2BED491C" w14:textId="77777777" w:rsidR="009559A3" w:rsidRPr="009559A3" w:rsidRDefault="009559A3">
      <w:pPr>
        <w:pStyle w:val="ListParagraph"/>
        <w:numPr>
          <w:ilvl w:val="0"/>
          <w:numId w:val="5"/>
        </w:numPr>
        <w:rPr>
          <w:lang w:val="en"/>
        </w:rPr>
      </w:pPr>
      <w:r>
        <w:rPr>
          <w:rStyle w:val="Characters"/>
        </w:rPr>
        <w:t>reset magnets</w:t>
      </w:r>
      <w:r>
        <w:t xml:space="preserve"> turns off all magnets.</w:t>
      </w:r>
    </w:p>
    <w:p w14:paraId="65B92C51" w14:textId="77777777" w:rsidR="009559A3" w:rsidRPr="009559A3" w:rsidRDefault="009559A3">
      <w:pPr>
        <w:pStyle w:val="ListParagraph"/>
        <w:numPr>
          <w:ilvl w:val="0"/>
          <w:numId w:val="5"/>
        </w:numPr>
        <w:rPr>
          <w:lang w:val="en"/>
        </w:rPr>
      </w:pPr>
      <w:r>
        <w:rPr>
          <w:rStyle w:val="Characters"/>
        </w:rPr>
        <w:t>reset all</w:t>
      </w:r>
      <w:r>
        <w:t xml:space="preserve"> turns off all of the above, as well as all other components (e.g., fans, power supplies, sensors, and the like).  Or, rather, it tells them to reset themselves, which may or may not do anything.</w:t>
      </w:r>
    </w:p>
    <w:p w14:paraId="329C85EE" w14:textId="4D4265AE" w:rsidR="00050579" w:rsidRDefault="00050579" w:rsidP="00050579">
      <w:pPr>
        <w:pStyle w:val="Heading3"/>
      </w:pPr>
      <w:bookmarkStart w:id="119" w:name="_Toc144415159"/>
      <w:r>
        <w:t>Pads</w:t>
      </w:r>
      <w:bookmarkEnd w:id="119"/>
    </w:p>
    <w:p w14:paraId="3960DB09" w14:textId="4B02F837" w:rsidR="00050579" w:rsidRDefault="00507006" w:rsidP="00050579">
      <w:r>
        <w:rPr>
          <w:lang w:val="en"/>
        </w:rPr>
        <w:t xml:space="preserve">Most of what you can do with </w:t>
      </w:r>
      <w:r>
        <w:rPr>
          <w:rStyle w:val="Characters"/>
        </w:rPr>
        <w:t>pad</w:t>
      </w:r>
      <w:r>
        <w:t>s has already been discussed.  They are created by coordinate expressions:</w:t>
      </w:r>
    </w:p>
    <w:p w14:paraId="0405F7EA" w14:textId="5EE4106B" w:rsidR="00507006" w:rsidRDefault="00507006" w:rsidP="00507006">
      <w:pPr>
        <w:pStyle w:val="Example"/>
      </w:pPr>
      <w:r>
        <w:t>pad p = (5, 4);</w:t>
      </w:r>
    </w:p>
    <w:p w14:paraId="1134E232" w14:textId="27CC80BE" w:rsidR="00507006" w:rsidRDefault="00507006" w:rsidP="00507006">
      <w:pPr>
        <w:pStyle w:val="Continuation"/>
      </w:pPr>
      <w:r>
        <w:t>or by attributes on other objects:</w:t>
      </w:r>
    </w:p>
    <w:p w14:paraId="492F53BF" w14:textId="45B0E7C7" w:rsidR="00507006" w:rsidRDefault="00507006" w:rsidP="00507006">
      <w:pPr>
        <w:pStyle w:val="Example"/>
      </w:pPr>
      <w:r>
        <w:t>pad p = well #1’s exit pad;</w:t>
      </w:r>
    </w:p>
    <w:p w14:paraId="2140B12B" w14:textId="3AEE64B9" w:rsidR="00507006" w:rsidRDefault="00507006" w:rsidP="00507006">
      <w:pPr>
        <w:pStyle w:val="Continuation"/>
      </w:pPr>
      <w:r>
        <w:t xml:space="preserve">You can also add a </w:t>
      </w:r>
      <w:r>
        <w:rPr>
          <w:rStyle w:val="Characters"/>
        </w:rPr>
        <w:t>delta</w:t>
      </w:r>
      <w:r>
        <w:t xml:space="preserve"> or </w:t>
      </w:r>
      <w:r>
        <w:rPr>
          <w:rStyle w:val="Characters"/>
        </w:rPr>
        <w:t>direction</w:t>
      </w:r>
      <w:r>
        <w:t xml:space="preserve"> to find the </w:t>
      </w:r>
      <w:r>
        <w:rPr>
          <w:rStyle w:val="Characters"/>
        </w:rPr>
        <w:t>pad</w:t>
      </w:r>
      <w:r>
        <w:t>’s neighbors:</w:t>
      </w:r>
    </w:p>
    <w:p w14:paraId="6BB6E7C1" w14:textId="0090751B" w:rsidR="00507006" w:rsidRDefault="00507006" w:rsidP="00507006">
      <w:pPr>
        <w:pStyle w:val="Example"/>
      </w:pPr>
      <w:r>
        <w:lastRenderedPageBreak/>
        <w:t>pad p2 = p + 2 west;</w:t>
      </w:r>
    </w:p>
    <w:p w14:paraId="2060B113" w14:textId="77777777" w:rsidR="00F52D85" w:rsidRDefault="00F52D85" w:rsidP="00F52D85">
      <w:pPr>
        <w:pStyle w:val="Continuation"/>
      </w:pPr>
      <w:r>
        <w:t xml:space="preserve">Pads are </w:t>
      </w:r>
      <w:r>
        <w:rPr>
          <w:rStyle w:val="Characters"/>
        </w:rPr>
        <w:t>binary component</w:t>
      </w:r>
      <w:r>
        <w:t xml:space="preserve">s, so you can say </w:t>
      </w:r>
    </w:p>
    <w:p w14:paraId="36C57011" w14:textId="77777777" w:rsidR="00F52D85" w:rsidRDefault="00F52D85" w:rsidP="00F52D85">
      <w:pPr>
        <w:pStyle w:val="Example"/>
      </w:pPr>
      <w:r w:rsidRPr="00F52D85">
        <w:t>p : on</w:t>
      </w:r>
    </w:p>
    <w:p w14:paraId="39CE61B6" w14:textId="77777777" w:rsidR="00F52D85" w:rsidRDefault="00F52D85" w:rsidP="00F52D85">
      <w:pPr>
        <w:pStyle w:val="Example"/>
      </w:pPr>
      <w:r w:rsidRPr="00F52D85">
        <w:t>p : turn off</w:t>
      </w:r>
    </w:p>
    <w:p w14:paraId="78366306" w14:textId="6685E5D1" w:rsidR="00F52D85" w:rsidRPr="00F52D85" w:rsidRDefault="00F52D85" w:rsidP="00F52D85">
      <w:pPr>
        <w:pStyle w:val="Example"/>
      </w:pPr>
      <w:r w:rsidRPr="00F52D85">
        <w:t>p : toggle state.</w:t>
      </w:r>
    </w:p>
    <w:p w14:paraId="463ACE40" w14:textId="121A3211" w:rsidR="00F52D85" w:rsidRDefault="00F52D85" w:rsidP="00F52D85">
      <w:pPr>
        <w:pStyle w:val="Continuation"/>
      </w:pPr>
      <w:r>
        <w:t xml:space="preserve">You can get access to a pad’s </w:t>
      </w:r>
      <w:r>
        <w:rPr>
          <w:rStyle w:val="Characters"/>
        </w:rPr>
        <w:t>column</w:t>
      </w:r>
      <w:r>
        <w:t xml:space="preserve"> (or </w:t>
      </w:r>
      <w:r>
        <w:rPr>
          <w:rStyle w:val="Characters"/>
        </w:rPr>
        <w:t>col</w:t>
      </w:r>
      <w:r>
        <w:t xml:space="preserve"> or </w:t>
      </w:r>
      <w:r>
        <w:rPr>
          <w:rStyle w:val="Characters"/>
        </w:rPr>
        <w:t>x coordinate</w:t>
      </w:r>
      <w:r>
        <w:t xml:space="preserve"> or </w:t>
      </w:r>
      <w:r>
        <w:rPr>
          <w:rStyle w:val="Characters"/>
        </w:rPr>
        <w:t>x coord</w:t>
      </w:r>
      <w:r>
        <w:t xml:space="preserve">) and its </w:t>
      </w:r>
      <w:r>
        <w:rPr>
          <w:rStyle w:val="Characters"/>
        </w:rPr>
        <w:t>row</w:t>
      </w:r>
      <w:r>
        <w:t xml:space="preserve"> (or </w:t>
      </w:r>
      <w:r>
        <w:rPr>
          <w:rStyle w:val="Characters"/>
        </w:rPr>
        <w:t>y coordinate</w:t>
      </w:r>
      <w:r>
        <w:t xml:space="preserve"> or </w:t>
      </w:r>
      <w:r>
        <w:rPr>
          <w:rStyle w:val="Characters"/>
        </w:rPr>
        <w:t>y coord</w:t>
      </w:r>
      <w:r>
        <w:t xml:space="preserve">).  Pads also have attributes that allow you to get access to other components associated with them.  This includes </w:t>
      </w:r>
      <w:r w:rsidRPr="00F52D85">
        <w:rPr>
          <w:rStyle w:val="Characters"/>
        </w:rPr>
        <w:t>drop</w:t>
      </w:r>
      <w:r>
        <w:t xml:space="preserve">, </w:t>
      </w:r>
      <w:r w:rsidRPr="00F52D85">
        <w:rPr>
          <w:rStyle w:val="Characters"/>
        </w:rPr>
        <w:t>well</w:t>
      </w:r>
      <w:r>
        <w:t xml:space="preserve">, </w:t>
      </w:r>
      <w:r w:rsidRPr="00F52D85">
        <w:rPr>
          <w:rStyle w:val="Characters"/>
        </w:rPr>
        <w:t>heater</w:t>
      </w:r>
      <w:r>
        <w:t xml:space="preserve"> (or </w:t>
      </w:r>
      <w:r>
        <w:rPr>
          <w:rStyle w:val="Characters"/>
        </w:rPr>
        <w:t>heating zone</w:t>
      </w:r>
      <w:r>
        <w:t xml:space="preserve">), </w:t>
      </w:r>
      <w:r>
        <w:rPr>
          <w:rStyle w:val="Characters"/>
        </w:rPr>
        <w:t>chiller</w:t>
      </w:r>
      <w:r>
        <w:t xml:space="preserve">, and </w:t>
      </w:r>
      <w:r>
        <w:rPr>
          <w:rStyle w:val="Characters"/>
        </w:rPr>
        <w:t>extraction port</w:t>
      </w:r>
      <w:r>
        <w:t xml:space="preserve"> (or </w:t>
      </w:r>
      <w:r>
        <w:rPr>
          <w:rStyle w:val="Characters"/>
        </w:rPr>
        <w:t>extraction point</w:t>
      </w:r>
      <w:r>
        <w:t xml:space="preserve"> or </w:t>
      </w:r>
      <w:r>
        <w:rPr>
          <w:rStyle w:val="Characters"/>
        </w:rPr>
        <w:t>hole</w:t>
      </w:r>
      <w:r>
        <w:t>).</w:t>
      </w:r>
      <w:r w:rsidR="00A469B2">
        <w:t xml:space="preserve">  These all return </w:t>
      </w:r>
      <w:r w:rsidR="00A469B2">
        <w:rPr>
          <w:rStyle w:val="Characters"/>
        </w:rPr>
        <w:t>(maybe)</w:t>
      </w:r>
      <w:r w:rsidR="00A469B2">
        <w:t xml:space="preserve"> values, so you can say</w:t>
      </w:r>
    </w:p>
    <w:p w14:paraId="24425313" w14:textId="49E7F017" w:rsidR="00A469B2" w:rsidRDefault="00A469B2" w:rsidP="00A469B2">
      <w:pPr>
        <w:pStyle w:val="Example"/>
      </w:pPr>
      <w:r>
        <w:t xml:space="preserve">if p </w:t>
      </w:r>
      <w:r w:rsidR="00F34BB9">
        <w:t>doesn’t have a drop</w:t>
      </w:r>
      <w:r>
        <w:t xml:space="preserve"> { … }</w:t>
      </w:r>
    </w:p>
    <w:p w14:paraId="4153BC51" w14:textId="46042A58" w:rsidR="00E15DCF" w:rsidRPr="00A469B2" w:rsidRDefault="00E15DCF" w:rsidP="00A469B2">
      <w:pPr>
        <w:pStyle w:val="Example"/>
      </w:pPr>
      <w:r>
        <w:t xml:space="preserve">if p’s </w:t>
      </w:r>
      <w:r w:rsidR="00F34BB9">
        <w:t>heater</w:t>
      </w:r>
      <w:r>
        <w:t xml:space="preserve"> exists { … }</w:t>
      </w:r>
    </w:p>
    <w:p w14:paraId="3BE4ED4E" w14:textId="53099B6D" w:rsidR="00225103" w:rsidRDefault="009559A3" w:rsidP="009559A3">
      <w:pPr>
        <w:pStyle w:val="Heading3"/>
      </w:pPr>
      <w:bookmarkStart w:id="120" w:name="_Toc144415160"/>
      <w:r>
        <w:t>Wells</w:t>
      </w:r>
      <w:bookmarkEnd w:id="120"/>
    </w:p>
    <w:p w14:paraId="443FE96B" w14:textId="4D6CC9B2" w:rsidR="009559A3" w:rsidRDefault="009559A3" w:rsidP="009559A3">
      <w:pPr>
        <w:pStyle w:val="Concept"/>
      </w:pPr>
      <w:bookmarkStart w:id="121" w:name="_Toc144415161"/>
      <w:r>
        <w:t>Internal well structure</w:t>
      </w:r>
      <w:bookmarkEnd w:id="121"/>
    </w:p>
    <w:p w14:paraId="0CFF9535" w14:textId="1F064A09" w:rsidR="00050579" w:rsidRDefault="00050579" w:rsidP="00050579">
      <w:r>
        <w:rPr>
          <w:lang w:val="en"/>
        </w:rPr>
        <w:t xml:space="preserve">Within each </w:t>
      </w:r>
      <w:r>
        <w:rPr>
          <w:rStyle w:val="Characters"/>
        </w:rPr>
        <w:t>well</w:t>
      </w:r>
      <w:r>
        <w:t xml:space="preserve"> there is a </w:t>
      </w:r>
      <w:r>
        <w:rPr>
          <w:rStyle w:val="Characters"/>
        </w:rPr>
        <w:t>well gate</w:t>
      </w:r>
      <w:r>
        <w:t xml:space="preserve"> (next to the well’s </w:t>
      </w:r>
      <w:r>
        <w:rPr>
          <w:rStyle w:val="Characters"/>
        </w:rPr>
        <w:t>exit pad</w:t>
      </w:r>
      <w:r>
        <w:t xml:space="preserve">, which is a normal </w:t>
      </w:r>
      <w:r>
        <w:rPr>
          <w:rStyle w:val="Characters"/>
        </w:rPr>
        <w:t>pad</w:t>
      </w:r>
      <w:r>
        <w:t xml:space="preserve"> on the board proper) and a number of internal </w:t>
      </w:r>
      <w:r>
        <w:rPr>
          <w:rStyle w:val="Characters"/>
        </w:rPr>
        <w:t>well pads</w:t>
      </w:r>
      <w:r>
        <w:t>.  The model for each board defines sequences for turning these on and off in order to dispense drops, to absorb them from the exit pad, and to get the well into a state to transfer fluid into and out of the well from a pipettor.  If all is going well, you should be able to simply use the high-level constructs provided by DML for doing these operations, but for those experimenting with new boards or trying to come up with new sequences, it is sometimes useful</w:t>
      </w:r>
      <w:r w:rsidR="00753BFD">
        <w:t xml:space="preserve"> to turn these on and off directly.</w:t>
      </w:r>
    </w:p>
    <w:p w14:paraId="596C3048" w14:textId="7B51CF76" w:rsidR="00753BFD" w:rsidRDefault="00753BFD" w:rsidP="00050579">
      <w:r>
        <w:t xml:space="preserve">To access the well’s </w:t>
      </w:r>
      <w:r>
        <w:rPr>
          <w:rStyle w:val="Characters"/>
        </w:rPr>
        <w:t>gate</w:t>
      </w:r>
      <w:r>
        <w:t xml:space="preserve">, you can simply use </w:t>
      </w:r>
      <w:r>
        <w:rPr>
          <w:rStyle w:val="Characters"/>
        </w:rPr>
        <w:t>w’s gate</w:t>
      </w:r>
      <w:r>
        <w:t xml:space="preserve">.  To access an internal </w:t>
      </w:r>
      <w:r>
        <w:rPr>
          <w:rStyle w:val="Characters"/>
        </w:rPr>
        <w:t>well pad</w:t>
      </w:r>
      <w:r>
        <w:t xml:space="preserve">, </w:t>
      </w:r>
      <w:r w:rsidR="00463479">
        <w:t>use</w:t>
      </w:r>
    </w:p>
    <w:p w14:paraId="67C42B13" w14:textId="0699088A" w:rsidR="00463479" w:rsidRDefault="00463479" w:rsidP="00463479">
      <w:pPr>
        <w:pStyle w:val="Example"/>
      </w:pPr>
      <w:r>
        <w:t>well pad wp = w[4];</w:t>
      </w:r>
    </w:p>
    <w:p w14:paraId="09D084F4" w14:textId="553FAF19" w:rsidR="00463479" w:rsidRDefault="00463479" w:rsidP="00463479">
      <w:pPr>
        <w:pStyle w:val="Continuation"/>
      </w:pPr>
      <w:r>
        <w:t xml:space="preserve">The mapping of </w:t>
      </w:r>
      <w:r>
        <w:rPr>
          <w:rStyle w:val="Characters"/>
        </w:rPr>
        <w:t>integer</w:t>
      </w:r>
      <w:r>
        <w:t xml:space="preserve"> to </w:t>
      </w:r>
      <w:r>
        <w:rPr>
          <w:rStyle w:val="Characters"/>
        </w:rPr>
        <w:t>well pad</w:t>
      </w:r>
      <w:r>
        <w:t xml:space="preserve"> will depend on the board.  The </w:t>
      </w:r>
      <w:r>
        <w:rPr>
          <w:rStyle w:val="Characters"/>
        </w:rPr>
        <w:t>well pad</w:t>
      </w:r>
      <w:r>
        <w:t xml:space="preserve"> class includes both </w:t>
      </w:r>
      <w:r>
        <w:rPr>
          <w:rStyle w:val="Characters"/>
        </w:rPr>
        <w:t>well gate</w:t>
      </w:r>
      <w:r>
        <w:t xml:space="preserve">s and internal </w:t>
      </w:r>
      <w:r>
        <w:rPr>
          <w:rStyle w:val="Characters"/>
        </w:rPr>
        <w:t>well pad</w:t>
      </w:r>
      <w:r>
        <w:t xml:space="preserve">s.  All have a </w:t>
      </w:r>
      <w:r>
        <w:rPr>
          <w:rStyle w:val="Characters"/>
        </w:rPr>
        <w:t>well</w:t>
      </w:r>
      <w:r>
        <w:t xml:space="preserve"> attribute, which identifies the well they’re in, and all have a </w:t>
      </w:r>
      <w:r>
        <w:rPr>
          <w:rStyle w:val="Characters"/>
        </w:rPr>
        <w:t>number</w:t>
      </w:r>
      <w:r>
        <w:t xml:space="preserve">.  In the case of gates, the number will be </w:t>
      </w:r>
      <w:r>
        <w:rPr>
          <w:rStyle w:val="Characters"/>
        </w:rPr>
        <w:t>-1</w:t>
      </w:r>
      <w:r>
        <w:t>.</w:t>
      </w:r>
    </w:p>
    <w:p w14:paraId="631C1CAE" w14:textId="4255B6BA" w:rsidR="00463479" w:rsidRDefault="007D05DD" w:rsidP="007D05DD">
      <w:pPr>
        <w:pStyle w:val="Concept"/>
      </w:pPr>
      <w:bookmarkStart w:id="122" w:name="_Toc144415162"/>
      <w:r>
        <w:t>Putting liquid in wells</w:t>
      </w:r>
      <w:bookmarkEnd w:id="122"/>
    </w:p>
    <w:p w14:paraId="5086074D" w14:textId="55CE58EE" w:rsidR="007D05DD" w:rsidRDefault="007D05DD" w:rsidP="007D05DD">
      <w:r>
        <w:rPr>
          <w:lang w:val="en"/>
        </w:rPr>
        <w:t xml:space="preserve">The cleanest way to get liquid into wells is by using </w:t>
      </w:r>
      <w:r>
        <w:rPr>
          <w:rStyle w:val="Characters"/>
        </w:rPr>
        <w:t>require</w:t>
      </w:r>
      <w:r>
        <w:t>, which is described above.</w:t>
      </w:r>
      <w:r w:rsidR="009A6088">
        <w:t xml:space="preserve">  This ensures that you have the quantity that you will need and allows you to give yourself a margin to avoid transferring too often.</w:t>
      </w:r>
    </w:p>
    <w:p w14:paraId="72491EF7" w14:textId="73C4DA62" w:rsidR="009A6088" w:rsidRDefault="009A6088" w:rsidP="007D05DD">
      <w:r>
        <w:lastRenderedPageBreak/>
        <w:t>For finer control, you can say</w:t>
      </w:r>
    </w:p>
    <w:p w14:paraId="199B321C" w14:textId="1A064BA6" w:rsidR="009A6088" w:rsidRDefault="009A6088" w:rsidP="009A6088">
      <w:pPr>
        <w:pStyle w:val="Example"/>
      </w:pPr>
      <w:r>
        <w:t>w : transfer in(20 uL of buffer);</w:t>
      </w:r>
    </w:p>
    <w:p w14:paraId="01DDA532" w14:textId="21C3F774" w:rsidR="009A6088" w:rsidRDefault="009A6088" w:rsidP="009A6088">
      <w:pPr>
        <w:pStyle w:val="Continuation"/>
      </w:pPr>
      <w:r>
        <w:t>or</w:t>
      </w:r>
    </w:p>
    <w:p w14:paraId="77215784" w14:textId="73D06561" w:rsidR="009A6088" w:rsidRDefault="009A6088" w:rsidP="009A6088">
      <w:pPr>
        <w:pStyle w:val="Example"/>
      </w:pPr>
      <w:r>
        <w:t>w : transfer in(2.5 uL);</w:t>
      </w:r>
    </w:p>
    <w:p w14:paraId="204F0798" w14:textId="47FA8324" w:rsidR="009A6088" w:rsidRDefault="009A6088" w:rsidP="009A6088">
      <w:pPr>
        <w:pStyle w:val="Continuation"/>
      </w:pPr>
      <w:r>
        <w:t xml:space="preserve">to add the same </w:t>
      </w:r>
      <w:r>
        <w:rPr>
          <w:rStyle w:val="Characters"/>
        </w:rPr>
        <w:t>reagent</w:t>
      </w:r>
      <w:r>
        <w:t xml:space="preserve"> that the well already contains.  For the first form, if you give a reagent as a second argument:</w:t>
      </w:r>
    </w:p>
    <w:p w14:paraId="6B8D124D" w14:textId="5B7E4559" w:rsidR="009A6088" w:rsidRDefault="009A6088" w:rsidP="009A6088">
      <w:pPr>
        <w:pStyle w:val="Example"/>
      </w:pPr>
      <w:r>
        <w:t>w : transfer in(10 drops of X, my_product);</w:t>
      </w:r>
    </w:p>
    <w:p w14:paraId="63D8B107" w14:textId="4BFF9AA0" w:rsidR="009A6088" w:rsidRDefault="009A6088" w:rsidP="009A6088">
      <w:pPr>
        <w:pStyle w:val="Continuation"/>
      </w:pPr>
      <w:r>
        <w:t xml:space="preserve">after the </w:t>
      </w:r>
      <w:r>
        <w:rPr>
          <w:rStyle w:val="Characters"/>
        </w:rPr>
        <w:t>10 drops of X</w:t>
      </w:r>
      <w:r>
        <w:t xml:space="preserve"> have been transferred in, the </w:t>
      </w:r>
      <w:r>
        <w:rPr>
          <w:rStyle w:val="Characters"/>
        </w:rPr>
        <w:t>well’s reagent</w:t>
      </w:r>
      <w:r>
        <w:t xml:space="preserve"> is changed to be </w:t>
      </w:r>
      <w:r>
        <w:rPr>
          <w:rStyle w:val="Characters"/>
        </w:rPr>
        <w:t>my_product</w:t>
      </w:r>
      <w:r>
        <w:t>.  This can be useful when doing mixing within wells.  When the mixture is complete, you can name the result rather than dealing with the components.</w:t>
      </w:r>
    </w:p>
    <w:p w14:paraId="60D26106" w14:textId="71082F4E" w:rsidR="009A6088" w:rsidRDefault="009A6088" w:rsidP="009A6088">
      <w:r>
        <w:t>Another way to put liquid into a well is to say</w:t>
      </w:r>
    </w:p>
    <w:p w14:paraId="27DACC90" w14:textId="7F54C341" w:rsidR="009A6088" w:rsidRDefault="009A6088" w:rsidP="009A6088">
      <w:pPr>
        <w:pStyle w:val="Example"/>
      </w:pPr>
      <w:r>
        <w:t>w : fill;</w:t>
      </w:r>
    </w:p>
    <w:p w14:paraId="131A88F0" w14:textId="378D34AA" w:rsidR="009A6088" w:rsidRDefault="009A6088" w:rsidP="009A6088">
      <w:pPr>
        <w:pStyle w:val="Example"/>
      </w:pPr>
      <w:r>
        <w:t>w : fill(R);</w:t>
      </w:r>
    </w:p>
    <w:p w14:paraId="2890E3FA" w14:textId="73E8943E" w:rsidR="009A6088" w:rsidRDefault="009A6088" w:rsidP="009A6088">
      <w:pPr>
        <w:pStyle w:val="Continuation"/>
      </w:pPr>
      <w:r>
        <w:t xml:space="preserve">These forms both </w:t>
      </w:r>
      <w:r>
        <w:rPr>
          <w:rStyle w:val="Characters"/>
        </w:rPr>
        <w:t>transfer in</w:t>
      </w:r>
      <w:r>
        <w:t xml:space="preserve"> reagent until the </w:t>
      </w:r>
      <w:r>
        <w:rPr>
          <w:rStyle w:val="Characters"/>
        </w:rPr>
        <w:t>volume</w:t>
      </w:r>
      <w:r>
        <w:t xml:space="preserve"> within the well reaches the well’s </w:t>
      </w:r>
      <w:r>
        <w:rPr>
          <w:rStyle w:val="Characters"/>
        </w:rPr>
        <w:t>fill level</w:t>
      </w:r>
      <w:r>
        <w:t xml:space="preserve">, which defaults to its </w:t>
      </w:r>
      <w:r>
        <w:rPr>
          <w:rStyle w:val="Characters"/>
        </w:rPr>
        <w:t>capacity</w:t>
      </w:r>
      <w:r>
        <w:t xml:space="preserve">, but which can be assigned.  In the former case, the </w:t>
      </w:r>
      <w:r>
        <w:rPr>
          <w:rStyle w:val="Characters"/>
        </w:rPr>
        <w:t>reagent</w:t>
      </w:r>
      <w:r>
        <w:t xml:space="preserve"> used is the well’s current </w:t>
      </w:r>
      <w:r>
        <w:rPr>
          <w:rStyle w:val="Characters"/>
        </w:rPr>
        <w:t>reagent</w:t>
      </w:r>
      <w:r>
        <w:t xml:space="preserve">, which defaults to </w:t>
      </w:r>
      <w:r>
        <w:rPr>
          <w:rStyle w:val="Characters"/>
        </w:rPr>
        <w:t>unknown</w:t>
      </w:r>
      <w:r>
        <w:t>.</w:t>
      </w:r>
    </w:p>
    <w:p w14:paraId="4B4C5382" w14:textId="1C8AB4C0" w:rsidR="00B90D50" w:rsidRPr="00B90D50" w:rsidRDefault="00B90D50" w:rsidP="00B90D50">
      <w:r>
        <w:t xml:space="preserve">If you try to dispense a drop from a well where doing so will take it below the well’s </w:t>
      </w:r>
      <w:r>
        <w:rPr>
          <w:rStyle w:val="Characters"/>
        </w:rPr>
        <w:t>refill level</w:t>
      </w:r>
      <w:r>
        <w:t xml:space="preserve">, which defaults to </w:t>
      </w:r>
      <w:r>
        <w:rPr>
          <w:rStyle w:val="Characters"/>
        </w:rPr>
        <w:t>0uL</w:t>
      </w:r>
      <w:r>
        <w:t xml:space="preserve">, </w:t>
      </w:r>
      <w:r>
        <w:rPr>
          <w:rStyle w:val="Characters"/>
        </w:rPr>
        <w:t>fill</w:t>
      </w:r>
      <w:r>
        <w:t xml:space="preserve"> will be called automatically</w:t>
      </w:r>
      <w:r w:rsidR="009F288B">
        <w:t>.</w:t>
      </w:r>
    </w:p>
    <w:p w14:paraId="59E2D3D7" w14:textId="62695F8C" w:rsidR="001B5E65" w:rsidRDefault="001B5E65" w:rsidP="001B5E65">
      <w:pPr>
        <w:pStyle w:val="Concept"/>
      </w:pPr>
      <w:bookmarkStart w:id="123" w:name="_Toc144415163"/>
      <w:r>
        <w:t>Automatic refills</w:t>
      </w:r>
      <w:bookmarkEnd w:id="123"/>
    </w:p>
    <w:p w14:paraId="50534CD7" w14:textId="4A7F58E3" w:rsidR="001B5E65" w:rsidRDefault="001B5E65" w:rsidP="001B5E65">
      <w:r>
        <w:rPr>
          <w:lang w:val="en"/>
        </w:rPr>
        <w:t xml:space="preserve">As an alternative to </w:t>
      </w:r>
      <w:r>
        <w:rPr>
          <w:rStyle w:val="Characters"/>
        </w:rPr>
        <w:t>require</w:t>
      </w:r>
      <w:r>
        <w:t>, you can say</w:t>
      </w:r>
    </w:p>
    <w:p w14:paraId="64700958" w14:textId="7B0F76A4" w:rsidR="001B5E65" w:rsidRDefault="001B5E65" w:rsidP="001B5E65">
      <w:pPr>
        <w:pStyle w:val="Example"/>
      </w:pPr>
      <w:r>
        <w:t>w : prepare to dispense 50 drops of reagent R;</w:t>
      </w:r>
    </w:p>
    <w:p w14:paraId="45F9622D" w14:textId="66C55BB6" w:rsidR="001B5E65" w:rsidRDefault="001B5E65" w:rsidP="001B5E65">
      <w:pPr>
        <w:pStyle w:val="Continuation"/>
      </w:pPr>
      <w:r>
        <w:t xml:space="preserve">This gives you less control over when the pipettor will be asked to transfer fluid (with </w:t>
      </w:r>
      <w:r>
        <w:rPr>
          <w:rStyle w:val="Characters"/>
        </w:rPr>
        <w:t>require</w:t>
      </w:r>
      <w:r>
        <w:t xml:space="preserve"> it happens then or not at all), but it can be useful when the amount of reagent you will need is more than the well can handle.  This causes the well to fill itself to its </w:t>
      </w:r>
      <w:r>
        <w:rPr>
          <w:rStyle w:val="Characters"/>
        </w:rPr>
        <w:t>fill level</w:t>
      </w:r>
      <w:r>
        <w:t xml:space="preserve"> whenever it gets down to its </w:t>
      </w:r>
      <w:r>
        <w:rPr>
          <w:rStyle w:val="Characters"/>
        </w:rPr>
        <w:t>refill level</w:t>
      </w:r>
      <w:r>
        <w:t>, except if it doesn’t think it’s going to need that much reagent for the rest of the run, in which case it only adds what it will need.</w:t>
      </w:r>
    </w:p>
    <w:p w14:paraId="42ADD38F" w14:textId="2FA5143E" w:rsidR="001B5E65" w:rsidRPr="009F288B" w:rsidRDefault="001B5E65" w:rsidP="001B5E65">
      <w:r>
        <w:rPr>
          <w:rStyle w:val="Characters"/>
        </w:rPr>
        <w:t>prepare to dispense</w:t>
      </w:r>
      <w:r>
        <w:t xml:space="preserve"> can take a </w:t>
      </w:r>
      <w:r>
        <w:rPr>
          <w:rStyle w:val="Characters"/>
        </w:rPr>
        <w:t>liquid</w:t>
      </w:r>
      <w:r>
        <w:t xml:space="preserve">, as shown above or it can take a </w:t>
      </w:r>
      <w:r>
        <w:rPr>
          <w:rStyle w:val="Characters"/>
        </w:rPr>
        <w:t>volume</w:t>
      </w:r>
      <w:r>
        <w:t xml:space="preserve">, with the </w:t>
      </w:r>
      <w:r>
        <w:rPr>
          <w:rStyle w:val="Characters"/>
        </w:rPr>
        <w:t>reagent</w:t>
      </w:r>
      <w:r>
        <w:t xml:space="preserve"> defaulting to </w:t>
      </w:r>
      <w:r>
        <w:rPr>
          <w:rStyle w:val="Characters"/>
        </w:rPr>
        <w:t>w’s reagent</w:t>
      </w:r>
      <w:r>
        <w:t xml:space="preserve">.  Alternatively, it can take a </w:t>
      </w:r>
      <w:r>
        <w:rPr>
          <w:rStyle w:val="Characters"/>
        </w:rPr>
        <w:t>reagent</w:t>
      </w:r>
      <w:r>
        <w:t xml:space="preserve"> or no argument.  In </w:t>
      </w:r>
      <w:r>
        <w:lastRenderedPageBreak/>
        <w:t xml:space="preserve">those cases, the </w:t>
      </w:r>
      <w:r>
        <w:rPr>
          <w:rStyle w:val="Characters"/>
        </w:rPr>
        <w:t>volume</w:t>
      </w:r>
      <w:r>
        <w:t xml:space="preserve"> used is </w:t>
      </w:r>
      <w:r>
        <w:rPr>
          <w:rStyle w:val="Characters"/>
        </w:rPr>
        <w:t>w’s requirement</w:t>
      </w:r>
      <w:r>
        <w:t xml:space="preserve">, a </w:t>
      </w:r>
      <w:r>
        <w:rPr>
          <w:rStyle w:val="Characters"/>
        </w:rPr>
        <w:t>(maybe) volume</w:t>
      </w:r>
      <w:r>
        <w:t xml:space="preserve">.  If this is </w:t>
      </w:r>
      <w:r>
        <w:rPr>
          <w:rStyle w:val="Characters"/>
        </w:rPr>
        <w:t>missing</w:t>
      </w:r>
      <w:r>
        <w:t xml:space="preserve"> (the default), </w:t>
      </w:r>
      <w:r w:rsidR="006A254E">
        <w:t>…</w:t>
      </w:r>
      <w:r w:rsidR="006A254E">
        <w:rPr>
          <w:rStyle w:val="FootnoteReference"/>
        </w:rPr>
        <w:footnoteReference w:id="28"/>
      </w:r>
      <w:r w:rsidR="009F288B">
        <w:t xml:space="preserve">  </w:t>
      </w:r>
      <w:r w:rsidR="009F288B">
        <w:rPr>
          <w:rStyle w:val="Characters"/>
        </w:rPr>
        <w:t>w’s requirement</w:t>
      </w:r>
      <w:r w:rsidR="009F288B">
        <w:t xml:space="preserve"> is updated every time a drop is dispensed, so it will give you an estimate of how much will need to be dispensed before the run is over.  If you change your mind partway through, you can assign it a new value, either greater or smaller.</w:t>
      </w:r>
    </w:p>
    <w:p w14:paraId="3AA3594E" w14:textId="77777777" w:rsidR="006A254E" w:rsidRDefault="006A254E" w:rsidP="006A254E">
      <w:pPr>
        <w:pStyle w:val="Concept"/>
      </w:pPr>
      <w:bookmarkStart w:id="124" w:name="_Toc144415164"/>
      <w:r>
        <w:t>Taking liquid out of wells</w:t>
      </w:r>
      <w:bookmarkEnd w:id="124"/>
    </w:p>
    <w:p w14:paraId="27A5E638" w14:textId="77777777" w:rsidR="006A254E" w:rsidRDefault="006A254E" w:rsidP="006A254E">
      <w:r>
        <w:rPr>
          <w:lang w:val="en"/>
        </w:rPr>
        <w:t xml:space="preserve">To remove liquid from  a </w:t>
      </w:r>
      <w:r>
        <w:rPr>
          <w:rStyle w:val="Characters"/>
        </w:rPr>
        <w:t>well</w:t>
      </w:r>
      <w:r>
        <w:t>, you can say</w:t>
      </w:r>
    </w:p>
    <w:p w14:paraId="227DC6DD" w14:textId="77777777" w:rsidR="006A254E" w:rsidRDefault="006A254E" w:rsidP="006A254E">
      <w:pPr>
        <w:pStyle w:val="Example"/>
      </w:pPr>
      <w:r>
        <w:t>w : transfer out 20uL;</w:t>
      </w:r>
    </w:p>
    <w:p w14:paraId="4E42E1ED" w14:textId="77777777" w:rsidR="006A254E" w:rsidRDefault="006A254E" w:rsidP="006A254E">
      <w:pPr>
        <w:pStyle w:val="Example"/>
      </w:pPr>
      <w:r>
        <w:t>w : transfer out;</w:t>
      </w:r>
    </w:p>
    <w:p w14:paraId="76E23289" w14:textId="77777777" w:rsidR="006A254E" w:rsidRDefault="006A254E" w:rsidP="006A254E">
      <w:pPr>
        <w:pStyle w:val="Continuation"/>
      </w:pPr>
      <w:r>
        <w:t xml:space="preserve">DML does not yet have any model of what happens off of the board, so what the pipettor does with the transferred liquid is up to it.  In the second form, the well’s entire </w:t>
      </w:r>
      <w:r>
        <w:rPr>
          <w:rStyle w:val="Characters"/>
        </w:rPr>
        <w:t>volume</w:t>
      </w:r>
      <w:r>
        <w:t xml:space="preserve"> is transferred.</w:t>
      </w:r>
    </w:p>
    <w:p w14:paraId="5EB9B21F" w14:textId="77777777" w:rsidR="006A254E" w:rsidRDefault="006A254E" w:rsidP="006A254E">
      <w:r>
        <w:t>You can also say</w:t>
      </w:r>
    </w:p>
    <w:p w14:paraId="14F32EF3" w14:textId="77777777" w:rsidR="006A254E" w:rsidRDefault="006A254E" w:rsidP="006A254E">
      <w:pPr>
        <w:pStyle w:val="Example"/>
      </w:pPr>
      <w:r>
        <w:t>w : empty;</w:t>
      </w:r>
    </w:p>
    <w:p w14:paraId="505CD207" w14:textId="148D2A52" w:rsidR="006A254E" w:rsidRPr="001B5E65" w:rsidRDefault="006A254E" w:rsidP="006A254E">
      <w:pPr>
        <w:pStyle w:val="Continuation"/>
      </w:pPr>
      <w:r>
        <w:t xml:space="preserve">This transfers out liquid until the </w:t>
      </w:r>
      <w:r>
        <w:rPr>
          <w:rStyle w:val="Characters"/>
        </w:rPr>
        <w:t>well</w:t>
      </w:r>
      <w:r>
        <w:t xml:space="preserve"> gets down to its </w:t>
      </w:r>
      <w:r>
        <w:rPr>
          <w:rStyle w:val="Characters"/>
        </w:rPr>
        <w:t>refill level</w:t>
      </w:r>
      <w:r>
        <w:t xml:space="preserve">.  </w:t>
      </w:r>
    </w:p>
    <w:p w14:paraId="31B394D1" w14:textId="5FCE5EE1" w:rsidR="006A254E" w:rsidRPr="006A254E" w:rsidRDefault="006A254E" w:rsidP="001B5E65">
      <w:r>
        <w:t xml:space="preserve">If you try to add a drop to a well past a certain point (not yet visible in DML), </w:t>
      </w:r>
      <w:r>
        <w:rPr>
          <w:rStyle w:val="Characters"/>
        </w:rPr>
        <w:t>empty</w:t>
      </w:r>
      <w:r>
        <w:t xml:space="preserve"> will be called automatically.</w:t>
      </w:r>
    </w:p>
    <w:p w14:paraId="3BC5D409" w14:textId="3751D846" w:rsidR="00475916" w:rsidRDefault="00475916" w:rsidP="00475916">
      <w:pPr>
        <w:pStyle w:val="Concept"/>
      </w:pPr>
      <w:bookmarkStart w:id="125" w:name="_Toc144415165"/>
      <w:r>
        <w:t>Well attributes</w:t>
      </w:r>
      <w:bookmarkEnd w:id="125"/>
    </w:p>
    <w:p w14:paraId="75AB3553" w14:textId="40743904" w:rsidR="00475916" w:rsidRPr="00B54E85" w:rsidRDefault="00770464" w:rsidP="00475916">
      <w:pPr>
        <w:rPr>
          <w:rStyle w:val="Characters"/>
        </w:rPr>
      </w:pPr>
      <w:r>
        <w:rPr>
          <w:lang w:val="en"/>
        </w:rPr>
        <w:t xml:space="preserve">The full list of attributes for a </w:t>
      </w:r>
      <w:r>
        <w:rPr>
          <w:rStyle w:val="Characters"/>
        </w:rPr>
        <w:t>well</w:t>
      </w:r>
      <w:r>
        <w:t xml:space="preserve">, all of which have been described elsewhere, I believe is: </w:t>
      </w:r>
      <w:r>
        <w:rPr>
          <w:rStyle w:val="Characters"/>
        </w:rPr>
        <w:t>gate</w:t>
      </w:r>
      <w:r>
        <w:t xml:space="preserve">, </w:t>
      </w:r>
      <w:r>
        <w:rPr>
          <w:rStyle w:val="Characters"/>
        </w:rPr>
        <w:t>exit pad, exit dir</w:t>
      </w:r>
      <w:r>
        <w:t xml:space="preserve"> (or </w:t>
      </w:r>
      <w:r>
        <w:rPr>
          <w:rStyle w:val="Characters"/>
        </w:rPr>
        <w:t>exit direction</w:t>
      </w:r>
      <w:r>
        <w:t xml:space="preserve">), </w:t>
      </w:r>
      <w:r>
        <w:rPr>
          <w:rStyle w:val="Characters"/>
        </w:rPr>
        <w:t>number</w:t>
      </w:r>
      <w:r w:rsidR="0026784B" w:rsidRPr="0026784B">
        <w:t xml:space="preserve">, </w:t>
      </w:r>
      <w:r w:rsidR="0026784B">
        <w:rPr>
          <w:rStyle w:val="Characters"/>
        </w:rPr>
        <w:t>volume</w:t>
      </w:r>
      <w:r w:rsidR="0026784B">
        <w:t xml:space="preserve">, </w:t>
      </w:r>
      <w:r w:rsidR="0026784B">
        <w:rPr>
          <w:rStyle w:val="Characters"/>
        </w:rPr>
        <w:t>reagent</w:t>
      </w:r>
      <w:r w:rsidR="0026784B">
        <w:t xml:space="preserve">, </w:t>
      </w:r>
      <w:r w:rsidR="0026784B">
        <w:rPr>
          <w:rStyle w:val="Characters"/>
        </w:rPr>
        <w:t>contents</w:t>
      </w:r>
      <w:r w:rsidR="0026784B">
        <w:t xml:space="preserve">, </w:t>
      </w:r>
      <w:r w:rsidR="0026784B">
        <w:rPr>
          <w:rStyle w:val="Characters"/>
        </w:rPr>
        <w:t>capacity</w:t>
      </w:r>
      <w:r w:rsidR="0026784B">
        <w:t xml:space="preserve">, </w:t>
      </w:r>
      <w:r w:rsidR="0026784B">
        <w:rPr>
          <w:rStyle w:val="Characters"/>
        </w:rPr>
        <w:t>remaining capacity</w:t>
      </w:r>
      <w:r w:rsidR="00B54E85" w:rsidRPr="009F288B">
        <w:t xml:space="preserve">, </w:t>
      </w:r>
      <w:r w:rsidR="009F288B">
        <w:rPr>
          <w:rStyle w:val="Characters"/>
        </w:rPr>
        <w:t>requirement,</w:t>
      </w:r>
      <w:r w:rsidR="009F288B">
        <w:t xml:space="preserve"> </w:t>
      </w:r>
      <w:r w:rsidR="00B54E85">
        <w:rPr>
          <w:rStyle w:val="Characters"/>
        </w:rPr>
        <w:t>fill level</w:t>
      </w:r>
      <w:r w:rsidR="00B54E85">
        <w:t xml:space="preserve">, </w:t>
      </w:r>
      <w:r w:rsidR="00B54E85">
        <w:rPr>
          <w:rStyle w:val="Characters"/>
        </w:rPr>
        <w:t>refill level</w:t>
      </w:r>
      <w:r w:rsidR="00B54E85">
        <w:t xml:space="preserve">, </w:t>
      </w:r>
      <w:r w:rsidR="00B54E85">
        <w:rPr>
          <w:rStyle w:val="Characters"/>
        </w:rPr>
        <w:t>heater</w:t>
      </w:r>
      <w:r w:rsidR="00B54E85">
        <w:t xml:space="preserve">, and </w:t>
      </w:r>
      <w:r w:rsidR="00B54E85">
        <w:rPr>
          <w:rStyle w:val="Characters"/>
        </w:rPr>
        <w:t>chiller.</w:t>
      </w:r>
    </w:p>
    <w:p w14:paraId="5A7EA1C5" w14:textId="1699C8B5" w:rsidR="00770464" w:rsidRDefault="00DD3AA1" w:rsidP="00DD3AA1">
      <w:pPr>
        <w:pStyle w:val="Heading3"/>
      </w:pPr>
      <w:bookmarkStart w:id="126" w:name="_Toc144415166"/>
      <w:r>
        <w:t>Other stuff</w:t>
      </w:r>
      <w:bookmarkEnd w:id="126"/>
    </w:p>
    <w:p w14:paraId="44C1CD8F" w14:textId="07C702F8" w:rsidR="00DD3AA1" w:rsidRDefault="00DD3AA1" w:rsidP="00DD3AA1">
      <w:pPr>
        <w:pStyle w:val="Concept"/>
      </w:pPr>
      <w:bookmarkStart w:id="127" w:name="_Toc144415167"/>
      <w:r>
        <w:t>String forms</w:t>
      </w:r>
      <w:bookmarkEnd w:id="127"/>
    </w:p>
    <w:p w14:paraId="73DDD273" w14:textId="3542A938" w:rsidR="00DD3AA1" w:rsidRPr="00DD3AA1" w:rsidRDefault="00DD3AA1" w:rsidP="00DD3AA1">
      <w:r>
        <w:rPr>
          <w:lang w:val="en"/>
        </w:rPr>
        <w:t xml:space="preserve">To turn any object into a </w:t>
      </w:r>
      <w:r w:rsidRPr="00DD3AA1">
        <w:rPr>
          <w:rStyle w:val="Characters"/>
        </w:rPr>
        <w:t>string</w:t>
      </w:r>
      <w:r>
        <w:rPr>
          <w:lang w:val="en"/>
        </w:rPr>
        <w:t xml:space="preserve">, you can say </w:t>
      </w:r>
      <w:r>
        <w:rPr>
          <w:rStyle w:val="Characters"/>
        </w:rPr>
        <w:t>str(x)</w:t>
      </w:r>
      <w:r>
        <w:t>.</w:t>
      </w:r>
      <w:r>
        <w:rPr>
          <w:rStyle w:val="FootnoteReference"/>
        </w:rPr>
        <w:footnoteReference w:id="29"/>
      </w:r>
      <w:r>
        <w:t xml:space="preserve">  This is less needed than it used to be now that you can use the </w:t>
      </w:r>
      <w:r>
        <w:rPr>
          <w:rStyle w:val="Characters"/>
        </w:rPr>
        <w:t>+</w:t>
      </w:r>
      <w:r>
        <w:t xml:space="preserve"> operator with a </w:t>
      </w:r>
      <w:r>
        <w:rPr>
          <w:rStyle w:val="Characters"/>
        </w:rPr>
        <w:t>string</w:t>
      </w:r>
      <w:r>
        <w:t xml:space="preserve"> to do concatenation.</w:t>
      </w:r>
    </w:p>
    <w:p w14:paraId="1C8196E9" w14:textId="18577DBE" w:rsidR="00DD3AA1" w:rsidRDefault="00DD3AA1" w:rsidP="00DD3AA1">
      <w:pPr>
        <w:pStyle w:val="Example"/>
      </w:pPr>
      <w:r>
        <w:t>the drop’s pad+”.”</w:t>
      </w:r>
    </w:p>
    <w:p w14:paraId="227B21F2" w14:textId="08AA355E" w:rsidR="00DD3AA1" w:rsidRDefault="00DD3AA1" w:rsidP="00DD3AA1">
      <w:pPr>
        <w:pStyle w:val="Continuation"/>
      </w:pPr>
      <w:r>
        <w:lastRenderedPageBreak/>
        <w:t xml:space="preserve">To concatenate an object’s representation with a string.  Note that if </w:t>
      </w:r>
      <w:r>
        <w:rPr>
          <w:rStyle w:val="Characters"/>
        </w:rPr>
        <w:t>s</w:t>
      </w:r>
      <w:r>
        <w:t xml:space="preserve"> is itself a </w:t>
      </w:r>
      <w:r>
        <w:rPr>
          <w:rStyle w:val="Characters"/>
        </w:rPr>
        <w:t>string</w:t>
      </w:r>
      <w:r>
        <w:t xml:space="preserve">, </w:t>
      </w:r>
      <w:r>
        <w:rPr>
          <w:rStyle w:val="Characters"/>
        </w:rPr>
        <w:t>str(s)</w:t>
      </w:r>
      <w:r>
        <w:t xml:space="preserve"> will include quotation marks and possibly escape sequences, but when it is concatenated with another object, only the characters in the string are used.</w:t>
      </w:r>
    </w:p>
    <w:p w14:paraId="3AD82FC2" w14:textId="68EC71FA" w:rsidR="0078235A" w:rsidRDefault="0078235A" w:rsidP="0078235A">
      <w:pPr>
        <w:pStyle w:val="Concept"/>
      </w:pPr>
      <w:bookmarkStart w:id="128" w:name="_Toc144415168"/>
      <w:r>
        <w:t xml:space="preserve">Unsafe </w:t>
      </w:r>
      <w:r w:rsidR="002C3F85">
        <w:t>drop movement</w:t>
      </w:r>
      <w:bookmarkEnd w:id="128"/>
    </w:p>
    <w:p w14:paraId="29769AB2" w14:textId="48404717" w:rsidR="002C3F85" w:rsidRDefault="002C3F85" w:rsidP="002C3F85">
      <w:r>
        <w:rPr>
          <w:lang w:val="en"/>
        </w:rPr>
        <w:t xml:space="preserve">On a DMF board, a </w:t>
      </w:r>
      <w:r>
        <w:rPr>
          <w:rStyle w:val="Characters"/>
        </w:rPr>
        <w:t>drop</w:t>
      </w:r>
      <w:r>
        <w:t xml:space="preserve"> is moved to an adjacent pad by turning on the pad it wants to move to and turning off the pad it is currently on, with both action scheduled to happen on the next clock tick. </w:t>
      </w:r>
      <w:r w:rsidR="0054365F">
        <w:t xml:space="preserve"> If two drops wind up on adjacent pads, it is quite likely that they will merge, and so to avoid such merging happening accidentally, the underlying </w:t>
      </w:r>
      <w:r w:rsidR="000078D4">
        <w:t>HP-DMF</w:t>
      </w:r>
      <w:r w:rsidR="0054365F">
        <w:t xml:space="preserve"> system enforces that a drop is only allowed to move to the next pad in its path if it is guaranteed that on neither this clock tick nor the next will there be any drops (other than itself) on either the pad it wants to move to nor any of its eight neighbor pads.  It does this by requiring that the drop </w:t>
      </w:r>
      <w:r w:rsidR="0054365F">
        <w:rPr>
          <w:i/>
          <w:iCs/>
        </w:rPr>
        <w:t>reserve</w:t>
      </w:r>
      <w:r w:rsidR="0054365F">
        <w:t xml:space="preserve"> these pads before scheduling the change in pad state.  If there is another drop already on one of those pads, it will have to wait until that drop moves.  Similarly, if another drop has already reserved one of the pads, indicating its own motion, this drop will wait until the other drop has passed.</w:t>
      </w:r>
    </w:p>
    <w:p w14:paraId="0D828E43" w14:textId="30FBC7B8" w:rsidR="0054365F" w:rsidRDefault="0054365F" w:rsidP="0054365F">
      <w:r>
        <w:t xml:space="preserve">The occasional deadlock aside, this typically works well to move drops from one part of the board to another, but it makes it impossible to intentionally walk drops together such that they will merge.  This was a much bigger problem back before </w:t>
      </w:r>
      <w:r>
        <w:rPr>
          <w:rStyle w:val="Characters"/>
        </w:rPr>
        <w:t>accept merge</w:t>
      </w:r>
      <w:r>
        <w:t xml:space="preserve">, </w:t>
      </w:r>
      <w:r>
        <w:rPr>
          <w:rStyle w:val="Characters"/>
        </w:rPr>
        <w:t>merge into</w:t>
      </w:r>
      <w:r>
        <w:t xml:space="preserve">, and </w:t>
      </w:r>
      <w:r>
        <w:rPr>
          <w:rStyle w:val="Characters"/>
        </w:rPr>
        <w:t>mix with</w:t>
      </w:r>
      <w:r>
        <w:t xml:space="preserve"> were added to the language, as it made merging drops very difficult, but there are still probably situations in which it will be desirable.</w:t>
      </w:r>
    </w:p>
    <w:p w14:paraId="4D41758C" w14:textId="22587879" w:rsidR="005B4693" w:rsidRDefault="005B4693" w:rsidP="0054365F">
      <w:r>
        <w:t xml:space="preserve">Consider that you have two drops, </w:t>
      </w:r>
      <w:r>
        <w:rPr>
          <w:rStyle w:val="Characters"/>
        </w:rPr>
        <w:t>d1</w:t>
      </w:r>
      <w:r>
        <w:t xml:space="preserve"> and </w:t>
      </w:r>
      <w:r>
        <w:rPr>
          <w:rStyle w:val="Characters"/>
        </w:rPr>
        <w:t>d2</w:t>
      </w:r>
      <w:r>
        <w:t xml:space="preserve">, where </w:t>
      </w:r>
      <w:r>
        <w:rPr>
          <w:rStyle w:val="Characters"/>
        </w:rPr>
        <w:t>d1</w:t>
      </w:r>
      <w:r>
        <w:t xml:space="preserve"> is two pads above </w:t>
      </w:r>
      <w:r>
        <w:rPr>
          <w:rStyle w:val="Characters"/>
        </w:rPr>
        <w:t>d2</w:t>
      </w:r>
      <w:r>
        <w:t>, and you’d like to merge them onto the pad between them.  You can’t simply say</w:t>
      </w:r>
    </w:p>
    <w:p w14:paraId="44322CEA" w14:textId="5BBBDB71" w:rsidR="005B4693" w:rsidRDefault="005B4693" w:rsidP="005B4693">
      <w:pPr>
        <w:pStyle w:val="Example"/>
      </w:pPr>
      <w:r>
        <w:t>[[</w:t>
      </w:r>
    </w:p>
    <w:p w14:paraId="39711ADD" w14:textId="7A2B2506" w:rsidR="005B4693" w:rsidRDefault="005B4693" w:rsidP="005B4693">
      <w:pPr>
        <w:pStyle w:val="Example"/>
      </w:pPr>
      <w:r>
        <w:tab/>
        <w:t>d1 : down;</w:t>
      </w:r>
    </w:p>
    <w:p w14:paraId="7D869AC3" w14:textId="5CC52A5A" w:rsidR="005B4693" w:rsidRDefault="005B4693" w:rsidP="005B4693">
      <w:pPr>
        <w:pStyle w:val="Example"/>
      </w:pPr>
      <w:r>
        <w:tab/>
        <w:t>d2 : up;</w:t>
      </w:r>
    </w:p>
    <w:p w14:paraId="295779A4" w14:textId="0AB3789D" w:rsidR="005B4693" w:rsidRDefault="005B4693" w:rsidP="005B4693">
      <w:pPr>
        <w:pStyle w:val="Example"/>
      </w:pPr>
      <w:r>
        <w:t>]]</w:t>
      </w:r>
    </w:p>
    <w:p w14:paraId="782D4589" w14:textId="379119D2" w:rsidR="005B4693" w:rsidRDefault="005B4693" w:rsidP="005B4693">
      <w:pPr>
        <w:pStyle w:val="Continuation"/>
      </w:pPr>
      <w:r>
        <w:t>because the two drops would sit there forever, each waiting for the other to get out of the way.  You could do it directly by changing the pad states:</w:t>
      </w:r>
    </w:p>
    <w:p w14:paraId="784F1029" w14:textId="036FA866" w:rsidR="005B4693" w:rsidRDefault="005B4693" w:rsidP="005B4693">
      <w:pPr>
        <w:pStyle w:val="Example"/>
      </w:pPr>
      <w:r>
        <w:t>[[</w:t>
      </w:r>
    </w:p>
    <w:p w14:paraId="2D67ED6C" w14:textId="3D24E6A0" w:rsidR="005B4693" w:rsidRDefault="005B4693" w:rsidP="005B4693">
      <w:pPr>
        <w:pStyle w:val="Example"/>
      </w:pPr>
      <w:r>
        <w:tab/>
        <w:t>d1 : off;</w:t>
      </w:r>
    </w:p>
    <w:p w14:paraId="1271988B" w14:textId="7F41DCC3" w:rsidR="005B4693" w:rsidRDefault="005B4693" w:rsidP="005B4693">
      <w:pPr>
        <w:pStyle w:val="Example"/>
      </w:pPr>
      <w:r>
        <w:tab/>
        <w:t>d2 : off;</w:t>
      </w:r>
    </w:p>
    <w:p w14:paraId="1074853C" w14:textId="71BA99C8" w:rsidR="005B4693" w:rsidRDefault="005B4693" w:rsidP="005B4693">
      <w:pPr>
        <w:pStyle w:val="Example"/>
      </w:pPr>
      <w:r>
        <w:tab/>
        <w:t>d1 + down : on;</w:t>
      </w:r>
    </w:p>
    <w:p w14:paraId="41201779" w14:textId="3C9CB460" w:rsidR="005B4693" w:rsidRDefault="005B4693" w:rsidP="005B4693">
      <w:pPr>
        <w:pStyle w:val="Example"/>
      </w:pPr>
      <w:r>
        <w:t>]]</w:t>
      </w:r>
    </w:p>
    <w:p w14:paraId="18BA8095" w14:textId="4329AF71" w:rsidR="005B4693" w:rsidRDefault="005B4693" w:rsidP="005B4693">
      <w:pPr>
        <w:pStyle w:val="Continuation"/>
      </w:pPr>
      <w:r>
        <w:t xml:space="preserve">(taking advantage of the fact that a </w:t>
      </w:r>
      <w:r>
        <w:rPr>
          <w:rStyle w:val="Characters"/>
        </w:rPr>
        <w:t>drop</w:t>
      </w:r>
      <w:r>
        <w:t xml:space="preserve"> implicitly converts to its </w:t>
      </w:r>
      <w:r>
        <w:rPr>
          <w:rStyle w:val="Characters"/>
        </w:rPr>
        <w:t>pad</w:t>
      </w:r>
      <w:r>
        <w:t xml:space="preserve">), but that requires the programmer to be thinking about how a DMF board works rather than about what they want to </w:t>
      </w:r>
      <w:r>
        <w:lastRenderedPageBreak/>
        <w:t xml:space="preserve">do with it.  So what we do instead is add an </w:t>
      </w:r>
      <w:r>
        <w:rPr>
          <w:rStyle w:val="Characters"/>
        </w:rPr>
        <w:t>unsafe_walk</w:t>
      </w:r>
      <w:r>
        <w:t xml:space="preserve"> function that takes a </w:t>
      </w:r>
      <w:r>
        <w:rPr>
          <w:rStyle w:val="Characters"/>
        </w:rPr>
        <w:t>delta</w:t>
      </w:r>
      <w:r>
        <w:t xml:space="preserve"> as an argument and returns an injection target that the </w:t>
      </w:r>
      <w:r>
        <w:rPr>
          <w:rStyle w:val="Characters"/>
        </w:rPr>
        <w:t>drop</w:t>
      </w:r>
      <w:r>
        <w:t xml:space="preserve"> can use, essentially saying, “Walk this </w:t>
      </w:r>
      <w:r>
        <w:rPr>
          <w:rStyle w:val="Characters"/>
        </w:rPr>
        <w:t>delta</w:t>
      </w:r>
      <w:r>
        <w:t>, but don’t bother trying to reserve things first”.  With this, the programmer can simply say</w:t>
      </w:r>
    </w:p>
    <w:p w14:paraId="51364E6F" w14:textId="77777777" w:rsidR="005B4693" w:rsidRDefault="005B4693" w:rsidP="005B4693">
      <w:pPr>
        <w:pStyle w:val="Example"/>
      </w:pPr>
      <w:r>
        <w:t>[[</w:t>
      </w:r>
    </w:p>
    <w:p w14:paraId="2B6BD3AA" w14:textId="649A47D7" w:rsidR="005B4693" w:rsidRDefault="005B4693" w:rsidP="005B4693">
      <w:pPr>
        <w:pStyle w:val="Example"/>
      </w:pPr>
      <w:r>
        <w:tab/>
        <w:t>d1 : unsafe_walk(down);</w:t>
      </w:r>
    </w:p>
    <w:p w14:paraId="62A3E457" w14:textId="29C3361E" w:rsidR="005B4693" w:rsidRDefault="005B4693" w:rsidP="005B4693">
      <w:pPr>
        <w:pStyle w:val="Example"/>
      </w:pPr>
      <w:r>
        <w:tab/>
        <w:t>d2 : unsafe_walk(up);</w:t>
      </w:r>
    </w:p>
    <w:p w14:paraId="447BD7AA" w14:textId="77777777" w:rsidR="005B4693" w:rsidRDefault="005B4693" w:rsidP="005B4693">
      <w:pPr>
        <w:pStyle w:val="Example"/>
      </w:pPr>
      <w:r>
        <w:t>]]</w:t>
      </w:r>
    </w:p>
    <w:p w14:paraId="3E9FF584" w14:textId="7BFDFDCC" w:rsidR="005B4693" w:rsidRDefault="005B4693" w:rsidP="005B4693">
      <w:pPr>
        <w:pStyle w:val="Continuation"/>
      </w:pPr>
      <w:r>
        <w:t xml:space="preserve">This is, of course, unsafe, and should be used sparingly, if at all.  In this case, with the </w:t>
      </w:r>
      <w:r>
        <w:rPr>
          <w:rStyle w:val="Characters"/>
        </w:rPr>
        <w:t>merge</w:t>
      </w:r>
      <w:r>
        <w:t xml:space="preserve"> operators, the appropriate way to get this behavior is to say</w:t>
      </w:r>
    </w:p>
    <w:p w14:paraId="32AE087E" w14:textId="3A2EDA13" w:rsidR="005B4693" w:rsidRDefault="005B4693" w:rsidP="005B4693">
      <w:pPr>
        <w:pStyle w:val="Example"/>
      </w:pPr>
      <w:r>
        <w:t>[[</w:t>
      </w:r>
    </w:p>
    <w:p w14:paraId="275901DB" w14:textId="79D4E784" w:rsidR="005B4693" w:rsidRDefault="005B4693" w:rsidP="005B4693">
      <w:pPr>
        <w:pStyle w:val="Example"/>
      </w:pPr>
      <w:r>
        <w:tab/>
        <w:t>d1 : accept merge from down : down;</w:t>
      </w:r>
    </w:p>
    <w:p w14:paraId="2D8D2E58" w14:textId="64567C4A" w:rsidR="005B4693" w:rsidRDefault="005B4693" w:rsidP="005B4693">
      <w:pPr>
        <w:pStyle w:val="Example"/>
      </w:pPr>
      <w:r>
        <w:tab/>
        <w:t>d2 : merge into up;</w:t>
      </w:r>
    </w:p>
    <w:p w14:paraId="67959C44" w14:textId="78B8D2DE" w:rsidR="005B4693" w:rsidRDefault="005B4693" w:rsidP="005B4693">
      <w:pPr>
        <w:pStyle w:val="Example"/>
      </w:pPr>
      <w:r>
        <w:t>]]</w:t>
      </w:r>
    </w:p>
    <w:p w14:paraId="65CA6E4D" w14:textId="1346CD73" w:rsidR="005B4693" w:rsidRPr="005B4693" w:rsidRDefault="005B4693" w:rsidP="005B4693">
      <w:pPr>
        <w:pStyle w:val="Continuation"/>
      </w:pPr>
      <w:r>
        <w:t xml:space="preserve">(the second </w:t>
      </w:r>
      <w:r>
        <w:rPr>
          <w:rStyle w:val="Characters"/>
        </w:rPr>
        <w:t>down</w:t>
      </w:r>
      <w:r>
        <w:t xml:space="preserve"> needed to get the resulting drop into the center square, since high-level merging winds up on the space of the </w:t>
      </w:r>
      <w:r>
        <w:rPr>
          <w:rStyle w:val="Characters"/>
        </w:rPr>
        <w:t>accept</w:t>
      </w:r>
      <w:r>
        <w:t xml:space="preserve">-ing drop).   </w:t>
      </w:r>
    </w:p>
    <w:p w14:paraId="68B6B47E" w14:textId="3C68CD44" w:rsidR="002C3F85" w:rsidRPr="00771CFD" w:rsidRDefault="00771CFD" w:rsidP="00771CFD">
      <w:r>
        <w:t xml:space="preserve">One other wrinkle with any of these forms is that with all but the last one, you have to do more work to get your hands on the resulting merged drop, typically figuring out the pad on which the resulting drop will be and asking it for its </w:t>
      </w:r>
      <w:r>
        <w:rPr>
          <w:rStyle w:val="Characters"/>
        </w:rPr>
        <w:t>drop</w:t>
      </w:r>
      <w:r>
        <w:t xml:space="preserve">.  With the merging syntax, you are guaranteed that the identity of the resulting drop will be the same as the one calling </w:t>
      </w:r>
      <w:r>
        <w:rPr>
          <w:rStyle w:val="Characters"/>
        </w:rPr>
        <w:t>accept merge</w:t>
      </w:r>
      <w:r>
        <w:t xml:space="preserve">, in this case, </w:t>
      </w:r>
      <w:r>
        <w:rPr>
          <w:rStyle w:val="Characters"/>
        </w:rPr>
        <w:t>d1</w:t>
      </w:r>
      <w:r>
        <w:t xml:space="preserve">.  (And it will be the result of both </w:t>
      </w:r>
      <w:r>
        <w:rPr>
          <w:rStyle w:val="Characters"/>
        </w:rPr>
        <w:t>accept merge</w:t>
      </w:r>
      <w:r>
        <w:t xml:space="preserve"> and </w:t>
      </w:r>
      <w:r>
        <w:rPr>
          <w:rStyle w:val="Characters"/>
        </w:rPr>
        <w:t>merge into</w:t>
      </w:r>
      <w:r>
        <w:t>, so you could assign it if you didn’t already conveniently have it in a variable.)</w:t>
      </w:r>
    </w:p>
    <w:p w14:paraId="46A3E69F" w14:textId="15E12CD5" w:rsidR="002C3F85" w:rsidRDefault="002C3F85" w:rsidP="002C3F85">
      <w:pPr>
        <w:pStyle w:val="Concept"/>
      </w:pPr>
      <w:bookmarkStart w:id="129" w:name="_Toc144415169"/>
      <w:r>
        <w:t>Units</w:t>
      </w:r>
      <w:bookmarkEnd w:id="129"/>
    </w:p>
    <w:p w14:paraId="32276A19" w14:textId="2B8901EE" w:rsidR="00B941A8" w:rsidRPr="00B941A8" w:rsidRDefault="00B941A8" w:rsidP="00B941A8">
      <w:r>
        <w:rPr>
          <w:lang w:val="en"/>
        </w:rPr>
        <w:t>These are the units currently recognized by DML, including synonyms.  Most of them come in both “symbol” form and “English” form</w:t>
      </w:r>
      <w:r>
        <w:t>, with the English form allowing both singular an plural and both American and British spelling.  Adding new units is easy.</w:t>
      </w:r>
    </w:p>
    <w:p w14:paraId="6D7AFF3D" w14:textId="22497F1B" w:rsidR="00B941A8" w:rsidRPr="00B941A8" w:rsidRDefault="007411DE">
      <w:pPr>
        <w:pStyle w:val="ListParagraph"/>
        <w:numPr>
          <w:ilvl w:val="0"/>
          <w:numId w:val="5"/>
        </w:numPr>
        <w:rPr>
          <w:rStyle w:val="Characters"/>
          <w:rFonts w:ascii="Georgia" w:hAnsi="Georgia" w:cstheme="minorBidi"/>
          <w:b w:val="0"/>
          <w:sz w:val="22"/>
        </w:rPr>
      </w:pPr>
      <w:r>
        <w:t xml:space="preserve">For </w:t>
      </w:r>
      <w:r w:rsidR="00B941A8">
        <w:rPr>
          <w:rStyle w:val="Characters"/>
        </w:rPr>
        <w:t>time</w:t>
      </w:r>
      <w:r>
        <w:t>:</w:t>
      </w:r>
    </w:p>
    <w:p w14:paraId="57F77F0B" w14:textId="1441AD15" w:rsidR="00B941A8" w:rsidRPr="00B941A8" w:rsidRDefault="00B941A8">
      <w:pPr>
        <w:pStyle w:val="ListParagraph"/>
        <w:numPr>
          <w:ilvl w:val="1"/>
          <w:numId w:val="5"/>
        </w:numPr>
        <w:rPr>
          <w:rStyle w:val="Characters"/>
          <w:rFonts w:ascii="Georgia" w:hAnsi="Georgia" w:cstheme="minorBidi"/>
          <w:b w:val="0"/>
          <w:sz w:val="22"/>
        </w:rPr>
      </w:pPr>
      <w:r>
        <w:rPr>
          <w:rStyle w:val="Characters"/>
        </w:rPr>
        <w:t>ms</w:t>
      </w:r>
      <w:r>
        <w:t xml:space="preserve">, </w:t>
      </w:r>
      <w:r>
        <w:rPr>
          <w:rStyle w:val="Characters"/>
        </w:rPr>
        <w:t>millisecond</w:t>
      </w:r>
      <w:r>
        <w:t xml:space="preserve">, </w:t>
      </w:r>
      <w:r>
        <w:rPr>
          <w:rStyle w:val="Characters"/>
        </w:rPr>
        <w:t>milliseconds</w:t>
      </w:r>
    </w:p>
    <w:p w14:paraId="2DA9778E" w14:textId="3EAEEE44" w:rsidR="00B941A8" w:rsidRPr="00B941A8" w:rsidRDefault="00B941A8">
      <w:pPr>
        <w:pStyle w:val="ListParagraph"/>
        <w:numPr>
          <w:ilvl w:val="1"/>
          <w:numId w:val="5"/>
        </w:numPr>
        <w:rPr>
          <w:rStyle w:val="Characters"/>
          <w:rFonts w:ascii="Georgia" w:hAnsi="Georgia" w:cstheme="minorBidi"/>
          <w:b w:val="0"/>
          <w:sz w:val="22"/>
        </w:rPr>
      </w:pPr>
      <w:r>
        <w:rPr>
          <w:rStyle w:val="Characters"/>
        </w:rPr>
        <w:t>s</w:t>
      </w:r>
      <w:r>
        <w:t xml:space="preserve">, </w:t>
      </w:r>
      <w:r>
        <w:rPr>
          <w:rStyle w:val="Characters"/>
        </w:rPr>
        <w:t>sec</w:t>
      </w:r>
      <w:r>
        <w:t xml:space="preserve">, </w:t>
      </w:r>
      <w:r>
        <w:rPr>
          <w:rStyle w:val="Characters"/>
        </w:rPr>
        <w:t>secs</w:t>
      </w:r>
      <w:r>
        <w:t xml:space="preserve">, </w:t>
      </w:r>
      <w:r>
        <w:rPr>
          <w:rStyle w:val="Characters"/>
        </w:rPr>
        <w:t>second</w:t>
      </w:r>
      <w:r>
        <w:t xml:space="preserve">, </w:t>
      </w:r>
      <w:r>
        <w:rPr>
          <w:rStyle w:val="Characters"/>
        </w:rPr>
        <w:t>seconds</w:t>
      </w:r>
    </w:p>
    <w:p w14:paraId="1615CEB6" w14:textId="5FB20D0B" w:rsidR="00B941A8" w:rsidRPr="00B941A8" w:rsidRDefault="00B941A8">
      <w:pPr>
        <w:pStyle w:val="ListParagraph"/>
        <w:numPr>
          <w:ilvl w:val="1"/>
          <w:numId w:val="5"/>
        </w:numPr>
        <w:rPr>
          <w:rStyle w:val="Characters"/>
          <w:rFonts w:ascii="Georgia" w:hAnsi="Georgia" w:cstheme="minorBidi"/>
          <w:b w:val="0"/>
          <w:sz w:val="22"/>
        </w:rPr>
      </w:pPr>
      <w:r>
        <w:rPr>
          <w:rStyle w:val="Characters"/>
        </w:rPr>
        <w:t>min</w:t>
      </w:r>
      <w:r>
        <w:t xml:space="preserve">, </w:t>
      </w:r>
      <w:r>
        <w:rPr>
          <w:rStyle w:val="Characters"/>
        </w:rPr>
        <w:t>mins</w:t>
      </w:r>
      <w:r>
        <w:t xml:space="preserve">, </w:t>
      </w:r>
      <w:r>
        <w:rPr>
          <w:rStyle w:val="Characters"/>
        </w:rPr>
        <w:t>minute</w:t>
      </w:r>
      <w:r>
        <w:t xml:space="preserve">, </w:t>
      </w:r>
      <w:r>
        <w:rPr>
          <w:rStyle w:val="Characters"/>
        </w:rPr>
        <w:t>minutes</w:t>
      </w:r>
    </w:p>
    <w:p w14:paraId="24E70F7B" w14:textId="1DC9D9F0" w:rsidR="00B941A8" w:rsidRPr="007411DE" w:rsidRDefault="00B941A8">
      <w:pPr>
        <w:pStyle w:val="ListParagraph"/>
        <w:numPr>
          <w:ilvl w:val="1"/>
          <w:numId w:val="5"/>
        </w:numPr>
        <w:rPr>
          <w:rStyle w:val="Characters"/>
          <w:rFonts w:ascii="Georgia" w:hAnsi="Georgia" w:cstheme="minorBidi"/>
          <w:b w:val="0"/>
          <w:sz w:val="22"/>
        </w:rPr>
      </w:pPr>
      <w:r>
        <w:rPr>
          <w:rStyle w:val="Characters"/>
        </w:rPr>
        <w:t>hr</w:t>
      </w:r>
      <w:r>
        <w:t xml:space="preserve">, </w:t>
      </w:r>
      <w:r>
        <w:rPr>
          <w:rStyle w:val="Characters"/>
        </w:rPr>
        <w:t>hrs</w:t>
      </w:r>
      <w:r>
        <w:t xml:space="preserve">, </w:t>
      </w:r>
      <w:r>
        <w:rPr>
          <w:rStyle w:val="Characters"/>
        </w:rPr>
        <w:t>hour</w:t>
      </w:r>
      <w:r>
        <w:t xml:space="preserve">, </w:t>
      </w:r>
      <w:r>
        <w:rPr>
          <w:rStyle w:val="Characters"/>
        </w:rPr>
        <w:t>hours</w:t>
      </w:r>
    </w:p>
    <w:p w14:paraId="668217B3" w14:textId="4B76D349" w:rsidR="007411DE" w:rsidRPr="007411DE" w:rsidRDefault="007411DE">
      <w:pPr>
        <w:pStyle w:val="ListParagraph"/>
        <w:numPr>
          <w:ilvl w:val="0"/>
          <w:numId w:val="5"/>
        </w:numPr>
        <w:rPr>
          <w:lang w:val="en"/>
        </w:rPr>
      </w:pPr>
      <w:r>
        <w:t xml:space="preserve">For </w:t>
      </w:r>
      <w:r>
        <w:rPr>
          <w:rStyle w:val="Characters"/>
        </w:rPr>
        <w:t>ticks</w:t>
      </w:r>
      <w:r>
        <w:t>:</w:t>
      </w:r>
    </w:p>
    <w:p w14:paraId="16810E58" w14:textId="0E304F02" w:rsidR="007411DE" w:rsidRPr="00B941A8" w:rsidRDefault="007411DE">
      <w:pPr>
        <w:pStyle w:val="ListParagraph"/>
        <w:numPr>
          <w:ilvl w:val="1"/>
          <w:numId w:val="5"/>
        </w:numPr>
        <w:rPr>
          <w:rStyle w:val="Characters"/>
          <w:rFonts w:ascii="Georgia" w:hAnsi="Georgia" w:cstheme="minorBidi"/>
          <w:b w:val="0"/>
          <w:sz w:val="22"/>
        </w:rPr>
      </w:pPr>
      <w:r>
        <w:rPr>
          <w:rStyle w:val="Characters"/>
        </w:rPr>
        <w:t>tick</w:t>
      </w:r>
      <w:r>
        <w:t xml:space="preserve">, </w:t>
      </w:r>
      <w:r>
        <w:rPr>
          <w:rStyle w:val="Characters"/>
        </w:rPr>
        <w:t>ticks</w:t>
      </w:r>
    </w:p>
    <w:p w14:paraId="08E65EB4" w14:textId="33F31413" w:rsidR="00B941A8" w:rsidRPr="007411DE" w:rsidRDefault="007411DE">
      <w:pPr>
        <w:pStyle w:val="ListParagraph"/>
        <w:numPr>
          <w:ilvl w:val="0"/>
          <w:numId w:val="5"/>
        </w:numPr>
        <w:rPr>
          <w:lang w:val="en"/>
        </w:rPr>
      </w:pPr>
      <w:r>
        <w:t xml:space="preserve">For </w:t>
      </w:r>
      <w:r>
        <w:rPr>
          <w:rStyle w:val="Characters"/>
        </w:rPr>
        <w:t>volume</w:t>
      </w:r>
      <w:r>
        <w:t>:</w:t>
      </w:r>
    </w:p>
    <w:p w14:paraId="5011FDEF" w14:textId="2EC172B9" w:rsidR="007411DE" w:rsidRPr="007411DE" w:rsidRDefault="007411DE">
      <w:pPr>
        <w:pStyle w:val="ListParagraph"/>
        <w:numPr>
          <w:ilvl w:val="1"/>
          <w:numId w:val="5"/>
        </w:numPr>
        <w:rPr>
          <w:rStyle w:val="Characters"/>
          <w:rFonts w:ascii="Georgia" w:hAnsi="Georgia" w:cstheme="minorBidi"/>
          <w:b w:val="0"/>
          <w:sz w:val="22"/>
        </w:rPr>
      </w:pPr>
      <w:r>
        <w:rPr>
          <w:rStyle w:val="Characters"/>
        </w:rPr>
        <w:lastRenderedPageBreak/>
        <w:t>uL</w:t>
      </w:r>
      <w:r>
        <w:t xml:space="preserve">, </w:t>
      </w:r>
      <w:r>
        <w:rPr>
          <w:rStyle w:val="Characters"/>
        </w:rPr>
        <w:t>ul</w:t>
      </w:r>
      <w:r>
        <w:t xml:space="preserve">, </w:t>
      </w:r>
      <w:r>
        <w:rPr>
          <w:rStyle w:val="Characters"/>
        </w:rPr>
        <w:t>microliter</w:t>
      </w:r>
      <w:r>
        <w:t xml:space="preserve">, </w:t>
      </w:r>
      <w:r>
        <w:rPr>
          <w:rStyle w:val="Characters"/>
        </w:rPr>
        <w:t>microlitre</w:t>
      </w:r>
      <w:r>
        <w:t xml:space="preserve">, </w:t>
      </w:r>
      <w:r>
        <w:rPr>
          <w:rStyle w:val="Characters"/>
        </w:rPr>
        <w:t>microliters</w:t>
      </w:r>
      <w:r>
        <w:t xml:space="preserve">, </w:t>
      </w:r>
      <w:r>
        <w:rPr>
          <w:rStyle w:val="Characters"/>
        </w:rPr>
        <w:t>microlitres</w:t>
      </w:r>
    </w:p>
    <w:p w14:paraId="6D79C736" w14:textId="1C622A63" w:rsidR="007411DE" w:rsidRPr="007411DE" w:rsidRDefault="007411DE">
      <w:pPr>
        <w:pStyle w:val="ListParagraph"/>
        <w:numPr>
          <w:ilvl w:val="1"/>
          <w:numId w:val="5"/>
        </w:numPr>
        <w:rPr>
          <w:lang w:val="en"/>
        </w:rPr>
      </w:pPr>
      <w:r>
        <w:rPr>
          <w:rStyle w:val="Characters"/>
        </w:rPr>
        <w:t>mL</w:t>
      </w:r>
      <w:r>
        <w:t xml:space="preserve">, </w:t>
      </w:r>
      <w:r>
        <w:rPr>
          <w:rStyle w:val="Characters"/>
        </w:rPr>
        <w:t>ml</w:t>
      </w:r>
      <w:r>
        <w:t xml:space="preserve">, </w:t>
      </w:r>
      <w:r>
        <w:rPr>
          <w:rStyle w:val="Characters"/>
        </w:rPr>
        <w:t>milliliter</w:t>
      </w:r>
      <w:r>
        <w:t xml:space="preserve">, </w:t>
      </w:r>
      <w:r>
        <w:rPr>
          <w:rStyle w:val="Characters"/>
        </w:rPr>
        <w:t>millilitre</w:t>
      </w:r>
      <w:r>
        <w:t xml:space="preserve">, </w:t>
      </w:r>
      <w:r>
        <w:rPr>
          <w:rStyle w:val="Characters"/>
        </w:rPr>
        <w:t>milliliters</w:t>
      </w:r>
      <w:r>
        <w:t xml:space="preserve">, </w:t>
      </w:r>
      <w:r>
        <w:rPr>
          <w:rStyle w:val="Characters"/>
        </w:rPr>
        <w:t>milliliters</w:t>
      </w:r>
    </w:p>
    <w:p w14:paraId="0506AE07" w14:textId="2A74A28F" w:rsidR="007411DE" w:rsidRPr="007411DE" w:rsidRDefault="007411DE">
      <w:pPr>
        <w:pStyle w:val="ListParagraph"/>
        <w:numPr>
          <w:ilvl w:val="1"/>
          <w:numId w:val="5"/>
        </w:numPr>
        <w:rPr>
          <w:lang w:val="en"/>
        </w:rPr>
      </w:pPr>
      <w:r>
        <w:rPr>
          <w:rStyle w:val="Characters"/>
        </w:rPr>
        <w:t>drop</w:t>
      </w:r>
      <w:r>
        <w:t xml:space="preserve">, </w:t>
      </w:r>
      <w:r>
        <w:rPr>
          <w:rStyle w:val="Characters"/>
        </w:rPr>
        <w:t>drops</w:t>
      </w:r>
    </w:p>
    <w:p w14:paraId="6D184C19" w14:textId="3D4B1600" w:rsidR="007411DE" w:rsidRPr="007411DE" w:rsidRDefault="007411DE">
      <w:pPr>
        <w:pStyle w:val="ListParagraph"/>
        <w:numPr>
          <w:ilvl w:val="0"/>
          <w:numId w:val="5"/>
        </w:numPr>
        <w:rPr>
          <w:lang w:val="en"/>
        </w:rPr>
      </w:pPr>
      <w:r>
        <w:t xml:space="preserve">For </w:t>
      </w:r>
      <w:r>
        <w:rPr>
          <w:rStyle w:val="Characters"/>
        </w:rPr>
        <w:t>voltage</w:t>
      </w:r>
      <w:r>
        <w:t>:</w:t>
      </w:r>
    </w:p>
    <w:p w14:paraId="2CC7745F" w14:textId="61C81264" w:rsidR="007411DE" w:rsidRPr="007411DE" w:rsidRDefault="007411DE">
      <w:pPr>
        <w:pStyle w:val="ListParagraph"/>
        <w:numPr>
          <w:ilvl w:val="1"/>
          <w:numId w:val="5"/>
        </w:numPr>
        <w:rPr>
          <w:rStyle w:val="Characters"/>
          <w:rFonts w:ascii="Georgia" w:hAnsi="Georgia" w:cstheme="minorBidi"/>
          <w:b w:val="0"/>
          <w:sz w:val="22"/>
        </w:rPr>
      </w:pPr>
      <w:r>
        <w:rPr>
          <w:rStyle w:val="Characters"/>
        </w:rPr>
        <w:t>mV</w:t>
      </w:r>
      <w:r>
        <w:t xml:space="preserve">, </w:t>
      </w:r>
      <w:r>
        <w:rPr>
          <w:rStyle w:val="Characters"/>
        </w:rPr>
        <w:t>millivolt</w:t>
      </w:r>
      <w:r>
        <w:t xml:space="preserve">, </w:t>
      </w:r>
      <w:r>
        <w:rPr>
          <w:rStyle w:val="Characters"/>
        </w:rPr>
        <w:t>millivolts</w:t>
      </w:r>
    </w:p>
    <w:p w14:paraId="5A8B90CF" w14:textId="3C232ECE" w:rsidR="007411DE" w:rsidRPr="007411DE" w:rsidRDefault="007411DE">
      <w:pPr>
        <w:pStyle w:val="ListParagraph"/>
        <w:numPr>
          <w:ilvl w:val="1"/>
          <w:numId w:val="5"/>
        </w:numPr>
        <w:rPr>
          <w:lang w:val="en"/>
        </w:rPr>
      </w:pPr>
      <w:r>
        <w:rPr>
          <w:rStyle w:val="Characters"/>
        </w:rPr>
        <w:t>V</w:t>
      </w:r>
      <w:r>
        <w:t xml:space="preserve">, </w:t>
      </w:r>
      <w:r>
        <w:rPr>
          <w:rStyle w:val="Characters"/>
        </w:rPr>
        <w:t>volt</w:t>
      </w:r>
      <w:r>
        <w:t xml:space="preserve">, </w:t>
      </w:r>
      <w:r>
        <w:rPr>
          <w:rStyle w:val="Characters"/>
        </w:rPr>
        <w:t>volts</w:t>
      </w:r>
    </w:p>
    <w:p w14:paraId="678671A9" w14:textId="1FA6BB6D" w:rsidR="007411DE" w:rsidRPr="007411DE" w:rsidRDefault="007411DE">
      <w:pPr>
        <w:pStyle w:val="ListParagraph"/>
        <w:numPr>
          <w:ilvl w:val="0"/>
          <w:numId w:val="5"/>
        </w:numPr>
        <w:rPr>
          <w:lang w:val="en"/>
        </w:rPr>
      </w:pPr>
      <w:r>
        <w:rPr>
          <w:lang w:val="en"/>
        </w:rPr>
        <w:t xml:space="preserve">For </w:t>
      </w:r>
      <w:r>
        <w:rPr>
          <w:rStyle w:val="Characters"/>
        </w:rPr>
        <w:t>frequency</w:t>
      </w:r>
      <w:r w:rsidR="00AC6FD4">
        <w:rPr>
          <w:rStyle w:val="Characters"/>
        </w:rPr>
        <w:t>:</w:t>
      </w:r>
    </w:p>
    <w:p w14:paraId="66EB1BEF" w14:textId="2C5B56BC" w:rsidR="007411DE" w:rsidRPr="007411DE" w:rsidRDefault="007411DE">
      <w:pPr>
        <w:pStyle w:val="ListParagraph"/>
        <w:numPr>
          <w:ilvl w:val="1"/>
          <w:numId w:val="5"/>
        </w:numPr>
        <w:rPr>
          <w:rStyle w:val="Characters"/>
          <w:rFonts w:ascii="Georgia" w:hAnsi="Georgia" w:cstheme="minorBidi"/>
          <w:b w:val="0"/>
          <w:sz w:val="22"/>
        </w:rPr>
      </w:pPr>
      <w:r>
        <w:rPr>
          <w:rStyle w:val="Characters"/>
        </w:rPr>
        <w:t>Hz</w:t>
      </w:r>
      <w:r>
        <w:t xml:space="preserve">, </w:t>
      </w:r>
      <w:r>
        <w:rPr>
          <w:rStyle w:val="Characters"/>
        </w:rPr>
        <w:t>hz</w:t>
      </w:r>
      <w:r>
        <w:t xml:space="preserve">, </w:t>
      </w:r>
      <w:r>
        <w:rPr>
          <w:rStyle w:val="Characters"/>
        </w:rPr>
        <w:t>hertz</w:t>
      </w:r>
    </w:p>
    <w:p w14:paraId="422F3860" w14:textId="595D7C50" w:rsidR="007411DE" w:rsidRPr="00AC6FD4" w:rsidRDefault="00AC6FD4">
      <w:pPr>
        <w:pStyle w:val="ListParagraph"/>
        <w:numPr>
          <w:ilvl w:val="0"/>
          <w:numId w:val="5"/>
        </w:numPr>
        <w:rPr>
          <w:lang w:val="en"/>
        </w:rPr>
      </w:pPr>
      <w:r>
        <w:t xml:space="preserve">For </w:t>
      </w:r>
      <w:r>
        <w:rPr>
          <w:rStyle w:val="Characters"/>
        </w:rPr>
        <w:t>temperature difference</w:t>
      </w:r>
      <w:r>
        <w:t>:</w:t>
      </w:r>
    </w:p>
    <w:p w14:paraId="4D7761F9" w14:textId="635C6CC2" w:rsidR="00AC6FD4" w:rsidRPr="00AC6FD4" w:rsidRDefault="00AC6FD4">
      <w:pPr>
        <w:pStyle w:val="ListParagraph"/>
        <w:numPr>
          <w:ilvl w:val="1"/>
          <w:numId w:val="5"/>
        </w:numPr>
        <w:rPr>
          <w:lang w:val="en"/>
        </w:rPr>
      </w:pPr>
      <w:r>
        <w:rPr>
          <w:rStyle w:val="Characters"/>
        </w:rPr>
        <w:t>C</w:t>
      </w:r>
    </w:p>
    <w:p w14:paraId="3465E723" w14:textId="057B2DC5" w:rsidR="00AC6FD4" w:rsidRPr="00AC6FD4" w:rsidRDefault="00AC6FD4">
      <w:pPr>
        <w:pStyle w:val="ListParagraph"/>
        <w:numPr>
          <w:ilvl w:val="1"/>
          <w:numId w:val="5"/>
        </w:numPr>
        <w:rPr>
          <w:rStyle w:val="Characters"/>
          <w:rFonts w:ascii="Georgia" w:hAnsi="Georgia" w:cstheme="minorBidi"/>
          <w:b w:val="0"/>
          <w:sz w:val="22"/>
        </w:rPr>
      </w:pPr>
      <w:r>
        <w:rPr>
          <w:rStyle w:val="Characters"/>
        </w:rPr>
        <w:t>F</w:t>
      </w:r>
    </w:p>
    <w:p w14:paraId="65AE3B93" w14:textId="50AB472A" w:rsidR="00AC6FD4" w:rsidRDefault="006D7E9D" w:rsidP="006D7E9D">
      <w:pPr>
        <w:pStyle w:val="Heading1"/>
      </w:pPr>
      <w:bookmarkStart w:id="130" w:name="_Toc144415170"/>
      <w:r>
        <w:lastRenderedPageBreak/>
        <w:t>Types in Detail</w:t>
      </w:r>
      <w:bookmarkEnd w:id="130"/>
    </w:p>
    <w:p w14:paraId="6A044115" w14:textId="17A52576" w:rsidR="006D7E9D" w:rsidRDefault="009B7A15" w:rsidP="006D7E9D">
      <w:pPr>
        <w:rPr>
          <w:lang w:val="en"/>
        </w:rPr>
      </w:pPr>
      <w:r>
        <w:rPr>
          <w:lang w:val="en"/>
        </w:rPr>
        <w:t>There isn’t going to be time to do this in detail but my plan is to add a chapter covering each of the types, including, for each</w:t>
      </w:r>
    </w:p>
    <w:p w14:paraId="5EAE8DFD" w14:textId="297EC909" w:rsidR="009B7A15" w:rsidRDefault="009B7A15">
      <w:pPr>
        <w:pStyle w:val="ListParagraph"/>
        <w:numPr>
          <w:ilvl w:val="0"/>
          <w:numId w:val="5"/>
        </w:numPr>
        <w:rPr>
          <w:lang w:val="en"/>
        </w:rPr>
      </w:pPr>
      <w:r>
        <w:rPr>
          <w:lang w:val="en"/>
        </w:rPr>
        <w:t>What does it represent?</w:t>
      </w:r>
    </w:p>
    <w:p w14:paraId="6975A02E" w14:textId="0F55DBEC" w:rsidR="009B7A15" w:rsidRPr="009B7A15" w:rsidRDefault="009B7A15">
      <w:pPr>
        <w:pStyle w:val="ListParagraph"/>
        <w:numPr>
          <w:ilvl w:val="0"/>
          <w:numId w:val="5"/>
        </w:numPr>
        <w:rPr>
          <w:lang w:val="en"/>
        </w:rPr>
      </w:pPr>
      <w:r>
        <w:rPr>
          <w:lang w:val="en"/>
        </w:rPr>
        <w:t xml:space="preserve">What other types can it be converted to (e.g., you can use a </w:t>
      </w:r>
      <w:r>
        <w:rPr>
          <w:rStyle w:val="Characters"/>
        </w:rPr>
        <w:t>drop</w:t>
      </w:r>
      <w:r>
        <w:t xml:space="preserve"> as a </w:t>
      </w:r>
      <w:r>
        <w:rPr>
          <w:rStyle w:val="Characters"/>
        </w:rPr>
        <w:t>pad</w:t>
      </w:r>
      <w:r>
        <w:t xml:space="preserve">, with the value being </w:t>
      </w:r>
      <w:r>
        <w:rPr>
          <w:rStyle w:val="Characters"/>
        </w:rPr>
        <w:t>p’s pad</w:t>
      </w:r>
      <w:r>
        <w:t>)?</w:t>
      </w:r>
    </w:p>
    <w:p w14:paraId="4F230A0C" w14:textId="50693DA6" w:rsidR="009B7A15" w:rsidRPr="009B7A15" w:rsidRDefault="009B7A15">
      <w:pPr>
        <w:pStyle w:val="ListParagraph"/>
        <w:numPr>
          <w:ilvl w:val="0"/>
          <w:numId w:val="5"/>
        </w:numPr>
        <w:rPr>
          <w:lang w:val="en"/>
        </w:rPr>
      </w:pPr>
      <w:r>
        <w:t>How do you get one?</w:t>
      </w:r>
    </w:p>
    <w:p w14:paraId="41CE103E" w14:textId="16975A2C" w:rsidR="009B7A15" w:rsidRPr="009B7A15" w:rsidRDefault="009B7A15">
      <w:pPr>
        <w:pStyle w:val="ListParagraph"/>
        <w:numPr>
          <w:ilvl w:val="1"/>
          <w:numId w:val="5"/>
        </w:numPr>
        <w:rPr>
          <w:lang w:val="en"/>
        </w:rPr>
      </w:pPr>
      <w:r>
        <w:t>What’s the syntax for literals?</w:t>
      </w:r>
    </w:p>
    <w:p w14:paraId="350415D8" w14:textId="2E448E74" w:rsidR="009B7A15" w:rsidRPr="009B7A15" w:rsidRDefault="009B7A15">
      <w:pPr>
        <w:pStyle w:val="ListParagraph"/>
        <w:numPr>
          <w:ilvl w:val="1"/>
          <w:numId w:val="5"/>
        </w:numPr>
        <w:rPr>
          <w:lang w:val="en"/>
        </w:rPr>
      </w:pPr>
      <w:r>
        <w:rPr>
          <w:rStyle w:val="Characters"/>
        </w:rPr>
        <w:t>well #1</w:t>
      </w:r>
      <w:r>
        <w:t xml:space="preserve">, </w:t>
      </w:r>
      <w:r>
        <w:rPr>
          <w:rStyle w:val="Characters"/>
        </w:rPr>
        <w:t>w’s gate</w:t>
      </w:r>
      <w:r>
        <w:t>, etc.</w:t>
      </w:r>
    </w:p>
    <w:p w14:paraId="3F36CFF5" w14:textId="195F746A" w:rsidR="009B7A15" w:rsidRPr="009B7A15" w:rsidRDefault="009B7A15">
      <w:pPr>
        <w:pStyle w:val="ListParagraph"/>
        <w:numPr>
          <w:ilvl w:val="0"/>
          <w:numId w:val="5"/>
        </w:numPr>
        <w:rPr>
          <w:lang w:val="en"/>
        </w:rPr>
      </w:pPr>
      <w:r>
        <w:t>What operators does it participate in and what is the result type?</w:t>
      </w:r>
    </w:p>
    <w:p w14:paraId="0368106C" w14:textId="5E6D47A1" w:rsidR="009B7A15" w:rsidRPr="009B7A15" w:rsidRDefault="009B7A15">
      <w:pPr>
        <w:pStyle w:val="ListParagraph"/>
        <w:numPr>
          <w:ilvl w:val="0"/>
          <w:numId w:val="5"/>
        </w:numPr>
        <w:rPr>
          <w:lang w:val="en"/>
        </w:rPr>
      </w:pPr>
      <w:r>
        <w:t>What attributes does it have?  What are their types?  What do they mean?</w:t>
      </w:r>
    </w:p>
    <w:p w14:paraId="0DD58775" w14:textId="462E2872" w:rsidR="009B7A15" w:rsidRPr="009B7A15" w:rsidRDefault="009B7A15">
      <w:pPr>
        <w:pStyle w:val="ListParagraph"/>
        <w:numPr>
          <w:ilvl w:val="0"/>
          <w:numId w:val="5"/>
        </w:numPr>
        <w:rPr>
          <w:lang w:val="en"/>
        </w:rPr>
      </w:pPr>
      <w:r>
        <w:t>What properties does it have?  What do they mean?</w:t>
      </w:r>
    </w:p>
    <w:p w14:paraId="09BC5DAD" w14:textId="3C372171" w:rsidR="009B7A15" w:rsidRPr="005D0D3E" w:rsidRDefault="009B7A15">
      <w:pPr>
        <w:pStyle w:val="ListParagraph"/>
        <w:numPr>
          <w:ilvl w:val="1"/>
          <w:numId w:val="5"/>
        </w:numPr>
        <w:rPr>
          <w:lang w:val="en"/>
        </w:rPr>
      </w:pPr>
      <w:r>
        <w:rPr>
          <w:rStyle w:val="Characters"/>
        </w:rPr>
        <w:t>p is on</w:t>
      </w:r>
      <w:r>
        <w:t xml:space="preserve">, </w:t>
      </w:r>
      <w:r w:rsidR="005D0D3E">
        <w:rPr>
          <w:rStyle w:val="Characters"/>
        </w:rPr>
        <w:t>the clock is running</w:t>
      </w:r>
      <w:r w:rsidR="005D0D3E">
        <w:t xml:space="preserve">, </w:t>
      </w:r>
      <w:r w:rsidR="005D0D3E">
        <w:rPr>
          <w:rStyle w:val="Characters"/>
        </w:rPr>
        <w:t>h is ready</w:t>
      </w:r>
      <w:r w:rsidR="005D0D3E">
        <w:t>.</w:t>
      </w:r>
    </w:p>
    <w:p w14:paraId="2779DE3B" w14:textId="63FD451D" w:rsidR="005D0D3E" w:rsidRPr="009B7A15" w:rsidRDefault="005D0D3E">
      <w:pPr>
        <w:pStyle w:val="ListParagraph"/>
        <w:numPr>
          <w:ilvl w:val="0"/>
          <w:numId w:val="5"/>
        </w:numPr>
        <w:rPr>
          <w:lang w:val="en"/>
        </w:rPr>
      </w:pPr>
      <w:r>
        <w:t>What injection targets expect it?</w:t>
      </w:r>
    </w:p>
    <w:p w14:paraId="6FA058AA" w14:textId="77777777" w:rsidR="0078235A" w:rsidRPr="0078235A" w:rsidRDefault="0078235A" w:rsidP="0078235A">
      <w:pPr>
        <w:pStyle w:val="Concept"/>
      </w:pPr>
    </w:p>
    <w:sectPr w:rsidR="0078235A" w:rsidRPr="0078235A" w:rsidSect="00E84389">
      <w:type w:val="continuous"/>
      <w:pgSz w:w="12240" w:h="15840" w:code="1"/>
      <w:pgMar w:top="1440" w:right="1296" w:bottom="1440" w:left="1296" w:header="720" w:footer="691" w:gutter="288"/>
      <w:cols w:space="720"/>
      <w:docGrid w:linePitch="381"/>
    </w:sectPr>
  </w:body>
</w:document>
</file>

<file path=word/customizations.xml><?xml version="1.0" encoding="utf-8"?>
<wne:tcg xmlns:r="http://schemas.openxmlformats.org/officeDocument/2006/relationships" xmlns:wne="http://schemas.microsoft.com/office/word/2006/wordml">
  <wne:keymaps>
    <wne:keymap wne:kcmPrimary="0251" wne:kcmSecondary="0020">
      <wne:acd wne:acdName="acd1"/>
    </wne:keymap>
    <wne:keymap wne:kcmPrimary="0251" wne:kcmSecondary="0043">
      <wne:acd wne:acdName="acd7"/>
    </wne:keymap>
    <wne:keymap wne:kcmPrimary="0251" wne:kcmSecondary="0044">
      <wne:acd wne:acdName="acd5"/>
    </wne:keymap>
    <wne:keymap wne:kcmPrimary="0251" wne:kcmSecondary="0045">
      <wne:acd wne:acdName="acd6"/>
    </wne:keymap>
    <wne:keymap wne:kcmPrimary="0251" wne:kcmSecondary="0046">
      <wne:acd wne:acdName="acd0"/>
    </wne:keymap>
    <wne:keymap wne:kcmPrimary="0251" wne:kcmSecondary="0047">
      <wne:acd wne:acdName="acd3"/>
    </wne:keymap>
    <wne:keymap wne:kcmPrimary="0251" wne:kcmSecondary="004B">
      <wne:acd wne:acdName="acd9"/>
    </wne:keymap>
    <wne:keymap wne:kcmPrimary="0251" wne:kcmSecondary="00BD">
      <wne:acd wne:acdName="acd2"/>
    </wne:keymap>
    <wne:keymap wne:kcmPrimary="0251" wne:kcmSecondary="01DE">
      <wne:wch wne:val="00000022"/>
    </wne:keymap>
    <wne:keymap wne:kcmPrimary="02BC" wne:kcmSecondary="0055">
      <wne:acd wne:acdName="acd8"/>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s>
  <wne:acds>
    <wne:acd wne:argValue="AgBFAHgAYQBtAHAAbABlACAARgBpAGwAZQA=" wne:acdName="acd0" wne:fciIndexBasedOn="0065"/>
    <wne:acd wne:argValue="AQAAAAAA" wne:acdName="acd1" wne:fciIndexBasedOn="0065"/>
    <wne:acd wne:argValue="AgBDAG8AbgB0AGkAbgB1AGEAdABpAG8AbgA=" wne:acdName="acd2" wne:fciIndexBasedOn="0065"/>
    <wne:acd wne:argValue="AgBDAGgAYQByAGEAYwB0AGUAcgBzAA==" wne:acdName="acd3" wne:fciIndexBasedOn="0065"/>
    <wne:acd wne:acdName="acd4" wne:fciIndexBasedOn="0065"/>
    <wne:acd wne:argValue="AgBEAGUAZgBpAG4AaQB0AGkAbwBuAA==" wne:acdName="acd5" wne:fciIndexBasedOn="0065"/>
    <wne:acd wne:argValue="AgBFAHgAYQBtAHAAbABlAA==" wne:acdName="acd6" wne:fciIndexBasedOn="0065"/>
    <wne:acd wne:argValue="AgBDAG8AbgBjAGUAcAB0AA==" wne:acdName="acd7" wne:fciIndexBasedOn="0065"/>
    <wne:acd wne:argValue="tQBBAHIAaQBhAGwA" wne:acdName="acd8" wne:fciBasedOn="Symbol"/>
    <wne:acd wne:argValue="AgBDAG8AbgBjAGUAcAB0ACAARwBsAHkAcABoAA==" wne:acdName="acd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0E437" w14:textId="77777777" w:rsidR="00E84389" w:rsidRDefault="00E84389" w:rsidP="00D55A46">
      <w:pPr>
        <w:spacing w:after="0" w:line="240" w:lineRule="auto"/>
      </w:pPr>
      <w:r>
        <w:separator/>
      </w:r>
    </w:p>
    <w:p w14:paraId="7F0FC647" w14:textId="77777777" w:rsidR="00E84389" w:rsidRDefault="00E84389"/>
  </w:endnote>
  <w:endnote w:type="continuationSeparator" w:id="0">
    <w:p w14:paraId="164F839D" w14:textId="77777777" w:rsidR="00E84389" w:rsidRDefault="00E84389" w:rsidP="00D55A46">
      <w:pPr>
        <w:spacing w:after="0" w:line="240" w:lineRule="auto"/>
      </w:pPr>
      <w:r>
        <w:continuationSeparator/>
      </w:r>
    </w:p>
    <w:p w14:paraId="0378D0FE" w14:textId="77777777" w:rsidR="00E84389" w:rsidRDefault="00E843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FKai-SB">
    <w:altName w:val="Microsoft YaHei"/>
    <w:charset w:val="88"/>
    <w:family w:val="script"/>
    <w:pitch w:val="fixed"/>
    <w:sig w:usb0="00000003" w:usb1="080E0000" w:usb2="00000016" w:usb3="00000000" w:csb0="00100001" w:csb1="00000000"/>
  </w:font>
  <w:font w:name="Georgia">
    <w:panose1 w:val="02040502050405020303"/>
    <w:charset w:val="00"/>
    <w:family w:val="roman"/>
    <w:pitch w:val="variable"/>
    <w:sig w:usb0="00000287" w:usb1="00000000" w:usb2="00000000" w:usb3="00000000" w:csb0="0000009F" w:csb1="00000000"/>
  </w:font>
  <w:font w:name="Lucida Bright">
    <w:panose1 w:val="020406020505050203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E5B61" w14:textId="76A1935D" w:rsidR="00CD7102" w:rsidRDefault="00CD7102" w:rsidP="00CD7102">
    <w:pPr>
      <w:pStyle w:val="Footer"/>
      <w:jc w:val="left"/>
    </w:pPr>
  </w:p>
  <w:p w14:paraId="697EF354" w14:textId="77777777" w:rsidR="001F1CD6" w:rsidRDefault="001F1CD6" w:rsidP="001F1C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4215D" w14:textId="068D88B4" w:rsidR="002F6499" w:rsidRDefault="002F6499" w:rsidP="002F6499">
    <w:pPr>
      <w:pStyle w:val="Footer"/>
      <w:tabs>
        <w:tab w:val="left" w:pos="3984"/>
      </w:tabs>
      <w:jc w:val="center"/>
    </w:pPr>
    <w:r>
      <w:fldChar w:fldCharType="begin"/>
    </w:r>
    <w:r>
      <w:instrText xml:space="preserve"> DATE \@ "MMMM d, yyyy" </w:instrText>
    </w:r>
    <w:r>
      <w:fldChar w:fldCharType="separate"/>
    </w:r>
    <w:r w:rsidR="00F5178D">
      <w:rPr>
        <w:noProof/>
      </w:rPr>
      <w:t>January 24, 2024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2938264"/>
      <w:docPartObj>
        <w:docPartGallery w:val="Page Numbers (Bottom of Page)"/>
        <w:docPartUnique/>
      </w:docPartObj>
    </w:sdtPr>
    <w:sdtEndPr>
      <w:rPr>
        <w:noProof/>
      </w:rPr>
    </w:sdtEndPr>
    <w:sdtContent>
      <w:p w14:paraId="4F97BABF" w14:textId="36CBA3AF" w:rsidR="001F1CD6" w:rsidRDefault="00000000" w:rsidP="001F1CD6">
        <w:pPr>
          <w:pStyle w:val="Footer"/>
          <w:jc w:val="left"/>
        </w:pPr>
      </w:p>
    </w:sdtContent>
  </w:sdt>
  <w:p w14:paraId="19B09CA7" w14:textId="19D0CE59" w:rsidR="00CC4BFC" w:rsidRPr="00D55A46" w:rsidRDefault="00CD7102" w:rsidP="00CD7102">
    <w:pPr>
      <w:pStyle w:val="Footer"/>
      <w:tabs>
        <w:tab w:val="left" w:pos="8100"/>
      </w:tabs>
      <w:jc w:val="both"/>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8567201"/>
      <w:docPartObj>
        <w:docPartGallery w:val="Page Numbers (Bottom of Page)"/>
        <w:docPartUnique/>
      </w:docPartObj>
    </w:sdtPr>
    <w:sdtEndPr>
      <w:rPr>
        <w:noProof/>
      </w:rPr>
    </w:sdtEndPr>
    <w:sdtContent>
      <w:p w14:paraId="655A6646" w14:textId="1AC51AA3" w:rsidR="001F1CD6" w:rsidRDefault="001F1CD6">
        <w:pPr>
          <w:pStyle w:val="Footer"/>
        </w:pPr>
        <w:r>
          <w:fldChar w:fldCharType="begin"/>
        </w:r>
        <w:r>
          <w:instrText xml:space="preserve"> PAGE   \* MERGEFORMAT </w:instrText>
        </w:r>
        <w:r>
          <w:fldChar w:fldCharType="separate"/>
        </w:r>
        <w:r>
          <w:rPr>
            <w:noProof/>
          </w:rPr>
          <w:t>2</w:t>
        </w:r>
        <w:r>
          <w:rPr>
            <w:noProof/>
          </w:rPr>
          <w:fldChar w:fldCharType="end"/>
        </w:r>
      </w:p>
    </w:sdtContent>
  </w:sdt>
  <w:p w14:paraId="51801D31" w14:textId="77777777" w:rsidR="00CC4BFC" w:rsidRPr="00AF15CF" w:rsidRDefault="00CC4BFC" w:rsidP="001F1CD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9078332"/>
      <w:docPartObj>
        <w:docPartGallery w:val="Page Numbers (Bottom of Page)"/>
        <w:docPartUnique/>
      </w:docPartObj>
    </w:sdtPr>
    <w:sdtEndPr>
      <w:rPr>
        <w:noProof/>
      </w:rPr>
    </w:sdtEndPr>
    <w:sdtContent>
      <w:p w14:paraId="047FB0E0" w14:textId="77777777" w:rsidR="003D63F4" w:rsidRDefault="003D63F4" w:rsidP="00CD7102">
        <w:pPr>
          <w:pStyle w:val="Footer"/>
          <w:jc w:val="left"/>
        </w:pPr>
        <w:r>
          <w:fldChar w:fldCharType="begin"/>
        </w:r>
        <w:r>
          <w:instrText xml:space="preserve"> PAGE   \* MERGEFORMAT </w:instrText>
        </w:r>
        <w:r>
          <w:fldChar w:fldCharType="separate"/>
        </w:r>
        <w:r>
          <w:rPr>
            <w:noProof/>
          </w:rPr>
          <w:t>2</w:t>
        </w:r>
        <w:r>
          <w:rPr>
            <w:noProof/>
          </w:rPr>
          <w:fldChar w:fldCharType="end"/>
        </w:r>
      </w:p>
    </w:sdtContent>
  </w:sdt>
  <w:p w14:paraId="31B1292A" w14:textId="77777777" w:rsidR="003D63F4" w:rsidRDefault="003D63F4" w:rsidP="001F1CD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9319520"/>
      <w:docPartObj>
        <w:docPartGallery w:val="Page Numbers (Bottom of Page)"/>
        <w:docPartUnique/>
      </w:docPartObj>
    </w:sdtPr>
    <w:sdtEndPr>
      <w:rPr>
        <w:noProof/>
      </w:rPr>
    </w:sdtEndPr>
    <w:sdtContent>
      <w:p w14:paraId="12B6FAE0" w14:textId="70F6B4E0" w:rsidR="00CD7102" w:rsidRDefault="00CD7102">
        <w:pPr>
          <w:pStyle w:val="Footer"/>
        </w:pPr>
        <w:r>
          <w:fldChar w:fldCharType="begin"/>
        </w:r>
        <w:r>
          <w:instrText xml:space="preserve"> PAGE   \* MERGEFORMAT </w:instrText>
        </w:r>
        <w:r>
          <w:fldChar w:fldCharType="separate"/>
        </w:r>
        <w:r>
          <w:rPr>
            <w:noProof/>
          </w:rPr>
          <w:t>2</w:t>
        </w:r>
        <w:r>
          <w:rPr>
            <w:noProof/>
          </w:rPr>
          <w:fldChar w:fldCharType="end"/>
        </w:r>
      </w:p>
    </w:sdtContent>
  </w:sdt>
  <w:p w14:paraId="47CCD98F" w14:textId="7EAB7511" w:rsidR="00CD7102" w:rsidRPr="00D55A46" w:rsidRDefault="00CD7102" w:rsidP="00CD7102">
    <w:pPr>
      <w:pStyle w:val="Footer"/>
      <w:tabs>
        <w:tab w:val="left" w:pos="8100"/>
      </w:tabs>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84820" w14:textId="77777777" w:rsidR="00E84389" w:rsidRDefault="00E84389" w:rsidP="00D55A46">
      <w:pPr>
        <w:spacing w:after="0" w:line="240" w:lineRule="auto"/>
      </w:pPr>
      <w:r>
        <w:separator/>
      </w:r>
    </w:p>
    <w:p w14:paraId="4B43A54D" w14:textId="77777777" w:rsidR="00E84389" w:rsidRDefault="00E84389"/>
  </w:footnote>
  <w:footnote w:type="continuationSeparator" w:id="0">
    <w:p w14:paraId="381D04EA" w14:textId="77777777" w:rsidR="00E84389" w:rsidRDefault="00E84389" w:rsidP="00D55A46">
      <w:pPr>
        <w:spacing w:after="0" w:line="240" w:lineRule="auto"/>
      </w:pPr>
      <w:r>
        <w:continuationSeparator/>
      </w:r>
    </w:p>
    <w:p w14:paraId="4C524A51" w14:textId="77777777" w:rsidR="00E84389" w:rsidRDefault="00E84389"/>
  </w:footnote>
  <w:footnote w:id="1">
    <w:p w14:paraId="506B983D" w14:textId="5D264056" w:rsidR="00D345BB" w:rsidRDefault="00D345BB">
      <w:pPr>
        <w:pStyle w:val="FootnoteText"/>
      </w:pPr>
      <w:r>
        <w:rPr>
          <w:rStyle w:val="FootnoteReference"/>
        </w:rPr>
        <w:footnoteRef/>
      </w:r>
      <w:r>
        <w:t xml:space="preserve"> Available at </w:t>
      </w:r>
      <w:hyperlink r:id="rId1" w:history="1">
        <w:r w:rsidRPr="00D345BB">
          <w:rPr>
            <w:rStyle w:val="Hyperlink"/>
          </w:rPr>
          <w:t>https://github.com/HPInc/HP-Digital-Microfluidics</w:t>
        </w:r>
      </w:hyperlink>
      <w:r>
        <w:t>.</w:t>
      </w:r>
    </w:p>
  </w:footnote>
  <w:footnote w:id="2">
    <w:p w14:paraId="3DC72237" w14:textId="77777777" w:rsidR="00143DC7" w:rsidRDefault="00143DC7" w:rsidP="00143DC7">
      <w:pPr>
        <w:pStyle w:val="FootnoteText"/>
      </w:pPr>
      <w:r>
        <w:rPr>
          <w:rStyle w:val="FootnoteReference"/>
        </w:rPr>
        <w:footnoteRef/>
      </w:r>
      <w:r>
        <w:t xml:space="preserve"> For now.</w:t>
      </w:r>
    </w:p>
  </w:footnote>
  <w:footnote w:id="3">
    <w:p w14:paraId="3E55D180" w14:textId="6401B49E" w:rsidR="00CA5F71" w:rsidRDefault="00CA5F71">
      <w:pPr>
        <w:pStyle w:val="FootnoteText"/>
      </w:pPr>
      <w:r>
        <w:rPr>
          <w:rStyle w:val="FootnoteReference"/>
        </w:rPr>
        <w:footnoteRef/>
      </w:r>
      <w:r>
        <w:t xml:space="preserve"> In the case of this design, there was a structural component </w:t>
      </w:r>
      <w:r w:rsidR="008D1474">
        <w:t>required there</w:t>
      </w:r>
      <w:r>
        <w:t xml:space="preserve"> to hold up the board’s lid.</w:t>
      </w:r>
    </w:p>
  </w:footnote>
  <w:footnote w:id="4">
    <w:p w14:paraId="3ADF62C9" w14:textId="177E51AB" w:rsidR="00AF607F" w:rsidRDefault="00AF607F">
      <w:pPr>
        <w:pStyle w:val="FootnoteText"/>
      </w:pPr>
      <w:r>
        <w:rPr>
          <w:rStyle w:val="FootnoteReference"/>
        </w:rPr>
        <w:footnoteRef/>
      </w:r>
      <w:r>
        <w:t xml:space="preserve"> It hasn’t been to the extent I’d like, but I’m working on it.</w:t>
      </w:r>
    </w:p>
  </w:footnote>
  <w:footnote w:id="5">
    <w:p w14:paraId="7E6AB006" w14:textId="6837EAF1" w:rsidR="00135A47" w:rsidRPr="00135A47" w:rsidRDefault="00135A47">
      <w:pPr>
        <w:pStyle w:val="FootnoteText"/>
      </w:pPr>
      <w:r>
        <w:rPr>
          <w:rStyle w:val="FootnoteReference"/>
        </w:rPr>
        <w:footnoteRef/>
      </w:r>
      <w:r>
        <w:t xml:space="preserve"> As a clue, if you see an error message that starts with something like </w:t>
      </w:r>
      <w:r>
        <w:rPr>
          <w:rStyle w:val="Characters"/>
        </w:rPr>
        <w:t>45:12</w:t>
      </w:r>
      <w:r>
        <w:t>, look at line 45, character 12.  But if there are multiple such errors, the real problem will often be on the second or third of them.  In any case, the actual message is probably not going to give you a lot of guidance.  You’re probably better off just looking at the line in question and seeing if you can figure out what might be wrong.</w:t>
      </w:r>
    </w:p>
  </w:footnote>
  <w:footnote w:id="6">
    <w:p w14:paraId="7D23CEC0" w14:textId="1753663F" w:rsidR="00B51E7D" w:rsidRDefault="00B51E7D">
      <w:pPr>
        <w:pStyle w:val="FootnoteText"/>
      </w:pPr>
      <w:r>
        <w:rPr>
          <w:rStyle w:val="FootnoteReference"/>
        </w:rPr>
        <w:footnoteRef/>
      </w:r>
      <w:r>
        <w:t xml:space="preserve"> Although there are also a lot of keywords that can be used as names because the compiler can tell that they aren’t being used as keywords.</w:t>
      </w:r>
    </w:p>
  </w:footnote>
  <w:footnote w:id="7">
    <w:p w14:paraId="0D31BE1F" w14:textId="00293D92" w:rsidR="00B51E7D" w:rsidRDefault="00B51E7D">
      <w:pPr>
        <w:pStyle w:val="FootnoteText"/>
      </w:pPr>
      <w:r>
        <w:rPr>
          <w:rStyle w:val="FootnoteReference"/>
        </w:rPr>
        <w:footnoteRef/>
      </w:r>
      <w:r>
        <w:t xml:space="preserve"> Unfortunately, there are too many situations in which two literal integers could be separated by a comma to allow commas to be used as a separator.</w:t>
      </w:r>
    </w:p>
  </w:footnote>
  <w:footnote w:id="8">
    <w:p w14:paraId="22E84829" w14:textId="7A32C33B" w:rsidR="00CF4D2F" w:rsidRPr="00CF4D2F" w:rsidRDefault="00CF4D2F">
      <w:pPr>
        <w:pStyle w:val="FootnoteText"/>
      </w:pPr>
      <w:r>
        <w:rPr>
          <w:rStyle w:val="FootnoteReference"/>
        </w:rPr>
        <w:footnoteRef/>
      </w:r>
      <w:r>
        <w:t xml:space="preserve"> Or a vertical bar (</w:t>
      </w:r>
      <w:r>
        <w:rPr>
          <w:rStyle w:val="Characters"/>
        </w:rPr>
        <w:t>|</w:t>
      </w:r>
      <w:r>
        <w:t>).  The vertical bar is more reminiscent of the Unix shell’s “pipe” operator, and I had planned to deprecate the colon in favor of it, since the colon is probably more useful elsewhere, but the colon just looks better to me in this context, so I’m leaving it for now.</w:t>
      </w:r>
    </w:p>
  </w:footnote>
  <w:footnote w:id="9">
    <w:p w14:paraId="57A9FD46" w14:textId="2580DE72" w:rsidR="00FE76D4" w:rsidRPr="00FE76D4" w:rsidRDefault="00FE76D4">
      <w:pPr>
        <w:pStyle w:val="FootnoteText"/>
      </w:pPr>
      <w:r>
        <w:rPr>
          <w:rStyle w:val="FootnoteReference"/>
        </w:rPr>
        <w:footnoteRef/>
      </w:r>
      <w:r>
        <w:t xml:space="preserve"> Note that in programming terms, the units “bind tighter” than things like addition, so an expression like </w:t>
      </w:r>
      <w:r>
        <w:rPr>
          <w:rStyle w:val="Characters"/>
        </w:rPr>
        <w:t>x+1 uL</w:t>
      </w:r>
      <w:r>
        <w:t xml:space="preserve"> will try to add </w:t>
      </w:r>
      <w:r>
        <w:rPr>
          <w:rStyle w:val="Characters"/>
        </w:rPr>
        <w:t>1uL</w:t>
      </w:r>
      <w:r>
        <w:t xml:space="preserve"> to </w:t>
      </w:r>
      <w:r>
        <w:rPr>
          <w:rStyle w:val="Characters"/>
        </w:rPr>
        <w:t>x</w:t>
      </w:r>
      <w:r>
        <w:t xml:space="preserve">, which is fine if </w:t>
      </w:r>
      <w:r>
        <w:rPr>
          <w:rStyle w:val="Characters"/>
        </w:rPr>
        <w:t>x</w:t>
      </w:r>
      <w:r>
        <w:t xml:space="preserve"> is a volume, but if </w:t>
      </w:r>
      <w:r>
        <w:rPr>
          <w:rStyle w:val="Characters"/>
        </w:rPr>
        <w:t>x</w:t>
      </w:r>
      <w:r>
        <w:t xml:space="preserve"> is a number, you will want to say </w:t>
      </w:r>
      <w:r>
        <w:rPr>
          <w:rStyle w:val="Characters"/>
        </w:rPr>
        <w:t>(x+1)uL</w:t>
      </w:r>
      <w:r>
        <w:t xml:space="preserve">. </w:t>
      </w:r>
    </w:p>
  </w:footnote>
  <w:footnote w:id="10">
    <w:p w14:paraId="0288FF77" w14:textId="3BCEB64F" w:rsidR="003F4E62" w:rsidRPr="003F4E62" w:rsidRDefault="003F4E62">
      <w:pPr>
        <w:pStyle w:val="FootnoteText"/>
      </w:pPr>
      <w:r>
        <w:rPr>
          <w:rStyle w:val="FootnoteReference"/>
        </w:rPr>
        <w:footnoteRef/>
      </w:r>
      <w:r>
        <w:t xml:space="preserve"> The exception is that </w:t>
      </w:r>
      <w:r>
        <w:rPr>
          <w:rStyle w:val="Characters"/>
        </w:rPr>
        <w:t>temperature</w:t>
      </w:r>
      <w:r>
        <w:t xml:space="preserve"> values do not allow normal arithmetic.  You can subtract one </w:t>
      </w:r>
      <w:r>
        <w:rPr>
          <w:rStyle w:val="Characters"/>
        </w:rPr>
        <w:t>temperature</w:t>
      </w:r>
      <w:r>
        <w:t xml:space="preserve"> from another, yielding a </w:t>
      </w:r>
      <w:r>
        <w:rPr>
          <w:rStyle w:val="Characters"/>
        </w:rPr>
        <w:t>temperature difference</w:t>
      </w:r>
      <w:r>
        <w:t xml:space="preserve">, and you can add or subtract a </w:t>
      </w:r>
      <w:r>
        <w:rPr>
          <w:rStyle w:val="Characters"/>
        </w:rPr>
        <w:t xml:space="preserve">temperature difference </w:t>
      </w:r>
      <w:r>
        <w:t xml:space="preserve">from a </w:t>
      </w:r>
      <w:r>
        <w:rPr>
          <w:rStyle w:val="Characters"/>
        </w:rPr>
        <w:t>temperature</w:t>
      </w:r>
      <w:r>
        <w:t xml:space="preserve">, yielding another </w:t>
      </w:r>
      <w:r>
        <w:rPr>
          <w:rStyle w:val="Characters"/>
        </w:rPr>
        <w:t>temperature</w:t>
      </w:r>
      <w:r>
        <w:t>.</w:t>
      </w:r>
    </w:p>
  </w:footnote>
  <w:footnote w:id="11">
    <w:p w14:paraId="32CE2A3D" w14:textId="7509C6CA" w:rsidR="00E21E50" w:rsidRDefault="00E21E50">
      <w:pPr>
        <w:pStyle w:val="FootnoteText"/>
      </w:pPr>
      <w:r>
        <w:rPr>
          <w:rStyle w:val="FootnoteReference"/>
        </w:rPr>
        <w:footnoteRef/>
      </w:r>
      <w:r>
        <w:t xml:space="preserve"> If the system doesn’t have an automated pipettor, a dialog box will probably pop up asking the user to do the transfer manually.</w:t>
      </w:r>
    </w:p>
  </w:footnote>
  <w:footnote w:id="12">
    <w:p w14:paraId="38201FB6" w14:textId="0EDD9530" w:rsidR="009341EE" w:rsidRPr="00874AA3" w:rsidRDefault="009341EE">
      <w:pPr>
        <w:pStyle w:val="FootnoteText"/>
      </w:pPr>
      <w:r>
        <w:rPr>
          <w:rStyle w:val="FootnoteReference"/>
        </w:rPr>
        <w:footnoteRef/>
      </w:r>
      <w:r>
        <w:t xml:space="preserve"> You can also say </w:t>
      </w:r>
      <w:r>
        <w:rPr>
          <w:rStyle w:val="Characters"/>
        </w:rPr>
        <w:t>obj.attr</w:t>
      </w:r>
      <w:r>
        <w:t>, but I find the possessive notation more intuitive.</w:t>
      </w:r>
      <w:r w:rsidR="00874AA3">
        <w:t xml:space="preserve">  After having the compiler complain enough times when copying and pasting from this document, you can also say </w:t>
      </w:r>
      <w:r w:rsidR="00874AA3">
        <w:rPr>
          <w:rStyle w:val="Characters"/>
        </w:rPr>
        <w:t>obj’s attr</w:t>
      </w:r>
      <w:r w:rsidR="00874AA3">
        <w:t>, with a curved apostrophe.</w:t>
      </w:r>
    </w:p>
  </w:footnote>
  <w:footnote w:id="13">
    <w:p w14:paraId="346F4FD0" w14:textId="1DD70077" w:rsidR="009C31F4" w:rsidRDefault="009C31F4">
      <w:pPr>
        <w:pStyle w:val="FootnoteText"/>
      </w:pPr>
      <w:r>
        <w:rPr>
          <w:rStyle w:val="FootnoteReference"/>
        </w:rPr>
        <w:footnoteRef/>
      </w:r>
      <w:r>
        <w:t xml:space="preserve"> It doesn’t always work, and sometimes it’s necessary to use other mechanisms to avoid drops entering into a state called “deadlock”, where two drops are both attempting to yield to one another in a way that will never end.  These mechanisms are beyond the scope of this example.  Note that DML provides a way to specify that you really want one drop to move right next to another, but it’s (intentionally) ugly and cumbersome and, again, beyond the scope of this example.</w:t>
      </w:r>
    </w:p>
  </w:footnote>
  <w:footnote w:id="14">
    <w:p w14:paraId="7BA2DCDE" w14:textId="788EB182" w:rsidR="00595B44" w:rsidRPr="00595B44" w:rsidRDefault="00595B44">
      <w:pPr>
        <w:pStyle w:val="FootnoteText"/>
      </w:pPr>
      <w:r>
        <w:rPr>
          <w:rStyle w:val="FootnoteReference"/>
        </w:rPr>
        <w:footnoteRef/>
      </w:r>
      <w:r>
        <w:t xml:space="preserve"> The two syntaxes aren’t quite identical, but they hopefully both do what you expect</w:t>
      </w:r>
      <w:r w:rsidR="00AE515C">
        <w:t xml:space="preserve"> in the contexts you are likely to use them in</w:t>
      </w:r>
      <w:r>
        <w:t xml:space="preserve">, so you won’t notice.  In particular, </w:t>
      </w:r>
      <w:r>
        <w:rPr>
          <w:rStyle w:val="Characters"/>
        </w:rPr>
        <w:t>x+1 south</w:t>
      </w:r>
      <w:r>
        <w:t xml:space="preserve"> is equivalent to </w:t>
      </w:r>
      <w:r>
        <w:rPr>
          <w:rStyle w:val="Characters"/>
        </w:rPr>
        <w:t>x+(1 south)</w:t>
      </w:r>
      <w:r>
        <w:t xml:space="preserve">, while </w:t>
      </w:r>
      <w:r>
        <w:rPr>
          <w:rStyle w:val="Characters"/>
        </w:rPr>
        <w:t>south x+1</w:t>
      </w:r>
      <w:r>
        <w:t xml:space="preserve"> is equivalent to </w:t>
      </w:r>
      <w:r>
        <w:rPr>
          <w:rStyle w:val="Characters"/>
        </w:rPr>
        <w:t>south (x+1)</w:t>
      </w:r>
      <w:r>
        <w:t>.</w:t>
      </w:r>
    </w:p>
  </w:footnote>
  <w:footnote w:id="15">
    <w:p w14:paraId="7998726E" w14:textId="543AF6DC" w:rsidR="00B51E7D" w:rsidRPr="00B51E7D" w:rsidRDefault="00B51E7D">
      <w:pPr>
        <w:pStyle w:val="FootnoteText"/>
      </w:pPr>
      <w:r>
        <w:rPr>
          <w:rStyle w:val="FootnoteReference"/>
        </w:rPr>
        <w:footnoteRef/>
      </w:r>
      <w:r>
        <w:t xml:space="preserve"> DML also allows </w:t>
      </w:r>
      <w:r>
        <w:rPr>
          <w:rStyle w:val="Characters"/>
        </w:rPr>
        <w:t>True</w:t>
      </w:r>
      <w:r>
        <w:t xml:space="preserve">, </w:t>
      </w:r>
      <w:r>
        <w:rPr>
          <w:rStyle w:val="Characters"/>
        </w:rPr>
        <w:t>TRUE</w:t>
      </w:r>
      <w:r>
        <w:t xml:space="preserve">, </w:t>
      </w:r>
      <w:r>
        <w:rPr>
          <w:rStyle w:val="Characters"/>
        </w:rPr>
        <w:t>yes</w:t>
      </w:r>
      <w:r>
        <w:t xml:space="preserve">, </w:t>
      </w:r>
      <w:r>
        <w:rPr>
          <w:rStyle w:val="Characters"/>
        </w:rPr>
        <w:t>Yes</w:t>
      </w:r>
      <w:r>
        <w:t xml:space="preserve">, and </w:t>
      </w:r>
      <w:r>
        <w:rPr>
          <w:rStyle w:val="Characters"/>
        </w:rPr>
        <w:t>YES</w:t>
      </w:r>
      <w:r>
        <w:t xml:space="preserve"> for </w:t>
      </w:r>
      <w:r>
        <w:rPr>
          <w:rStyle w:val="Characters"/>
        </w:rPr>
        <w:t>true</w:t>
      </w:r>
      <w:r>
        <w:t xml:space="preserve"> and </w:t>
      </w:r>
      <w:r>
        <w:rPr>
          <w:rStyle w:val="Characters"/>
        </w:rPr>
        <w:t>False</w:t>
      </w:r>
      <w:r>
        <w:t xml:space="preserve">, </w:t>
      </w:r>
      <w:r>
        <w:rPr>
          <w:rStyle w:val="Characters"/>
        </w:rPr>
        <w:t>FALSE</w:t>
      </w:r>
      <w:r>
        <w:t xml:space="preserve">, </w:t>
      </w:r>
      <w:r>
        <w:rPr>
          <w:rStyle w:val="Characters"/>
        </w:rPr>
        <w:t>no</w:t>
      </w:r>
      <w:r>
        <w:t xml:space="preserve">, </w:t>
      </w:r>
      <w:r>
        <w:rPr>
          <w:rStyle w:val="Characters"/>
        </w:rPr>
        <w:t>No</w:t>
      </w:r>
      <w:r>
        <w:t xml:space="preserve">, and </w:t>
      </w:r>
      <w:r>
        <w:rPr>
          <w:rStyle w:val="Characters"/>
        </w:rPr>
        <w:t>NO</w:t>
      </w:r>
      <w:r>
        <w:t xml:space="preserve"> for </w:t>
      </w:r>
      <w:r>
        <w:rPr>
          <w:rStyle w:val="Characters"/>
        </w:rPr>
        <w:t>false</w:t>
      </w:r>
      <w:r>
        <w:t>.</w:t>
      </w:r>
    </w:p>
  </w:footnote>
  <w:footnote w:id="16">
    <w:p w14:paraId="7772C593" w14:textId="6F554386" w:rsidR="000A78B6" w:rsidRPr="000A78B6" w:rsidRDefault="000A78B6">
      <w:pPr>
        <w:pStyle w:val="FootnoteText"/>
      </w:pPr>
      <w:r>
        <w:rPr>
          <w:rStyle w:val="FootnoteReference"/>
        </w:rPr>
        <w:footnoteRef/>
      </w:r>
      <w:r>
        <w:t xml:space="preserve"> This could have also been written as </w:t>
      </w:r>
      <w:r>
        <w:rPr>
          <w:rStyle w:val="Characters"/>
        </w:rPr>
        <w:t>eventual drop</w:t>
      </w:r>
      <w:r>
        <w:t xml:space="preserve">, </w:t>
      </w:r>
      <w:r>
        <w:rPr>
          <w:rStyle w:val="Characters"/>
        </w:rPr>
        <w:t>(future) drop</w:t>
      </w:r>
      <w:r>
        <w:t xml:space="preserve"> or </w:t>
      </w:r>
      <w:r>
        <w:rPr>
          <w:rStyle w:val="Characters"/>
        </w:rPr>
        <w:t>future drop</w:t>
      </w:r>
      <w:r>
        <w:t>.</w:t>
      </w:r>
    </w:p>
  </w:footnote>
  <w:footnote w:id="17">
    <w:p w14:paraId="0006722C" w14:textId="1146D991" w:rsidR="00B73935" w:rsidRPr="00B73935" w:rsidRDefault="00B73935">
      <w:pPr>
        <w:pStyle w:val="FootnoteText"/>
      </w:pPr>
      <w:r>
        <w:rPr>
          <w:rStyle w:val="FootnoteReference"/>
        </w:rPr>
        <w:footnoteRef/>
      </w:r>
      <w:r>
        <w:t xml:space="preserve"> The result of mixing equal parts </w:t>
      </w:r>
      <w:r>
        <w:rPr>
          <w:rStyle w:val="Characters"/>
        </w:rPr>
        <w:t>A+B</w:t>
      </w:r>
      <w:r>
        <w:t xml:space="preserve"> and </w:t>
      </w:r>
      <w:r>
        <w:rPr>
          <w:rStyle w:val="Characters"/>
        </w:rPr>
        <w:t>C</w:t>
      </w:r>
      <w:r>
        <w:t xml:space="preserve">.  </w:t>
      </w:r>
      <w:r w:rsidR="00083944">
        <w:t>Getting</w:t>
      </w:r>
      <w:r>
        <w:t xml:space="preserve"> equal parts A, B, and C is trickier but will be made straightforward in a future version of DML.</w:t>
      </w:r>
    </w:p>
  </w:footnote>
  <w:footnote w:id="18">
    <w:p w14:paraId="770CA788" w14:textId="6039B99D" w:rsidR="00D76A96" w:rsidRDefault="00D76A96">
      <w:pPr>
        <w:pStyle w:val="FootnoteText"/>
      </w:pPr>
      <w:r>
        <w:rPr>
          <w:rStyle w:val="FootnoteReference"/>
        </w:rPr>
        <w:footnoteRef/>
      </w:r>
      <w:r>
        <w:t xml:space="preserve"> It actually allows it to be ambiguous between the two readings—even if you do math on it—until you try to do something like assign it to a variable or pass it to a function.</w:t>
      </w:r>
    </w:p>
  </w:footnote>
  <w:footnote w:id="19">
    <w:p w14:paraId="29040269" w14:textId="6713F5E2" w:rsidR="00555920" w:rsidRPr="00555920" w:rsidRDefault="00555920">
      <w:pPr>
        <w:pStyle w:val="FootnoteText"/>
      </w:pPr>
      <w:r>
        <w:rPr>
          <w:rStyle w:val="FootnoteReference"/>
        </w:rPr>
        <w:footnoteRef/>
      </w:r>
      <w:r>
        <w:t xml:space="preserve"> Where </w:t>
      </w:r>
      <w:r>
        <w:rPr>
          <w:rStyle w:val="Characters"/>
        </w:rPr>
        <w:t>temperature</w:t>
      </w:r>
      <w:r>
        <w:t xml:space="preserve"> can be replaced by </w:t>
      </w:r>
      <w:r>
        <w:rPr>
          <w:rStyle w:val="Characters"/>
        </w:rPr>
        <w:t>temp</w:t>
      </w:r>
      <w:r>
        <w:t xml:space="preserve"> and </w:t>
      </w:r>
      <w:r>
        <w:rPr>
          <w:rStyle w:val="Characters"/>
        </w:rPr>
        <w:t>minimum</w:t>
      </w:r>
      <w:r>
        <w:t xml:space="preserve"> and </w:t>
      </w:r>
      <w:r>
        <w:rPr>
          <w:rStyle w:val="Characters"/>
        </w:rPr>
        <w:t>maximum</w:t>
      </w:r>
      <w:r>
        <w:t xml:space="preserve"> can be simply </w:t>
      </w:r>
      <w:r>
        <w:rPr>
          <w:rStyle w:val="Characters"/>
        </w:rPr>
        <w:t>min</w:t>
      </w:r>
      <w:r>
        <w:t xml:space="preserve"> and </w:t>
      </w:r>
      <w:r>
        <w:rPr>
          <w:rStyle w:val="Characters"/>
        </w:rPr>
        <w:t>max</w:t>
      </w:r>
      <w:r>
        <w:t>.</w:t>
      </w:r>
    </w:p>
  </w:footnote>
  <w:footnote w:id="20">
    <w:p w14:paraId="4A55B07C" w14:textId="148AF944" w:rsidR="00821264" w:rsidRPr="00821264" w:rsidRDefault="00821264">
      <w:pPr>
        <w:pStyle w:val="FootnoteText"/>
      </w:pPr>
      <w:r>
        <w:rPr>
          <w:rStyle w:val="FootnoteReference"/>
        </w:rPr>
        <w:footnoteRef/>
      </w:r>
      <w:r>
        <w:t xml:space="preserve"> Note that this means that if you pause the clock, e.g., by saying </w:t>
      </w:r>
      <w:r>
        <w:rPr>
          <w:rStyle w:val="Characters"/>
        </w:rPr>
        <w:t>pause the clock</w:t>
      </w:r>
      <w:r>
        <w:t xml:space="preserve"> or </w:t>
      </w:r>
      <w:r>
        <w:rPr>
          <w:rStyle w:val="Characters"/>
        </w:rPr>
        <w:t>clock : off</w:t>
      </w:r>
      <w:r>
        <w:t>, this thread of control will be blocked until the clock is resumed (</w:t>
      </w:r>
      <w:r>
        <w:rPr>
          <w:rStyle w:val="Characters"/>
        </w:rPr>
        <w:t>resume the clock</w:t>
      </w:r>
      <w:r>
        <w:t xml:space="preserve"> or </w:t>
      </w:r>
      <w:r>
        <w:rPr>
          <w:rStyle w:val="Characters"/>
        </w:rPr>
        <w:t>clock : on</w:t>
      </w:r>
      <w:r>
        <w:t>).</w:t>
      </w:r>
    </w:p>
  </w:footnote>
  <w:footnote w:id="21">
    <w:p w14:paraId="53878494" w14:textId="5C6ACDB4" w:rsidR="00D7102E" w:rsidRPr="00D7102E" w:rsidRDefault="00D7102E">
      <w:pPr>
        <w:pStyle w:val="FootnoteText"/>
      </w:pPr>
      <w:r>
        <w:rPr>
          <w:rStyle w:val="FootnoteReference"/>
        </w:rPr>
        <w:footnoteRef/>
      </w:r>
      <w:r>
        <w:t xml:space="preserve"> For ease of cutting and pasting and using editors that put them in by default, you can also use smart quotes (</w:t>
      </w:r>
      <w:r>
        <w:rPr>
          <w:rStyle w:val="Characters"/>
        </w:rPr>
        <w:t>“ … ”</w:t>
      </w:r>
      <w:r>
        <w:t>).  They need not be used appropriately.</w:t>
      </w:r>
    </w:p>
  </w:footnote>
  <w:footnote w:id="22">
    <w:p w14:paraId="64584F78" w14:textId="3A81E717" w:rsidR="00865243" w:rsidRDefault="00865243">
      <w:pPr>
        <w:pStyle w:val="FootnoteText"/>
      </w:pPr>
      <w:r>
        <w:rPr>
          <w:rStyle w:val="FootnoteReference"/>
        </w:rPr>
        <w:footnoteRef/>
      </w:r>
      <w:r>
        <w:t xml:space="preserve"> Programmers familiar with C or C++ should note that the body of each of these clauses is a block, not a statement.  The braces (or double brackets) are required.</w:t>
      </w:r>
    </w:p>
  </w:footnote>
  <w:footnote w:id="23">
    <w:p w14:paraId="52D10FD5" w14:textId="20F188C6" w:rsidR="00684810" w:rsidRDefault="00684810">
      <w:pPr>
        <w:pStyle w:val="FootnoteText"/>
      </w:pPr>
      <w:r>
        <w:rPr>
          <w:rStyle w:val="FootnoteReference"/>
        </w:rPr>
        <w:footnoteRef/>
      </w:r>
      <w:r>
        <w:t xml:space="preserve"> It will become more useful when functions can be used as arguments and return values.</w:t>
      </w:r>
    </w:p>
  </w:footnote>
  <w:footnote w:id="24">
    <w:p w14:paraId="32156D6B" w14:textId="349A90A9" w:rsidR="00E94E40" w:rsidRPr="00E94E40" w:rsidRDefault="00E94E40">
      <w:pPr>
        <w:pStyle w:val="FootnoteText"/>
      </w:pPr>
      <w:r>
        <w:rPr>
          <w:rStyle w:val="FootnoteReference"/>
        </w:rPr>
        <w:footnoteRef/>
      </w:r>
      <w:r>
        <w:t xml:space="preserve"> Okay, I just tried that and it didn’t work.  It works if you put the recursive call in parentheses as </w:t>
      </w:r>
      <w:r>
        <w:rPr>
          <w:rStyle w:val="Characters"/>
        </w:rPr>
        <w:t>(factorial(n-1))</w:t>
      </w:r>
      <w:r>
        <w:t xml:space="preserve">, and it works if you put the multiplication in parentheses </w:t>
      </w:r>
      <w:r>
        <w:rPr>
          <w:rStyle w:val="Characters"/>
        </w:rPr>
        <w:t>(n*factorial(n-1))</w:t>
      </w:r>
      <w:r>
        <w:t>.  Oh, well.  One more for the issues list.</w:t>
      </w:r>
    </w:p>
  </w:footnote>
  <w:footnote w:id="25">
    <w:p w14:paraId="0F11DD85" w14:textId="2EEE91B5" w:rsidR="000B4739" w:rsidRDefault="000B4739">
      <w:pPr>
        <w:pStyle w:val="FootnoteText"/>
      </w:pPr>
      <w:r>
        <w:rPr>
          <w:rStyle w:val="FootnoteReference"/>
        </w:rPr>
        <w:footnoteRef/>
      </w:r>
      <w:r>
        <w:t xml:space="preserve"> That’s not quite true.  A smarter compiler could look ahead and see what was going to be defined within the block.  We don’t have a smarter compiler at the moment.</w:t>
      </w:r>
    </w:p>
  </w:footnote>
  <w:footnote w:id="26">
    <w:p w14:paraId="401F711C" w14:textId="5D18F0FF" w:rsidR="00AE63C3" w:rsidRDefault="00AE63C3">
      <w:pPr>
        <w:pStyle w:val="FootnoteText"/>
      </w:pPr>
      <w:r>
        <w:rPr>
          <w:rStyle w:val="FootnoteReference"/>
        </w:rPr>
        <w:footnoteRef/>
      </w:r>
      <w:r>
        <w:t xml:space="preserve"> This lack of a requirement to specify the type also applies at the top level of files.</w:t>
      </w:r>
    </w:p>
  </w:footnote>
  <w:footnote w:id="27">
    <w:p w14:paraId="6D78800C" w14:textId="611D0DCC" w:rsidR="00AE63C3" w:rsidRDefault="00AE63C3">
      <w:pPr>
        <w:pStyle w:val="FootnoteText"/>
      </w:pPr>
      <w:r>
        <w:rPr>
          <w:rStyle w:val="FootnoteReference"/>
        </w:rPr>
        <w:footnoteRef/>
      </w:r>
      <w:r>
        <w:t xml:space="preserve"> This is, arguably, a design flaw.</w:t>
      </w:r>
    </w:p>
  </w:footnote>
  <w:footnote w:id="28">
    <w:p w14:paraId="5894956E" w14:textId="22EFB23D" w:rsidR="006A254E" w:rsidRPr="006A254E" w:rsidRDefault="006A254E">
      <w:pPr>
        <w:pStyle w:val="FootnoteText"/>
      </w:pPr>
      <w:r>
        <w:rPr>
          <w:rStyle w:val="FootnoteReference"/>
        </w:rPr>
        <w:footnoteRef/>
      </w:r>
      <w:r>
        <w:t xml:space="preserve"> It would take a fair bit of reading the code to figure out what happens here.  It’s not as straightforward as I had though.  My quick reading is that this should be safe to use, but you probably shouldn’t do it without specifying a </w:t>
      </w:r>
      <w:r>
        <w:rPr>
          <w:rStyle w:val="Characters"/>
        </w:rPr>
        <w:t>volume</w:t>
      </w:r>
      <w:r>
        <w:t xml:space="preserve"> or </w:t>
      </w:r>
      <w:r>
        <w:rPr>
          <w:rStyle w:val="Characters"/>
        </w:rPr>
        <w:t>liquid</w:t>
      </w:r>
      <w:r>
        <w:t xml:space="preserve">, and if you use it, you probably shouldn’t set </w:t>
      </w:r>
      <w:r>
        <w:rPr>
          <w:rStyle w:val="Characters"/>
        </w:rPr>
        <w:t>w’s fill level</w:t>
      </w:r>
      <w:r>
        <w:t xml:space="preserve"> directly.</w:t>
      </w:r>
    </w:p>
  </w:footnote>
  <w:footnote w:id="29">
    <w:p w14:paraId="501432E1" w14:textId="61A810C0" w:rsidR="00DD3AA1" w:rsidRDefault="00DD3AA1">
      <w:pPr>
        <w:pStyle w:val="FootnoteText"/>
      </w:pPr>
      <w:r>
        <w:rPr>
          <w:rStyle w:val="FootnoteReference"/>
        </w:rPr>
        <w:footnoteRef/>
      </w:r>
      <w:r>
        <w:t xml:space="preserve"> If the format is ugly, that means I missed a case, and that should be fixed.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0FAC4" w14:textId="7805004F" w:rsidR="00C00B98" w:rsidRPr="00C00B98" w:rsidRDefault="00CD7102" w:rsidP="00C00B98">
    <w:pPr>
      <w:pStyle w:val="Header"/>
      <w:rPr>
        <w:i/>
        <w:iCs/>
      </w:rPr>
    </w:pPr>
    <w:r>
      <w:rPr>
        <w:i/>
        <w:iCs/>
      </w:rPr>
      <w:fldChar w:fldCharType="begin"/>
    </w:r>
    <w:r>
      <w:rPr>
        <w:i/>
        <w:iCs/>
      </w:rPr>
      <w:instrText xml:space="preserve"> StyleRef "Title" </w:instrText>
    </w:r>
    <w:r>
      <w:rPr>
        <w:i/>
        <w:iCs/>
      </w:rPr>
      <w:fldChar w:fldCharType="separate"/>
    </w:r>
    <w:r w:rsidR="00601C25">
      <w:rPr>
        <w:i/>
        <w:iCs/>
      </w:rPr>
      <w:t>Introduction to DML</w:t>
    </w:r>
    <w:r>
      <w:rPr>
        <w:i/>
        <w:iC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214F9" w14:textId="77777777" w:rsidR="00CC4BFC" w:rsidRDefault="00CC4BFC" w:rsidP="00C00B98">
    <w:pPr>
      <w:pStyle w:val="Header"/>
    </w:pPr>
  </w:p>
  <w:p w14:paraId="222B47A3" w14:textId="77777777" w:rsidR="00CC4BFC" w:rsidRPr="00814B57" w:rsidRDefault="00CC4BFC" w:rsidP="00C00B98">
    <w:pPr>
      <w:pStyle w:val="Header"/>
    </w:pPr>
  </w:p>
  <w:p w14:paraId="7167EE03" w14:textId="77777777" w:rsidR="00CC4BFC" w:rsidRPr="00814B57" w:rsidRDefault="00CC4BFC" w:rsidP="00C00B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06F88" w14:textId="77777777" w:rsidR="00CC4BFC" w:rsidRPr="00814B57" w:rsidRDefault="00CC4BFC" w:rsidP="00C00B9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964F7" w14:textId="77777777" w:rsidR="00CC4BFC" w:rsidRDefault="00CC4BFC" w:rsidP="00C00B9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3C891" w14:textId="369BFEB1" w:rsidR="001417FA" w:rsidRPr="00C00B98" w:rsidRDefault="00000000" w:rsidP="00C00B98">
    <w:pPr>
      <w:pStyle w:val="Header"/>
      <w:rPr>
        <w:sz w:val="32"/>
        <w:szCs w:val="36"/>
      </w:rPr>
    </w:pPr>
    <w:fldSimple w:instr=" STYLEREF  &quot;Heading 1&quot;  \* MERGEFORMAT ">
      <w:r w:rsidR="00601C25">
        <w:br/>
        <w:t>A Tutorial Example</w:t>
      </w:r>
    </w:fldSimple>
  </w:p>
  <w:p w14:paraId="5CF25983" w14:textId="77777777" w:rsidR="001417FA" w:rsidRPr="00814B57" w:rsidRDefault="001417FA" w:rsidP="00C00B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5811"/>
    <w:multiLevelType w:val="hybridMultilevel"/>
    <w:tmpl w:val="0BAC2976"/>
    <w:lvl w:ilvl="0" w:tplc="FE14EB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F2E35"/>
    <w:multiLevelType w:val="hybridMultilevel"/>
    <w:tmpl w:val="FF200850"/>
    <w:lvl w:ilvl="0" w:tplc="5DB8E69A">
      <w:start w:val="1"/>
      <w:numFmt w:val="bullet"/>
      <w:pStyle w:val="BulletList"/>
      <w:lvlText w:val="•"/>
      <w:lvlJc w:val="left"/>
      <w:pPr>
        <w:ind w:left="1296" w:hanging="360"/>
      </w:pPr>
      <w:rPr>
        <w:rFonts w:ascii="Roboto" w:hAnsi="Roboto"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09EE1B78"/>
    <w:multiLevelType w:val="multilevel"/>
    <w:tmpl w:val="2050011A"/>
    <w:lvl w:ilvl="0">
      <w:start w:val="1"/>
      <w:numFmt w:val="decimal"/>
      <w:pStyle w:val="NumberList"/>
      <w:lvlText w:val="%1."/>
      <w:lvlJc w:val="left"/>
      <w:pPr>
        <w:ind w:left="864" w:hanging="432"/>
      </w:pPr>
      <w:rPr>
        <w:rFonts w:hint="default"/>
      </w:rPr>
    </w:lvl>
    <w:lvl w:ilvl="1">
      <w:start w:val="1"/>
      <w:numFmt w:val="lowerLetter"/>
      <w:lvlText w:val="%2."/>
      <w:lvlJc w:val="left"/>
      <w:pPr>
        <w:ind w:left="2016" w:hanging="360"/>
      </w:pPr>
      <w:rPr>
        <w:rFonts w:hint="default"/>
      </w:rPr>
    </w:lvl>
    <w:lvl w:ilvl="2">
      <w:start w:val="1"/>
      <w:numFmt w:val="lowerRoman"/>
      <w:lvlText w:val="%3."/>
      <w:lvlJc w:val="right"/>
      <w:pPr>
        <w:ind w:left="2736" w:hanging="180"/>
      </w:pPr>
      <w:rPr>
        <w:rFonts w:hint="default"/>
      </w:rPr>
    </w:lvl>
    <w:lvl w:ilvl="3">
      <w:start w:val="1"/>
      <w:numFmt w:val="decimal"/>
      <w:lvlText w:val="%4."/>
      <w:lvlJc w:val="left"/>
      <w:pPr>
        <w:ind w:left="3456" w:hanging="360"/>
      </w:pPr>
      <w:rPr>
        <w:rFonts w:hint="default"/>
      </w:rPr>
    </w:lvl>
    <w:lvl w:ilvl="4">
      <w:start w:val="1"/>
      <w:numFmt w:val="lowerLetter"/>
      <w:lvlText w:val="%5."/>
      <w:lvlJc w:val="left"/>
      <w:pPr>
        <w:ind w:left="4176" w:hanging="360"/>
      </w:pPr>
      <w:rPr>
        <w:rFonts w:hint="default"/>
      </w:rPr>
    </w:lvl>
    <w:lvl w:ilvl="5">
      <w:start w:val="1"/>
      <w:numFmt w:val="lowerRoman"/>
      <w:lvlText w:val="%6."/>
      <w:lvlJc w:val="right"/>
      <w:pPr>
        <w:ind w:left="4896" w:hanging="180"/>
      </w:pPr>
      <w:rPr>
        <w:rFonts w:hint="default"/>
      </w:rPr>
    </w:lvl>
    <w:lvl w:ilvl="6">
      <w:start w:val="1"/>
      <w:numFmt w:val="decimal"/>
      <w:lvlText w:val="%7."/>
      <w:lvlJc w:val="left"/>
      <w:pPr>
        <w:ind w:left="5616" w:hanging="360"/>
      </w:pPr>
      <w:rPr>
        <w:rFonts w:hint="default"/>
      </w:rPr>
    </w:lvl>
    <w:lvl w:ilvl="7">
      <w:start w:val="1"/>
      <w:numFmt w:val="lowerLetter"/>
      <w:lvlText w:val="%8."/>
      <w:lvlJc w:val="left"/>
      <w:pPr>
        <w:ind w:left="6336" w:hanging="360"/>
      </w:pPr>
      <w:rPr>
        <w:rFonts w:hint="default"/>
      </w:rPr>
    </w:lvl>
    <w:lvl w:ilvl="8">
      <w:start w:val="1"/>
      <w:numFmt w:val="lowerRoman"/>
      <w:lvlText w:val="%9."/>
      <w:lvlJc w:val="right"/>
      <w:pPr>
        <w:ind w:left="7056" w:hanging="180"/>
      </w:pPr>
      <w:rPr>
        <w:rFonts w:hint="default"/>
      </w:rPr>
    </w:lvl>
  </w:abstractNum>
  <w:abstractNum w:abstractNumId="3" w15:restartNumberingAfterBreak="0">
    <w:nsid w:val="130151E6"/>
    <w:multiLevelType w:val="hybridMultilevel"/>
    <w:tmpl w:val="FEBAD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E3559D"/>
    <w:multiLevelType w:val="hybridMultilevel"/>
    <w:tmpl w:val="A07A03A0"/>
    <w:lvl w:ilvl="0" w:tplc="941222CE">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15:restartNumberingAfterBreak="0">
    <w:nsid w:val="245A3ED9"/>
    <w:multiLevelType w:val="hybridMultilevel"/>
    <w:tmpl w:val="30AA6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6F0AD1"/>
    <w:multiLevelType w:val="hybridMultilevel"/>
    <w:tmpl w:val="9F54F0A2"/>
    <w:lvl w:ilvl="0" w:tplc="05701270">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15:restartNumberingAfterBreak="0">
    <w:nsid w:val="45730DB4"/>
    <w:multiLevelType w:val="hybridMultilevel"/>
    <w:tmpl w:val="9F54F0A2"/>
    <w:lvl w:ilvl="0" w:tplc="FFFFFFFF">
      <w:start w:val="1"/>
      <w:numFmt w:val="decimal"/>
      <w:lvlText w:val="%1."/>
      <w:lvlJc w:val="left"/>
      <w:pPr>
        <w:ind w:left="792" w:hanging="360"/>
      </w:pPr>
      <w:rPr>
        <w:rFonts w:hint="default"/>
      </w:rPr>
    </w:lvl>
    <w:lvl w:ilvl="1" w:tplc="FFFFFFFF">
      <w:start w:val="1"/>
      <w:numFmt w:val="lowerLetter"/>
      <w:lvlText w:val="%2."/>
      <w:lvlJc w:val="left"/>
      <w:pPr>
        <w:ind w:left="1512" w:hanging="360"/>
      </w:pPr>
    </w:lvl>
    <w:lvl w:ilvl="2" w:tplc="FFFFFFFF">
      <w:start w:val="1"/>
      <w:numFmt w:val="lowerRoman"/>
      <w:lvlText w:val="%3."/>
      <w:lvlJc w:val="right"/>
      <w:pPr>
        <w:ind w:left="2232" w:hanging="18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abstractNum w:abstractNumId="8" w15:restartNumberingAfterBreak="0">
    <w:nsid w:val="489E13AF"/>
    <w:multiLevelType w:val="hybridMultilevel"/>
    <w:tmpl w:val="0F0EE7F4"/>
    <w:lvl w:ilvl="0" w:tplc="5832D8F0">
      <w:start w:val="1"/>
      <w:numFmt w:val="bullet"/>
      <w:lvlText w:val=""/>
      <w:lvlJc w:val="left"/>
      <w:pPr>
        <w:ind w:left="792" w:hanging="360"/>
      </w:pPr>
      <w:rPr>
        <w:rFonts w:ascii="Symbol" w:eastAsiaTheme="minorEastAsia" w:hAnsi="Symbol" w:cstheme="minorBidi"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 w15:restartNumberingAfterBreak="0">
    <w:nsid w:val="4DC54874"/>
    <w:multiLevelType w:val="hybridMultilevel"/>
    <w:tmpl w:val="4E28BE8A"/>
    <w:lvl w:ilvl="0" w:tplc="3D5C814A">
      <w:start w:val="1"/>
      <w:numFmt w:val="decimal"/>
      <w:lvlText w:val="%1."/>
      <w:lvlJc w:val="left"/>
      <w:pPr>
        <w:ind w:left="792" w:hanging="360"/>
      </w:pPr>
      <w:rPr>
        <w:rFonts w:hint="default"/>
      </w:rPr>
    </w:lvl>
    <w:lvl w:ilvl="1" w:tplc="FFFFFFFF">
      <w:start w:val="1"/>
      <w:numFmt w:val="lowerLetter"/>
      <w:lvlText w:val="%2."/>
      <w:lvlJc w:val="left"/>
      <w:pPr>
        <w:ind w:left="1512" w:hanging="360"/>
      </w:pPr>
    </w:lvl>
    <w:lvl w:ilvl="2" w:tplc="FFFFFFFF" w:tentative="1">
      <w:start w:val="1"/>
      <w:numFmt w:val="lowerRoman"/>
      <w:lvlText w:val="%3."/>
      <w:lvlJc w:val="right"/>
      <w:pPr>
        <w:ind w:left="2232" w:hanging="18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abstractNum w:abstractNumId="10" w15:restartNumberingAfterBreak="0">
    <w:nsid w:val="502E3519"/>
    <w:multiLevelType w:val="hybridMultilevel"/>
    <w:tmpl w:val="24A658D6"/>
    <w:lvl w:ilvl="0" w:tplc="BC3A8CC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050EC3"/>
    <w:multiLevelType w:val="hybridMultilevel"/>
    <w:tmpl w:val="3A1CD216"/>
    <w:lvl w:ilvl="0" w:tplc="25DAA634">
      <w:start w:val="1"/>
      <w:numFmt w:val="cardinalText"/>
      <w:pStyle w:val="Heading1"/>
      <w:lvlText w:val="Chapter %1:"/>
      <w:lvlJc w:val="left"/>
      <w:pPr>
        <w:ind w:left="360" w:hanging="360"/>
      </w:pPr>
      <w:rPr>
        <w:rFonts w:ascii="Georgia" w:hAnsi="Georgia" w:cs="Georgia" w:hint="default"/>
        <w:b w:val="0"/>
        <w:i w:val="0"/>
        <w:caps/>
        <w:smallCaps/>
        <w:strike w:val="0"/>
        <w:dstrike w:val="0"/>
        <w:vanish w:val="0"/>
        <w:sz w:val="28"/>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2316904">
    <w:abstractNumId w:val="2"/>
  </w:num>
  <w:num w:numId="2" w16cid:durableId="1991909966">
    <w:abstractNumId w:val="1"/>
  </w:num>
  <w:num w:numId="3" w16cid:durableId="987319543">
    <w:abstractNumId w:val="11"/>
  </w:num>
  <w:num w:numId="4" w16cid:durableId="617493850">
    <w:abstractNumId w:val="6"/>
  </w:num>
  <w:num w:numId="5" w16cid:durableId="625546258">
    <w:abstractNumId w:val="8"/>
  </w:num>
  <w:num w:numId="6" w16cid:durableId="1369603972">
    <w:abstractNumId w:val="4"/>
  </w:num>
  <w:num w:numId="7" w16cid:durableId="98305059">
    <w:abstractNumId w:val="0"/>
  </w:num>
  <w:num w:numId="8" w16cid:durableId="634793340">
    <w:abstractNumId w:val="5"/>
  </w:num>
  <w:num w:numId="9" w16cid:durableId="1317612392">
    <w:abstractNumId w:val="9"/>
  </w:num>
  <w:num w:numId="10" w16cid:durableId="1378897818">
    <w:abstractNumId w:val="3"/>
  </w:num>
  <w:num w:numId="11" w16cid:durableId="979922906">
    <w:abstractNumId w:val="10"/>
  </w:num>
  <w:num w:numId="12" w16cid:durableId="1488983630">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mirrorMargins/>
  <w:attachedTemplate r:id="rId1"/>
  <w:stylePaneSortMethod w:val="0000"/>
  <w:defaultTabStop w:val="720"/>
  <w:evenAndOddHeaders/>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B98"/>
    <w:rsid w:val="00000424"/>
    <w:rsid w:val="00001A02"/>
    <w:rsid w:val="0000409D"/>
    <w:rsid w:val="00004121"/>
    <w:rsid w:val="00005532"/>
    <w:rsid w:val="00005666"/>
    <w:rsid w:val="00007402"/>
    <w:rsid w:val="000078D4"/>
    <w:rsid w:val="000116D5"/>
    <w:rsid w:val="0001180E"/>
    <w:rsid w:val="000120EF"/>
    <w:rsid w:val="00012319"/>
    <w:rsid w:val="0001283C"/>
    <w:rsid w:val="000138A4"/>
    <w:rsid w:val="00013F29"/>
    <w:rsid w:val="0002029B"/>
    <w:rsid w:val="00026485"/>
    <w:rsid w:val="000270AE"/>
    <w:rsid w:val="000275E2"/>
    <w:rsid w:val="000277DE"/>
    <w:rsid w:val="0003324E"/>
    <w:rsid w:val="00034728"/>
    <w:rsid w:val="00034794"/>
    <w:rsid w:val="0003714F"/>
    <w:rsid w:val="000372D5"/>
    <w:rsid w:val="00037A85"/>
    <w:rsid w:val="000421E9"/>
    <w:rsid w:val="00047ECD"/>
    <w:rsid w:val="00050579"/>
    <w:rsid w:val="000563C8"/>
    <w:rsid w:val="00067BE9"/>
    <w:rsid w:val="00071A6B"/>
    <w:rsid w:val="00074E88"/>
    <w:rsid w:val="0007656A"/>
    <w:rsid w:val="000809C2"/>
    <w:rsid w:val="00080C2B"/>
    <w:rsid w:val="0008190D"/>
    <w:rsid w:val="00082414"/>
    <w:rsid w:val="00083944"/>
    <w:rsid w:val="00083C3B"/>
    <w:rsid w:val="00090292"/>
    <w:rsid w:val="00090433"/>
    <w:rsid w:val="000939D0"/>
    <w:rsid w:val="00095FB0"/>
    <w:rsid w:val="000962E2"/>
    <w:rsid w:val="00097144"/>
    <w:rsid w:val="000A227D"/>
    <w:rsid w:val="000A6CC1"/>
    <w:rsid w:val="000A78B6"/>
    <w:rsid w:val="000B0F95"/>
    <w:rsid w:val="000B1F78"/>
    <w:rsid w:val="000B3898"/>
    <w:rsid w:val="000B4739"/>
    <w:rsid w:val="000B5383"/>
    <w:rsid w:val="000B5A09"/>
    <w:rsid w:val="000B672A"/>
    <w:rsid w:val="000B7755"/>
    <w:rsid w:val="000C0D77"/>
    <w:rsid w:val="000C0FEE"/>
    <w:rsid w:val="000C32CD"/>
    <w:rsid w:val="000C6DEB"/>
    <w:rsid w:val="000D091B"/>
    <w:rsid w:val="000D1B01"/>
    <w:rsid w:val="000D1B06"/>
    <w:rsid w:val="000F34A3"/>
    <w:rsid w:val="000F3B5A"/>
    <w:rsid w:val="00100EB6"/>
    <w:rsid w:val="001010B1"/>
    <w:rsid w:val="00106D1C"/>
    <w:rsid w:val="001115E0"/>
    <w:rsid w:val="00112082"/>
    <w:rsid w:val="001149EB"/>
    <w:rsid w:val="00126F09"/>
    <w:rsid w:val="00127C2E"/>
    <w:rsid w:val="00134C98"/>
    <w:rsid w:val="00135A47"/>
    <w:rsid w:val="00136B6D"/>
    <w:rsid w:val="001377D2"/>
    <w:rsid w:val="001417FA"/>
    <w:rsid w:val="0014244F"/>
    <w:rsid w:val="00143DC7"/>
    <w:rsid w:val="00143EC4"/>
    <w:rsid w:val="001460EB"/>
    <w:rsid w:val="001600A1"/>
    <w:rsid w:val="00161438"/>
    <w:rsid w:val="00163DFB"/>
    <w:rsid w:val="00165C9D"/>
    <w:rsid w:val="00166E2B"/>
    <w:rsid w:val="0017035E"/>
    <w:rsid w:val="0017265B"/>
    <w:rsid w:val="00173A7B"/>
    <w:rsid w:val="00184884"/>
    <w:rsid w:val="001848E5"/>
    <w:rsid w:val="0018782B"/>
    <w:rsid w:val="00191656"/>
    <w:rsid w:val="00191E13"/>
    <w:rsid w:val="00192CEA"/>
    <w:rsid w:val="00194EF1"/>
    <w:rsid w:val="00195F6A"/>
    <w:rsid w:val="001978D9"/>
    <w:rsid w:val="001A0615"/>
    <w:rsid w:val="001A08EB"/>
    <w:rsid w:val="001A327A"/>
    <w:rsid w:val="001A408B"/>
    <w:rsid w:val="001A6F1D"/>
    <w:rsid w:val="001B3AD6"/>
    <w:rsid w:val="001B5E65"/>
    <w:rsid w:val="001C74AA"/>
    <w:rsid w:val="001D3481"/>
    <w:rsid w:val="001D47E2"/>
    <w:rsid w:val="001D602F"/>
    <w:rsid w:val="001E0713"/>
    <w:rsid w:val="001E0DFE"/>
    <w:rsid w:val="001E25D3"/>
    <w:rsid w:val="001E7CD3"/>
    <w:rsid w:val="001F1CD6"/>
    <w:rsid w:val="001F3B64"/>
    <w:rsid w:val="001F4EDA"/>
    <w:rsid w:val="00200432"/>
    <w:rsid w:val="0020169A"/>
    <w:rsid w:val="002025CD"/>
    <w:rsid w:val="00214C2C"/>
    <w:rsid w:val="00216988"/>
    <w:rsid w:val="00217C98"/>
    <w:rsid w:val="00222144"/>
    <w:rsid w:val="00222CF5"/>
    <w:rsid w:val="00225103"/>
    <w:rsid w:val="00225227"/>
    <w:rsid w:val="002259CE"/>
    <w:rsid w:val="002361B3"/>
    <w:rsid w:val="00241E84"/>
    <w:rsid w:val="00243029"/>
    <w:rsid w:val="00245EAC"/>
    <w:rsid w:val="00255E0A"/>
    <w:rsid w:val="002611BB"/>
    <w:rsid w:val="00264859"/>
    <w:rsid w:val="00265AFB"/>
    <w:rsid w:val="0026784B"/>
    <w:rsid w:val="0027481F"/>
    <w:rsid w:val="0027754C"/>
    <w:rsid w:val="00282666"/>
    <w:rsid w:val="00290A8F"/>
    <w:rsid w:val="00292181"/>
    <w:rsid w:val="00294EB6"/>
    <w:rsid w:val="0029550B"/>
    <w:rsid w:val="00296250"/>
    <w:rsid w:val="002A193F"/>
    <w:rsid w:val="002A1FBF"/>
    <w:rsid w:val="002A3EB6"/>
    <w:rsid w:val="002A3F76"/>
    <w:rsid w:val="002B13F8"/>
    <w:rsid w:val="002B278F"/>
    <w:rsid w:val="002B4F40"/>
    <w:rsid w:val="002C120E"/>
    <w:rsid w:val="002C2469"/>
    <w:rsid w:val="002C3F85"/>
    <w:rsid w:val="002D035C"/>
    <w:rsid w:val="002D1A5D"/>
    <w:rsid w:val="002D2089"/>
    <w:rsid w:val="002D345A"/>
    <w:rsid w:val="002D3E4C"/>
    <w:rsid w:val="002D5AA9"/>
    <w:rsid w:val="002D700B"/>
    <w:rsid w:val="002E023F"/>
    <w:rsid w:val="002E2996"/>
    <w:rsid w:val="002E3501"/>
    <w:rsid w:val="002E4EE4"/>
    <w:rsid w:val="002E61FB"/>
    <w:rsid w:val="002F1146"/>
    <w:rsid w:val="002F6499"/>
    <w:rsid w:val="002F67EF"/>
    <w:rsid w:val="002F767C"/>
    <w:rsid w:val="00303F55"/>
    <w:rsid w:val="00304FC7"/>
    <w:rsid w:val="003079BF"/>
    <w:rsid w:val="00312099"/>
    <w:rsid w:val="00312BC9"/>
    <w:rsid w:val="00316D53"/>
    <w:rsid w:val="003251F3"/>
    <w:rsid w:val="003369AD"/>
    <w:rsid w:val="00342689"/>
    <w:rsid w:val="00342C90"/>
    <w:rsid w:val="003436E6"/>
    <w:rsid w:val="003471FD"/>
    <w:rsid w:val="00347738"/>
    <w:rsid w:val="00347BC2"/>
    <w:rsid w:val="00347D10"/>
    <w:rsid w:val="003511A8"/>
    <w:rsid w:val="00352023"/>
    <w:rsid w:val="00356DB3"/>
    <w:rsid w:val="00357B8D"/>
    <w:rsid w:val="00360511"/>
    <w:rsid w:val="00361602"/>
    <w:rsid w:val="0036263F"/>
    <w:rsid w:val="00363E65"/>
    <w:rsid w:val="00364E71"/>
    <w:rsid w:val="00366C5D"/>
    <w:rsid w:val="00370804"/>
    <w:rsid w:val="0037141A"/>
    <w:rsid w:val="00374362"/>
    <w:rsid w:val="00380D7B"/>
    <w:rsid w:val="00391BBC"/>
    <w:rsid w:val="00394351"/>
    <w:rsid w:val="003A120C"/>
    <w:rsid w:val="003A192E"/>
    <w:rsid w:val="003A1C65"/>
    <w:rsid w:val="003A686A"/>
    <w:rsid w:val="003A6EB0"/>
    <w:rsid w:val="003B3D6D"/>
    <w:rsid w:val="003B4113"/>
    <w:rsid w:val="003C0D94"/>
    <w:rsid w:val="003C0E99"/>
    <w:rsid w:val="003C2363"/>
    <w:rsid w:val="003C4473"/>
    <w:rsid w:val="003D0A06"/>
    <w:rsid w:val="003D1EB3"/>
    <w:rsid w:val="003D4A4F"/>
    <w:rsid w:val="003D63F4"/>
    <w:rsid w:val="003F06AE"/>
    <w:rsid w:val="003F09B9"/>
    <w:rsid w:val="003F2772"/>
    <w:rsid w:val="003F49B0"/>
    <w:rsid w:val="003F4E62"/>
    <w:rsid w:val="00401BC6"/>
    <w:rsid w:val="00401D2E"/>
    <w:rsid w:val="0040614C"/>
    <w:rsid w:val="004061A1"/>
    <w:rsid w:val="00406A19"/>
    <w:rsid w:val="00407213"/>
    <w:rsid w:val="00412141"/>
    <w:rsid w:val="00415D19"/>
    <w:rsid w:val="004177DC"/>
    <w:rsid w:val="00420FEA"/>
    <w:rsid w:val="00424E6B"/>
    <w:rsid w:val="004265D9"/>
    <w:rsid w:val="004306C7"/>
    <w:rsid w:val="00430883"/>
    <w:rsid w:val="0043236B"/>
    <w:rsid w:val="00434B16"/>
    <w:rsid w:val="004359AD"/>
    <w:rsid w:val="00435B01"/>
    <w:rsid w:val="004412B3"/>
    <w:rsid w:val="00442264"/>
    <w:rsid w:val="0044336B"/>
    <w:rsid w:val="00443551"/>
    <w:rsid w:val="004435F5"/>
    <w:rsid w:val="0044614C"/>
    <w:rsid w:val="00447888"/>
    <w:rsid w:val="0045037E"/>
    <w:rsid w:val="004530C9"/>
    <w:rsid w:val="00463479"/>
    <w:rsid w:val="0046446B"/>
    <w:rsid w:val="00465E12"/>
    <w:rsid w:val="00465F03"/>
    <w:rsid w:val="00475916"/>
    <w:rsid w:val="004804DD"/>
    <w:rsid w:val="00483E50"/>
    <w:rsid w:val="00485AB3"/>
    <w:rsid w:val="00485B63"/>
    <w:rsid w:val="00486C7B"/>
    <w:rsid w:val="0049072F"/>
    <w:rsid w:val="00490F40"/>
    <w:rsid w:val="00494793"/>
    <w:rsid w:val="00494A65"/>
    <w:rsid w:val="00494F62"/>
    <w:rsid w:val="00495C20"/>
    <w:rsid w:val="004A0CB1"/>
    <w:rsid w:val="004A1541"/>
    <w:rsid w:val="004B1980"/>
    <w:rsid w:val="004B4BD0"/>
    <w:rsid w:val="004B6D8D"/>
    <w:rsid w:val="004D29F5"/>
    <w:rsid w:val="004D2D81"/>
    <w:rsid w:val="004D2E60"/>
    <w:rsid w:val="004D493F"/>
    <w:rsid w:val="004D52D6"/>
    <w:rsid w:val="004D7CE7"/>
    <w:rsid w:val="004E1212"/>
    <w:rsid w:val="004E1922"/>
    <w:rsid w:val="004E3932"/>
    <w:rsid w:val="004E3A56"/>
    <w:rsid w:val="004E5BDF"/>
    <w:rsid w:val="004F3DEB"/>
    <w:rsid w:val="004F5812"/>
    <w:rsid w:val="00500FBC"/>
    <w:rsid w:val="0050672E"/>
    <w:rsid w:val="00507006"/>
    <w:rsid w:val="005071B8"/>
    <w:rsid w:val="00514B37"/>
    <w:rsid w:val="005165FB"/>
    <w:rsid w:val="00516992"/>
    <w:rsid w:val="00521C6C"/>
    <w:rsid w:val="005242A7"/>
    <w:rsid w:val="0052522C"/>
    <w:rsid w:val="00535694"/>
    <w:rsid w:val="0054365F"/>
    <w:rsid w:val="00543FFD"/>
    <w:rsid w:val="00546C99"/>
    <w:rsid w:val="00550994"/>
    <w:rsid w:val="00551CE2"/>
    <w:rsid w:val="0055257B"/>
    <w:rsid w:val="00555920"/>
    <w:rsid w:val="005565F6"/>
    <w:rsid w:val="00562629"/>
    <w:rsid w:val="00563A75"/>
    <w:rsid w:val="00563C96"/>
    <w:rsid w:val="00564BD3"/>
    <w:rsid w:val="00570D9B"/>
    <w:rsid w:val="00570F24"/>
    <w:rsid w:val="00576187"/>
    <w:rsid w:val="00577F29"/>
    <w:rsid w:val="00580F20"/>
    <w:rsid w:val="00592C61"/>
    <w:rsid w:val="005932D4"/>
    <w:rsid w:val="00593BBC"/>
    <w:rsid w:val="00594E01"/>
    <w:rsid w:val="00595B44"/>
    <w:rsid w:val="005A1E67"/>
    <w:rsid w:val="005A52BA"/>
    <w:rsid w:val="005A5479"/>
    <w:rsid w:val="005A67D4"/>
    <w:rsid w:val="005A68F4"/>
    <w:rsid w:val="005B0AB6"/>
    <w:rsid w:val="005B27E7"/>
    <w:rsid w:val="005B4693"/>
    <w:rsid w:val="005B5C87"/>
    <w:rsid w:val="005C07FB"/>
    <w:rsid w:val="005C0CE9"/>
    <w:rsid w:val="005C6761"/>
    <w:rsid w:val="005C71A6"/>
    <w:rsid w:val="005C7762"/>
    <w:rsid w:val="005D0D3E"/>
    <w:rsid w:val="005D23D9"/>
    <w:rsid w:val="005D28C6"/>
    <w:rsid w:val="005E42D4"/>
    <w:rsid w:val="005E5717"/>
    <w:rsid w:val="005E605A"/>
    <w:rsid w:val="005E7281"/>
    <w:rsid w:val="005E7796"/>
    <w:rsid w:val="005F07F1"/>
    <w:rsid w:val="005F0B1D"/>
    <w:rsid w:val="005F3165"/>
    <w:rsid w:val="005F3F70"/>
    <w:rsid w:val="005F42FA"/>
    <w:rsid w:val="005F4940"/>
    <w:rsid w:val="005F6D64"/>
    <w:rsid w:val="00600EE8"/>
    <w:rsid w:val="0060105A"/>
    <w:rsid w:val="00601371"/>
    <w:rsid w:val="00601C25"/>
    <w:rsid w:val="0061060B"/>
    <w:rsid w:val="006155B8"/>
    <w:rsid w:val="00615F9D"/>
    <w:rsid w:val="00616FF8"/>
    <w:rsid w:val="006206A4"/>
    <w:rsid w:val="006223EF"/>
    <w:rsid w:val="006238CE"/>
    <w:rsid w:val="00623FD8"/>
    <w:rsid w:val="00630167"/>
    <w:rsid w:val="0063404B"/>
    <w:rsid w:val="00636936"/>
    <w:rsid w:val="0064099A"/>
    <w:rsid w:val="00641EE4"/>
    <w:rsid w:val="0064251A"/>
    <w:rsid w:val="00642FB2"/>
    <w:rsid w:val="00644372"/>
    <w:rsid w:val="00644B39"/>
    <w:rsid w:val="00644DEC"/>
    <w:rsid w:val="006468C7"/>
    <w:rsid w:val="00651EED"/>
    <w:rsid w:val="00653377"/>
    <w:rsid w:val="0066106F"/>
    <w:rsid w:val="00662B07"/>
    <w:rsid w:val="00665094"/>
    <w:rsid w:val="0066634A"/>
    <w:rsid w:val="006718D5"/>
    <w:rsid w:val="00673BCC"/>
    <w:rsid w:val="006752DD"/>
    <w:rsid w:val="00676596"/>
    <w:rsid w:val="006846E8"/>
    <w:rsid w:val="00684810"/>
    <w:rsid w:val="00684EC1"/>
    <w:rsid w:val="0068572B"/>
    <w:rsid w:val="006915EC"/>
    <w:rsid w:val="00692936"/>
    <w:rsid w:val="00694D2E"/>
    <w:rsid w:val="00695F0A"/>
    <w:rsid w:val="006965B9"/>
    <w:rsid w:val="006A254E"/>
    <w:rsid w:val="006A2BB3"/>
    <w:rsid w:val="006A4515"/>
    <w:rsid w:val="006A71CD"/>
    <w:rsid w:val="006B1A16"/>
    <w:rsid w:val="006B3E23"/>
    <w:rsid w:val="006B3F70"/>
    <w:rsid w:val="006B4BDF"/>
    <w:rsid w:val="006B5A0A"/>
    <w:rsid w:val="006C0C27"/>
    <w:rsid w:val="006C26E6"/>
    <w:rsid w:val="006C6CF1"/>
    <w:rsid w:val="006C77E8"/>
    <w:rsid w:val="006D2AD0"/>
    <w:rsid w:val="006D4159"/>
    <w:rsid w:val="006D759A"/>
    <w:rsid w:val="006D7E9D"/>
    <w:rsid w:val="006E0AE3"/>
    <w:rsid w:val="006E3634"/>
    <w:rsid w:val="006E5BE1"/>
    <w:rsid w:val="006E62E0"/>
    <w:rsid w:val="006F57A9"/>
    <w:rsid w:val="00704614"/>
    <w:rsid w:val="00704DEC"/>
    <w:rsid w:val="00706661"/>
    <w:rsid w:val="00707CFB"/>
    <w:rsid w:val="007129A0"/>
    <w:rsid w:val="00714A8D"/>
    <w:rsid w:val="00720F21"/>
    <w:rsid w:val="00723114"/>
    <w:rsid w:val="00723576"/>
    <w:rsid w:val="0072649F"/>
    <w:rsid w:val="00726CC5"/>
    <w:rsid w:val="00733DC6"/>
    <w:rsid w:val="00736427"/>
    <w:rsid w:val="007411DE"/>
    <w:rsid w:val="00745183"/>
    <w:rsid w:val="00745935"/>
    <w:rsid w:val="00747D03"/>
    <w:rsid w:val="00753BFD"/>
    <w:rsid w:val="0075768C"/>
    <w:rsid w:val="00760241"/>
    <w:rsid w:val="00770464"/>
    <w:rsid w:val="00771CFD"/>
    <w:rsid w:val="0078235A"/>
    <w:rsid w:val="00793413"/>
    <w:rsid w:val="007A0D3A"/>
    <w:rsid w:val="007A3C4B"/>
    <w:rsid w:val="007A5EE2"/>
    <w:rsid w:val="007A69F5"/>
    <w:rsid w:val="007B155C"/>
    <w:rsid w:val="007B162C"/>
    <w:rsid w:val="007B2D32"/>
    <w:rsid w:val="007B6241"/>
    <w:rsid w:val="007B6A68"/>
    <w:rsid w:val="007C46D8"/>
    <w:rsid w:val="007C4EC9"/>
    <w:rsid w:val="007D05DD"/>
    <w:rsid w:val="007D2DDA"/>
    <w:rsid w:val="007D3322"/>
    <w:rsid w:val="007D488B"/>
    <w:rsid w:val="007E07F8"/>
    <w:rsid w:val="007E1883"/>
    <w:rsid w:val="007E2AE2"/>
    <w:rsid w:val="007E3669"/>
    <w:rsid w:val="007F0C1D"/>
    <w:rsid w:val="007F3879"/>
    <w:rsid w:val="00804977"/>
    <w:rsid w:val="00805A21"/>
    <w:rsid w:val="00811DA9"/>
    <w:rsid w:val="00814B57"/>
    <w:rsid w:val="00814F59"/>
    <w:rsid w:val="008154CF"/>
    <w:rsid w:val="00816FE8"/>
    <w:rsid w:val="008174B8"/>
    <w:rsid w:val="0081752A"/>
    <w:rsid w:val="00821264"/>
    <w:rsid w:val="008223AF"/>
    <w:rsid w:val="008228DC"/>
    <w:rsid w:val="00826A3B"/>
    <w:rsid w:val="00826D23"/>
    <w:rsid w:val="00827F1C"/>
    <w:rsid w:val="008300B2"/>
    <w:rsid w:val="00830240"/>
    <w:rsid w:val="008333E0"/>
    <w:rsid w:val="00834B52"/>
    <w:rsid w:val="008470A9"/>
    <w:rsid w:val="008503AE"/>
    <w:rsid w:val="0085520F"/>
    <w:rsid w:val="0085655B"/>
    <w:rsid w:val="0086012E"/>
    <w:rsid w:val="008616FD"/>
    <w:rsid w:val="00865243"/>
    <w:rsid w:val="00874AA3"/>
    <w:rsid w:val="00874FC8"/>
    <w:rsid w:val="00875BA3"/>
    <w:rsid w:val="00876C73"/>
    <w:rsid w:val="0088107F"/>
    <w:rsid w:val="0088609C"/>
    <w:rsid w:val="008909AB"/>
    <w:rsid w:val="00895E9D"/>
    <w:rsid w:val="00896571"/>
    <w:rsid w:val="008A0BC1"/>
    <w:rsid w:val="008A635B"/>
    <w:rsid w:val="008A69DE"/>
    <w:rsid w:val="008A7E83"/>
    <w:rsid w:val="008B4DB1"/>
    <w:rsid w:val="008C0B9A"/>
    <w:rsid w:val="008D1474"/>
    <w:rsid w:val="008D33FF"/>
    <w:rsid w:val="008D3ACE"/>
    <w:rsid w:val="008D3F7B"/>
    <w:rsid w:val="008D4445"/>
    <w:rsid w:val="008D64C4"/>
    <w:rsid w:val="008E0982"/>
    <w:rsid w:val="008E29ED"/>
    <w:rsid w:val="008E7518"/>
    <w:rsid w:val="008F0363"/>
    <w:rsid w:val="008F0D76"/>
    <w:rsid w:val="008F0EFA"/>
    <w:rsid w:val="008F5E05"/>
    <w:rsid w:val="008F6B38"/>
    <w:rsid w:val="008F6E1C"/>
    <w:rsid w:val="008F7A2F"/>
    <w:rsid w:val="0090294D"/>
    <w:rsid w:val="00904CDD"/>
    <w:rsid w:val="00906E46"/>
    <w:rsid w:val="00907658"/>
    <w:rsid w:val="00915D7C"/>
    <w:rsid w:val="0091721D"/>
    <w:rsid w:val="00917451"/>
    <w:rsid w:val="0091755A"/>
    <w:rsid w:val="0091769C"/>
    <w:rsid w:val="00926629"/>
    <w:rsid w:val="00926ACE"/>
    <w:rsid w:val="009335A7"/>
    <w:rsid w:val="009341EE"/>
    <w:rsid w:val="00942F33"/>
    <w:rsid w:val="009539C7"/>
    <w:rsid w:val="009559A3"/>
    <w:rsid w:val="00960648"/>
    <w:rsid w:val="00960A64"/>
    <w:rsid w:val="009651E9"/>
    <w:rsid w:val="00976815"/>
    <w:rsid w:val="00981715"/>
    <w:rsid w:val="0098684A"/>
    <w:rsid w:val="00987644"/>
    <w:rsid w:val="00987E32"/>
    <w:rsid w:val="00992311"/>
    <w:rsid w:val="00993F60"/>
    <w:rsid w:val="009946DA"/>
    <w:rsid w:val="00994DAB"/>
    <w:rsid w:val="00994DDC"/>
    <w:rsid w:val="009A122D"/>
    <w:rsid w:val="009A51C8"/>
    <w:rsid w:val="009A6088"/>
    <w:rsid w:val="009A6440"/>
    <w:rsid w:val="009B1A8C"/>
    <w:rsid w:val="009B27B6"/>
    <w:rsid w:val="009B3379"/>
    <w:rsid w:val="009B4ABD"/>
    <w:rsid w:val="009B7A15"/>
    <w:rsid w:val="009C0189"/>
    <w:rsid w:val="009C31F4"/>
    <w:rsid w:val="009C36A6"/>
    <w:rsid w:val="009C65D5"/>
    <w:rsid w:val="009C7F50"/>
    <w:rsid w:val="009D1F83"/>
    <w:rsid w:val="009D3215"/>
    <w:rsid w:val="009D39E8"/>
    <w:rsid w:val="009D4B9A"/>
    <w:rsid w:val="009E6B1B"/>
    <w:rsid w:val="009E79F0"/>
    <w:rsid w:val="009F149F"/>
    <w:rsid w:val="009F1B43"/>
    <w:rsid w:val="009F288B"/>
    <w:rsid w:val="009F33BE"/>
    <w:rsid w:val="009F6FC3"/>
    <w:rsid w:val="00A028B3"/>
    <w:rsid w:val="00A03170"/>
    <w:rsid w:val="00A069E0"/>
    <w:rsid w:val="00A12C88"/>
    <w:rsid w:val="00A13B7B"/>
    <w:rsid w:val="00A147F4"/>
    <w:rsid w:val="00A14C73"/>
    <w:rsid w:val="00A14E84"/>
    <w:rsid w:val="00A204E2"/>
    <w:rsid w:val="00A2095D"/>
    <w:rsid w:val="00A25A02"/>
    <w:rsid w:val="00A2671C"/>
    <w:rsid w:val="00A2732C"/>
    <w:rsid w:val="00A278B4"/>
    <w:rsid w:val="00A3326D"/>
    <w:rsid w:val="00A35F36"/>
    <w:rsid w:val="00A426CB"/>
    <w:rsid w:val="00A427D2"/>
    <w:rsid w:val="00A44120"/>
    <w:rsid w:val="00A44359"/>
    <w:rsid w:val="00A45931"/>
    <w:rsid w:val="00A469B2"/>
    <w:rsid w:val="00A47038"/>
    <w:rsid w:val="00A504CE"/>
    <w:rsid w:val="00A53BFE"/>
    <w:rsid w:val="00A6343F"/>
    <w:rsid w:val="00A70EE3"/>
    <w:rsid w:val="00A74A71"/>
    <w:rsid w:val="00A75DD1"/>
    <w:rsid w:val="00A77A78"/>
    <w:rsid w:val="00A77DC1"/>
    <w:rsid w:val="00A80564"/>
    <w:rsid w:val="00A83172"/>
    <w:rsid w:val="00A850E4"/>
    <w:rsid w:val="00A910B9"/>
    <w:rsid w:val="00A91833"/>
    <w:rsid w:val="00A93917"/>
    <w:rsid w:val="00A94956"/>
    <w:rsid w:val="00A94D5B"/>
    <w:rsid w:val="00A96109"/>
    <w:rsid w:val="00AA07C5"/>
    <w:rsid w:val="00AA2205"/>
    <w:rsid w:val="00AA50D8"/>
    <w:rsid w:val="00AA6ED2"/>
    <w:rsid w:val="00AA74FE"/>
    <w:rsid w:val="00AB222A"/>
    <w:rsid w:val="00AB7228"/>
    <w:rsid w:val="00AC0836"/>
    <w:rsid w:val="00AC640D"/>
    <w:rsid w:val="00AC692C"/>
    <w:rsid w:val="00AC6FD4"/>
    <w:rsid w:val="00AC750C"/>
    <w:rsid w:val="00AD03C5"/>
    <w:rsid w:val="00AD1F01"/>
    <w:rsid w:val="00AD2FFF"/>
    <w:rsid w:val="00AD3337"/>
    <w:rsid w:val="00AD655F"/>
    <w:rsid w:val="00AD69FF"/>
    <w:rsid w:val="00AD7215"/>
    <w:rsid w:val="00AE1659"/>
    <w:rsid w:val="00AE4419"/>
    <w:rsid w:val="00AE5079"/>
    <w:rsid w:val="00AE515C"/>
    <w:rsid w:val="00AE580D"/>
    <w:rsid w:val="00AE5AD5"/>
    <w:rsid w:val="00AE63C3"/>
    <w:rsid w:val="00AE705A"/>
    <w:rsid w:val="00AF15CF"/>
    <w:rsid w:val="00AF4BE2"/>
    <w:rsid w:val="00AF607F"/>
    <w:rsid w:val="00B00D5E"/>
    <w:rsid w:val="00B00F1A"/>
    <w:rsid w:val="00B0229C"/>
    <w:rsid w:val="00B03C34"/>
    <w:rsid w:val="00B057C7"/>
    <w:rsid w:val="00B058EB"/>
    <w:rsid w:val="00B11FED"/>
    <w:rsid w:val="00B129F9"/>
    <w:rsid w:val="00B1427B"/>
    <w:rsid w:val="00B20AA0"/>
    <w:rsid w:val="00B220CA"/>
    <w:rsid w:val="00B23736"/>
    <w:rsid w:val="00B238C1"/>
    <w:rsid w:val="00B24431"/>
    <w:rsid w:val="00B266BC"/>
    <w:rsid w:val="00B33EE0"/>
    <w:rsid w:val="00B35FC7"/>
    <w:rsid w:val="00B374D2"/>
    <w:rsid w:val="00B51C1B"/>
    <w:rsid w:val="00B51E7D"/>
    <w:rsid w:val="00B530E4"/>
    <w:rsid w:val="00B542B8"/>
    <w:rsid w:val="00B54E85"/>
    <w:rsid w:val="00B601D3"/>
    <w:rsid w:val="00B66A88"/>
    <w:rsid w:val="00B66E0B"/>
    <w:rsid w:val="00B73486"/>
    <w:rsid w:val="00B73727"/>
    <w:rsid w:val="00B73935"/>
    <w:rsid w:val="00B76860"/>
    <w:rsid w:val="00B76E10"/>
    <w:rsid w:val="00B77844"/>
    <w:rsid w:val="00B8021E"/>
    <w:rsid w:val="00B82DF7"/>
    <w:rsid w:val="00B86344"/>
    <w:rsid w:val="00B86414"/>
    <w:rsid w:val="00B90D50"/>
    <w:rsid w:val="00B91C27"/>
    <w:rsid w:val="00B92514"/>
    <w:rsid w:val="00B94107"/>
    <w:rsid w:val="00B941A8"/>
    <w:rsid w:val="00B94ACC"/>
    <w:rsid w:val="00B97126"/>
    <w:rsid w:val="00BA2FB0"/>
    <w:rsid w:val="00BA3D67"/>
    <w:rsid w:val="00BB2A81"/>
    <w:rsid w:val="00BC3BC6"/>
    <w:rsid w:val="00BD0CBB"/>
    <w:rsid w:val="00BD1FE1"/>
    <w:rsid w:val="00BD2678"/>
    <w:rsid w:val="00BD7058"/>
    <w:rsid w:val="00BD75A9"/>
    <w:rsid w:val="00BE3613"/>
    <w:rsid w:val="00BE55E6"/>
    <w:rsid w:val="00BF3813"/>
    <w:rsid w:val="00BF538C"/>
    <w:rsid w:val="00BF5992"/>
    <w:rsid w:val="00C00B98"/>
    <w:rsid w:val="00C0717C"/>
    <w:rsid w:val="00C12706"/>
    <w:rsid w:val="00C17FE3"/>
    <w:rsid w:val="00C22B16"/>
    <w:rsid w:val="00C23163"/>
    <w:rsid w:val="00C242EB"/>
    <w:rsid w:val="00C251DA"/>
    <w:rsid w:val="00C2652F"/>
    <w:rsid w:val="00C268AD"/>
    <w:rsid w:val="00C26F33"/>
    <w:rsid w:val="00C27BDE"/>
    <w:rsid w:val="00C318C8"/>
    <w:rsid w:val="00C32909"/>
    <w:rsid w:val="00C3554E"/>
    <w:rsid w:val="00C35CEA"/>
    <w:rsid w:val="00C3606D"/>
    <w:rsid w:val="00C37F7A"/>
    <w:rsid w:val="00C4166B"/>
    <w:rsid w:val="00C416E4"/>
    <w:rsid w:val="00C466FE"/>
    <w:rsid w:val="00C517F1"/>
    <w:rsid w:val="00C53770"/>
    <w:rsid w:val="00C5447E"/>
    <w:rsid w:val="00C56E94"/>
    <w:rsid w:val="00C60777"/>
    <w:rsid w:val="00C652DB"/>
    <w:rsid w:val="00C66C42"/>
    <w:rsid w:val="00C741ED"/>
    <w:rsid w:val="00C7601D"/>
    <w:rsid w:val="00C76074"/>
    <w:rsid w:val="00C76A4A"/>
    <w:rsid w:val="00C94B89"/>
    <w:rsid w:val="00C95367"/>
    <w:rsid w:val="00CA048F"/>
    <w:rsid w:val="00CA0CA5"/>
    <w:rsid w:val="00CA0D56"/>
    <w:rsid w:val="00CA24DC"/>
    <w:rsid w:val="00CA27FF"/>
    <w:rsid w:val="00CA28EA"/>
    <w:rsid w:val="00CA3EE6"/>
    <w:rsid w:val="00CA5F4C"/>
    <w:rsid w:val="00CA5F71"/>
    <w:rsid w:val="00CB54F0"/>
    <w:rsid w:val="00CB5B3A"/>
    <w:rsid w:val="00CB6ACB"/>
    <w:rsid w:val="00CC4358"/>
    <w:rsid w:val="00CC4BFC"/>
    <w:rsid w:val="00CD6528"/>
    <w:rsid w:val="00CD7102"/>
    <w:rsid w:val="00CD72D3"/>
    <w:rsid w:val="00CD7D74"/>
    <w:rsid w:val="00CE28FE"/>
    <w:rsid w:val="00CE50C2"/>
    <w:rsid w:val="00CE744B"/>
    <w:rsid w:val="00CF3C3E"/>
    <w:rsid w:val="00CF4D2F"/>
    <w:rsid w:val="00D0061F"/>
    <w:rsid w:val="00D0466E"/>
    <w:rsid w:val="00D067BD"/>
    <w:rsid w:val="00D07BB8"/>
    <w:rsid w:val="00D07DCD"/>
    <w:rsid w:val="00D106F4"/>
    <w:rsid w:val="00D10B45"/>
    <w:rsid w:val="00D12772"/>
    <w:rsid w:val="00D14371"/>
    <w:rsid w:val="00D20D45"/>
    <w:rsid w:val="00D218E9"/>
    <w:rsid w:val="00D26357"/>
    <w:rsid w:val="00D26C8D"/>
    <w:rsid w:val="00D27718"/>
    <w:rsid w:val="00D27786"/>
    <w:rsid w:val="00D304C0"/>
    <w:rsid w:val="00D31433"/>
    <w:rsid w:val="00D32880"/>
    <w:rsid w:val="00D32C81"/>
    <w:rsid w:val="00D33583"/>
    <w:rsid w:val="00D33847"/>
    <w:rsid w:val="00D344BE"/>
    <w:rsid w:val="00D345BB"/>
    <w:rsid w:val="00D34707"/>
    <w:rsid w:val="00D41025"/>
    <w:rsid w:val="00D41403"/>
    <w:rsid w:val="00D41D0C"/>
    <w:rsid w:val="00D42FEF"/>
    <w:rsid w:val="00D464AF"/>
    <w:rsid w:val="00D47E9B"/>
    <w:rsid w:val="00D55A46"/>
    <w:rsid w:val="00D67255"/>
    <w:rsid w:val="00D7102E"/>
    <w:rsid w:val="00D74605"/>
    <w:rsid w:val="00D76A96"/>
    <w:rsid w:val="00D83738"/>
    <w:rsid w:val="00D83FAA"/>
    <w:rsid w:val="00D877B3"/>
    <w:rsid w:val="00D915B1"/>
    <w:rsid w:val="00D96D13"/>
    <w:rsid w:val="00DA19C7"/>
    <w:rsid w:val="00DA422F"/>
    <w:rsid w:val="00DA6D1A"/>
    <w:rsid w:val="00DA72E2"/>
    <w:rsid w:val="00DB441D"/>
    <w:rsid w:val="00DC4360"/>
    <w:rsid w:val="00DC44E0"/>
    <w:rsid w:val="00DD109F"/>
    <w:rsid w:val="00DD2BAF"/>
    <w:rsid w:val="00DD3AA1"/>
    <w:rsid w:val="00DE4702"/>
    <w:rsid w:val="00DE7B58"/>
    <w:rsid w:val="00DF00ED"/>
    <w:rsid w:val="00DF27CF"/>
    <w:rsid w:val="00DF59F9"/>
    <w:rsid w:val="00DF5BBB"/>
    <w:rsid w:val="00DF7210"/>
    <w:rsid w:val="00E032DE"/>
    <w:rsid w:val="00E04F15"/>
    <w:rsid w:val="00E063D5"/>
    <w:rsid w:val="00E10E4E"/>
    <w:rsid w:val="00E1210D"/>
    <w:rsid w:val="00E15CF5"/>
    <w:rsid w:val="00E15DCF"/>
    <w:rsid w:val="00E16213"/>
    <w:rsid w:val="00E21E50"/>
    <w:rsid w:val="00E228EF"/>
    <w:rsid w:val="00E22A49"/>
    <w:rsid w:val="00E266C0"/>
    <w:rsid w:val="00E32983"/>
    <w:rsid w:val="00E34805"/>
    <w:rsid w:val="00E45F9D"/>
    <w:rsid w:val="00E5527E"/>
    <w:rsid w:val="00E56DCF"/>
    <w:rsid w:val="00E62899"/>
    <w:rsid w:val="00E635A7"/>
    <w:rsid w:val="00E65196"/>
    <w:rsid w:val="00E71322"/>
    <w:rsid w:val="00E72E75"/>
    <w:rsid w:val="00E84389"/>
    <w:rsid w:val="00E86DBA"/>
    <w:rsid w:val="00E94E40"/>
    <w:rsid w:val="00E95587"/>
    <w:rsid w:val="00E97645"/>
    <w:rsid w:val="00EA5B27"/>
    <w:rsid w:val="00EA6C46"/>
    <w:rsid w:val="00EB0941"/>
    <w:rsid w:val="00EB7AFB"/>
    <w:rsid w:val="00EC15C4"/>
    <w:rsid w:val="00EC59A0"/>
    <w:rsid w:val="00EC73FA"/>
    <w:rsid w:val="00EC7A2A"/>
    <w:rsid w:val="00EC7C5D"/>
    <w:rsid w:val="00ED4538"/>
    <w:rsid w:val="00EE5215"/>
    <w:rsid w:val="00EE712F"/>
    <w:rsid w:val="00EE76C3"/>
    <w:rsid w:val="00EF1BEA"/>
    <w:rsid w:val="00EF307D"/>
    <w:rsid w:val="00EF645F"/>
    <w:rsid w:val="00EF6EDA"/>
    <w:rsid w:val="00EF7248"/>
    <w:rsid w:val="00EF764F"/>
    <w:rsid w:val="00F0383A"/>
    <w:rsid w:val="00F03BF5"/>
    <w:rsid w:val="00F076F4"/>
    <w:rsid w:val="00F10C1C"/>
    <w:rsid w:val="00F1206A"/>
    <w:rsid w:val="00F1342F"/>
    <w:rsid w:val="00F13940"/>
    <w:rsid w:val="00F178FE"/>
    <w:rsid w:val="00F20F53"/>
    <w:rsid w:val="00F23284"/>
    <w:rsid w:val="00F236A9"/>
    <w:rsid w:val="00F27DF5"/>
    <w:rsid w:val="00F27ED1"/>
    <w:rsid w:val="00F307D5"/>
    <w:rsid w:val="00F31CE5"/>
    <w:rsid w:val="00F3491B"/>
    <w:rsid w:val="00F34BB9"/>
    <w:rsid w:val="00F35E68"/>
    <w:rsid w:val="00F40B20"/>
    <w:rsid w:val="00F42584"/>
    <w:rsid w:val="00F4400C"/>
    <w:rsid w:val="00F45C9E"/>
    <w:rsid w:val="00F500A3"/>
    <w:rsid w:val="00F5178D"/>
    <w:rsid w:val="00F52D85"/>
    <w:rsid w:val="00F6501D"/>
    <w:rsid w:val="00F673D3"/>
    <w:rsid w:val="00F677B6"/>
    <w:rsid w:val="00F703CB"/>
    <w:rsid w:val="00F721DA"/>
    <w:rsid w:val="00F77FA5"/>
    <w:rsid w:val="00F8058D"/>
    <w:rsid w:val="00F80E9F"/>
    <w:rsid w:val="00F80F11"/>
    <w:rsid w:val="00F812EB"/>
    <w:rsid w:val="00F82A1B"/>
    <w:rsid w:val="00F83222"/>
    <w:rsid w:val="00F853B5"/>
    <w:rsid w:val="00F87601"/>
    <w:rsid w:val="00F91BFA"/>
    <w:rsid w:val="00F92B03"/>
    <w:rsid w:val="00F95AE4"/>
    <w:rsid w:val="00FA26DB"/>
    <w:rsid w:val="00FA43E4"/>
    <w:rsid w:val="00FB0DCC"/>
    <w:rsid w:val="00FB4378"/>
    <w:rsid w:val="00FB6007"/>
    <w:rsid w:val="00FB67A9"/>
    <w:rsid w:val="00FC19D4"/>
    <w:rsid w:val="00FC37E2"/>
    <w:rsid w:val="00FE0DAE"/>
    <w:rsid w:val="00FE1FB8"/>
    <w:rsid w:val="00FE76D4"/>
    <w:rsid w:val="00FF1EC6"/>
    <w:rsid w:val="00FF2C6F"/>
    <w:rsid w:val="00FF60F7"/>
    <w:rsid w:val="00FF7F6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C12977A"/>
  <w15:docId w15:val="{C9F25A10-25E1-4E50-9A04-1D3CA932B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ucida Bright" w:eastAsiaTheme="minorEastAsia" w:hAnsi="Lucida Bright" w:cstheme="minorBidi"/>
        <w:sz w:val="22"/>
        <w:szCs w:val="22"/>
        <w:lang w:val="en-US" w:eastAsia="zh-TW" w:bidi="ar-SA"/>
      </w:rPr>
    </w:rPrDefault>
    <w:pPrDefault>
      <w:pPr>
        <w:spacing w:after="240" w:line="348"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F21"/>
    <w:rPr>
      <w:rFonts w:ascii="Georgia" w:hAnsi="Georgia"/>
    </w:rPr>
  </w:style>
  <w:style w:type="paragraph" w:styleId="Heading1">
    <w:name w:val="heading 1"/>
    <w:basedOn w:val="Normal"/>
    <w:next w:val="Normal"/>
    <w:link w:val="Heading1Char"/>
    <w:qFormat/>
    <w:rsid w:val="00A3326D"/>
    <w:pPr>
      <w:pageBreakBefore/>
      <w:numPr>
        <w:numId w:val="3"/>
      </w:numPr>
      <w:spacing w:after="640" w:line="240" w:lineRule="auto"/>
      <w:ind w:left="0" w:firstLine="0"/>
      <w:contextualSpacing/>
      <w:jc w:val="left"/>
      <w:outlineLvl w:val="0"/>
    </w:pPr>
    <w:rPr>
      <w:rFonts w:eastAsiaTheme="majorEastAsia" w:cstheme="majorBidi"/>
      <w:b/>
      <w:bCs/>
      <w:sz w:val="40"/>
      <w:szCs w:val="56"/>
      <w:lang w:val="en"/>
    </w:rPr>
  </w:style>
  <w:style w:type="paragraph" w:styleId="Heading2">
    <w:name w:val="heading 2"/>
    <w:basedOn w:val="Normal"/>
    <w:next w:val="Normal"/>
    <w:link w:val="Heading2Char"/>
    <w:unhideWhenUsed/>
    <w:qFormat/>
    <w:rsid w:val="004E5BDF"/>
    <w:pPr>
      <w:keepNext/>
      <w:spacing w:before="360" w:after="200" w:line="336" w:lineRule="auto"/>
      <w:contextualSpacing/>
      <w:jc w:val="left"/>
      <w:outlineLvl w:val="1"/>
    </w:pPr>
    <w:rPr>
      <w:rFonts w:eastAsiaTheme="majorEastAsia" w:cstheme="majorBidi"/>
      <w:b/>
      <w:bCs/>
      <w:sz w:val="30"/>
      <w:szCs w:val="36"/>
    </w:rPr>
  </w:style>
  <w:style w:type="paragraph" w:styleId="Heading3">
    <w:name w:val="heading 3"/>
    <w:basedOn w:val="Normal"/>
    <w:next w:val="Normal"/>
    <w:link w:val="Heading3Char"/>
    <w:unhideWhenUsed/>
    <w:qFormat/>
    <w:rsid w:val="004E5BDF"/>
    <w:pPr>
      <w:keepNext/>
      <w:spacing w:before="320" w:after="200"/>
      <w:contextualSpacing/>
      <w:jc w:val="left"/>
      <w:outlineLvl w:val="2"/>
    </w:pPr>
    <w:rPr>
      <w:rFonts w:eastAsiaTheme="majorEastAsia" w:cstheme="majorBidi"/>
      <w:b/>
      <w:bCs/>
      <w:sz w:val="26"/>
      <w:szCs w:val="26"/>
      <w:u w:val="single"/>
      <w:lang w:val="en"/>
    </w:rPr>
  </w:style>
  <w:style w:type="paragraph" w:styleId="Heading4">
    <w:name w:val="heading 4"/>
    <w:basedOn w:val="Normal"/>
    <w:next w:val="Normal"/>
    <w:link w:val="Heading4Char"/>
    <w:unhideWhenUsed/>
    <w:qFormat/>
    <w:rsid w:val="000A6CC1"/>
    <w:pPr>
      <w:keepNext/>
      <w:spacing w:before="320" w:after="200"/>
      <w:contextualSpacing/>
      <w:outlineLvl w:val="3"/>
    </w:pPr>
    <w:rPr>
      <w:rFonts w:eastAsiaTheme="majorEastAsia" w:cstheme="majorBidi"/>
      <w:b/>
      <w:bCs/>
      <w:sz w:val="18"/>
      <w:szCs w:val="18"/>
      <w:lang w:val="en"/>
    </w:rPr>
  </w:style>
  <w:style w:type="paragraph" w:styleId="Heading5">
    <w:name w:val="heading 5"/>
    <w:basedOn w:val="Normal"/>
    <w:next w:val="Normal"/>
    <w:link w:val="Heading5Char"/>
    <w:unhideWhenUsed/>
    <w:qFormat/>
    <w:rsid w:val="00083C3B"/>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nhideWhenUsed/>
    <w:qFormat/>
    <w:rsid w:val="00083C3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83C3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83C3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83C3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326D"/>
    <w:rPr>
      <w:rFonts w:ascii="Georgia" w:eastAsiaTheme="majorEastAsia" w:hAnsi="Georgia" w:cstheme="majorBidi"/>
      <w:b/>
      <w:bCs/>
      <w:sz w:val="40"/>
      <w:szCs w:val="56"/>
      <w:lang w:val="en"/>
    </w:rPr>
  </w:style>
  <w:style w:type="character" w:customStyle="1" w:styleId="Heading2Char">
    <w:name w:val="Heading 2 Char"/>
    <w:basedOn w:val="DefaultParagraphFont"/>
    <w:link w:val="Heading2"/>
    <w:rsid w:val="004E5BDF"/>
    <w:rPr>
      <w:rFonts w:ascii="Georgia" w:eastAsiaTheme="majorEastAsia" w:hAnsi="Georgia" w:cstheme="majorBidi"/>
      <w:b/>
      <w:bCs/>
      <w:sz w:val="30"/>
      <w:szCs w:val="36"/>
    </w:rPr>
  </w:style>
  <w:style w:type="character" w:customStyle="1" w:styleId="Heading3Char">
    <w:name w:val="Heading 3 Char"/>
    <w:basedOn w:val="DefaultParagraphFont"/>
    <w:link w:val="Heading3"/>
    <w:rsid w:val="004E5BDF"/>
    <w:rPr>
      <w:rFonts w:ascii="Georgia" w:eastAsiaTheme="majorEastAsia" w:hAnsi="Georgia" w:cstheme="majorBidi"/>
      <w:b/>
      <w:bCs/>
      <w:sz w:val="26"/>
      <w:szCs w:val="26"/>
      <w:u w:val="single"/>
      <w:lang w:val="en"/>
    </w:rPr>
  </w:style>
  <w:style w:type="character" w:customStyle="1" w:styleId="Heading4Char">
    <w:name w:val="Heading 4 Char"/>
    <w:basedOn w:val="DefaultParagraphFont"/>
    <w:link w:val="Heading4"/>
    <w:rsid w:val="000A6CC1"/>
    <w:rPr>
      <w:rFonts w:ascii="Georgia" w:eastAsiaTheme="majorEastAsia" w:hAnsi="Georgia" w:cstheme="majorBidi"/>
      <w:b/>
      <w:bCs/>
      <w:sz w:val="18"/>
      <w:szCs w:val="18"/>
      <w:lang w:val="en"/>
    </w:rPr>
  </w:style>
  <w:style w:type="character" w:customStyle="1" w:styleId="Heading5Char">
    <w:name w:val="Heading 5 Char"/>
    <w:basedOn w:val="DefaultParagraphFont"/>
    <w:link w:val="Heading5"/>
    <w:uiPriority w:val="9"/>
    <w:semiHidden/>
    <w:rsid w:val="00083C3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83C3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83C3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83C3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83C3B"/>
    <w:rPr>
      <w:rFonts w:asciiTheme="majorHAnsi" w:eastAsiaTheme="majorEastAsia" w:hAnsiTheme="majorHAnsi" w:cstheme="majorBidi"/>
      <w:i/>
      <w:iCs/>
      <w:spacing w:val="5"/>
      <w:sz w:val="20"/>
      <w:szCs w:val="20"/>
    </w:rPr>
  </w:style>
  <w:style w:type="paragraph" w:styleId="Title">
    <w:name w:val="Title"/>
    <w:basedOn w:val="Normal"/>
    <w:next w:val="Normal"/>
    <w:link w:val="TitleChar"/>
    <w:qFormat/>
    <w:rsid w:val="005F0B1D"/>
    <w:pPr>
      <w:spacing w:after="320" w:line="288" w:lineRule="auto"/>
      <w:jc w:val="right"/>
    </w:pPr>
    <w:rPr>
      <w:b/>
      <w:bCs/>
      <w:sz w:val="52"/>
      <w:szCs w:val="52"/>
      <w:lang w:val="en"/>
    </w:rPr>
  </w:style>
  <w:style w:type="character" w:customStyle="1" w:styleId="TitleChar">
    <w:name w:val="Title Char"/>
    <w:basedOn w:val="DefaultParagraphFont"/>
    <w:link w:val="Title"/>
    <w:rsid w:val="005F0B1D"/>
    <w:rPr>
      <w:b/>
      <w:bCs/>
      <w:sz w:val="52"/>
      <w:szCs w:val="52"/>
      <w:lang w:val="en"/>
    </w:rPr>
  </w:style>
  <w:style w:type="paragraph" w:styleId="Subtitle">
    <w:name w:val="Subtitle"/>
    <w:basedOn w:val="Normal"/>
    <w:next w:val="Normal"/>
    <w:link w:val="SubtitleChar"/>
    <w:qFormat/>
    <w:rsid w:val="00DC4360"/>
    <w:pPr>
      <w:spacing w:after="60"/>
      <w:ind w:left="900"/>
      <w:jc w:val="right"/>
    </w:pPr>
    <w:rPr>
      <w:i/>
      <w:iCs/>
      <w:sz w:val="24"/>
      <w:szCs w:val="24"/>
      <w:lang w:val="en"/>
    </w:rPr>
  </w:style>
  <w:style w:type="character" w:customStyle="1" w:styleId="SubtitleChar">
    <w:name w:val="Subtitle Char"/>
    <w:basedOn w:val="DefaultParagraphFont"/>
    <w:link w:val="Subtitle"/>
    <w:rsid w:val="00DC4360"/>
    <w:rPr>
      <w:rFonts w:ascii="Georgia" w:hAnsi="Georgia"/>
      <w:i/>
      <w:iCs/>
      <w:sz w:val="24"/>
      <w:szCs w:val="24"/>
      <w:lang w:val="en"/>
    </w:rPr>
  </w:style>
  <w:style w:type="character" w:styleId="Strong">
    <w:name w:val="Strong"/>
    <w:uiPriority w:val="22"/>
    <w:qFormat/>
    <w:rsid w:val="00083C3B"/>
    <w:rPr>
      <w:b/>
      <w:bCs/>
    </w:rPr>
  </w:style>
  <w:style w:type="character" w:styleId="Emphasis">
    <w:name w:val="Emphasis"/>
    <w:uiPriority w:val="20"/>
    <w:qFormat/>
    <w:rsid w:val="00083C3B"/>
    <w:rPr>
      <w:b/>
      <w:bCs/>
      <w:i/>
      <w:iCs/>
      <w:spacing w:val="10"/>
      <w:bdr w:val="none" w:sz="0" w:space="0" w:color="auto"/>
      <w:shd w:val="clear" w:color="auto" w:fill="auto"/>
    </w:rPr>
  </w:style>
  <w:style w:type="paragraph" w:styleId="NoSpacing">
    <w:name w:val="No Spacing"/>
    <w:basedOn w:val="Normal"/>
    <w:uiPriority w:val="1"/>
    <w:qFormat/>
    <w:rsid w:val="00083C3B"/>
    <w:pPr>
      <w:spacing w:after="0" w:line="240" w:lineRule="auto"/>
    </w:pPr>
  </w:style>
  <w:style w:type="paragraph" w:styleId="ListParagraph">
    <w:name w:val="List Paragraph"/>
    <w:basedOn w:val="Normal"/>
    <w:link w:val="ListParagraphChar"/>
    <w:uiPriority w:val="34"/>
    <w:qFormat/>
    <w:rsid w:val="00083C3B"/>
    <w:pPr>
      <w:ind w:left="720"/>
      <w:contextualSpacing/>
    </w:pPr>
  </w:style>
  <w:style w:type="paragraph" w:styleId="Quote">
    <w:name w:val="Quote"/>
    <w:basedOn w:val="Normal"/>
    <w:next w:val="Normal"/>
    <w:link w:val="QuoteChar"/>
    <w:uiPriority w:val="29"/>
    <w:qFormat/>
    <w:rsid w:val="00083C3B"/>
    <w:pPr>
      <w:spacing w:before="200" w:after="0"/>
      <w:ind w:left="360" w:right="360"/>
    </w:pPr>
    <w:rPr>
      <w:i/>
      <w:iCs/>
    </w:rPr>
  </w:style>
  <w:style w:type="character" w:customStyle="1" w:styleId="QuoteChar">
    <w:name w:val="Quote Char"/>
    <w:basedOn w:val="DefaultParagraphFont"/>
    <w:link w:val="Quote"/>
    <w:uiPriority w:val="29"/>
    <w:rsid w:val="00083C3B"/>
    <w:rPr>
      <w:i/>
      <w:iCs/>
    </w:rPr>
  </w:style>
  <w:style w:type="paragraph" w:styleId="IntenseQuote">
    <w:name w:val="Intense Quote"/>
    <w:basedOn w:val="Normal"/>
    <w:next w:val="Normal"/>
    <w:link w:val="IntenseQuoteChar"/>
    <w:uiPriority w:val="30"/>
    <w:qFormat/>
    <w:rsid w:val="00083C3B"/>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083C3B"/>
    <w:rPr>
      <w:b/>
      <w:bCs/>
      <w:i/>
      <w:iCs/>
    </w:rPr>
  </w:style>
  <w:style w:type="character" w:styleId="SubtleEmphasis">
    <w:name w:val="Subtle Emphasis"/>
    <w:uiPriority w:val="19"/>
    <w:qFormat/>
    <w:rsid w:val="00083C3B"/>
    <w:rPr>
      <w:i/>
      <w:iCs/>
    </w:rPr>
  </w:style>
  <w:style w:type="character" w:styleId="IntenseEmphasis">
    <w:name w:val="Intense Emphasis"/>
    <w:uiPriority w:val="21"/>
    <w:qFormat/>
    <w:rsid w:val="00083C3B"/>
    <w:rPr>
      <w:b/>
      <w:bCs/>
    </w:rPr>
  </w:style>
  <w:style w:type="character" w:styleId="SubtleReference">
    <w:name w:val="Subtle Reference"/>
    <w:uiPriority w:val="31"/>
    <w:qFormat/>
    <w:rsid w:val="00083C3B"/>
    <w:rPr>
      <w:smallCaps/>
    </w:rPr>
  </w:style>
  <w:style w:type="character" w:styleId="IntenseReference">
    <w:name w:val="Intense Reference"/>
    <w:uiPriority w:val="32"/>
    <w:qFormat/>
    <w:rsid w:val="00083C3B"/>
    <w:rPr>
      <w:smallCaps/>
      <w:spacing w:val="5"/>
      <w:u w:val="single"/>
    </w:rPr>
  </w:style>
  <w:style w:type="character" w:styleId="BookTitle">
    <w:name w:val="Book Title"/>
    <w:uiPriority w:val="33"/>
    <w:qFormat/>
    <w:rsid w:val="00083C3B"/>
    <w:rPr>
      <w:i/>
      <w:iCs/>
      <w:smallCaps/>
      <w:spacing w:val="5"/>
    </w:rPr>
  </w:style>
  <w:style w:type="paragraph" w:styleId="TOCHeading">
    <w:name w:val="TOC Heading"/>
    <w:basedOn w:val="Heading1"/>
    <w:next w:val="Normal"/>
    <w:uiPriority w:val="39"/>
    <w:qFormat/>
    <w:rsid w:val="004804DD"/>
    <w:pPr>
      <w:numPr>
        <w:numId w:val="0"/>
      </w:numPr>
      <w:spacing w:after="680"/>
      <w:jc w:val="center"/>
      <w:outlineLvl w:val="9"/>
    </w:pPr>
    <w:rPr>
      <w:b w:val="0"/>
      <w:smallCaps/>
      <w:lang w:bidi="en-US"/>
    </w:rPr>
  </w:style>
  <w:style w:type="paragraph" w:customStyle="1" w:styleId="ChapterNumber">
    <w:name w:val="Chapter Number"/>
    <w:basedOn w:val="Normal"/>
    <w:link w:val="ChapterNumberChar"/>
    <w:qFormat/>
    <w:rsid w:val="00357B8D"/>
    <w:pPr>
      <w:spacing w:after="160" w:line="240" w:lineRule="auto"/>
      <w:contextualSpacing/>
      <w:jc w:val="left"/>
    </w:pPr>
    <w:rPr>
      <w:smallCaps/>
      <w:spacing w:val="40"/>
      <w:sz w:val="24"/>
      <w:szCs w:val="26"/>
      <w:lang w:val="en"/>
    </w:rPr>
  </w:style>
  <w:style w:type="paragraph" w:customStyle="1" w:styleId="NumberList">
    <w:name w:val="Number List"/>
    <w:basedOn w:val="ListParagraph"/>
    <w:link w:val="NumberListChar"/>
    <w:qFormat/>
    <w:rsid w:val="00FF1EC6"/>
    <w:pPr>
      <w:numPr>
        <w:numId w:val="1"/>
      </w:numPr>
      <w:contextualSpacing w:val="0"/>
    </w:pPr>
  </w:style>
  <w:style w:type="character" w:customStyle="1" w:styleId="ChapterNumberChar">
    <w:name w:val="Chapter Number Char"/>
    <w:basedOn w:val="DefaultParagraphFont"/>
    <w:link w:val="ChapterNumber"/>
    <w:rsid w:val="00357B8D"/>
    <w:rPr>
      <w:smallCaps/>
      <w:spacing w:val="40"/>
      <w:sz w:val="24"/>
      <w:szCs w:val="26"/>
      <w:lang w:val="en"/>
    </w:rPr>
  </w:style>
  <w:style w:type="paragraph" w:customStyle="1" w:styleId="BulletList">
    <w:name w:val="Bullet List"/>
    <w:basedOn w:val="ListParagraph"/>
    <w:link w:val="BulletListChar"/>
    <w:qFormat/>
    <w:rsid w:val="004D29F5"/>
    <w:pPr>
      <w:numPr>
        <w:numId w:val="2"/>
      </w:numPr>
      <w:ind w:left="792"/>
    </w:pPr>
  </w:style>
  <w:style w:type="character" w:customStyle="1" w:styleId="ListParagraphChar">
    <w:name w:val="List Paragraph Char"/>
    <w:basedOn w:val="DefaultParagraphFont"/>
    <w:link w:val="ListParagraph"/>
    <w:uiPriority w:val="34"/>
    <w:rsid w:val="00F3491B"/>
  </w:style>
  <w:style w:type="character" w:customStyle="1" w:styleId="NumberListChar">
    <w:name w:val="Number List Char"/>
    <w:basedOn w:val="ListParagraphChar"/>
    <w:link w:val="NumberList"/>
    <w:rsid w:val="00FF1EC6"/>
    <w:rPr>
      <w:rFonts w:ascii="Georgia" w:hAnsi="Georgia"/>
    </w:rPr>
  </w:style>
  <w:style w:type="paragraph" w:styleId="Header">
    <w:name w:val="header"/>
    <w:basedOn w:val="Normal"/>
    <w:link w:val="HeaderChar"/>
    <w:uiPriority w:val="99"/>
    <w:unhideWhenUsed/>
    <w:rsid w:val="00C00B98"/>
    <w:pPr>
      <w:spacing w:after="0" w:line="240" w:lineRule="auto"/>
      <w:jc w:val="center"/>
    </w:pPr>
    <w:rPr>
      <w:noProof/>
      <w:szCs w:val="32"/>
    </w:rPr>
  </w:style>
  <w:style w:type="character" w:customStyle="1" w:styleId="BulletListChar">
    <w:name w:val="Bullet List Char"/>
    <w:basedOn w:val="ListParagraphChar"/>
    <w:link w:val="BulletList"/>
    <w:rsid w:val="004D29F5"/>
    <w:rPr>
      <w:rFonts w:ascii="Georgia" w:hAnsi="Georgia"/>
    </w:rPr>
  </w:style>
  <w:style w:type="character" w:customStyle="1" w:styleId="HeaderChar">
    <w:name w:val="Header Char"/>
    <w:basedOn w:val="DefaultParagraphFont"/>
    <w:link w:val="Header"/>
    <w:uiPriority w:val="99"/>
    <w:rsid w:val="00C00B98"/>
    <w:rPr>
      <w:rFonts w:ascii="Georgia" w:hAnsi="Georgia"/>
      <w:noProof/>
      <w:szCs w:val="32"/>
    </w:rPr>
  </w:style>
  <w:style w:type="paragraph" w:styleId="Footer">
    <w:name w:val="footer"/>
    <w:basedOn w:val="Normal"/>
    <w:link w:val="FooterChar"/>
    <w:uiPriority w:val="99"/>
    <w:unhideWhenUsed/>
    <w:rsid w:val="001F1CD6"/>
    <w:pPr>
      <w:spacing w:after="0" w:line="240" w:lineRule="auto"/>
      <w:jc w:val="right"/>
    </w:pPr>
    <w:rPr>
      <w:spacing w:val="20"/>
      <w:sz w:val="20"/>
      <w:szCs w:val="28"/>
    </w:rPr>
  </w:style>
  <w:style w:type="character" w:customStyle="1" w:styleId="FooterChar">
    <w:name w:val="Footer Char"/>
    <w:basedOn w:val="DefaultParagraphFont"/>
    <w:link w:val="Footer"/>
    <w:uiPriority w:val="99"/>
    <w:rsid w:val="001F1CD6"/>
    <w:rPr>
      <w:rFonts w:ascii="Georgia" w:hAnsi="Georgia"/>
      <w:spacing w:val="20"/>
      <w:sz w:val="20"/>
      <w:szCs w:val="28"/>
    </w:rPr>
  </w:style>
  <w:style w:type="table" w:styleId="TableGrid">
    <w:name w:val="Table Grid"/>
    <w:basedOn w:val="TableNormal"/>
    <w:uiPriority w:val="59"/>
    <w:unhideWhenUsed/>
    <w:rsid w:val="00D55A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3940"/>
    <w:rPr>
      <w:color w:val="0000FF" w:themeColor="hyperlink"/>
      <w:u w:val="single"/>
    </w:rPr>
  </w:style>
  <w:style w:type="paragraph" w:styleId="TOC1">
    <w:name w:val="toc 1"/>
    <w:basedOn w:val="Normal"/>
    <w:next w:val="Normal"/>
    <w:autoRedefine/>
    <w:uiPriority w:val="39"/>
    <w:unhideWhenUsed/>
    <w:rsid w:val="000A6CC1"/>
    <w:pPr>
      <w:tabs>
        <w:tab w:val="left" w:pos="2532"/>
        <w:tab w:val="right" w:leader="dot" w:pos="9350"/>
      </w:tabs>
      <w:spacing w:before="200" w:after="200"/>
      <w:contextualSpacing/>
    </w:pPr>
    <w:rPr>
      <w:rFonts w:cs="Georgia"/>
      <w:b/>
      <w:caps/>
      <w:smallCaps/>
      <w:noProof/>
    </w:rPr>
  </w:style>
  <w:style w:type="paragraph" w:styleId="TOC2">
    <w:name w:val="toc 2"/>
    <w:basedOn w:val="Normal"/>
    <w:next w:val="Normal"/>
    <w:autoRedefine/>
    <w:uiPriority w:val="39"/>
    <w:unhideWhenUsed/>
    <w:rsid w:val="008E7518"/>
    <w:pPr>
      <w:spacing w:before="160" w:after="160"/>
      <w:ind w:left="216"/>
      <w:contextualSpacing/>
    </w:pPr>
  </w:style>
  <w:style w:type="paragraph" w:styleId="TOC3">
    <w:name w:val="toc 3"/>
    <w:basedOn w:val="Normal"/>
    <w:next w:val="Normal"/>
    <w:autoRedefine/>
    <w:uiPriority w:val="39"/>
    <w:unhideWhenUsed/>
    <w:rsid w:val="008E7518"/>
    <w:pPr>
      <w:spacing w:before="120" w:after="120"/>
      <w:ind w:left="446"/>
      <w:contextualSpacing/>
    </w:pPr>
    <w:rPr>
      <w:i/>
    </w:rPr>
  </w:style>
  <w:style w:type="paragraph" w:customStyle="1" w:styleId="Example">
    <w:name w:val="Example"/>
    <w:basedOn w:val="Normal"/>
    <w:link w:val="ExampleChar"/>
    <w:qFormat/>
    <w:rsid w:val="00192CEA"/>
    <w:pPr>
      <w:tabs>
        <w:tab w:val="left" w:pos="1440"/>
        <w:tab w:val="left" w:pos="1800"/>
        <w:tab w:val="left" w:pos="2160"/>
        <w:tab w:val="left" w:pos="2520"/>
      </w:tabs>
      <w:spacing w:after="0" w:line="264" w:lineRule="auto"/>
      <w:ind w:left="1080"/>
      <w:jc w:val="left"/>
    </w:pPr>
    <w:rPr>
      <w:rFonts w:ascii="Courier New" w:hAnsi="Courier New" w:cs="Courier New"/>
      <w:sz w:val="20"/>
      <w:lang w:val="en"/>
    </w:rPr>
  </w:style>
  <w:style w:type="paragraph" w:customStyle="1" w:styleId="ExampleFile">
    <w:name w:val="Example File"/>
    <w:basedOn w:val="Example"/>
    <w:next w:val="Example"/>
    <w:link w:val="ExampleFileChar"/>
    <w:qFormat/>
    <w:rsid w:val="0063404B"/>
    <w:pPr>
      <w:keepNext/>
      <w:spacing w:after="120"/>
    </w:pPr>
    <w:rPr>
      <w:rFonts w:ascii="Georgia" w:hAnsi="Georgia"/>
      <w:b/>
      <w:sz w:val="16"/>
    </w:rPr>
  </w:style>
  <w:style w:type="paragraph" w:customStyle="1" w:styleId="Comment">
    <w:name w:val="Comment"/>
    <w:basedOn w:val="Example"/>
    <w:link w:val="CommentChar"/>
    <w:qFormat/>
    <w:rsid w:val="0063404B"/>
    <w:rPr>
      <w:i/>
      <w:iCs/>
    </w:rPr>
  </w:style>
  <w:style w:type="paragraph" w:customStyle="1" w:styleId="BlockComment">
    <w:name w:val="Block Comment"/>
    <w:basedOn w:val="Example"/>
    <w:link w:val="BlockCommentChar"/>
    <w:qFormat/>
    <w:rsid w:val="00B76860"/>
  </w:style>
  <w:style w:type="character" w:customStyle="1" w:styleId="Definition">
    <w:name w:val="Definition"/>
    <w:basedOn w:val="DefaultParagraphFont"/>
    <w:uiPriority w:val="1"/>
    <w:qFormat/>
    <w:rsid w:val="008F6B38"/>
    <w:rPr>
      <w:rFonts w:ascii="Arial" w:hAnsi="Arial"/>
      <w:b/>
      <w:bCs/>
      <w:i/>
      <w:iCs/>
    </w:rPr>
  </w:style>
  <w:style w:type="paragraph" w:customStyle="1" w:styleId="Continuation">
    <w:name w:val="Continuation"/>
    <w:basedOn w:val="Normal"/>
    <w:next w:val="Normal"/>
    <w:qFormat/>
    <w:rsid w:val="008F6B38"/>
    <w:pPr>
      <w:spacing w:before="240"/>
    </w:pPr>
  </w:style>
  <w:style w:type="character" w:customStyle="1" w:styleId="ExampleChar">
    <w:name w:val="Example Char"/>
    <w:basedOn w:val="DefaultParagraphFont"/>
    <w:link w:val="Example"/>
    <w:rsid w:val="00192CEA"/>
    <w:rPr>
      <w:rFonts w:ascii="Courier New" w:hAnsi="Courier New" w:cs="Courier New"/>
      <w:sz w:val="20"/>
      <w:lang w:val="en"/>
    </w:rPr>
  </w:style>
  <w:style w:type="character" w:customStyle="1" w:styleId="ExampleFileChar">
    <w:name w:val="Example File Char"/>
    <w:basedOn w:val="ExampleChar"/>
    <w:link w:val="ExampleFile"/>
    <w:rsid w:val="001A327A"/>
    <w:rPr>
      <w:rFonts w:ascii="Georgia" w:hAnsi="Georgia" w:cs="Courier New"/>
      <w:b/>
      <w:sz w:val="16"/>
      <w:lang w:val="en"/>
    </w:rPr>
  </w:style>
  <w:style w:type="character" w:customStyle="1" w:styleId="CommentChar">
    <w:name w:val="Comment Char"/>
    <w:basedOn w:val="ExampleChar"/>
    <w:link w:val="Comment"/>
    <w:rsid w:val="001A327A"/>
    <w:rPr>
      <w:rFonts w:ascii="Courier New" w:hAnsi="Courier New" w:cs="Courier New"/>
      <w:i/>
      <w:iCs/>
      <w:sz w:val="20"/>
      <w:lang w:val="en"/>
    </w:rPr>
  </w:style>
  <w:style w:type="character" w:customStyle="1" w:styleId="BlockCommentChar">
    <w:name w:val="Block Comment Char"/>
    <w:basedOn w:val="ExampleChar"/>
    <w:link w:val="BlockComment"/>
    <w:rsid w:val="001A327A"/>
    <w:rPr>
      <w:rFonts w:ascii="Courier New" w:hAnsi="Courier New" w:cs="Courier New"/>
      <w:sz w:val="20"/>
      <w:lang w:val="en"/>
    </w:rPr>
  </w:style>
  <w:style w:type="character" w:customStyle="1" w:styleId="Characters">
    <w:name w:val="Characters"/>
    <w:basedOn w:val="BlockCommentChar"/>
    <w:uiPriority w:val="1"/>
    <w:qFormat/>
    <w:rsid w:val="00543FFD"/>
    <w:rPr>
      <w:rFonts w:ascii="Courier New" w:hAnsi="Courier New" w:cs="Courier New"/>
      <w:b/>
      <w:sz w:val="20"/>
      <w:lang w:val="en"/>
    </w:rPr>
  </w:style>
  <w:style w:type="character" w:customStyle="1" w:styleId="Keyword">
    <w:name w:val="Keyword"/>
    <w:basedOn w:val="DefaultParagraphFont"/>
    <w:uiPriority w:val="1"/>
    <w:qFormat/>
    <w:rsid w:val="0066106F"/>
    <w:rPr>
      <w:rFonts w:ascii="Arial" w:hAnsi="Arial"/>
      <w:b/>
      <w:bCs/>
    </w:rPr>
  </w:style>
  <w:style w:type="paragraph" w:customStyle="1" w:styleId="Wasstring">
    <w:name w:val="Was string"/>
    <w:basedOn w:val="Example"/>
    <w:qFormat/>
    <w:rsid w:val="0066106F"/>
    <w:rPr>
      <w:rFonts w:ascii="Georgia" w:hAnsi="Georgia"/>
      <w:i/>
      <w:iCs/>
      <w:lang w:bidi="he-IL"/>
    </w:rPr>
  </w:style>
  <w:style w:type="character" w:customStyle="1" w:styleId="String">
    <w:name w:val="String"/>
    <w:basedOn w:val="DefaultParagraphFont"/>
    <w:uiPriority w:val="1"/>
    <w:qFormat/>
    <w:rsid w:val="0066106F"/>
    <w:rPr>
      <w:i/>
      <w:iCs/>
    </w:rPr>
  </w:style>
  <w:style w:type="paragraph" w:styleId="FootnoteText">
    <w:name w:val="footnote text"/>
    <w:basedOn w:val="Normal"/>
    <w:link w:val="FootnoteTextChar"/>
    <w:uiPriority w:val="99"/>
    <w:semiHidden/>
    <w:unhideWhenUsed/>
    <w:rsid w:val="00CF4D2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4D2F"/>
    <w:rPr>
      <w:rFonts w:ascii="Georgia" w:hAnsi="Georgia"/>
      <w:sz w:val="20"/>
      <w:szCs w:val="20"/>
    </w:rPr>
  </w:style>
  <w:style w:type="character" w:styleId="FootnoteReference">
    <w:name w:val="footnote reference"/>
    <w:basedOn w:val="DefaultParagraphFont"/>
    <w:uiPriority w:val="99"/>
    <w:semiHidden/>
    <w:unhideWhenUsed/>
    <w:rsid w:val="00CF4D2F"/>
    <w:rPr>
      <w:vertAlign w:val="superscript"/>
    </w:rPr>
  </w:style>
  <w:style w:type="paragraph" w:styleId="TOC4">
    <w:name w:val="toc 4"/>
    <w:basedOn w:val="Normal"/>
    <w:next w:val="Normal"/>
    <w:autoRedefine/>
    <w:uiPriority w:val="39"/>
    <w:unhideWhenUsed/>
    <w:rsid w:val="00136B6D"/>
    <w:pPr>
      <w:tabs>
        <w:tab w:val="right" w:leader="dot" w:pos="9350"/>
      </w:tabs>
      <w:spacing w:after="100"/>
      <w:ind w:left="662"/>
      <w:contextualSpacing/>
    </w:pPr>
    <w:rPr>
      <w:sz w:val="18"/>
    </w:rPr>
  </w:style>
  <w:style w:type="paragraph" w:styleId="TOC5">
    <w:name w:val="toc 5"/>
    <w:basedOn w:val="Normal"/>
    <w:next w:val="Normal"/>
    <w:autoRedefine/>
    <w:uiPriority w:val="39"/>
    <w:unhideWhenUsed/>
    <w:rsid w:val="000A6CC1"/>
    <w:pPr>
      <w:spacing w:after="100" w:line="259" w:lineRule="auto"/>
      <w:ind w:left="880"/>
      <w:jc w:val="left"/>
    </w:pPr>
    <w:rPr>
      <w:rFonts w:asciiTheme="minorHAnsi" w:hAnsiTheme="minorHAnsi"/>
      <w:kern w:val="2"/>
      <w:lang w:eastAsia="en-US" w:bidi="he-IL"/>
      <w14:ligatures w14:val="standardContextual"/>
    </w:rPr>
  </w:style>
  <w:style w:type="paragraph" w:styleId="TOC6">
    <w:name w:val="toc 6"/>
    <w:basedOn w:val="Normal"/>
    <w:next w:val="Normal"/>
    <w:autoRedefine/>
    <w:uiPriority w:val="39"/>
    <w:unhideWhenUsed/>
    <w:rsid w:val="000A6CC1"/>
    <w:pPr>
      <w:spacing w:after="100" w:line="259" w:lineRule="auto"/>
      <w:ind w:left="1100"/>
      <w:jc w:val="left"/>
    </w:pPr>
    <w:rPr>
      <w:rFonts w:asciiTheme="minorHAnsi" w:hAnsiTheme="minorHAnsi"/>
      <w:kern w:val="2"/>
      <w:lang w:eastAsia="en-US" w:bidi="he-IL"/>
      <w14:ligatures w14:val="standardContextual"/>
    </w:rPr>
  </w:style>
  <w:style w:type="paragraph" w:styleId="TOC7">
    <w:name w:val="toc 7"/>
    <w:basedOn w:val="Normal"/>
    <w:next w:val="Normal"/>
    <w:autoRedefine/>
    <w:uiPriority w:val="39"/>
    <w:unhideWhenUsed/>
    <w:rsid w:val="000A6CC1"/>
    <w:pPr>
      <w:spacing w:after="100" w:line="259" w:lineRule="auto"/>
      <w:ind w:left="1320"/>
      <w:jc w:val="left"/>
    </w:pPr>
    <w:rPr>
      <w:rFonts w:asciiTheme="minorHAnsi" w:hAnsiTheme="minorHAnsi"/>
      <w:kern w:val="2"/>
      <w:lang w:eastAsia="en-US" w:bidi="he-IL"/>
      <w14:ligatures w14:val="standardContextual"/>
    </w:rPr>
  </w:style>
  <w:style w:type="paragraph" w:styleId="TOC8">
    <w:name w:val="toc 8"/>
    <w:basedOn w:val="Normal"/>
    <w:next w:val="Normal"/>
    <w:autoRedefine/>
    <w:uiPriority w:val="39"/>
    <w:unhideWhenUsed/>
    <w:rsid w:val="000A6CC1"/>
    <w:pPr>
      <w:spacing w:after="100" w:line="259" w:lineRule="auto"/>
      <w:ind w:left="1540"/>
      <w:jc w:val="left"/>
    </w:pPr>
    <w:rPr>
      <w:rFonts w:asciiTheme="minorHAnsi" w:hAnsiTheme="minorHAnsi"/>
      <w:kern w:val="2"/>
      <w:lang w:eastAsia="en-US" w:bidi="he-IL"/>
      <w14:ligatures w14:val="standardContextual"/>
    </w:rPr>
  </w:style>
  <w:style w:type="paragraph" w:styleId="TOC9">
    <w:name w:val="toc 9"/>
    <w:basedOn w:val="Normal"/>
    <w:next w:val="Normal"/>
    <w:autoRedefine/>
    <w:uiPriority w:val="39"/>
    <w:unhideWhenUsed/>
    <w:rsid w:val="000A6CC1"/>
    <w:pPr>
      <w:spacing w:after="100" w:line="259" w:lineRule="auto"/>
      <w:ind w:left="1760"/>
      <w:jc w:val="left"/>
    </w:pPr>
    <w:rPr>
      <w:rFonts w:asciiTheme="minorHAnsi" w:hAnsiTheme="minorHAnsi"/>
      <w:kern w:val="2"/>
      <w:lang w:eastAsia="en-US" w:bidi="he-IL"/>
      <w14:ligatures w14:val="standardContextual"/>
    </w:rPr>
  </w:style>
  <w:style w:type="character" w:styleId="UnresolvedMention">
    <w:name w:val="Unresolved Mention"/>
    <w:basedOn w:val="DefaultParagraphFont"/>
    <w:uiPriority w:val="99"/>
    <w:semiHidden/>
    <w:unhideWhenUsed/>
    <w:rsid w:val="000A6CC1"/>
    <w:rPr>
      <w:color w:val="605E5C"/>
      <w:shd w:val="clear" w:color="auto" w:fill="E1DFDD"/>
    </w:rPr>
  </w:style>
  <w:style w:type="paragraph" w:customStyle="1" w:styleId="Concept">
    <w:name w:val="Concept"/>
    <w:basedOn w:val="Heading4"/>
    <w:next w:val="Normal"/>
    <w:qFormat/>
    <w:rsid w:val="000A6CC1"/>
    <w:pPr>
      <w:spacing w:before="0" w:after="0"/>
      <w:ind w:left="-360"/>
    </w:pPr>
  </w:style>
  <w:style w:type="character" w:customStyle="1" w:styleId="ConceptGlyph">
    <w:name w:val="Concept Glyph"/>
    <w:basedOn w:val="Characters"/>
    <w:uiPriority w:val="1"/>
    <w:qFormat/>
    <w:rsid w:val="00095FB0"/>
    <w:rPr>
      <w:rFonts w:ascii="Courier New" w:hAnsi="Courier New" w:cs="Courier New"/>
      <w:b/>
      <w:sz w:val="18"/>
      <w:lang w:val="en"/>
    </w:rPr>
  </w:style>
  <w:style w:type="character" w:styleId="LineNumber">
    <w:name w:val="line number"/>
    <w:basedOn w:val="DefaultParagraphFont"/>
    <w:uiPriority w:val="99"/>
    <w:semiHidden/>
    <w:unhideWhenUsed/>
    <w:qFormat/>
    <w:rsid w:val="00DE7B58"/>
    <w:rPr>
      <w:sz w:val="18"/>
    </w:rPr>
  </w:style>
  <w:style w:type="paragraph" w:customStyle="1" w:styleId="Warning">
    <w:name w:val="Warning"/>
    <w:basedOn w:val="Normal"/>
    <w:next w:val="Normal"/>
    <w:qFormat/>
    <w:rsid w:val="00720F21"/>
    <w:pPr>
      <w:pBdr>
        <w:top w:val="single" w:sz="18" w:space="1" w:color="auto"/>
        <w:left w:val="single" w:sz="18" w:space="4" w:color="auto"/>
        <w:bottom w:val="single" w:sz="18" w:space="1" w:color="auto"/>
        <w:right w:val="single" w:sz="18" w:space="4" w:color="auto"/>
      </w:pBdr>
      <w:shd w:val="clear" w:color="auto" w:fill="EEECE1" w:themeFill="background2"/>
      <w:ind w:left="720" w:right="720"/>
      <w:mirrorIndents/>
    </w:pPr>
    <w:rPr>
      <w:b/>
      <w:bCs/>
      <w:sz w:val="18"/>
      <w:szCs w:val="18"/>
      <w:lang w:val="en"/>
    </w:rPr>
  </w:style>
  <w:style w:type="paragraph" w:styleId="NormalWeb">
    <w:name w:val="Normal (Web)"/>
    <w:basedOn w:val="Normal"/>
    <w:uiPriority w:val="99"/>
    <w:semiHidden/>
    <w:unhideWhenUsed/>
    <w:rsid w:val="00F5178D"/>
    <w:pPr>
      <w:spacing w:before="100" w:beforeAutospacing="1" w:after="100" w:afterAutospacing="1" w:line="240" w:lineRule="auto"/>
      <w:jc w:val="left"/>
    </w:pPr>
    <w:rPr>
      <w:rFonts w:ascii="Times New Roman" w:eastAsia="Times New Roman" w:hAnsi="Times New Roman" w:cs="Times New Roman"/>
      <w:sz w:val="24"/>
      <w:szCs w:val="24"/>
      <w:lang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519796">
      <w:bodyDiv w:val="1"/>
      <w:marLeft w:val="0"/>
      <w:marRight w:val="0"/>
      <w:marTop w:val="0"/>
      <w:marBottom w:val="0"/>
      <w:divBdr>
        <w:top w:val="none" w:sz="0" w:space="0" w:color="auto"/>
        <w:left w:val="none" w:sz="0" w:space="0" w:color="auto"/>
        <w:bottom w:val="none" w:sz="0" w:space="0" w:color="auto"/>
        <w:right w:val="none" w:sz="0" w:space="0" w:color="auto"/>
      </w:divBdr>
      <w:divsChild>
        <w:div w:id="1796438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strftime.org/"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eader" Target="header4.xml"/><Relationship Id="rId20" Type="http://schemas.openxmlformats.org/officeDocument/2006/relationships/image" Target="media/image20.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5.xml"/><Relationship Id="rId10" Type="http://schemas.openxmlformats.org/officeDocument/2006/relationships/header" Target="header1.xm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github.com/HPInc/HP-Digital-Microfluidics" TargetMode="External"/><Relationship Id="rId14" Type="http://schemas.openxmlformats.org/officeDocument/2006/relationships/header" Target="header3.xml"/><Relationship Id="rId22" Type="http://schemas.openxmlformats.org/officeDocument/2006/relationships/header" Target="header5.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HPInc/HP-Digital-Microfluidic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k\Documents\Custom%20Office%20Templates\UTT-Books-4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chemeClr val="accent1"/>
          </a:solidFill>
        </a:ln>
      </a:spPr>
      <a:bodyPr rtlCol="0" anchor="ctr"/>
      <a:lstStyle/>
      <a:style>
        <a:lnRef idx="2">
          <a:schemeClr val="accent1">
            <a:shade val="15000"/>
          </a:schemeClr>
        </a:lnRef>
        <a:fillRef idx="1">
          <a:schemeClr val="accent1"/>
        </a:fillRef>
        <a:effectRef idx="0">
          <a:schemeClr val="accent1"/>
        </a:effectRef>
        <a:fontRef idx="minor">
          <a:schemeClr val="lt1"/>
        </a:fontRef>
      </a:style>
    </a:spDef>
    <a:txDef>
      <a:spPr>
        <a:noFill/>
        <a:ln w="6350">
          <a:noFill/>
        </a:ln>
      </a:spPr>
      <a:bodyPr rot="0" spcFirstLastPara="0" vert="horz" wrap="square" lIns="45720" tIns="45720" rIns="45720" bIns="45720" numCol="1" spcCol="0" rtlCol="0" fromWordArt="0" anchor="ctr"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FA215C-4386-4EDC-A92C-8B7115BAA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UTT-Books-48.dotx</Template>
  <TotalTime>8202</TotalTime>
  <Pages>80</Pages>
  <Words>20554</Words>
  <Characters>117160</Characters>
  <Application>Microsoft Office Word</Application>
  <DocSecurity>0</DocSecurity>
  <Lines>976</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dc:creator>
  <cp:lastModifiedBy>Evan Kirshenbaum</cp:lastModifiedBy>
  <cp:revision>467</cp:revision>
  <cp:lastPrinted>2023-09-01T05:58:00Z</cp:lastPrinted>
  <dcterms:created xsi:type="dcterms:W3CDTF">2023-08-25T18:28:00Z</dcterms:created>
  <dcterms:modified xsi:type="dcterms:W3CDTF">2024-01-24T19:18:00Z</dcterms:modified>
</cp:coreProperties>
</file>